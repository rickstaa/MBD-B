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247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347"/>
        <w:gridCol w:w="2679"/>
      </w:tblGrid>
      <w:tr w:rsidR="0005119C" w14:paraId="39475FBB" w14:textId="77777777" w:rsidTr="00DC531D">
        <w:trPr>
          <w:trHeight w:val="21"/>
        </w:trPr>
        <w:tc>
          <w:tcPr>
            <w:tcW w:w="3516" w:type="pct"/>
            <w:tcBorders>
              <w:top w:val="single" w:sz="4" w:space="0" w:color="auto"/>
              <w:left w:val="nil"/>
            </w:tcBorders>
          </w:tcPr>
          <w:p w14:paraId="0FDE994D" w14:textId="77777777" w:rsidR="0005119C" w:rsidRDefault="0005119C" w:rsidP="0005119C">
            <w:pPr>
              <w:ind w:firstLine="0"/>
            </w:pPr>
            <w:bookmarkStart w:id="0" w:name="_GoBack" w:colFirst="0" w:colLast="2"/>
            <w:r>
              <w:t>I used [1] in making this assignment when finished I compared initial values with Prajish Kumar (4743873).</w:t>
            </w:r>
          </w:p>
          <w:p w14:paraId="69ABC688" w14:textId="77777777" w:rsidR="0005119C" w:rsidRPr="00D90205" w:rsidRDefault="0005119C" w:rsidP="0005119C">
            <w:pPr>
              <w:tabs>
                <w:tab w:val="left" w:pos="2670"/>
              </w:tabs>
            </w:pPr>
            <w:r>
              <w:tab/>
            </w:r>
          </w:p>
        </w:tc>
        <w:tc>
          <w:tcPr>
            <w:tcW w:w="1484" w:type="pct"/>
            <w:tcBorders>
              <w:right w:val="nil"/>
            </w:tcBorders>
          </w:tcPr>
          <w:p w14:paraId="7DEC4C02" w14:textId="77777777" w:rsidR="0005119C" w:rsidRPr="00781907" w:rsidRDefault="0005119C" w:rsidP="0005119C">
            <w:pPr>
              <w:ind w:firstLine="0"/>
              <w:rPr>
                <w:b/>
              </w:rPr>
            </w:pPr>
            <w:r w:rsidRPr="00781907">
              <w:rPr>
                <w:b/>
              </w:rPr>
              <w:t>Rick Staa, #4511328</w:t>
            </w:r>
          </w:p>
          <w:p w14:paraId="6D2CEB8D" w14:textId="54DDCDB5" w:rsidR="0005119C" w:rsidRPr="00781907" w:rsidRDefault="0005119C" w:rsidP="0005119C">
            <w:pPr>
              <w:ind w:firstLine="0"/>
              <w:rPr>
                <w:b/>
              </w:rPr>
            </w:pPr>
            <w:r w:rsidRPr="00781907">
              <w:rPr>
                <w:b/>
              </w:rPr>
              <w:t xml:space="preserve">HW set </w:t>
            </w:r>
            <w:r w:rsidR="009D4277">
              <w:rPr>
                <w:b/>
              </w:rPr>
              <w:t>3</w:t>
            </w:r>
            <w:r w:rsidRPr="00781907">
              <w:rPr>
                <w:b/>
              </w:rPr>
              <w:t xml:space="preserve"> due </w:t>
            </w:r>
            <w:r w:rsidR="009D4277">
              <w:rPr>
                <w:b/>
              </w:rPr>
              <w:t>13</w:t>
            </w:r>
            <w:r w:rsidRPr="00781907">
              <w:rPr>
                <w:b/>
              </w:rPr>
              <w:t>/0</w:t>
            </w:r>
            <w:r w:rsidR="00A4783F">
              <w:rPr>
                <w:b/>
              </w:rPr>
              <w:t>3</w:t>
            </w:r>
            <w:r w:rsidRPr="00781907">
              <w:rPr>
                <w:b/>
              </w:rPr>
              <w:t>/2018</w:t>
            </w:r>
          </w:p>
          <w:p w14:paraId="6F555FC1" w14:textId="77777777" w:rsidR="0005119C" w:rsidRDefault="0005119C" w:rsidP="0005119C">
            <w:pPr>
              <w:ind w:firstLine="0"/>
            </w:pPr>
            <w:r w:rsidRPr="00781907">
              <w:rPr>
                <w:b/>
              </w:rPr>
              <w:t>ME41060</w:t>
            </w:r>
          </w:p>
        </w:tc>
      </w:tr>
    </w:tbl>
    <w:bookmarkEnd w:id="0"/>
    <w:p w14:paraId="3DF81D9C" w14:textId="48CEA7CA" w:rsidR="00E14331" w:rsidRDefault="00E14331" w:rsidP="00B96B45">
      <w:pPr>
        <w:pStyle w:val="Heading1"/>
      </w:pPr>
      <w:r>
        <w:t xml:space="preserve">Statement of </w:t>
      </w:r>
      <w:r w:rsidR="00335E88" w:rsidRPr="00DC5908">
        <w:rPr>
          <w:noProof/>
        </w:rPr>
        <w:t>entregity</w:t>
      </w:r>
    </w:p>
    <w:p w14:paraId="450A8C5F" w14:textId="4BC63E01" w:rsidR="00335E88" w:rsidRDefault="00335E88" w:rsidP="00335E88">
      <w:pPr>
        <w:pStyle w:val="Firstparagraph"/>
      </w:pPr>
    </w:p>
    <w:p w14:paraId="42681115" w14:textId="53631BCC" w:rsidR="00E65E00" w:rsidRDefault="00E65E00" w:rsidP="00E65E00"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1E6421B6" wp14:editId="0209A571">
                <wp:simplePos x="0" y="0"/>
                <wp:positionH relativeFrom="column">
                  <wp:posOffset>-56527</wp:posOffset>
                </wp:positionH>
                <wp:positionV relativeFrom="paragraph">
                  <wp:posOffset>-220523</wp:posOffset>
                </wp:positionV>
                <wp:extent cx="5581609" cy="597960"/>
                <wp:effectExtent l="38100" t="38100" r="635" b="3111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581609" cy="59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C773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5" o:spid="_x0000_s1026" type="#_x0000_t75" style="position:absolute;margin-left:-4.8pt;margin-top:-17.7pt;width:440.25pt;height:47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4311A95" wp14:editId="213BF2A0">
                <wp:simplePos x="0" y="0"/>
                <wp:positionH relativeFrom="column">
                  <wp:posOffset>2482830</wp:posOffset>
                </wp:positionH>
                <wp:positionV relativeFrom="paragraph">
                  <wp:posOffset>129661</wp:posOffset>
                </wp:positionV>
                <wp:extent cx="65520" cy="18000"/>
                <wp:effectExtent l="38100" t="38100" r="48895" b="3937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552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A8B3A" id="Ink 91" o:spid="_x0000_s1026" type="#_x0000_t75" style="position:absolute;margin-left:195.15pt;margin-top:9.85pt;width:5.85pt;height:2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">
                <v:imagedata r:id="rId11" o:title=""/>
              </v:shape>
            </w:pict>
          </mc:Fallback>
        </mc:AlternateContent>
      </w:r>
      <w:r w:rsidR="002F491D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FCEB6E1" wp14:editId="13D7968E">
                <wp:simplePos x="0" y="0"/>
                <wp:positionH relativeFrom="column">
                  <wp:posOffset>2647756</wp:posOffset>
                </wp:positionH>
                <wp:positionV relativeFrom="paragraph">
                  <wp:posOffset>108148</wp:posOffset>
                </wp:positionV>
                <wp:extent cx="44280" cy="9000"/>
                <wp:effectExtent l="38100" t="19050" r="32385" b="4826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4280" cy="9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5C339" id="Ink 87" o:spid="_x0000_s1026" type="#_x0000_t75" style="position:absolute;margin-left:208.15pt;margin-top:8.15pt;width:4.2pt;height:1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">
                <v:imagedata r:id="rId13" o:title=""/>
              </v:shape>
            </w:pict>
          </mc:Fallback>
        </mc:AlternateContent>
      </w:r>
    </w:p>
    <w:p w14:paraId="1C2E4ECF" w14:textId="77777777" w:rsidR="00E65E00" w:rsidRDefault="00E65E00" w:rsidP="00E65E00"/>
    <w:p w14:paraId="1957558E" w14:textId="6D67CE73" w:rsidR="00B96B45" w:rsidRDefault="00B96B45" w:rsidP="00B96B45">
      <w:pPr>
        <w:pStyle w:val="Heading1"/>
      </w:pPr>
      <w:r>
        <w:t>Problem Statement</w:t>
      </w:r>
    </w:p>
    <w:p w14:paraId="45175F43" w14:textId="02DCC607" w:rsidR="00556478" w:rsidRDefault="00B63095" w:rsidP="00AE7CB3">
      <w:pPr>
        <w:pStyle w:val="Firstparagraph"/>
      </w:pPr>
      <w:r>
        <w:t>In th</w:t>
      </w:r>
      <w:r w:rsidR="00DA6802">
        <w:t xml:space="preserve">is </w:t>
      </w:r>
      <w:r w:rsidRPr="00DC5908">
        <w:rPr>
          <w:noProof/>
        </w:rPr>
        <w:t>assignment</w:t>
      </w:r>
      <w:r w:rsidR="00DC5908">
        <w:rPr>
          <w:noProof/>
        </w:rPr>
        <w:t>,</w:t>
      </w:r>
      <w:r>
        <w:t xml:space="preserve"> we were </w:t>
      </w:r>
      <w:r w:rsidR="00556478">
        <w:t xml:space="preserve">asked to add passive elements, active elements and an impulsive contact to the model we created in assignment 1 and 2. </w:t>
      </w:r>
      <w:r w:rsidR="00AB5B8A">
        <w:t xml:space="preserve">The mass, length and inertia parameters are still those depicted in assignment 1. Further the </w:t>
      </w:r>
      <w:r w:rsidR="005E45E7">
        <w:t xml:space="preserve">initial state is still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.</m:t>
        </m:r>
      </m:oMath>
      <w:r w:rsidR="008D2929">
        <w:t xml:space="preserve"> Only the state changes depending on the type of constraints.</w:t>
      </w:r>
    </w:p>
    <w:p w14:paraId="320A8890" w14:textId="7A887DDE" w:rsidR="00AE7CB3" w:rsidRPr="00AE7CB3" w:rsidRDefault="00556478" w:rsidP="00AE7CB3">
      <w:pPr>
        <w:pStyle w:val="Heading2"/>
      </w:pPr>
      <w:r>
        <w:t>Addition of a passive element</w:t>
      </w:r>
    </w:p>
    <w:p w14:paraId="0FD3D333" w14:textId="664CA80C" w:rsidR="00556478" w:rsidRDefault="00556478" w:rsidP="00556478">
      <w:pPr>
        <w:pStyle w:val="Firstparagraph"/>
      </w:pPr>
      <w:r>
        <w:t>We were asked to add a spring</w:t>
      </w:r>
      <w:r w:rsidR="008F7E05">
        <w:t xml:space="preserve"> (passive element)</w:t>
      </w:r>
      <w:r>
        <w:t xml:space="preserve"> to the model that was attached to the ground in D, with coordinates (</w:t>
      </w:r>
      <w:r>
        <w:rPr>
          <w:rFonts w:ascii="Arial" w:hAnsi="Arial" w:cs="Arial"/>
        </w:rPr>
        <w:t>−</w:t>
      </w:r>
      <w:r>
        <w:t>L/2, 0) and connected to bar 1 in point E, being at 2/3 of the length measured from point A</w:t>
      </w:r>
      <w:r w:rsidR="008F7E05">
        <w:t xml:space="preserve"> (</w:t>
      </w:r>
      <w:r w:rsidR="00F40248">
        <w:fldChar w:fldCharType="begin"/>
      </w:r>
      <w:r w:rsidR="00F40248">
        <w:instrText xml:space="preserve"> REF _Ref508694764 \h </w:instrText>
      </w:r>
      <w:r w:rsidR="00F40248">
        <w:fldChar w:fldCharType="separate"/>
      </w:r>
      <w:r w:rsidR="00E35207">
        <w:t xml:space="preserve">Figure </w:t>
      </w:r>
      <w:r w:rsidR="00E35207">
        <w:rPr>
          <w:noProof/>
        </w:rPr>
        <w:t>1</w:t>
      </w:r>
      <w:r w:rsidR="00E35207">
        <w:t>: Double pendulum with spring</w:t>
      </w:r>
      <w:r w:rsidR="00F40248">
        <w:fldChar w:fldCharType="end"/>
      </w:r>
      <w:r w:rsidR="008F7E05">
        <w:t>).</w:t>
      </w:r>
      <w:r>
        <w:t xml:space="preserve"> The free length of this spring was said to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2L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and its linear stiffness k = (15/2)(mg/l). We were following asked to calculate the accelerations of the center of mass of the two bodies </w:t>
      </w:r>
      <w:r w:rsidR="008A1D48">
        <w:t>together</w:t>
      </w:r>
      <w:r>
        <w:t xml:space="preserve"> with the </w:t>
      </w:r>
      <w:r w:rsidR="008A1D48">
        <w:t>LaGrangian</w:t>
      </w:r>
      <w:r>
        <w:t xml:space="preserve"> multipliers for the case when the two bars are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0.5π 0.5π 0 0</m:t>
            </m:r>
          </m:e>
        </m:d>
      </m:oMath>
      <w:r w:rsidR="008F7E05">
        <w:t>.</w:t>
      </w:r>
    </w:p>
    <w:p w14:paraId="150E9B60" w14:textId="6C6B7F80" w:rsidR="00AE7CB3" w:rsidRDefault="00AE7CB3" w:rsidP="00AE7CB3"/>
    <w:p w14:paraId="490697E1" w14:textId="0C34DE77" w:rsidR="00AE7CB3" w:rsidRDefault="000A325E" w:rsidP="00AE7CB3">
      <w:pPr>
        <w:keepNext/>
        <w:jc w:val="center"/>
      </w:pPr>
      <w:r>
        <w:rPr>
          <w:noProof/>
        </w:rPr>
        <w:drawing>
          <wp:inline distT="0" distB="0" distL="0" distR="0" wp14:anchorId="6347269D" wp14:editId="00642E74">
            <wp:extent cx="3375964" cy="2398258"/>
            <wp:effectExtent l="0" t="0" r="0" b="2540"/>
            <wp:docPr id="3" name="Picture 3" descr="A picture containing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ring elemen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353" cy="240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323B" w14:textId="53445454" w:rsidR="00AE7CB3" w:rsidRPr="00AE7CB3" w:rsidRDefault="00AE7CB3" w:rsidP="00AE7CB3">
      <w:pPr>
        <w:pStyle w:val="Caption"/>
        <w:jc w:val="center"/>
      </w:pPr>
      <w:bookmarkStart w:id="1" w:name="_Ref508694764"/>
      <w:r>
        <w:t xml:space="preserve">Figure </w:t>
      </w:r>
      <w:fldSimple w:instr=" SEQ Figure \* ARABIC ">
        <w:r w:rsidR="00E35207">
          <w:rPr>
            <w:noProof/>
          </w:rPr>
          <w:t>1</w:t>
        </w:r>
      </w:fldSimple>
      <w:r>
        <w:t>: Double pendulum with spring</w:t>
      </w:r>
      <w:bookmarkEnd w:id="1"/>
    </w:p>
    <w:p w14:paraId="4E23463B" w14:textId="3A4A238B" w:rsidR="008F7E05" w:rsidRDefault="008F7E05" w:rsidP="008F7E05"/>
    <w:p w14:paraId="49426ABB" w14:textId="1E56BA3C" w:rsidR="008F7E05" w:rsidRDefault="008F7E05" w:rsidP="008F7E05">
      <w:pPr>
        <w:pStyle w:val="Heading2"/>
      </w:pPr>
      <w:r>
        <w:t>Adding the passive element</w:t>
      </w:r>
    </w:p>
    <w:p w14:paraId="4C940251" w14:textId="3C03F7C0" w:rsidR="00560C46" w:rsidRDefault="000A325E" w:rsidP="000A325E">
      <w:pPr>
        <w:pStyle w:val="Firstparagraph"/>
      </w:pPr>
      <w:r>
        <w:t xml:space="preserve">The addition of a passive element is very straight forward since most of the ingredients have already been calculated in the previous assignment. The passive </w:t>
      </w:r>
      <w:r w:rsidR="00560C46">
        <w:t xml:space="preserve">(and active) </w:t>
      </w:r>
      <w:r>
        <w:t>element</w:t>
      </w:r>
      <w:r w:rsidR="00560C46">
        <w:t>s</w:t>
      </w:r>
      <w:r>
        <w:t xml:space="preserve"> </w:t>
      </w:r>
      <w:r w:rsidR="00560C46">
        <w:t>can be added to the virtual work equations in a similar way as we would add the regular constrains. The virtual power for a passive element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368"/>
        <w:gridCol w:w="812"/>
      </w:tblGrid>
      <w:tr w:rsidR="00560C46" w14:paraId="5C0B19FA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4FC18" w14:textId="77777777" w:rsidR="00560C46" w:rsidRPr="00560C46" w:rsidRDefault="00560C46" w:rsidP="006A4BC2">
            <w:pPr>
              <w:jc w:val="center"/>
              <w:rPr>
                <w:b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81CD4" w14:textId="08925644" w:rsidR="00560C46" w:rsidRPr="008918F5" w:rsidRDefault="00560C46" w:rsidP="006A4BC2">
            <w:pPr>
              <w:jc w:val="center"/>
              <w:rPr>
                <w:rFonts w:ascii="Garamond" w:eastAsiaTheme="minorEastAsia" w:hAnsi="Garamond"/>
                <w:sz w:val="24"/>
              </w:rPr>
            </w:pPr>
            <m:oMath>
              <m:r>
                <w:rPr>
                  <w:rFonts w:ascii="Cambria Math" w:hAnsi="Cambria Math"/>
                  <w:sz w:val="24"/>
                  <w:lang w:val="nl-NL"/>
                </w:rPr>
                <m:t>δP</m:t>
              </m:r>
              <m:r>
                <w:rPr>
                  <w:rFonts w:ascii="Cambria Math" w:hAnsi="Cambria Math"/>
                  <w:sz w:val="24"/>
                </w:rPr>
                <m:t xml:space="preserve"> 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nl-NL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nl-NL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nl-NL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nl-NL"/>
                    </w:rPr>
                    <m:t>l</m:t>
                  </m:r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lang w:val="nl-N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lang w:val="nl-NL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nl-N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lang w:val="nl-N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nl-NL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lang w:val="nl-NL"/>
                    </w:rPr>
                    <m:t>i</m:t>
                  </m:r>
                </m:sub>
              </m:sSub>
            </m:oMath>
            <w:r w:rsidRPr="008918F5">
              <w:rPr>
                <w:rFonts w:ascii="Garamond" w:eastAsiaTheme="minorEastAsia" w:hAnsi="Garamond"/>
                <w:sz w:val="24"/>
              </w:rPr>
              <w:t xml:space="preserve"> 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6D160" w14:textId="0A2248FA" w:rsidR="00560C46" w:rsidRDefault="00560C46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r>
              <w:rPr>
                <w:b/>
                <w:lang w:val="nl-NL"/>
              </w:rPr>
              <w:fldChar w:fldCharType="begin"/>
            </w:r>
            <w:r w:rsidRPr="00560C46"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E35207">
              <w:rPr>
                <w:b/>
                <w:noProof/>
                <w:lang w:val="nl-NL"/>
              </w:rPr>
              <w:t>1</w:t>
            </w:r>
            <w:r>
              <w:rPr>
                <w:b/>
                <w:lang w:val="nl-NL"/>
              </w:rPr>
              <w:fldChar w:fldCharType="end"/>
            </w:r>
            <w:r>
              <w:rPr>
                <w:b/>
                <w:lang w:val="nl-NL"/>
              </w:rPr>
              <w:t>)</w:t>
            </w:r>
          </w:p>
        </w:tc>
      </w:tr>
    </w:tbl>
    <w:p w14:paraId="0E9BE408" w14:textId="1CE8AEB2" w:rsidR="00560C46" w:rsidRDefault="00560C46" w:rsidP="000A325E">
      <w:pPr>
        <w:pStyle w:val="Firstparagraph"/>
      </w:pPr>
    </w:p>
    <w:p w14:paraId="00335C14" w14:textId="76A1E7C2" w:rsidR="000A325E" w:rsidRDefault="00560C46" w:rsidP="000A325E">
      <w:pPr>
        <w:pStyle w:val="Firstparagraph"/>
      </w:pPr>
      <w:r>
        <w:t>Together with the regular constraints derived in assignment 2 the full virtual power equation now becomes:</w:t>
      </w:r>
    </w:p>
    <w:p w14:paraId="1DE2DC8B" w14:textId="77777777" w:rsidR="000A325E" w:rsidRPr="000A325E" w:rsidRDefault="000A325E" w:rsidP="000A32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368"/>
        <w:gridCol w:w="812"/>
      </w:tblGrid>
      <w:tr w:rsidR="000A325E" w14:paraId="6ED75AF7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CA512" w14:textId="77777777" w:rsidR="000A325E" w:rsidRPr="00560C46" w:rsidRDefault="000A325E" w:rsidP="006A4BC2">
            <w:pPr>
              <w:jc w:val="center"/>
              <w:rPr>
                <w:b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591FC" w14:textId="34DE6D87" w:rsidR="000A325E" w:rsidRPr="00E83846" w:rsidRDefault="00C37922" w:rsidP="006A4BC2">
            <w:pPr>
              <w:jc w:val="center"/>
              <w:rPr>
                <w:rFonts w:ascii="Garamond" w:eastAsiaTheme="minorEastAsia" w:hAnsi="Garamond"/>
                <w:sz w:val="24"/>
                <w:lang w:val="nl-NL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nl-NL"/>
                  </w:rPr>
                  <m:t>δP=δ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nl-NL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nl-N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lang w:val="nl-NL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lang w:val="nl-NL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nl-N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nl-NL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nl-NL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lang w:val="nl-N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nl-NL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nl-NL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nl-NL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nl-NL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nl-NL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nl-NL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lang w:val="nl-N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nl-NL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nl-NL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nl-N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nl-NL"/>
                          </w:rPr>
                          <m:t>k,i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lang w:val="nl-N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nl-NL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nl-NL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nl-N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nl-NL"/>
                          </w:rPr>
                          <m:t>v,i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E4058" w14:textId="6AB13E81" w:rsidR="000A325E" w:rsidRDefault="000A325E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r>
              <w:rPr>
                <w:b/>
                <w:lang w:val="nl-NL"/>
              </w:rPr>
              <w:fldChar w:fldCharType="begin"/>
            </w:r>
            <w:r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E35207">
              <w:rPr>
                <w:b/>
                <w:noProof/>
                <w:lang w:val="nl-NL"/>
              </w:rPr>
              <w:t>2</w:t>
            </w:r>
            <w:r>
              <w:rPr>
                <w:b/>
                <w:lang w:val="nl-NL"/>
              </w:rPr>
              <w:fldChar w:fldCharType="end"/>
            </w:r>
            <w:r>
              <w:rPr>
                <w:b/>
                <w:lang w:val="nl-NL"/>
              </w:rPr>
              <w:t>)</w:t>
            </w:r>
          </w:p>
        </w:tc>
      </w:tr>
    </w:tbl>
    <w:p w14:paraId="5F69B9BC" w14:textId="7607580E" w:rsidR="00560C46" w:rsidRDefault="00560C46" w:rsidP="00560C46">
      <w:pPr>
        <w:ind w:firstLine="0"/>
      </w:pPr>
    </w:p>
    <w:p w14:paraId="12CA0D78" w14:textId="0DF2680A" w:rsidR="00560C46" w:rsidRDefault="00992482" w:rsidP="00560C46">
      <w:pPr>
        <w:ind w:firstLine="0"/>
      </w:pPr>
      <w:r>
        <w:t>If we rewrite this virtual power equation in matrix vector form we get the following system:</w:t>
      </w:r>
    </w:p>
    <w:p w14:paraId="278E0DD8" w14:textId="77777777" w:rsidR="00992482" w:rsidRDefault="00992482" w:rsidP="00560C46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368"/>
        <w:gridCol w:w="812"/>
      </w:tblGrid>
      <w:tr w:rsidR="00992482" w14:paraId="5AEC212D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26235" w14:textId="77777777" w:rsidR="00992482" w:rsidRPr="008918F5" w:rsidRDefault="00992482" w:rsidP="006A4BC2">
            <w:pPr>
              <w:jc w:val="center"/>
              <w:rPr>
                <w:b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E73DB" w14:textId="31451E0B" w:rsidR="00992482" w:rsidRPr="00E83846" w:rsidRDefault="00C66CEE" w:rsidP="006A4BC2">
            <w:pPr>
              <w:jc w:val="center"/>
              <w:rPr>
                <w:rFonts w:ascii="Garamond" w:eastAsiaTheme="minorEastAsia" w:hAnsi="Garamond"/>
                <w:sz w:val="24"/>
                <w:lang w:val="nl-NL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4"/>
                                  <w:szCs w:val="24"/>
                                  <w:lang w:val="en-IN"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IN" w:eastAsia="en-US"/>
                                </w:rPr>
                                <m:t>C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IN" w:eastAsia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IN" w:eastAsia="en-US"/>
                                </w:rPr>
                                <m:t>k,i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4"/>
                                  <w:szCs w:val="24"/>
                                  <w:lang w:val="en-IN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IN" w:eastAsia="en-US"/>
                                </w:rPr>
                                <m:t>C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IN" w:eastAsia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IN" w:eastAsia="en-US"/>
                                </w:rPr>
                                <m:t>k,i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kk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nl-N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nl-NL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nl-NL"/>
                              </w:rPr>
                              <m:t>v,j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nl-N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nl-NL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lang w:val="nl-NL"/>
                              </w:rPr>
                              <m:t>v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N" w:eastAsia="en-US"/>
                              </w:rPr>
                              <m:t>-D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N" w:eastAsia="en-US"/>
                              </w:rPr>
                              <m:t>k,ij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IN" w:eastAsia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IN" w:eastAsia="en-US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N" w:eastAsia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IN" w:eastAsia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IN" w:eastAsia="en-US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N" w:eastAsia="en-US"/>
                              </w:rPr>
                              <m:t>j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F61EA" w14:textId="2096184E" w:rsidR="00992482" w:rsidRDefault="00992482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r>
              <w:rPr>
                <w:b/>
                <w:lang w:val="nl-NL"/>
              </w:rPr>
              <w:fldChar w:fldCharType="begin"/>
            </w:r>
            <w:r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E35207">
              <w:rPr>
                <w:b/>
                <w:noProof/>
                <w:lang w:val="nl-NL"/>
              </w:rPr>
              <w:t>3</w:t>
            </w:r>
            <w:r>
              <w:rPr>
                <w:b/>
                <w:lang w:val="nl-NL"/>
              </w:rPr>
              <w:fldChar w:fldCharType="end"/>
            </w:r>
            <w:r>
              <w:rPr>
                <w:b/>
                <w:lang w:val="nl-NL"/>
              </w:rPr>
              <w:t>)</w:t>
            </w:r>
          </w:p>
        </w:tc>
      </w:tr>
    </w:tbl>
    <w:p w14:paraId="6294A59D" w14:textId="4E939774" w:rsidR="00992482" w:rsidRDefault="00992482" w:rsidP="00560C46">
      <w:pPr>
        <w:ind w:firstLine="0"/>
      </w:pPr>
    </w:p>
    <w:p w14:paraId="0F2C31B1" w14:textId="00BBC08C" w:rsidR="00340B4B" w:rsidRDefault="00992482" w:rsidP="00560C46">
      <w:pPr>
        <w:ind w:firstLine="0"/>
      </w:pPr>
      <w:r>
        <w:t xml:space="preserve">Except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nl-NL"/>
              </w:rPr>
            </m:ctrlPr>
          </m:sSubPr>
          <m:e>
            <m:r>
              <w:rPr>
                <w:rFonts w:ascii="Cambria Math" w:hAnsi="Cambria Math"/>
                <w:sz w:val="24"/>
                <w:lang w:val="nl-NL"/>
              </w:rPr>
              <m:t>σ</m:t>
            </m:r>
          </m:e>
          <m:sub>
            <m:r>
              <w:rPr>
                <w:rFonts w:ascii="Cambria Math" w:hAnsi="Cambria Math"/>
                <w:sz w:val="24"/>
                <w:lang w:val="nl-NL"/>
              </w:rPr>
              <m:t>v</m:t>
            </m:r>
          </m:sub>
        </m:sSub>
      </m:oMath>
      <w:r w:rsidRPr="00992482">
        <w:rPr>
          <w:sz w:val="24"/>
        </w:rPr>
        <w:t xml:space="preserve"> </w:t>
      </w:r>
      <w:r w:rsidRPr="00992482">
        <w:t>and</w:t>
      </w:r>
      <w:r w:rsidRPr="00992482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nl-NL"/>
              </w:rPr>
            </m:ctrlPr>
          </m:sSubPr>
          <m:e>
            <m:r>
              <w:rPr>
                <w:rFonts w:ascii="Cambria Math" w:hAnsi="Cambria Math"/>
                <w:sz w:val="24"/>
                <w:lang w:val="nl-NL"/>
              </w:rPr>
              <m:t>C</m:t>
            </m:r>
          </m:e>
          <m:sub>
            <m:r>
              <w:rPr>
                <w:rFonts w:ascii="Cambria Math" w:hAnsi="Cambria Math"/>
                <w:sz w:val="24"/>
                <w:lang w:val="nl-NL"/>
              </w:rPr>
              <m:t>v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  <w:lang w:val="nl-NL"/>
              </w:rPr>
              <m:t>j</m:t>
            </m:r>
          </m:sub>
        </m:sSub>
      </m:oMath>
      <w:r w:rsidRPr="00992482">
        <w:rPr>
          <w:sz w:val="24"/>
        </w:rPr>
        <w:t xml:space="preserve"> </w:t>
      </w:r>
      <w:r w:rsidRPr="00992482">
        <w:t>all the terms have already been calculated in assignment 2 and 1.</w:t>
      </w:r>
      <w:r>
        <w:t xml:space="preserve"> From these two 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nl-NL"/>
              </w:rPr>
            </m:ctrlPr>
          </m:sSubPr>
          <m:e>
            <m:r>
              <w:rPr>
                <w:rFonts w:ascii="Cambria Math" w:hAnsi="Cambria Math"/>
                <w:sz w:val="24"/>
                <w:lang w:val="nl-NL"/>
              </w:rPr>
              <m:t>σ</m:t>
            </m:r>
          </m:e>
          <m:sub>
            <m:r>
              <w:rPr>
                <w:rFonts w:ascii="Cambria Math" w:hAnsi="Cambria Math"/>
                <w:sz w:val="24"/>
                <w:lang w:val="nl-NL"/>
              </w:rPr>
              <m:t>v</m:t>
            </m:r>
          </m:sub>
        </m:sSub>
      </m:oMath>
      <w:r w:rsidRPr="00992482">
        <w:rPr>
          <w:sz w:val="24"/>
        </w:rPr>
        <w:t xml:space="preserve"> </w:t>
      </w:r>
      <w:r w:rsidRPr="00992482">
        <w:t>depicts th</w:t>
      </w:r>
      <w:r>
        <w:t>e</w:t>
      </w:r>
      <w:r w:rsidRPr="00992482">
        <w:t xml:space="preserve"> </w:t>
      </w:r>
      <w:r>
        <w:t xml:space="preserve">constitutive behaviour or the linear elastic spring force and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nl-NL"/>
              </w:rPr>
            </m:ctrlPr>
          </m:sSubPr>
          <m:e>
            <m:r>
              <w:rPr>
                <w:rFonts w:ascii="Cambria Math" w:hAnsi="Cambria Math"/>
                <w:sz w:val="24"/>
                <w:lang w:val="nl-NL"/>
              </w:rPr>
              <m:t>C</m:t>
            </m:r>
          </m:e>
          <m:sub>
            <m:r>
              <w:rPr>
                <w:rFonts w:ascii="Cambria Math" w:hAnsi="Cambria Math"/>
                <w:sz w:val="24"/>
                <w:lang w:val="nl-NL"/>
              </w:rPr>
              <m:t>v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  <w:lang w:val="nl-NL"/>
              </w:rPr>
              <m:t>j</m:t>
            </m:r>
          </m:sub>
        </m:sSub>
      </m:oMath>
      <w:r w:rsidRPr="00992482">
        <w:rPr>
          <w:sz w:val="24"/>
        </w:rPr>
        <w:t xml:space="preserve"> </w:t>
      </w:r>
      <w:r w:rsidRPr="00992482">
        <w:t xml:space="preserve">the </w:t>
      </w:r>
      <w:r w:rsidR="00340B4B" w:rsidRPr="00992482">
        <w:t>transformations</w:t>
      </w:r>
      <w:r w:rsidRPr="00992482">
        <w:t xml:space="preserve"> from the element forces to the forces at the cm coordinates.</w:t>
      </w:r>
      <w:r>
        <w:t xml:space="preserve"> As </w:t>
      </w:r>
      <w:r w:rsidR="00340B4B">
        <w:t xml:space="preserve">a result,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nl-NL"/>
              </w:rPr>
            </m:ctrlPr>
          </m:sSubPr>
          <m:e>
            <m:r>
              <w:rPr>
                <w:rFonts w:ascii="Cambria Math" w:hAnsi="Cambria Math"/>
                <w:sz w:val="24"/>
                <w:lang w:val="nl-NL"/>
              </w:rPr>
              <m:t>C</m:t>
            </m:r>
          </m:e>
          <m:sub>
            <m:r>
              <w:rPr>
                <w:rFonts w:ascii="Cambria Math" w:hAnsi="Cambria Math"/>
                <w:sz w:val="24"/>
                <w:lang w:val="nl-NL"/>
              </w:rPr>
              <m:t>v</m:t>
            </m:r>
            <m:r>
              <w:rPr>
                <w:rFonts w:ascii="Cambria Math" w:hAnsi="Cambria Math"/>
                <w:sz w:val="24"/>
              </w:rPr>
              <m:t>,</m:t>
            </m:r>
            <m:r>
              <w:rPr>
                <w:rFonts w:ascii="Cambria Math" w:hAnsi="Cambria Math"/>
                <w:sz w:val="24"/>
                <w:lang w:val="nl-NL"/>
              </w:rPr>
              <m:t>j</m:t>
            </m:r>
          </m:sub>
        </m:sSub>
      </m:oMath>
      <w:r w:rsidR="00340B4B" w:rsidRPr="00340B4B">
        <w:rPr>
          <w:sz w:val="24"/>
        </w:rPr>
        <w:t xml:space="preserve"> </w:t>
      </w:r>
      <w:r w:rsidR="00340B4B" w:rsidRPr="00340B4B">
        <w:t>can be obtained b</w:t>
      </w:r>
      <w:r w:rsidR="00340B4B">
        <w:t xml:space="preserve">y taking the elongation of the spring as </w:t>
      </w:r>
      <w:r w:rsidR="00147A39">
        <w:t>an</w:t>
      </w:r>
      <w:r w:rsidR="00340B4B">
        <w:t xml:space="preserve"> element constraint. This constraint needs to be expressed in the coordinates of the cm</w:t>
      </w:r>
      <w:r w:rsidR="00340B4B">
        <w:rPr>
          <w:rFonts w:ascii="Arial" w:hAnsi="Arial" w:cs="Arial"/>
        </w:rPr>
        <w:t>’</w:t>
      </w:r>
      <w:r w:rsidR="00340B4B">
        <w:t xml:space="preserve">s of the body and differentiated to get it in the right form. </w:t>
      </w:r>
      <w:r w:rsidR="00147A39">
        <w:t xml:space="preserve">The spring constraint </w:t>
      </w:r>
      <w:r w:rsidR="001F2ABA">
        <w:t xml:space="preserve">expressed </w:t>
      </w:r>
      <w:r w:rsidR="008431C5">
        <w:t>can be derived from the elongation of the spring:</w:t>
      </w:r>
    </w:p>
    <w:p w14:paraId="3DD670F5" w14:textId="77777777" w:rsidR="00C47FCA" w:rsidRDefault="00C47FCA" w:rsidP="00560C46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368"/>
        <w:gridCol w:w="812"/>
      </w:tblGrid>
      <w:tr w:rsidR="008431C5" w14:paraId="6AA64E11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C65D6" w14:textId="77777777" w:rsidR="008431C5" w:rsidRPr="00DC531D" w:rsidRDefault="008431C5" w:rsidP="006A4BC2">
            <w:pPr>
              <w:jc w:val="center"/>
              <w:rPr>
                <w:b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3EBAF4" w14:textId="3A6DF97A" w:rsidR="00C47FCA" w:rsidRDefault="00C66CEE" w:rsidP="00C47FCA">
            <w:pPr>
              <w:rPr>
                <w:rFonts w:ascii="Garamond" w:eastAsiaTheme="minorEastAsia" w:hAnsi="Garamond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N" w:eastAsia="en-US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N" w:eastAsia="en-US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IN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IN" w:eastAsia="en-US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IN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IN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IN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  <w:p w14:paraId="258B8475" w14:textId="312A0D94" w:rsidR="008431C5" w:rsidRPr="00E83846" w:rsidRDefault="008431C5" w:rsidP="006A4BC2">
            <w:pPr>
              <w:jc w:val="center"/>
              <w:rPr>
                <w:rFonts w:ascii="Garamond" w:eastAsiaTheme="minorEastAsia" w:hAnsi="Garamond"/>
                <w:sz w:val="24"/>
                <w:lang w:val="nl-NL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53B71" w14:textId="5FC386CD" w:rsidR="008431C5" w:rsidRDefault="008431C5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r>
              <w:rPr>
                <w:b/>
                <w:lang w:val="nl-NL"/>
              </w:rPr>
              <w:fldChar w:fldCharType="begin"/>
            </w:r>
            <w:r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E35207">
              <w:rPr>
                <w:b/>
                <w:noProof/>
                <w:lang w:val="nl-NL"/>
              </w:rPr>
              <w:t>4</w:t>
            </w:r>
            <w:r>
              <w:rPr>
                <w:b/>
                <w:lang w:val="nl-NL"/>
              </w:rPr>
              <w:fldChar w:fldCharType="end"/>
            </w:r>
            <w:r>
              <w:rPr>
                <w:b/>
                <w:lang w:val="nl-NL"/>
              </w:rPr>
              <w:t>)</w:t>
            </w:r>
          </w:p>
        </w:tc>
      </w:tr>
    </w:tbl>
    <w:p w14:paraId="73E13F8C" w14:textId="01885C28" w:rsidR="008431C5" w:rsidRDefault="00C47FCA" w:rsidP="00560C46">
      <w:pPr>
        <w:ind w:firstLine="0"/>
      </w:pPr>
      <w:r>
        <w:t xml:space="preserve">In this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 is the spring length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 is the rest length which was said to be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L</m:t>
        </m:r>
      </m:oMath>
      <w:r>
        <w:t xml:space="preserve">. </w:t>
      </w:r>
      <w:r w:rsidR="008431C5">
        <w:t>The spring constrained expressed in the Cm</w:t>
      </w:r>
      <w:r w:rsidR="008431C5">
        <w:rPr>
          <w:rFonts w:ascii="Arial" w:hAnsi="Arial" w:cs="Arial"/>
        </w:rPr>
        <w:t>’</w:t>
      </w:r>
      <w:r w:rsidR="008431C5">
        <w:t>s of the body then becomes:</w:t>
      </w:r>
    </w:p>
    <w:p w14:paraId="6B0C8C5D" w14:textId="77777777" w:rsidR="000A5321" w:rsidRDefault="000A5321" w:rsidP="00560C46">
      <w:pPr>
        <w:ind w:firstLine="0"/>
      </w:pPr>
    </w:p>
    <w:p w14:paraId="11115DBE" w14:textId="728F75C7" w:rsidR="001F2ABA" w:rsidRDefault="00C66CEE" w:rsidP="001F2ABA">
      <w:pPr>
        <w:rPr>
          <w:rFonts w:ascii="Garamond" w:eastAsiaTheme="minorEastAsia" w:hAnsi="Garamond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IN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IN" w:eastAsia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IN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IN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IN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6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IN" w:eastAsia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IN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IN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IN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IN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IN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IN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IN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6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IN" w:eastAsia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IN"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IN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IN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IN" w:eastAsia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IN" w:eastAsia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IN" w:eastAsia="en-US"/>
            </w:rPr>
            <m:t>L</m:t>
          </m:r>
        </m:oMath>
      </m:oMathPara>
    </w:p>
    <w:p w14:paraId="553AD7F8" w14:textId="2FE08FCC" w:rsidR="00147A39" w:rsidRDefault="00147A39" w:rsidP="00560C46">
      <w:pPr>
        <w:ind w:firstLine="0"/>
      </w:pPr>
    </w:p>
    <w:p w14:paraId="415BFEED" w14:textId="240D1503" w:rsidR="00340B4B" w:rsidRDefault="000F57CB" w:rsidP="00560C46">
      <w:pPr>
        <w:ind w:firstLine="0"/>
      </w:pPr>
      <w:r>
        <w:t xml:space="preserve">By differentiating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EF03C3">
        <w:t xml:space="preserve"> w.r.t. the state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ϕ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ϕ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643C6D">
        <w:t>we get the following constraint equations.</w:t>
      </w:r>
    </w:p>
    <w:p w14:paraId="24EBD44E" w14:textId="77777777" w:rsidR="000D14CD" w:rsidRDefault="000D14CD" w:rsidP="00560C46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7369"/>
        <w:gridCol w:w="812"/>
      </w:tblGrid>
      <w:tr w:rsidR="00340B4B" w14:paraId="08689FFC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D1B287" w14:textId="77777777" w:rsidR="00340B4B" w:rsidRPr="000F57CB" w:rsidRDefault="00340B4B" w:rsidP="006A4BC2">
            <w:pPr>
              <w:jc w:val="center"/>
              <w:rPr>
                <w:b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73323" w14:textId="3BE1ABE7" w:rsidR="000F57CB" w:rsidRDefault="00C66CEE" w:rsidP="000F57CB">
            <w:pPr>
              <w:rPr>
                <w:rFonts w:ascii="Garamond" w:eastAsiaTheme="minorEastAsia" w:hAnsi="Garamond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N" w:eastAsia="en-US"/>
                      </w:rPr>
                      <m:t>v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IN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IN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l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IN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IN" w:eastAsia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IN" w:eastAsia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lang w:val="en-IN" w:eastAsia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IN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IN" w:eastAsia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IN" w:eastAsia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lang w:val="en-IN" w:eastAsia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IN" w:eastAsia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IN" w:eastAsia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IN" w:eastAsia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lang w:val="en-IN" w:eastAsia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e>
                    </m:eqArr>
                  </m:e>
                </m:d>
              </m:oMath>
            </m:oMathPara>
          </w:p>
          <w:p w14:paraId="28BAABED" w14:textId="1247B4FE" w:rsidR="00340B4B" w:rsidRPr="00E83846" w:rsidRDefault="00340B4B" w:rsidP="006A4BC2">
            <w:pPr>
              <w:jc w:val="center"/>
              <w:rPr>
                <w:rFonts w:ascii="Garamond" w:eastAsiaTheme="minorEastAsia" w:hAnsi="Garamond"/>
                <w:sz w:val="24"/>
                <w:lang w:val="nl-NL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2767F" w14:textId="78C86F2D" w:rsidR="00340B4B" w:rsidRDefault="00340B4B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r>
              <w:rPr>
                <w:b/>
                <w:lang w:val="nl-NL"/>
              </w:rPr>
              <w:fldChar w:fldCharType="begin"/>
            </w:r>
            <w:r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E35207">
              <w:rPr>
                <w:b/>
                <w:noProof/>
                <w:lang w:val="nl-NL"/>
              </w:rPr>
              <w:t>5</w:t>
            </w:r>
            <w:r>
              <w:rPr>
                <w:b/>
                <w:lang w:val="nl-NL"/>
              </w:rPr>
              <w:fldChar w:fldCharType="end"/>
            </w:r>
            <w:r>
              <w:rPr>
                <w:b/>
                <w:lang w:val="nl-NL"/>
              </w:rPr>
              <w:t>)</w:t>
            </w:r>
          </w:p>
        </w:tc>
      </w:tr>
    </w:tbl>
    <w:p w14:paraId="02D1CE4D" w14:textId="484960D5" w:rsidR="00340B4B" w:rsidRDefault="004034D5" w:rsidP="00560C46">
      <w:pPr>
        <w:ind w:firstLine="0"/>
      </w:pPr>
      <w:r>
        <w:t>The constitutive relation</w:t>
      </w:r>
      <w:r w:rsidR="00395B56">
        <w:t xml:space="preserve">ship </w:t>
      </w:r>
      <w:r w:rsidR="0034022D">
        <w:t>is as follows:</w:t>
      </w:r>
    </w:p>
    <w:p w14:paraId="4214A811" w14:textId="77777777" w:rsidR="0034022D" w:rsidRDefault="0034022D" w:rsidP="00560C46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368"/>
        <w:gridCol w:w="812"/>
      </w:tblGrid>
      <w:tr w:rsidR="00340B4B" w14:paraId="10C9E206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10DE5" w14:textId="77777777" w:rsidR="00340B4B" w:rsidRPr="0034022D" w:rsidRDefault="00340B4B" w:rsidP="006A4BC2">
            <w:pPr>
              <w:jc w:val="center"/>
              <w:rPr>
                <w:b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EF126" w14:textId="7F802B7B" w:rsidR="00340B4B" w:rsidRPr="00E83846" w:rsidRDefault="00C66CEE" w:rsidP="006A4BC2">
            <w:pPr>
              <w:jc w:val="center"/>
              <w:rPr>
                <w:rFonts w:ascii="Garamond" w:eastAsiaTheme="minorEastAsia" w:hAnsi="Garamond"/>
                <w:sz w:val="24"/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nl-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nl-NL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nl-NL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nl-NL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nl-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nl-NL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nl-NL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nl-NL"/>
                  </w:rPr>
                  <m:t>= 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nl-NL"/>
                  </w:rPr>
                  <m:t>ΔL</m:t>
                </m:r>
                <m:r>
                  <w:rPr>
                    <w:rFonts w:ascii="Cambria Math" w:hAnsi="Cambria Math"/>
                    <w:sz w:val="24"/>
                    <w:lang w:val="nl-NL"/>
                  </w:rPr>
                  <m:t xml:space="preserve"> = 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nl-N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nl-N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nl-NL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lang w:val="nl-N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nl-N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nl-NL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lang w:val="nl-NL"/>
                  </w:rPr>
                  <m:t>= 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nl-N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nl-N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nl-NL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lang w:val="nl-N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nl-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lang w:val="nl-NL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lang w:val="nl-NL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lang w:val="nl-NL"/>
                      </w:rPr>
                      <m:t>L</m:t>
                    </m:r>
                  </m:e>
                </m:d>
              </m:oMath>
            </m:oMathPara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5E1F3" w14:textId="7E922E73" w:rsidR="00340B4B" w:rsidRDefault="00340B4B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r>
              <w:rPr>
                <w:b/>
                <w:lang w:val="nl-NL"/>
              </w:rPr>
              <w:fldChar w:fldCharType="begin"/>
            </w:r>
            <w:r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E35207">
              <w:rPr>
                <w:b/>
                <w:noProof/>
                <w:lang w:val="nl-NL"/>
              </w:rPr>
              <w:t>6</w:t>
            </w:r>
            <w:r>
              <w:rPr>
                <w:b/>
                <w:lang w:val="nl-NL"/>
              </w:rPr>
              <w:fldChar w:fldCharType="end"/>
            </w:r>
            <w:r>
              <w:rPr>
                <w:b/>
                <w:lang w:val="nl-NL"/>
              </w:rPr>
              <w:t>)</w:t>
            </w:r>
          </w:p>
        </w:tc>
      </w:tr>
    </w:tbl>
    <w:p w14:paraId="73D1E718" w14:textId="2D80621A" w:rsidR="00992482" w:rsidRDefault="00340B4B" w:rsidP="00560C46">
      <w:pPr>
        <w:ind w:firstLine="0"/>
      </w:pPr>
      <w:r>
        <w:t xml:space="preserve">  </w:t>
      </w:r>
    </w:p>
    <w:p w14:paraId="314055B0" w14:textId="77777777" w:rsidR="0034022D" w:rsidRPr="00340B4B" w:rsidRDefault="0034022D" w:rsidP="00560C46">
      <w:pPr>
        <w:ind w:firstLine="0"/>
      </w:pPr>
    </w:p>
    <w:p w14:paraId="06CB8EC2" w14:textId="0F44346E" w:rsidR="00340B4B" w:rsidRPr="00340B4B" w:rsidRDefault="0034022D" w:rsidP="00560C46">
      <w:pPr>
        <w:ind w:firstLine="0"/>
      </w:pPr>
      <w:r>
        <w:lastRenderedPageBreak/>
        <w:t>We now have all the ingredients to calculate the accelerations for the case when we have a passive element.</w:t>
      </w:r>
      <w:r w:rsidR="009E55BD">
        <w:t xml:space="preserve"> The MATLAB code implementing this calculation can be found in </w:t>
      </w:r>
      <w:r w:rsidR="009E55BD">
        <w:fldChar w:fldCharType="begin"/>
      </w:r>
      <w:r w:rsidR="009E55BD">
        <w:instrText xml:space="preserve"> REF _Ref508693298 \h </w:instrText>
      </w:r>
      <w:r w:rsidR="009E55BD">
        <w:fldChar w:fldCharType="separate"/>
      </w:r>
      <w:r w:rsidR="00E35207">
        <w:t xml:space="preserve">Appendix A </w:t>
      </w:r>
      <w:r w:rsidR="00E35207">
        <w:rPr>
          <w:rFonts w:ascii="Arial" w:hAnsi="Arial"/>
        </w:rPr>
        <w:t>–</w:t>
      </w:r>
      <w:r w:rsidR="00E35207">
        <w:t xml:space="preserve"> Passive element</w:t>
      </w:r>
      <w:r w:rsidR="009E55BD">
        <w:fldChar w:fldCharType="end"/>
      </w:r>
    </w:p>
    <w:p w14:paraId="349F4282" w14:textId="0DE07F88" w:rsidR="00B96B45" w:rsidRDefault="008F7E05" w:rsidP="0034022D">
      <w:pPr>
        <w:pStyle w:val="Heading2"/>
      </w:pPr>
      <w:r>
        <w:t>Calculate accelerations</w:t>
      </w:r>
    </w:p>
    <w:p w14:paraId="1BAA4504" w14:textId="1A296B87" w:rsidR="00C621DD" w:rsidRPr="00037E41" w:rsidRDefault="00C621DD" w:rsidP="00C621DD">
      <w:pPr>
        <w:pStyle w:val="Firstparagraph"/>
      </w:pPr>
      <w:r w:rsidRPr="00037E41"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 π 0.5π 0 0</m:t>
            </m:r>
          </m:e>
        </m:d>
      </m:oMath>
      <w:r w:rsidRPr="00037E41">
        <w:t xml:space="preserve"> we get the following result:</w:t>
      </w:r>
    </w:p>
    <w:p w14:paraId="6E266126" w14:textId="77777777" w:rsidR="00C621DD" w:rsidRPr="00037E41" w:rsidRDefault="00C621DD" w:rsidP="00C621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C621DD" w:rsidRPr="00037E41" w14:paraId="174D59D7" w14:textId="77777777" w:rsidTr="00F87AB0">
        <w:tc>
          <w:tcPr>
            <w:tcW w:w="562" w:type="dxa"/>
            <w:vAlign w:val="center"/>
          </w:tcPr>
          <w:p w14:paraId="5169DF92" w14:textId="77777777" w:rsidR="00C621DD" w:rsidRPr="00037E41" w:rsidRDefault="00C66CEE" w:rsidP="00F87AB0">
            <w:pPr>
              <w:ind w:firstLine="0"/>
              <w:jc w:val="center"/>
              <w:rPr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65B2CC1D" w14:textId="652BD786" w:rsidR="00C621DD" w:rsidRPr="00037E41" w:rsidRDefault="00AE2C36" w:rsidP="00F87AB0">
            <w:pPr>
              <w:ind w:firstLine="0"/>
              <w:jc w:val="center"/>
            </w:pPr>
            <w:r>
              <w:t>2.1021</w:t>
            </w:r>
            <w:r w:rsidR="00C621DD" w:rsidRPr="00037E41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C621DD" w:rsidRPr="00037E41" w14:paraId="41A6B280" w14:textId="77777777" w:rsidTr="00F87AB0">
        <w:tc>
          <w:tcPr>
            <w:tcW w:w="562" w:type="dxa"/>
            <w:vAlign w:val="center"/>
          </w:tcPr>
          <w:p w14:paraId="0D7C56C3" w14:textId="77777777" w:rsidR="00C621DD" w:rsidRPr="00037E41" w:rsidRDefault="00C66CEE" w:rsidP="00F87A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76193F84" w14:textId="2D1BF5AD" w:rsidR="00C621DD" w:rsidRPr="00037E41" w:rsidRDefault="00C621DD" w:rsidP="00F87AB0">
            <w:pPr>
              <w:ind w:firstLine="0"/>
              <w:jc w:val="center"/>
            </w:pPr>
            <w:r w:rsidRPr="00037E41">
              <w:t xml:space="preserve">0.00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C621DD" w:rsidRPr="00037E41" w14:paraId="779AF124" w14:textId="77777777" w:rsidTr="00F87AB0">
        <w:tc>
          <w:tcPr>
            <w:tcW w:w="562" w:type="dxa"/>
            <w:vAlign w:val="center"/>
          </w:tcPr>
          <w:p w14:paraId="331AA29B" w14:textId="77777777" w:rsidR="00C621DD" w:rsidRPr="00037E41" w:rsidRDefault="00C66CEE" w:rsidP="00F87A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1FDCE070" w14:textId="7EB22FAA" w:rsidR="00C621DD" w:rsidRPr="00037E41" w:rsidRDefault="00C621DD" w:rsidP="00F87AB0">
            <w:pPr>
              <w:ind w:firstLine="0"/>
              <w:jc w:val="center"/>
            </w:pPr>
            <w:r w:rsidRPr="00037E41">
              <w:t>-</w:t>
            </w:r>
            <w:r w:rsidR="00AE2C36">
              <w:t>7</w:t>
            </w:r>
            <w:r w:rsidRPr="00037E41">
              <w:t>.</w:t>
            </w:r>
            <w:r w:rsidR="00AE2C36">
              <w:t>6442</w:t>
            </w:r>
            <w:r w:rsidRPr="00037E41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rad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C621DD" w:rsidRPr="00037E41" w14:paraId="324FD0F0" w14:textId="77777777" w:rsidTr="00F87AB0">
        <w:tc>
          <w:tcPr>
            <w:tcW w:w="562" w:type="dxa"/>
            <w:vAlign w:val="center"/>
          </w:tcPr>
          <w:p w14:paraId="0E21E4B9" w14:textId="77777777" w:rsidR="00C621DD" w:rsidRPr="00037E41" w:rsidRDefault="00C66CEE" w:rsidP="00F87A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45503D63" w14:textId="4A22D7CB" w:rsidR="00C621DD" w:rsidRPr="00037E41" w:rsidRDefault="002327D8" w:rsidP="00F87AB0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8.4086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C621DD" w:rsidRPr="00037E41" w14:paraId="329A8256" w14:textId="77777777" w:rsidTr="00F87AB0">
        <w:tc>
          <w:tcPr>
            <w:tcW w:w="562" w:type="dxa"/>
            <w:vAlign w:val="center"/>
          </w:tcPr>
          <w:p w14:paraId="3B0F5616" w14:textId="77777777" w:rsidR="00C621DD" w:rsidRPr="00037E41" w:rsidRDefault="00C66CEE" w:rsidP="00F87A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56666E18" w14:textId="49CDA2F2" w:rsidR="00C621DD" w:rsidRPr="00037E41" w:rsidRDefault="00C621DD" w:rsidP="00F87AB0">
            <w:pPr>
              <w:ind w:firstLine="0"/>
              <w:jc w:val="center"/>
            </w:pPr>
            <w:r w:rsidRPr="00037E41">
              <w:t>0.00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C621DD" w:rsidRPr="00037E41" w14:paraId="4549C438" w14:textId="77777777" w:rsidTr="00F87AB0">
        <w:tc>
          <w:tcPr>
            <w:tcW w:w="562" w:type="dxa"/>
            <w:vAlign w:val="center"/>
          </w:tcPr>
          <w:p w14:paraId="6C86DB21" w14:textId="77777777" w:rsidR="00C621DD" w:rsidRPr="00037E41" w:rsidRDefault="00C66CEE" w:rsidP="00F87A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0C91828B" w14:textId="4038C92A" w:rsidR="00C621DD" w:rsidRPr="00037E41" w:rsidRDefault="00AE2C36" w:rsidP="00F87AB0">
            <w:pPr>
              <w:ind w:firstLine="0"/>
              <w:jc w:val="center"/>
            </w:pPr>
            <w:r>
              <w:t>-15.2883</w:t>
            </w:r>
            <w:r w:rsidR="00C621DD" w:rsidRPr="00037E41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rad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C621DD" w:rsidRPr="00037E41" w14:paraId="3F54F38C" w14:textId="77777777" w:rsidTr="00F87AB0">
        <w:tc>
          <w:tcPr>
            <w:tcW w:w="562" w:type="dxa"/>
            <w:vAlign w:val="center"/>
          </w:tcPr>
          <w:p w14:paraId="39F97B40" w14:textId="77777777" w:rsidR="00C621DD" w:rsidRPr="00037E41" w:rsidRDefault="00C66CEE" w:rsidP="00F87A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32FA1719" w14:textId="36EFF16A" w:rsidR="00C621DD" w:rsidRPr="00037E41" w:rsidRDefault="00C621DD" w:rsidP="00F87AB0">
            <w:pPr>
              <w:ind w:firstLine="0"/>
              <w:jc w:val="center"/>
            </w:pPr>
            <w:r w:rsidRPr="00037E41">
              <w:t>0.</w:t>
            </w:r>
            <w:r w:rsidR="00AE2C36">
              <w:t>2274</w:t>
            </w:r>
            <w:r w:rsidRPr="00037E41">
              <w:t xml:space="preserve"> N</w:t>
            </w:r>
          </w:p>
        </w:tc>
      </w:tr>
      <w:tr w:rsidR="00C621DD" w:rsidRPr="00037E41" w14:paraId="7C6CCE31" w14:textId="77777777" w:rsidTr="00F87AB0">
        <w:tc>
          <w:tcPr>
            <w:tcW w:w="562" w:type="dxa"/>
            <w:vAlign w:val="center"/>
          </w:tcPr>
          <w:p w14:paraId="3910170E" w14:textId="77777777" w:rsidR="00C621DD" w:rsidRPr="00037E41" w:rsidRDefault="00C66CEE" w:rsidP="00F87A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39513BB8" w14:textId="5D0F1286" w:rsidR="00C621DD" w:rsidRPr="00037E41" w:rsidRDefault="00726EF6" w:rsidP="00F87AB0">
            <w:pPr>
              <w:ind w:firstLine="0"/>
              <w:jc w:val="center"/>
            </w:pPr>
            <w:r>
              <w:t>-1.2733</w:t>
            </w:r>
            <w:r w:rsidR="00C621DD" w:rsidRPr="00037E41">
              <w:t xml:space="preserve"> N</w:t>
            </w:r>
          </w:p>
        </w:tc>
      </w:tr>
      <w:tr w:rsidR="00C621DD" w:rsidRPr="00037E41" w14:paraId="43889956" w14:textId="77777777" w:rsidTr="00F87AB0">
        <w:tc>
          <w:tcPr>
            <w:tcW w:w="562" w:type="dxa"/>
            <w:vAlign w:val="center"/>
          </w:tcPr>
          <w:p w14:paraId="752F3186" w14:textId="77777777" w:rsidR="00C621DD" w:rsidRPr="00B936DC" w:rsidRDefault="00C66CEE" w:rsidP="00F87A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2E8BC81C" w14:textId="6489AC82" w:rsidR="00C621DD" w:rsidRPr="00037E41" w:rsidRDefault="00C621DD" w:rsidP="00F87AB0">
            <w:pPr>
              <w:ind w:firstLine="0"/>
              <w:jc w:val="center"/>
            </w:pPr>
            <w:r w:rsidRPr="00037E41">
              <w:t>0.</w:t>
            </w:r>
            <w:r w:rsidR="00726EF6">
              <w:t>1819</w:t>
            </w:r>
            <w:r w:rsidRPr="00037E41">
              <w:t xml:space="preserve"> N</w:t>
            </w:r>
          </w:p>
        </w:tc>
      </w:tr>
      <w:tr w:rsidR="00C621DD" w:rsidRPr="00037E41" w14:paraId="60D48F79" w14:textId="77777777" w:rsidTr="00F87AB0">
        <w:tc>
          <w:tcPr>
            <w:tcW w:w="562" w:type="dxa"/>
            <w:vAlign w:val="center"/>
          </w:tcPr>
          <w:p w14:paraId="6A6F56CD" w14:textId="77777777" w:rsidR="00C621DD" w:rsidRPr="00037E41" w:rsidRDefault="00C66CEE" w:rsidP="00F87A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4C61D927" w14:textId="77777777" w:rsidR="00C621DD" w:rsidRPr="00037E41" w:rsidRDefault="00C621DD" w:rsidP="00F87AB0">
            <w:pPr>
              <w:ind w:firstLine="0"/>
              <w:jc w:val="center"/>
            </w:pPr>
            <w:r w:rsidRPr="00037E41">
              <w:t>0.00 N</w:t>
            </w:r>
          </w:p>
        </w:tc>
      </w:tr>
    </w:tbl>
    <w:p w14:paraId="7F0B6240" w14:textId="7ECD721E" w:rsidR="00BD120F" w:rsidRDefault="00BD120F" w:rsidP="00BD120F">
      <w:pPr>
        <w:pStyle w:val="Firstparagraph"/>
      </w:pPr>
    </w:p>
    <w:p w14:paraId="2A9FE056" w14:textId="0C575044" w:rsidR="00BD120F" w:rsidRPr="00BD120F" w:rsidRDefault="00BD120F" w:rsidP="00BD120F">
      <w:pPr>
        <w:ind w:firstLine="0"/>
      </w:pPr>
      <w:r>
        <w:t>Since this situation is equal to the situation in Assignment 2</w:t>
      </w:r>
      <w:r w:rsidR="00882ACC">
        <w:t xml:space="preserve"> and we know the relationship between LaGrange multipliers</w:t>
      </w:r>
      <w:r>
        <w:t xml:space="preserve"> we can compare the results.</w:t>
      </w:r>
      <w:r w:rsidR="00C212D0">
        <w:t xml:space="preserve"> The biggest difference </w:t>
      </w:r>
      <w:r w:rsidR="00882ACC">
        <w:t>apart</w:t>
      </w:r>
      <w:r w:rsidR="00F85545">
        <w:t xml:space="preserve"> from scaling effects is </w:t>
      </w:r>
      <w:r w:rsidR="00882ACC">
        <w:t>element</w:t>
      </w:r>
      <w:r w:rsidR="008F7985">
        <w:t xml:space="preserve"> </w:t>
      </w:r>
      <w:r w:rsidR="00882ACC">
        <w:t>1 now also has a vertical force component added to it. This is expected as we look at the attachment place of the spring.</w:t>
      </w:r>
    </w:p>
    <w:p w14:paraId="532DD6AD" w14:textId="652C25BB" w:rsidR="0084151C" w:rsidRDefault="0084151C" w:rsidP="00090BB1">
      <w:pPr>
        <w:pStyle w:val="Heading1"/>
      </w:pPr>
      <w:r>
        <w:t>Adding active element</w:t>
      </w:r>
    </w:p>
    <w:p w14:paraId="69B069DF" w14:textId="2D6BA13E" w:rsidR="005F6E5C" w:rsidRPr="005F6E5C" w:rsidRDefault="005F6E5C" w:rsidP="005F6E5C">
      <w:pPr>
        <w:pStyle w:val="Firstparagraph"/>
      </w:pPr>
      <w:r>
        <w:t xml:space="preserve">We are now asked to add a motor to the pendulum this setup is shown in </w:t>
      </w:r>
      <w:r>
        <w:fldChar w:fldCharType="begin"/>
      </w:r>
      <w:r>
        <w:instrText xml:space="preserve"> REF _Ref508694854 \h </w:instrText>
      </w:r>
      <w:r>
        <w:fldChar w:fldCharType="separate"/>
      </w:r>
      <w:r w:rsidR="00E35207">
        <w:t xml:space="preserve">Figure </w:t>
      </w:r>
      <w:r w:rsidR="00E35207">
        <w:rPr>
          <w:noProof/>
        </w:rPr>
        <w:t>2</w:t>
      </w:r>
      <w:r w:rsidR="00E35207">
        <w:t>: Double pendulum with motor</w:t>
      </w:r>
      <w:r>
        <w:fldChar w:fldCharType="end"/>
      </w:r>
      <w:r>
        <w:t>.</w:t>
      </w:r>
    </w:p>
    <w:p w14:paraId="7C1262F1" w14:textId="77777777" w:rsidR="005F6E5C" w:rsidRDefault="00F40248" w:rsidP="005F6E5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C3C11D1" wp14:editId="0AF62472">
            <wp:extent cx="3375037" cy="239760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tor lemen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037" cy="23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8A7D" w14:textId="243F6F8E" w:rsidR="005F6E5C" w:rsidRDefault="005F6E5C" w:rsidP="005F6E5C">
      <w:pPr>
        <w:pStyle w:val="Caption"/>
        <w:jc w:val="center"/>
      </w:pPr>
      <w:bookmarkStart w:id="2" w:name="_Ref508694854"/>
      <w:r>
        <w:t xml:space="preserve">Figure </w:t>
      </w:r>
      <w:fldSimple w:instr=" SEQ Figure \* ARABIC ">
        <w:r w:rsidR="00E35207">
          <w:rPr>
            <w:noProof/>
          </w:rPr>
          <w:t>2</w:t>
        </w:r>
      </w:fldSimple>
      <w:r>
        <w:t>: Double pendulum with motor</w:t>
      </w:r>
      <w:bookmarkEnd w:id="2"/>
    </w:p>
    <w:p w14:paraId="0400685E" w14:textId="662CE09C" w:rsidR="005F6E5C" w:rsidRDefault="005F6E5C" w:rsidP="005F6E5C"/>
    <w:p w14:paraId="62B1BB2E" w14:textId="5B98A04C" w:rsidR="00882ACC" w:rsidRDefault="00921F1B" w:rsidP="005F6E5C">
      <w:pPr>
        <w:ind w:firstLine="0"/>
      </w:pPr>
      <w:r>
        <w:t>T</w:t>
      </w:r>
      <w:r w:rsidR="000B1E94">
        <w:t>he active element</w:t>
      </w:r>
      <w:r>
        <w:t xml:space="preserve"> (motor force)</w:t>
      </w:r>
      <w:r w:rsidR="000B1E94">
        <w:t xml:space="preserve"> can </w:t>
      </w:r>
      <w:r w:rsidR="0088208F">
        <w:t xml:space="preserve">be </w:t>
      </w:r>
      <w:r w:rsidR="000B1E94">
        <w:t>added to the already in assignment 1 and 2 derived model equations</w:t>
      </w:r>
      <w:r>
        <w:t xml:space="preserve"> in a similar way as this was done for the passive element</w:t>
      </w:r>
      <w:r w:rsidR="000B1E94">
        <w:t>.</w:t>
      </w:r>
      <w:r w:rsidR="0088208F">
        <w:t xml:space="preserve"> To do this we now add </w:t>
      </w:r>
      <w:r w:rsidR="00F84C6A">
        <w:t xml:space="preserve">the following </w:t>
      </w:r>
      <w:r w:rsidR="0088208F">
        <w:t>additional constraint</w:t>
      </w:r>
      <w:r w:rsidR="00D25DC5">
        <w:t xml:space="preserve"> to the constraint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D25DC5">
        <w:t>:</w:t>
      </w:r>
    </w:p>
    <w:p w14:paraId="094A5C67" w14:textId="77777777" w:rsidR="00992FA8" w:rsidRDefault="00992FA8" w:rsidP="005F6E5C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368"/>
        <w:gridCol w:w="812"/>
      </w:tblGrid>
      <w:tr w:rsidR="00D25DC5" w14:paraId="0DB02A2F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B9305" w14:textId="77777777" w:rsidR="00D25DC5" w:rsidRPr="00DC531D" w:rsidRDefault="00D25DC5" w:rsidP="006A4BC2">
            <w:pPr>
              <w:jc w:val="center"/>
              <w:rPr>
                <w:b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41184" w14:textId="318EF994" w:rsidR="00D25DC5" w:rsidRPr="00992FA8" w:rsidRDefault="00C66CEE" w:rsidP="00992FA8">
            <w:pPr>
              <w:rPr>
                <w:rFonts w:ascii="Garamond" w:eastAsiaTheme="minorEastAsia" w:hAnsi="Garamond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,t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-ωt=0</m:t>
                </m:r>
              </m:oMath>
            </m:oMathPara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0C19C" w14:textId="1AA993AC" w:rsidR="00D25DC5" w:rsidRDefault="00D25DC5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r>
              <w:rPr>
                <w:b/>
                <w:lang w:val="nl-NL"/>
              </w:rPr>
              <w:fldChar w:fldCharType="begin"/>
            </w:r>
            <w:r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E35207">
              <w:rPr>
                <w:b/>
                <w:noProof/>
                <w:lang w:val="nl-NL"/>
              </w:rPr>
              <w:t>7</w:t>
            </w:r>
            <w:r>
              <w:rPr>
                <w:b/>
                <w:lang w:val="nl-NL"/>
              </w:rPr>
              <w:fldChar w:fldCharType="end"/>
            </w:r>
            <w:r>
              <w:rPr>
                <w:b/>
                <w:lang w:val="nl-NL"/>
              </w:rPr>
              <w:t>)</w:t>
            </w:r>
          </w:p>
        </w:tc>
      </w:tr>
    </w:tbl>
    <w:p w14:paraId="123A46D2" w14:textId="74B81791" w:rsidR="00D25DC5" w:rsidRDefault="00D25DC5" w:rsidP="005F6E5C">
      <w:pPr>
        <w:ind w:firstLine="0"/>
      </w:pPr>
    </w:p>
    <w:p w14:paraId="556D0385" w14:textId="1FD641CE" w:rsidR="00992FA8" w:rsidRDefault="00992FA8" w:rsidP="005F6E5C">
      <w:pPr>
        <w:ind w:firstLine="0"/>
      </w:pPr>
      <w:r>
        <w:t xml:space="preserve">In this </w:t>
      </w:r>
      <m:oMath>
        <m:r>
          <w:rPr>
            <w:rFonts w:ascii="Cambria Math" w:hAnsi="Cambria Math"/>
          </w:rPr>
          <m:t>ω</m:t>
        </m:r>
      </m:oMath>
      <w:r>
        <w:t xml:space="preserve"> depicts the </w:t>
      </w:r>
      <w:r w:rsidR="00A46D74">
        <w:t xml:space="preserve">given </w:t>
      </w:r>
      <w:r>
        <w:t>constant speed</w:t>
      </w:r>
      <w:r w:rsidR="00A46D74">
        <w:t xml:space="preserve"> of the motor</w:t>
      </w:r>
      <w:r>
        <w:t xml:space="preserve"> and t the time.</w:t>
      </w:r>
      <w:r w:rsidR="00957D06">
        <w:t xml:space="preserve"> </w:t>
      </w:r>
      <w:r w:rsidR="0063745E">
        <w:t xml:space="preserve">The new constraint </w:t>
      </w:r>
      <w:r w:rsidR="0091064D">
        <w:t xml:space="preserve">now becomes </w:t>
      </w:r>
      <w:r w:rsidR="00D35524">
        <w:t xml:space="preserve">a kinetic constrained and </w:t>
      </w:r>
      <w:r w:rsidR="00EB36DC">
        <w:t xml:space="preserve">thus we need a </w:t>
      </w:r>
      <w:r w:rsidR="00204CA4">
        <w:t>full</w:t>
      </w:r>
      <w:r w:rsidR="002E477B">
        <w:t xml:space="preserve"> (convective)</w:t>
      </w:r>
      <w:r w:rsidR="00204CA4">
        <w:t xml:space="preserve"> derivative</w:t>
      </w:r>
      <w:r w:rsidR="002E477B">
        <w:t xml:space="preserve"> </w:t>
      </w:r>
      <w:r w:rsidR="00204CA4">
        <w:t>with respect to both the state and time.</w:t>
      </w:r>
    </w:p>
    <w:p w14:paraId="79A73561" w14:textId="77777777" w:rsidR="006A69C2" w:rsidRDefault="006A69C2" w:rsidP="005F6E5C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368"/>
        <w:gridCol w:w="812"/>
      </w:tblGrid>
      <w:tr w:rsidR="006A69C2" w14:paraId="29DDDB86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BDBCB3" w14:textId="77777777" w:rsidR="006A69C2" w:rsidRPr="00DC531D" w:rsidRDefault="006A69C2" w:rsidP="006A4BC2">
            <w:pPr>
              <w:jc w:val="center"/>
              <w:rPr>
                <w:b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CF486" w14:textId="15981012" w:rsidR="00C96F71" w:rsidRPr="00C96F71" w:rsidRDefault="00C66CEE" w:rsidP="00C96F71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Lcos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Lsin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Lcos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Lcos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Lsin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Lsin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eqAr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-ωt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D75D3" w14:textId="7FD220BD" w:rsidR="006A69C2" w:rsidRDefault="006A69C2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r>
              <w:rPr>
                <w:b/>
                <w:lang w:val="nl-NL"/>
              </w:rPr>
              <w:fldChar w:fldCharType="begin"/>
            </w:r>
            <w:r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E35207">
              <w:rPr>
                <w:b/>
                <w:noProof/>
                <w:lang w:val="nl-NL"/>
              </w:rPr>
              <w:t>8</w:t>
            </w:r>
            <w:r>
              <w:rPr>
                <w:b/>
                <w:lang w:val="nl-NL"/>
              </w:rPr>
              <w:fldChar w:fldCharType="end"/>
            </w:r>
            <w:r>
              <w:rPr>
                <w:b/>
                <w:lang w:val="nl-NL"/>
              </w:rPr>
              <w:t>)</w:t>
            </w:r>
          </w:p>
        </w:tc>
      </w:tr>
    </w:tbl>
    <w:p w14:paraId="5FAAD862" w14:textId="77777777" w:rsidR="00C96F71" w:rsidRDefault="00C96F71" w:rsidP="005F6E5C">
      <w:pPr>
        <w:ind w:firstLine="0"/>
      </w:pPr>
    </w:p>
    <w:p w14:paraId="6FCF6D50" w14:textId="149BD514" w:rsidR="006A69C2" w:rsidRDefault="00A13DD6" w:rsidP="006A69C2">
      <w:pPr>
        <w:ind w:firstLine="0"/>
      </w:pPr>
      <w:r>
        <w:t>This results in the following model equations</w:t>
      </w:r>
      <w:r w:rsidR="0070462A">
        <w:t>:</w:t>
      </w:r>
    </w:p>
    <w:p w14:paraId="394A2E57" w14:textId="77777777" w:rsidR="006A69C2" w:rsidRDefault="006A69C2" w:rsidP="006A69C2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368"/>
        <w:gridCol w:w="812"/>
      </w:tblGrid>
      <w:tr w:rsidR="006A69C2" w14:paraId="1A20C6D2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619B7" w14:textId="77777777" w:rsidR="006A69C2" w:rsidRPr="00DC531D" w:rsidRDefault="006A69C2" w:rsidP="006A4BC2">
            <w:pPr>
              <w:jc w:val="center"/>
              <w:rPr>
                <w:b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71DAE" w14:textId="5DA71D89" w:rsidR="00C01302" w:rsidRDefault="00C66CEE" w:rsidP="00C01302">
            <w:pPr>
              <w:rPr>
                <w:rFonts w:ascii="Garamond" w:eastAsiaTheme="minorEastAsia" w:hAnsi="Garamond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IN" w:eastAsia="en-US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,x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IN" w:eastAsia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,x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eqArr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λ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N" w:eastAsia="en-US"/>
                          </w:rPr>
                          <m:t>F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li,j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IN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IN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l,it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IN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l,tt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711561D6" w14:textId="3B204C9A" w:rsidR="006A69C2" w:rsidRPr="00E83846" w:rsidRDefault="006A69C2" w:rsidP="006A4BC2">
            <w:pPr>
              <w:jc w:val="center"/>
              <w:rPr>
                <w:rFonts w:ascii="Garamond" w:eastAsiaTheme="minorEastAsia" w:hAnsi="Garamond"/>
                <w:sz w:val="24"/>
                <w:lang w:val="nl-NL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73F35" w14:textId="7645F911" w:rsidR="006A69C2" w:rsidRDefault="006A69C2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r>
              <w:rPr>
                <w:b/>
                <w:lang w:val="nl-NL"/>
              </w:rPr>
              <w:fldChar w:fldCharType="begin"/>
            </w:r>
            <w:r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E35207">
              <w:rPr>
                <w:b/>
                <w:noProof/>
                <w:lang w:val="nl-NL"/>
              </w:rPr>
              <w:t>9</w:t>
            </w:r>
            <w:r>
              <w:rPr>
                <w:b/>
                <w:lang w:val="nl-NL"/>
              </w:rPr>
              <w:fldChar w:fldCharType="end"/>
            </w:r>
            <w:r>
              <w:rPr>
                <w:b/>
                <w:lang w:val="nl-NL"/>
              </w:rPr>
              <w:t>)</w:t>
            </w:r>
          </w:p>
        </w:tc>
      </w:tr>
    </w:tbl>
    <w:p w14:paraId="08FE43E9" w14:textId="2117A796" w:rsidR="006A69C2" w:rsidRDefault="00C96F71" w:rsidP="006A69C2">
      <w:pPr>
        <w:ind w:firstLine="0"/>
        <w:rPr>
          <w:lang w:val="en-IN" w:eastAsia="en-US"/>
        </w:rPr>
      </w:pPr>
      <w:r w:rsidRPr="00541929">
        <w:t xml:space="preserve">The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IN" w:eastAsia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l,it</m:t>
            </m:r>
          </m:sub>
        </m:sSub>
      </m:oMath>
      <w:r w:rsidR="00541929" w:rsidRPr="00541929">
        <w:rPr>
          <w:lang w:val="en-IN" w:eastAsia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IN" w:eastAsia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l,tt</m:t>
            </m:r>
          </m:sub>
        </m:sSub>
      </m:oMath>
      <w:r w:rsidR="00541929" w:rsidRPr="00541929">
        <w:rPr>
          <w:lang w:val="en-IN" w:eastAsia="en-US"/>
        </w:rPr>
        <w:t xml:space="preserve"> were derived by </w:t>
      </w:r>
      <w:r w:rsidR="00541929">
        <w:rPr>
          <w:lang w:val="en-IN" w:eastAsia="en-US"/>
        </w:rPr>
        <w:t>MATLAB</w:t>
      </w:r>
      <w:r w:rsidR="00541929" w:rsidRPr="00541929">
        <w:rPr>
          <w:lang w:val="en-IN" w:eastAsia="en-US"/>
        </w:rPr>
        <w:t xml:space="preserve"> symbolic toolbox and will </w:t>
      </w:r>
      <w:r w:rsidR="00541929">
        <w:rPr>
          <w:lang w:val="en-IN" w:eastAsia="en-US"/>
        </w:rPr>
        <w:t xml:space="preserve">since </w:t>
      </w:r>
      <w:r w:rsidR="00392C5A">
        <w:rPr>
          <w:lang w:val="en-IN" w:eastAsia="en-US"/>
        </w:rPr>
        <w:t>they are not done by hand not be depicted here.</w:t>
      </w:r>
      <w:r w:rsidR="00541929" w:rsidRPr="00541929">
        <w:rPr>
          <w:lang w:val="en-IN" w:eastAsia="en-US"/>
        </w:rPr>
        <w:t xml:space="preserve"> </w:t>
      </w:r>
      <w:r w:rsidR="00844468">
        <w:rPr>
          <w:lang w:val="en-IN" w:eastAsia="en-US"/>
        </w:rPr>
        <w:t xml:space="preserve">As a result of the motor force we now get a fifth </w:t>
      </w:r>
      <w:r w:rsidR="006A78BB">
        <w:rPr>
          <w:lang w:val="en-IN" w:eastAsia="en-US"/>
        </w:rPr>
        <w:t>Laplace</w:t>
      </w:r>
      <w:r w:rsidR="00844468">
        <w:rPr>
          <w:lang w:val="en-IN" w:eastAsia="en-US"/>
        </w:rPr>
        <w:t xml:space="preserve"> multiplier.</w:t>
      </w:r>
      <w:r w:rsidR="006A78BB">
        <w:rPr>
          <w:lang w:val="en-IN" w:eastAsia="en-US"/>
        </w:rPr>
        <w:t xml:space="preserve"> The </w:t>
      </w:r>
      <w:r w:rsidR="00941DC4">
        <w:rPr>
          <w:lang w:val="en-IN" w:eastAsia="en-US"/>
        </w:rPr>
        <w:t xml:space="preserve">MATLAB code for doing this can be found in </w:t>
      </w:r>
      <w:r w:rsidR="00941DC4">
        <w:rPr>
          <w:lang w:val="en-IN" w:eastAsia="en-US"/>
        </w:rPr>
        <w:fldChar w:fldCharType="begin"/>
      </w:r>
      <w:r w:rsidR="00941DC4">
        <w:rPr>
          <w:lang w:val="en-IN" w:eastAsia="en-US"/>
        </w:rPr>
        <w:instrText xml:space="preserve"> REF _Ref508708505 \h </w:instrText>
      </w:r>
      <w:r w:rsidR="00941DC4">
        <w:rPr>
          <w:lang w:val="en-IN" w:eastAsia="en-US"/>
        </w:rPr>
      </w:r>
      <w:r w:rsidR="00941DC4">
        <w:rPr>
          <w:lang w:val="en-IN" w:eastAsia="en-US"/>
        </w:rPr>
        <w:fldChar w:fldCharType="separate"/>
      </w:r>
      <w:r w:rsidR="00E35207">
        <w:t>Appendix B</w:t>
      </w:r>
      <w:r w:rsidR="00941DC4">
        <w:rPr>
          <w:lang w:val="en-IN" w:eastAsia="en-US"/>
        </w:rPr>
        <w:fldChar w:fldCharType="end"/>
      </w:r>
      <w:r w:rsidR="00941DC4">
        <w:rPr>
          <w:lang w:val="en-IN" w:eastAsia="en-US"/>
        </w:rPr>
        <w:t>.</w:t>
      </w:r>
    </w:p>
    <w:p w14:paraId="4B0C43C4" w14:textId="3090A459" w:rsidR="00844468" w:rsidRDefault="00844468" w:rsidP="006A69C2">
      <w:pPr>
        <w:ind w:firstLine="0"/>
      </w:pPr>
    </w:p>
    <w:p w14:paraId="1D6CDCE2" w14:textId="77777777" w:rsidR="00844468" w:rsidRDefault="00844468" w:rsidP="00844468">
      <w:pPr>
        <w:pStyle w:val="Heading2"/>
      </w:pPr>
      <w:r>
        <w:t>Calculate accelerations</w:t>
      </w:r>
    </w:p>
    <w:p w14:paraId="74628AC3" w14:textId="46256B79" w:rsidR="00844468" w:rsidRPr="00037E41" w:rsidRDefault="00844468" w:rsidP="00844468">
      <w:pPr>
        <w:pStyle w:val="Firstparagraph"/>
      </w:pPr>
      <w:r w:rsidRPr="00037E41"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 π 0.5π -120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60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120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60</m:t>
                    </m:r>
                  </m:den>
                </m:f>
              </m:e>
            </m:d>
          </m:e>
        </m:d>
      </m:oMath>
      <w:r w:rsidRPr="00037E41">
        <w:t xml:space="preserve"> we get the following result:</w:t>
      </w:r>
    </w:p>
    <w:p w14:paraId="037251AE" w14:textId="77777777" w:rsidR="00844468" w:rsidRPr="00037E41" w:rsidRDefault="00844468" w:rsidP="008444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844468" w:rsidRPr="00037E41" w14:paraId="0CE44541" w14:textId="77777777" w:rsidTr="00F87AB0">
        <w:tc>
          <w:tcPr>
            <w:tcW w:w="562" w:type="dxa"/>
            <w:vAlign w:val="center"/>
          </w:tcPr>
          <w:p w14:paraId="53B436FC" w14:textId="77777777" w:rsidR="00844468" w:rsidRPr="00037E41" w:rsidRDefault="00C66CEE" w:rsidP="00F87AB0">
            <w:pPr>
              <w:ind w:firstLine="0"/>
              <w:jc w:val="center"/>
              <w:rPr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43AE32EB" w14:textId="543A8CF7" w:rsidR="00844468" w:rsidRPr="00667315" w:rsidRDefault="004E2ACE" w:rsidP="00F87AB0">
            <w:pPr>
              <w:ind w:firstLine="0"/>
              <w:jc w:val="center"/>
            </w:pPr>
            <w:r w:rsidRPr="00667315">
              <w:t>0.00</w:t>
            </w:r>
            <w:r w:rsidR="000875C6" w:rsidRPr="00667315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844468" w:rsidRPr="00037E41" w14:paraId="74588ED3" w14:textId="77777777" w:rsidTr="00F87AB0">
        <w:tc>
          <w:tcPr>
            <w:tcW w:w="562" w:type="dxa"/>
            <w:vAlign w:val="center"/>
          </w:tcPr>
          <w:p w14:paraId="2C4186F6" w14:textId="77777777" w:rsidR="00844468" w:rsidRPr="00037E41" w:rsidRDefault="00C66CEE" w:rsidP="00F87A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68E3559E" w14:textId="04AA0D1C" w:rsidR="00844468" w:rsidRPr="00667315" w:rsidRDefault="00667315" w:rsidP="00F87AB0">
            <w:pPr>
              <w:ind w:firstLine="0"/>
              <w:jc w:val="center"/>
            </w:pPr>
            <w:r w:rsidRPr="00667315">
              <w:t>-43.4263</w:t>
            </w:r>
            <w:r w:rsidR="001E23B6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844468" w:rsidRPr="00037E41" w14:paraId="16262517" w14:textId="77777777" w:rsidTr="00F87AB0">
        <w:tc>
          <w:tcPr>
            <w:tcW w:w="562" w:type="dxa"/>
            <w:vAlign w:val="center"/>
          </w:tcPr>
          <w:p w14:paraId="046C1B3C" w14:textId="77777777" w:rsidR="00844468" w:rsidRPr="00037E41" w:rsidRDefault="00C66CEE" w:rsidP="00F87A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425D7389" w14:textId="5EF4AACC" w:rsidR="00844468" w:rsidRPr="00667315" w:rsidRDefault="001E23B6" w:rsidP="00F87AB0">
            <w:pPr>
              <w:ind w:firstLine="0"/>
              <w:jc w:val="center"/>
            </w:pPr>
            <w:r>
              <w:t xml:space="preserve">0.00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rad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844468" w:rsidRPr="00037E41" w14:paraId="42372D1E" w14:textId="77777777" w:rsidTr="00F87AB0">
        <w:tc>
          <w:tcPr>
            <w:tcW w:w="562" w:type="dxa"/>
            <w:vAlign w:val="center"/>
          </w:tcPr>
          <w:p w14:paraId="5069A06C" w14:textId="77777777" w:rsidR="00844468" w:rsidRPr="00037E41" w:rsidRDefault="00C66CEE" w:rsidP="00F87A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7F3C2A7E" w14:textId="0001C0CD" w:rsidR="00844468" w:rsidRPr="00667315" w:rsidRDefault="001E23B6" w:rsidP="00F87AB0">
            <w:pPr>
              <w:ind w:firstLine="0"/>
              <w:jc w:val="center"/>
            </w:pPr>
            <w:r>
              <w:t xml:space="preserve">7.36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844468" w:rsidRPr="00037E41" w14:paraId="150EE21D" w14:textId="77777777" w:rsidTr="00F87AB0">
        <w:tc>
          <w:tcPr>
            <w:tcW w:w="562" w:type="dxa"/>
            <w:vAlign w:val="center"/>
          </w:tcPr>
          <w:p w14:paraId="59CAAFCA" w14:textId="77777777" w:rsidR="00844468" w:rsidRPr="00037E41" w:rsidRDefault="00C66CEE" w:rsidP="00F87A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4FC6B4B2" w14:textId="3194A3CD" w:rsidR="00844468" w:rsidRPr="00667315" w:rsidRDefault="001E23B6" w:rsidP="00F87AB0">
            <w:pPr>
              <w:ind w:firstLine="0"/>
              <w:jc w:val="center"/>
            </w:pPr>
            <w:r>
              <w:t xml:space="preserve">-130.28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844468" w:rsidRPr="00037E41" w14:paraId="499C817C" w14:textId="77777777" w:rsidTr="00F87AB0">
        <w:tc>
          <w:tcPr>
            <w:tcW w:w="562" w:type="dxa"/>
            <w:vAlign w:val="center"/>
          </w:tcPr>
          <w:p w14:paraId="77053704" w14:textId="77777777" w:rsidR="00844468" w:rsidRPr="00037E41" w:rsidRDefault="00C66CEE" w:rsidP="00F87A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1E1C9568" w14:textId="792247A3" w:rsidR="00844468" w:rsidRPr="00667315" w:rsidRDefault="00667315" w:rsidP="00F87AB0">
            <w:pPr>
              <w:ind w:firstLine="0"/>
              <w:jc w:val="center"/>
            </w:pPr>
            <w:r>
              <w:t>-26.75</w:t>
            </w:r>
            <w:r w:rsidR="00844468" w:rsidRPr="00667315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rad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844468" w:rsidRPr="00037E41" w14:paraId="240DFDC0" w14:textId="77777777" w:rsidTr="00F87AB0">
        <w:tc>
          <w:tcPr>
            <w:tcW w:w="562" w:type="dxa"/>
            <w:vAlign w:val="center"/>
          </w:tcPr>
          <w:p w14:paraId="14204F8F" w14:textId="77777777" w:rsidR="00844468" w:rsidRPr="00037E41" w:rsidRDefault="00C66CEE" w:rsidP="00F87A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3698EECD" w14:textId="614CB189" w:rsidR="00844468" w:rsidRPr="00667315" w:rsidRDefault="006D261E" w:rsidP="00F87AB0">
            <w:pPr>
              <w:ind w:firstLine="0"/>
              <w:jc w:val="center"/>
            </w:pPr>
            <w:r w:rsidRPr="00667315">
              <w:t>1.5917</w:t>
            </w:r>
            <w:r w:rsidR="00844468" w:rsidRPr="00667315">
              <w:t xml:space="preserve"> N</w:t>
            </w:r>
          </w:p>
        </w:tc>
      </w:tr>
      <w:tr w:rsidR="00844468" w:rsidRPr="00037E41" w14:paraId="49D9B893" w14:textId="77777777" w:rsidTr="00F87AB0">
        <w:tc>
          <w:tcPr>
            <w:tcW w:w="562" w:type="dxa"/>
            <w:vAlign w:val="center"/>
          </w:tcPr>
          <w:p w14:paraId="47CC68F8" w14:textId="77777777" w:rsidR="00844468" w:rsidRPr="00037E41" w:rsidRDefault="00C66CEE" w:rsidP="00F87A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07E3D11B" w14:textId="2F66E49F" w:rsidR="00844468" w:rsidRPr="00667315" w:rsidRDefault="006D261E" w:rsidP="00F87AB0">
            <w:pPr>
              <w:ind w:firstLine="0"/>
              <w:jc w:val="center"/>
            </w:pPr>
            <w:r w:rsidRPr="00667315">
              <w:t>22.5469</w:t>
            </w:r>
            <w:r w:rsidR="00F216AA" w:rsidRPr="00667315">
              <w:t xml:space="preserve"> </w:t>
            </w:r>
            <w:r w:rsidR="00844468" w:rsidRPr="00667315">
              <w:t>N</w:t>
            </w:r>
          </w:p>
        </w:tc>
      </w:tr>
      <w:tr w:rsidR="00844468" w:rsidRPr="00037E41" w14:paraId="5F150247" w14:textId="77777777" w:rsidTr="00F87AB0">
        <w:tc>
          <w:tcPr>
            <w:tcW w:w="562" w:type="dxa"/>
            <w:vAlign w:val="center"/>
          </w:tcPr>
          <w:p w14:paraId="408AA8FB" w14:textId="77777777" w:rsidR="00844468" w:rsidRPr="00B936DC" w:rsidRDefault="00C66CEE" w:rsidP="00F87A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22818D43" w14:textId="195D7876" w:rsidR="00844468" w:rsidRPr="00667315" w:rsidRDefault="00F216AA" w:rsidP="00F87AB0">
            <w:pPr>
              <w:ind w:firstLine="0"/>
              <w:jc w:val="center"/>
            </w:pPr>
            <w:r w:rsidRPr="00667315">
              <w:t xml:space="preserve">0.3183 </w:t>
            </w:r>
            <w:r w:rsidR="00844468" w:rsidRPr="00667315">
              <w:t>N</w:t>
            </w:r>
          </w:p>
        </w:tc>
      </w:tr>
      <w:tr w:rsidR="00844468" w:rsidRPr="00037E41" w14:paraId="454844B5" w14:textId="77777777" w:rsidTr="00F87AB0">
        <w:tc>
          <w:tcPr>
            <w:tcW w:w="562" w:type="dxa"/>
            <w:vAlign w:val="center"/>
          </w:tcPr>
          <w:p w14:paraId="44054DD0" w14:textId="77777777" w:rsidR="00844468" w:rsidRPr="00037E41" w:rsidRDefault="00C66CEE" w:rsidP="00F87A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1A86ED3F" w14:textId="004AAB8A" w:rsidR="00844468" w:rsidRPr="00667315" w:rsidRDefault="00F216AA" w:rsidP="00F87AB0">
            <w:pPr>
              <w:ind w:firstLine="0"/>
              <w:jc w:val="center"/>
            </w:pPr>
            <w:r w:rsidRPr="00667315">
              <w:t>16.9102</w:t>
            </w:r>
            <w:r w:rsidR="00881B3C" w:rsidRPr="00667315">
              <w:t xml:space="preserve"> </w:t>
            </w:r>
            <w:r w:rsidR="00844468" w:rsidRPr="00667315">
              <w:t>N</w:t>
            </w:r>
          </w:p>
        </w:tc>
      </w:tr>
      <w:tr w:rsidR="00EA7287" w:rsidRPr="00037E41" w14:paraId="2A77A288" w14:textId="77777777" w:rsidTr="00AC5336">
        <w:trPr>
          <w:trHeight w:val="40"/>
        </w:trPr>
        <w:tc>
          <w:tcPr>
            <w:tcW w:w="562" w:type="dxa"/>
            <w:vAlign w:val="center"/>
          </w:tcPr>
          <w:p w14:paraId="36F13D46" w14:textId="225F8645" w:rsidR="00EA7287" w:rsidRDefault="00C66CEE" w:rsidP="00F87A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5FC883DD" w14:textId="6CB961AD" w:rsidR="00EA7287" w:rsidRPr="00667315" w:rsidRDefault="00F216AA" w:rsidP="00F87AB0">
            <w:pPr>
              <w:ind w:firstLine="0"/>
              <w:jc w:val="center"/>
            </w:pPr>
            <w:r w:rsidRPr="00667315">
              <w:t xml:space="preserve">-0.5253 </w:t>
            </w:r>
            <w:r w:rsidR="005113D1" w:rsidRPr="00667315">
              <w:t>N</w:t>
            </w:r>
          </w:p>
        </w:tc>
      </w:tr>
    </w:tbl>
    <w:p w14:paraId="37FDC49F" w14:textId="7C24FB1B" w:rsidR="00844468" w:rsidRDefault="00844468" w:rsidP="006A69C2">
      <w:pPr>
        <w:ind w:firstLine="0"/>
      </w:pPr>
    </w:p>
    <w:p w14:paraId="31C233BE" w14:textId="0D393F71" w:rsidR="001D7B1E" w:rsidRDefault="001D7B1E" w:rsidP="006A69C2">
      <w:pPr>
        <w:ind w:firstLine="0"/>
      </w:pPr>
      <w: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= -0.52 </w:t>
      </w:r>
      <w:r w:rsidR="005F3CA3">
        <w:t xml:space="preserve">Nm in clockwise direction the motor </w:t>
      </w:r>
      <w:r w:rsidR="00625220">
        <w:t xml:space="preserve">power </w:t>
      </w:r>
      <w:r w:rsidR="006A6517">
        <w:t>supplied to the mechanical system is equal to</w:t>
      </w:r>
      <w:r w:rsidR="00344EA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7278"/>
        <w:gridCol w:w="912"/>
      </w:tblGrid>
      <w:tr w:rsidR="0037497B" w14:paraId="5D9808B8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6B714" w14:textId="77777777" w:rsidR="0037497B" w:rsidRPr="00DC531D" w:rsidRDefault="0037497B" w:rsidP="006A4BC2">
            <w:pPr>
              <w:jc w:val="center"/>
              <w:rPr>
                <w:b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A2460" w14:textId="633DDD16" w:rsidR="0037497B" w:rsidRPr="00E83846" w:rsidRDefault="0037497B" w:rsidP="006A4BC2">
            <w:pPr>
              <w:jc w:val="center"/>
              <w:rPr>
                <w:rFonts w:ascii="Garamond" w:eastAsiaTheme="minorEastAsia" w:hAnsi="Garamond"/>
                <w:sz w:val="24"/>
                <w:lang w:val="nl-NL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nl-NL"/>
                  </w:rPr>
                  <m:t xml:space="preserve">P = Torque ∙ ω = -0.52 ∙ -4π=6.61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nl-NL"/>
                  </w:rPr>
                  <m:t>W</m:t>
                </m:r>
              </m:oMath>
            </m:oMathPara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253DC" w14:textId="3CEE77F6" w:rsidR="0037497B" w:rsidRDefault="0037497B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r>
              <w:rPr>
                <w:b/>
                <w:lang w:val="nl-NL"/>
              </w:rPr>
              <w:fldChar w:fldCharType="begin"/>
            </w:r>
            <w:r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E35207">
              <w:rPr>
                <w:b/>
                <w:noProof/>
                <w:lang w:val="nl-NL"/>
              </w:rPr>
              <w:t>10</w:t>
            </w:r>
            <w:r>
              <w:rPr>
                <w:b/>
                <w:lang w:val="nl-NL"/>
              </w:rPr>
              <w:fldChar w:fldCharType="end"/>
            </w:r>
            <w:r>
              <w:rPr>
                <w:b/>
                <w:lang w:val="nl-NL"/>
              </w:rPr>
              <w:t>)</w:t>
            </w:r>
          </w:p>
        </w:tc>
      </w:tr>
    </w:tbl>
    <w:p w14:paraId="68438C91" w14:textId="02749190" w:rsidR="00344EA9" w:rsidRDefault="00344EA9" w:rsidP="006A69C2">
      <w:pPr>
        <w:ind w:firstLine="0"/>
      </w:pPr>
    </w:p>
    <w:p w14:paraId="00EBD54B" w14:textId="17EA63CE" w:rsidR="0084151C" w:rsidRDefault="001B48A3" w:rsidP="0084151C">
      <w:pPr>
        <w:pStyle w:val="Heading1"/>
      </w:pPr>
      <w:r>
        <w:t>Add</w:t>
      </w:r>
      <w:r w:rsidR="0084151C">
        <w:t xml:space="preserve">ing </w:t>
      </w:r>
      <w:r>
        <w:t xml:space="preserve">an </w:t>
      </w:r>
      <w:r w:rsidR="0084151C">
        <w:t>impulsive contact</w:t>
      </w:r>
    </w:p>
    <w:p w14:paraId="47CF8C1B" w14:textId="2B91B044" w:rsidR="00706626" w:rsidRDefault="00124049" w:rsidP="00706626">
      <w:pPr>
        <w:pStyle w:val="Firstparagraph"/>
      </w:pPr>
      <w:r>
        <w:t xml:space="preserve">In this part of the question we were asked to calculate the </w:t>
      </w:r>
      <w:r w:rsidR="00CA46CC">
        <w:t xml:space="preserve">impulsive forces for the case when </w:t>
      </w:r>
      <w:r w:rsidR="00820AB2">
        <w:t xml:space="preserve">the </w:t>
      </w:r>
      <w:r w:rsidR="004A468E">
        <w:t xml:space="preserve">bars hit the wall when they are vertically up. This was said to occur with </w:t>
      </w:r>
      <w:r w:rsidR="00EF6C26">
        <w:t xml:space="preserve">an angular speed of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  <m:r>
          <w:rPr>
            <w:rFonts w:ascii="Cambria Math" w:eastAsiaTheme="minorEastAsia" w:hAnsi="Cambria Math"/>
          </w:rPr>
          <m:t>ω=120 RPM=4π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rad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 w:rsidR="00B321DC" w:rsidRPr="00E57F32">
        <w:t xml:space="preserve"> in the </w:t>
      </w:r>
      <w:r w:rsidR="00A41F17" w:rsidRPr="00E57F32">
        <w:t>counter clockwise</w:t>
      </w:r>
      <w:r w:rsidR="007D50D1" w:rsidRPr="00E57F32">
        <w:t xml:space="preserve"> direction</w:t>
      </w:r>
      <w:r w:rsidR="007A50A2" w:rsidRPr="00E57F32">
        <w:t>.</w:t>
      </w:r>
      <w:r w:rsidR="002937DF">
        <w:t xml:space="preserve"> The constraint equations for the impact position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7278"/>
        <w:gridCol w:w="912"/>
      </w:tblGrid>
      <w:tr w:rsidR="00A0127F" w14:paraId="7A9F45AC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AEBCCD" w14:textId="77777777" w:rsidR="00A0127F" w:rsidRPr="00DC531D" w:rsidRDefault="00A0127F" w:rsidP="006A4BC2">
            <w:pPr>
              <w:jc w:val="center"/>
              <w:rPr>
                <w:b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DCB21" w14:textId="752D2E4C" w:rsidR="003E6407" w:rsidRPr="003E6407" w:rsidRDefault="00C66CEE" w:rsidP="003E6407">
            <w:pPr>
              <w:rPr>
                <w:rFonts w:ascii="Garamond" w:eastAsiaTheme="minorEastAsia" w:hAnsi="Garamond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=x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B695D7" w14:textId="0AC6940B" w:rsidR="00A0127F" w:rsidRDefault="00A0127F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r>
              <w:rPr>
                <w:b/>
                <w:lang w:val="nl-NL"/>
              </w:rPr>
              <w:fldChar w:fldCharType="begin"/>
            </w:r>
            <w:r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E35207">
              <w:rPr>
                <w:b/>
                <w:noProof/>
                <w:lang w:val="nl-NL"/>
              </w:rPr>
              <w:t>11</w:t>
            </w:r>
            <w:r>
              <w:rPr>
                <w:b/>
                <w:lang w:val="nl-NL"/>
              </w:rPr>
              <w:fldChar w:fldCharType="end"/>
            </w:r>
            <w:r>
              <w:rPr>
                <w:b/>
                <w:lang w:val="nl-NL"/>
              </w:rPr>
              <w:t>)</w:t>
            </w:r>
          </w:p>
        </w:tc>
      </w:tr>
    </w:tbl>
    <w:p w14:paraId="0F23DFDF" w14:textId="61560CC6" w:rsidR="002937DF" w:rsidRDefault="002937DF" w:rsidP="003E6407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7278"/>
        <w:gridCol w:w="912"/>
      </w:tblGrid>
      <w:tr w:rsidR="003E6407" w14:paraId="328C7315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E4C287" w14:textId="77777777" w:rsidR="003E6407" w:rsidRDefault="003E6407" w:rsidP="006A4BC2">
            <w:pPr>
              <w:jc w:val="center"/>
              <w:rPr>
                <w:b/>
                <w:lang w:val="nl-NL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233C4" w14:textId="31B81F7A" w:rsidR="004556AE" w:rsidRDefault="00C66CEE" w:rsidP="004556AE">
            <w:pPr>
              <w:rPr>
                <w:rFonts w:ascii="Garamond" w:eastAsiaTheme="minorEastAsia" w:hAnsi="Garamond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=x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7007BB76" w14:textId="0AAB7CB5" w:rsidR="003E6407" w:rsidRPr="00E83846" w:rsidRDefault="003E6407" w:rsidP="006A4BC2">
            <w:pPr>
              <w:jc w:val="center"/>
              <w:rPr>
                <w:rFonts w:ascii="Garamond" w:eastAsiaTheme="minorEastAsia" w:hAnsi="Garamond"/>
                <w:sz w:val="24"/>
                <w:lang w:val="nl-NL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F98F9" w14:textId="0D21237D" w:rsidR="003E6407" w:rsidRDefault="003E6407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r>
              <w:rPr>
                <w:b/>
                <w:lang w:val="nl-NL"/>
              </w:rPr>
              <w:fldChar w:fldCharType="begin"/>
            </w:r>
            <w:r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E35207">
              <w:rPr>
                <w:b/>
                <w:noProof/>
                <w:lang w:val="nl-NL"/>
              </w:rPr>
              <w:t>12</w:t>
            </w:r>
            <w:r>
              <w:rPr>
                <w:b/>
                <w:lang w:val="nl-NL"/>
              </w:rPr>
              <w:fldChar w:fldCharType="end"/>
            </w:r>
            <w:r>
              <w:rPr>
                <w:b/>
                <w:lang w:val="nl-NL"/>
              </w:rPr>
              <w:t>)</w:t>
            </w:r>
          </w:p>
        </w:tc>
      </w:tr>
    </w:tbl>
    <w:p w14:paraId="3D34E8D0" w14:textId="6EF20040" w:rsidR="003E6407" w:rsidRDefault="00300A7D" w:rsidP="003E6407">
      <w:pPr>
        <w:ind w:firstLine="0"/>
      </w:pPr>
      <w:r>
        <w:t xml:space="preserve">By differentiating these constraints and filling them in in </w:t>
      </w:r>
      <w:r w:rsidR="00974382">
        <w:t>virtual power</w:t>
      </w:r>
      <w:r>
        <w:t xml:space="preserve"> equation we get the following result</w:t>
      </w:r>
      <w:r w:rsidR="007D1B59">
        <w:t>:</w:t>
      </w:r>
    </w:p>
    <w:p w14:paraId="218403B3" w14:textId="77777777" w:rsidR="00276BCC" w:rsidRDefault="00276BCC" w:rsidP="003E6407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7277"/>
        <w:gridCol w:w="912"/>
      </w:tblGrid>
      <w:tr w:rsidR="007D1B59" w14:paraId="73AA1751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0169A" w14:textId="77777777" w:rsidR="007D1B59" w:rsidRPr="00300A7D" w:rsidRDefault="007D1B59" w:rsidP="006A4BC2">
            <w:pPr>
              <w:jc w:val="center"/>
              <w:rPr>
                <w:b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07BEF" w14:textId="0B824FB1" w:rsidR="001328EE" w:rsidRDefault="001328EE" w:rsidP="001328EE">
            <w:pPr>
              <w:rPr>
                <w:rFonts w:ascii="Garamond" w:eastAsiaTheme="minorEastAsia" w:hAnsi="Garamond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  <w:lang w:val="en-IN" w:eastAsia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-F-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  <w:lang w:val="en-IN" w:eastAsia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N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</m:oMath>
            </m:oMathPara>
          </w:p>
          <w:p w14:paraId="663FF393" w14:textId="357F7D15" w:rsidR="007D1B59" w:rsidRPr="00E83846" w:rsidRDefault="007D1B59" w:rsidP="006A4BC2">
            <w:pPr>
              <w:jc w:val="center"/>
              <w:rPr>
                <w:rFonts w:ascii="Garamond" w:eastAsiaTheme="minorEastAsia" w:hAnsi="Garamond"/>
                <w:sz w:val="24"/>
                <w:lang w:val="nl-NL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0423E" w14:textId="00F79C17" w:rsidR="007D1B59" w:rsidRDefault="007D1B59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r>
              <w:rPr>
                <w:b/>
                <w:lang w:val="nl-NL"/>
              </w:rPr>
              <w:fldChar w:fldCharType="begin"/>
            </w:r>
            <w:r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E35207">
              <w:rPr>
                <w:b/>
                <w:noProof/>
                <w:lang w:val="nl-NL"/>
              </w:rPr>
              <w:t>13</w:t>
            </w:r>
            <w:r>
              <w:rPr>
                <w:b/>
                <w:lang w:val="nl-NL"/>
              </w:rPr>
              <w:fldChar w:fldCharType="end"/>
            </w:r>
            <w:r>
              <w:rPr>
                <w:b/>
                <w:lang w:val="nl-NL"/>
              </w:rPr>
              <w:t>)</w:t>
            </w:r>
          </w:p>
        </w:tc>
      </w:tr>
    </w:tbl>
    <w:p w14:paraId="2BD5F476" w14:textId="00AE9297" w:rsidR="007D1B59" w:rsidRDefault="00331531" w:rsidP="003E6407">
      <w:pPr>
        <w:ind w:firstLine="0"/>
      </w:pPr>
      <w:r>
        <w:t xml:space="preserve">Next to </w:t>
      </w:r>
      <w:r w:rsidR="00D25C65">
        <w:t xml:space="preserve">get the impulsive forces we need to look at </w:t>
      </w:r>
      <w:r w:rsidR="003A09AC">
        <w:t xml:space="preserve">the contacts during a very short </w:t>
      </w:r>
      <w:r w:rsidR="004B060F">
        <w:t>impact time</w:t>
      </w:r>
      <w:r w:rsidR="00A16A2C">
        <w:t xml:space="preserve">. We do this by </w:t>
      </w:r>
      <w:r w:rsidR="00D431E3">
        <w:t>integrating</w:t>
      </w:r>
      <w:r w:rsidR="00A16A2C">
        <w:t xml:space="preserve"> over the time and then taking the limit </w:t>
      </w:r>
      <w:r w:rsidR="00F538B8">
        <w:t xml:space="preserve">from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04247B">
        <w:t>.</w:t>
      </w:r>
    </w:p>
    <w:p w14:paraId="443A57BD" w14:textId="77777777" w:rsidR="00276BCC" w:rsidRDefault="00276BCC" w:rsidP="003E6407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7279"/>
        <w:gridCol w:w="912"/>
      </w:tblGrid>
      <w:tr w:rsidR="00276BCC" w14:paraId="1B75693B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0B0D5" w14:textId="77777777" w:rsidR="00276BCC" w:rsidRPr="00DC531D" w:rsidRDefault="00276BCC" w:rsidP="006A4BC2">
            <w:pPr>
              <w:jc w:val="center"/>
              <w:rPr>
                <w:b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CA94E" w14:textId="6705B365" w:rsidR="00276BCC" w:rsidRPr="00276BCC" w:rsidRDefault="00C66CEE" w:rsidP="00276BCC">
            <w:pPr>
              <w:rPr>
                <w:rFonts w:ascii="Garamond" w:eastAsiaTheme="minorEastAsia" w:hAnsi="Garamond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 xml:space="preserve">→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dPr>
                      <m:e>
                        <m:nary>
                          <m:naryPr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naryPr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IN"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</m:sup>
                            </m:sSup>
                          </m:sub>
                          <m: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IN"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</m:sup>
                            </m:sSup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IN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dt-</m:t>
                            </m:r>
                            <m:nary>
                              <m:naryPr>
                                <m:limLoc m:val="undOvr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IN" w:eastAsia="en-US"/>
                                  </w:rPr>
                                </m:ctrlPr>
                              </m:naryPr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IN" w:eastAsia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</m:sup>
                                </m:sSup>
                              </m:sub>
                              <m:sup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IN" w:eastAsia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</m:sup>
                                </m:sSup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IN"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ij</m:t>
                                    </m:r>
                                  </m:sub>
                                </m:sSub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IN" w:eastAsia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lang w:val="en-IN" w:eastAsia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nary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dt=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,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nary>
                          <m:naryPr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naryPr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IN"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</m:sup>
                            </m:sSup>
                          </m:sub>
                          <m: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IN"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</m:sup>
                            </m:sSup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IN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dt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7EB94" w14:textId="4C5C9030" w:rsidR="00276BCC" w:rsidRDefault="00276BCC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r>
              <w:rPr>
                <w:b/>
                <w:lang w:val="nl-NL"/>
              </w:rPr>
              <w:fldChar w:fldCharType="begin"/>
            </w:r>
            <w:r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E35207">
              <w:rPr>
                <w:b/>
                <w:noProof/>
                <w:lang w:val="nl-NL"/>
              </w:rPr>
              <w:t>14</w:t>
            </w:r>
            <w:r>
              <w:rPr>
                <w:b/>
                <w:lang w:val="nl-NL"/>
              </w:rPr>
              <w:fldChar w:fldCharType="end"/>
            </w:r>
            <w:r>
              <w:rPr>
                <w:b/>
                <w:lang w:val="nl-NL"/>
              </w:rPr>
              <w:t>)</w:t>
            </w:r>
          </w:p>
        </w:tc>
      </w:tr>
    </w:tbl>
    <w:p w14:paraId="534C3E6A" w14:textId="40961D7D" w:rsidR="0004247B" w:rsidRDefault="0004247B" w:rsidP="003E6407">
      <w:pPr>
        <w:ind w:firstLine="0"/>
      </w:pPr>
    </w:p>
    <w:p w14:paraId="59F61EC6" w14:textId="028DEE9F" w:rsidR="0004247B" w:rsidRDefault="0004247B" w:rsidP="003E6407">
      <w:pPr>
        <w:ind w:firstLine="0"/>
        <w:rPr>
          <w:sz w:val="24"/>
          <w:szCs w:val="24"/>
        </w:rPr>
      </w:pPr>
      <w:r>
        <w:t>Since the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 w:eastAsia="en-US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IN"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</m:sup>
            </m:sSup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IN"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</m:sup>
            </m:sSup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IN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</m:oMath>
      <w:r>
        <w:t xml:space="preserve"> </w:t>
      </w:r>
      <w:r>
        <w:rPr>
          <w:sz w:val="24"/>
          <w:szCs w:val="24"/>
        </w:rPr>
        <w:t xml:space="preserve">term is equal to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and the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 w:eastAsia="en-US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IN"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</m:sup>
            </m:sSup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IN"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</m:sup>
            </m:sSup>
          </m:sup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  <w:lang w:val="en-IN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 dt</m:t>
        </m:r>
      </m:oMath>
      <w:r w:rsidR="001D02CB">
        <w:rPr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276BCC">
        <w:rPr>
          <w:sz w:val="24"/>
          <w:szCs w:val="24"/>
        </w:rPr>
        <w:t xml:space="preserve"> this results in the following:</w:t>
      </w:r>
    </w:p>
    <w:p w14:paraId="1A07FD3D" w14:textId="7885DAAF" w:rsidR="00276BCC" w:rsidRDefault="00276BCC" w:rsidP="003E6407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7277"/>
        <w:gridCol w:w="912"/>
      </w:tblGrid>
      <w:tr w:rsidR="00E3388A" w14:paraId="035D647B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E0052" w14:textId="77777777" w:rsidR="00E3388A" w:rsidRPr="00DC531D" w:rsidRDefault="00E3388A" w:rsidP="006A4BC2">
            <w:pPr>
              <w:jc w:val="center"/>
              <w:rPr>
                <w:b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ED7AC" w14:textId="6153A393" w:rsidR="00E3388A" w:rsidRDefault="00C66CEE" w:rsidP="00E3388A">
            <w:pPr>
              <w:rPr>
                <w:rFonts w:ascii="Garamond" w:eastAsiaTheme="minorEastAsia" w:hAnsi="Garamond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  <w:lang w:val="en-IN" w:eastAsia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N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</m:sup>
                </m:sSup>
              </m:oMath>
            </m:oMathPara>
          </w:p>
          <w:p w14:paraId="6E3F31F0" w14:textId="01096AD2" w:rsidR="00E3388A" w:rsidRPr="00E83846" w:rsidRDefault="00E3388A" w:rsidP="006A4BC2">
            <w:pPr>
              <w:jc w:val="center"/>
              <w:rPr>
                <w:rFonts w:ascii="Garamond" w:eastAsiaTheme="minorEastAsia" w:hAnsi="Garamond"/>
                <w:sz w:val="24"/>
                <w:lang w:val="nl-NL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BB076" w14:textId="24DC3187" w:rsidR="00E3388A" w:rsidRDefault="00E3388A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r>
              <w:rPr>
                <w:b/>
                <w:lang w:val="nl-NL"/>
              </w:rPr>
              <w:fldChar w:fldCharType="begin"/>
            </w:r>
            <w:r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E35207">
              <w:rPr>
                <w:b/>
                <w:noProof/>
                <w:lang w:val="nl-NL"/>
              </w:rPr>
              <w:t>15</w:t>
            </w:r>
            <w:r>
              <w:rPr>
                <w:b/>
                <w:lang w:val="nl-NL"/>
              </w:rPr>
              <w:fldChar w:fldCharType="end"/>
            </w:r>
            <w:r>
              <w:rPr>
                <w:b/>
                <w:lang w:val="nl-NL"/>
              </w:rPr>
              <w:t>)</w:t>
            </w:r>
          </w:p>
        </w:tc>
      </w:tr>
    </w:tbl>
    <w:p w14:paraId="42235AC5" w14:textId="5CAB16AC" w:rsidR="00E3388A" w:rsidRDefault="00EE34A4" w:rsidP="003E6407">
      <w:pPr>
        <w:ind w:firstLine="0"/>
      </w:pPr>
      <w:r>
        <w:t>After some reordering we get the following matrix vector product:</w:t>
      </w:r>
    </w:p>
    <w:p w14:paraId="2A91AFA2" w14:textId="77777777" w:rsidR="00EE34A4" w:rsidRDefault="00EE34A4" w:rsidP="003E6407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7278"/>
        <w:gridCol w:w="912"/>
      </w:tblGrid>
      <w:tr w:rsidR="00EE34A4" w14:paraId="470C6826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0C24C" w14:textId="77777777" w:rsidR="00EE34A4" w:rsidRPr="00DC531D" w:rsidRDefault="00EE34A4" w:rsidP="006A4BC2">
            <w:pPr>
              <w:jc w:val="center"/>
              <w:rPr>
                <w:b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9273B" w14:textId="47524663" w:rsidR="00EE34A4" w:rsidRDefault="00C66CEE" w:rsidP="00EE34A4">
            <w:pPr>
              <w:rPr>
                <w:rFonts w:ascii="Garamond" w:eastAsiaTheme="minorEastAsia" w:hAnsi="Garamond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IN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IN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IN" w:eastAsia="en-US"/>
                                </w:rPr>
                                <m:t>l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,i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IN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IN" w:eastAsia="en-US"/>
                                </w:rPr>
                                <m:t>l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,j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ij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IN" w:eastAsia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IN"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-e⋅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l,j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IN" w:eastAsia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IN"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  <w:p w14:paraId="368ACE14" w14:textId="5B427DB3" w:rsidR="00EE34A4" w:rsidRPr="00E83846" w:rsidRDefault="00EE34A4" w:rsidP="006A4BC2">
            <w:pPr>
              <w:jc w:val="center"/>
              <w:rPr>
                <w:rFonts w:ascii="Garamond" w:eastAsiaTheme="minorEastAsia" w:hAnsi="Garamond"/>
                <w:sz w:val="24"/>
                <w:lang w:val="nl-NL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0A166" w14:textId="6E4BD781" w:rsidR="00EE34A4" w:rsidRDefault="00EE34A4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r>
              <w:rPr>
                <w:b/>
                <w:lang w:val="nl-NL"/>
              </w:rPr>
              <w:fldChar w:fldCharType="begin"/>
            </w:r>
            <w:r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E35207">
              <w:rPr>
                <w:b/>
                <w:noProof/>
                <w:lang w:val="nl-NL"/>
              </w:rPr>
              <w:t>16</w:t>
            </w:r>
            <w:r>
              <w:rPr>
                <w:b/>
                <w:lang w:val="nl-NL"/>
              </w:rPr>
              <w:fldChar w:fldCharType="end"/>
            </w:r>
            <w:r>
              <w:rPr>
                <w:b/>
                <w:lang w:val="nl-NL"/>
              </w:rPr>
              <w:t>)</w:t>
            </w:r>
          </w:p>
        </w:tc>
      </w:tr>
    </w:tbl>
    <w:p w14:paraId="071E2B98" w14:textId="5494B68A" w:rsidR="00EE34A4" w:rsidRDefault="00EE34A4" w:rsidP="003E6407">
      <w:pPr>
        <w:ind w:firstLine="0"/>
      </w:pPr>
      <w:r>
        <w:t>In which t</w:t>
      </w:r>
      <w:r w:rsidR="008C1282">
        <w:t xml:space="preserve">he e term </w:t>
      </w:r>
      <w:r w:rsidR="00A84A66">
        <w:t>represents</w:t>
      </w:r>
      <w:r w:rsidR="008C1282">
        <w:t xml:space="preserve"> the </w:t>
      </w:r>
      <w:r w:rsidR="00A84A66">
        <w:t>coefficient of restitution and is given as:</w:t>
      </w:r>
    </w:p>
    <w:p w14:paraId="682BB016" w14:textId="77777777" w:rsidR="00BE708A" w:rsidRDefault="00BE708A" w:rsidP="003E6407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7277"/>
        <w:gridCol w:w="912"/>
      </w:tblGrid>
      <w:tr w:rsidR="00BE708A" w14:paraId="358929B4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2CDE9" w14:textId="77777777" w:rsidR="00BE708A" w:rsidRPr="00DC531D" w:rsidRDefault="00BE708A" w:rsidP="006A4BC2">
            <w:pPr>
              <w:jc w:val="center"/>
              <w:rPr>
                <w:b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3DC42" w14:textId="5ED96215" w:rsidR="00BE708A" w:rsidRDefault="00C66CEE" w:rsidP="00BE708A">
            <w:pPr>
              <w:ind w:firstLine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=-e</m:t>
                </m:r>
              </m:oMath>
            </m:oMathPara>
          </w:p>
          <w:p w14:paraId="21B23E89" w14:textId="6E1CB85B" w:rsidR="00BE708A" w:rsidRPr="00E83846" w:rsidRDefault="00BE708A" w:rsidP="006A4BC2">
            <w:pPr>
              <w:jc w:val="center"/>
              <w:rPr>
                <w:rFonts w:ascii="Garamond" w:eastAsiaTheme="minorEastAsia" w:hAnsi="Garamond"/>
                <w:sz w:val="24"/>
                <w:lang w:val="nl-NL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5CDE8" w14:textId="42263456" w:rsidR="00BE708A" w:rsidRDefault="00BE708A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r>
              <w:rPr>
                <w:b/>
                <w:lang w:val="nl-NL"/>
              </w:rPr>
              <w:fldChar w:fldCharType="begin"/>
            </w:r>
            <w:r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E35207">
              <w:rPr>
                <w:b/>
                <w:noProof/>
                <w:lang w:val="nl-NL"/>
              </w:rPr>
              <w:t>17</w:t>
            </w:r>
            <w:r>
              <w:rPr>
                <w:b/>
                <w:lang w:val="nl-NL"/>
              </w:rPr>
              <w:fldChar w:fldCharType="end"/>
            </w:r>
            <w:r>
              <w:rPr>
                <w:b/>
                <w:lang w:val="nl-NL"/>
              </w:rPr>
              <w:t>)</w:t>
            </w:r>
          </w:p>
        </w:tc>
      </w:tr>
    </w:tbl>
    <w:p w14:paraId="4D9381C5" w14:textId="65CAC453" w:rsidR="00276BCC" w:rsidRDefault="000643AE" w:rsidP="000643AE">
      <w:pPr>
        <w:pStyle w:val="Heading2"/>
      </w:pPr>
      <w:r>
        <w:t>Calculate</w:t>
      </w:r>
      <w:r w:rsidR="00E803FB">
        <w:t xml:space="preserve"> </w:t>
      </w:r>
      <w:r w:rsidR="00181B70">
        <w:t xml:space="preserve">and post impact </w:t>
      </w:r>
      <w:r w:rsidR="00E803FB">
        <w:t>velocities</w:t>
      </w:r>
      <w:r w:rsidR="002E6CB2">
        <w:t>,</w:t>
      </w:r>
      <w:r w:rsidR="00181B70">
        <w:t xml:space="preserve"> contact impulses, kinetic energy and work.</w:t>
      </w:r>
    </w:p>
    <w:p w14:paraId="2EDA9718" w14:textId="27646145" w:rsidR="00827564" w:rsidRDefault="00827564" w:rsidP="00827564">
      <w:pPr>
        <w:pStyle w:val="Firstparagraph"/>
      </w:pPr>
      <w:r>
        <w:t>These calculations need to be done</w:t>
      </w:r>
      <w:r w:rsidR="00BB08A9">
        <w:t xml:space="preserve"> at the earlier names initial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[0.5π 0.5π </m:t>
        </m:r>
        <m:r>
          <w:rPr>
            <w:rFonts w:ascii="Cambria Math" w:eastAsiaTheme="minorEastAsia" w:hAnsi="Cambria Math"/>
          </w:rPr>
          <m:t>4π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rad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 w:rsidR="006A78BB">
        <w:t xml:space="preserve"> </w:t>
      </w:r>
      <m:oMath>
        <m:r>
          <w:rPr>
            <w:rFonts w:ascii="Cambria Math" w:eastAsiaTheme="minorEastAsia" w:hAnsi="Cambria Math"/>
          </w:rPr>
          <m:t>4π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rad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]</m:t>
        </m:r>
      </m:oMath>
      <w:r w:rsidR="006A78BB">
        <w:t xml:space="preserve">. The velocities, contact impulses, kinetic energy and work are calculate in the MATLAB code in </w:t>
      </w:r>
      <w:r w:rsidR="00941DC4">
        <w:fldChar w:fldCharType="begin"/>
      </w:r>
      <w:r w:rsidR="00941DC4">
        <w:instrText xml:space="preserve"> REF _Ref508708552 \h </w:instrText>
      </w:r>
      <w:r w:rsidR="00941DC4">
        <w:fldChar w:fldCharType="separate"/>
      </w:r>
      <w:r w:rsidR="00E35207">
        <w:t xml:space="preserve">Appendix C </w:t>
      </w:r>
      <w:r w:rsidR="00E35207">
        <w:rPr>
          <w:rFonts w:ascii="Arial" w:hAnsi="Arial" w:cs="Arial"/>
        </w:rPr>
        <w:t>–</w:t>
      </w:r>
      <w:r w:rsidR="00E35207">
        <w:t xml:space="preserve"> Impulsive impact force</w:t>
      </w:r>
      <w:r w:rsidR="00941DC4">
        <w:fldChar w:fldCharType="end"/>
      </w:r>
      <w:r w:rsidR="005E78D4">
        <w:t>The</w:t>
      </w:r>
      <w:r w:rsidR="00F12ACA">
        <w:t xml:space="preserve"> kinetic energy before impact, after impact and the work done</w:t>
      </w:r>
      <w:r w:rsidR="003913DF">
        <w:t xml:space="preserve"> by the contact </w:t>
      </w:r>
      <w:r w:rsidR="00DC0545">
        <w:t>impulses were calculated as</w:t>
      </w:r>
      <w:r w:rsidR="00C428DD">
        <w:t xml:space="preserve"> successively</w:t>
      </w:r>
      <w:r w:rsidR="00DC0545">
        <w:t>:</w:t>
      </w:r>
    </w:p>
    <w:p w14:paraId="6AE04772" w14:textId="77777777" w:rsidR="00F12ACA" w:rsidRPr="00F12ACA" w:rsidRDefault="00F12ACA" w:rsidP="00F12A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7269"/>
        <w:gridCol w:w="912"/>
        <w:gridCol w:w="10"/>
      </w:tblGrid>
      <w:tr w:rsidR="00F12ACA" w14:paraId="5FD093F5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F0455" w14:textId="77777777" w:rsidR="00F12ACA" w:rsidRPr="00F12ACA" w:rsidRDefault="00F12ACA" w:rsidP="006A4BC2">
            <w:pPr>
              <w:jc w:val="center"/>
              <w:rPr>
                <w:b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616A3" w14:textId="21EE8CFC" w:rsidR="00F12ACA" w:rsidRPr="00E83846" w:rsidRDefault="00C66CEE" w:rsidP="006A4BC2">
            <w:pPr>
              <w:jc w:val="center"/>
              <w:rPr>
                <w:rFonts w:ascii="Garamond" w:eastAsiaTheme="minorEastAsia" w:hAnsi="Garamond"/>
                <w:sz w:val="24"/>
                <w:lang w:val="nl-NL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N"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</m:sup>
                    </m:sSubSup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ij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</m:sup>
                    </m:sSubSup>
                  </m:e>
                </m:acc>
              </m:oMath>
            </m:oMathPara>
          </w:p>
        </w:tc>
        <w:tc>
          <w:tcPr>
            <w:tcW w:w="7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F11F4" w14:textId="4A0147C9" w:rsidR="00F12ACA" w:rsidRDefault="00F12ACA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r>
              <w:rPr>
                <w:b/>
                <w:lang w:val="nl-NL"/>
              </w:rPr>
              <w:fldChar w:fldCharType="begin"/>
            </w:r>
            <w:r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E35207">
              <w:rPr>
                <w:b/>
                <w:noProof/>
                <w:lang w:val="nl-NL"/>
              </w:rPr>
              <w:t>18</w:t>
            </w:r>
            <w:r>
              <w:rPr>
                <w:b/>
                <w:lang w:val="nl-NL"/>
              </w:rPr>
              <w:fldChar w:fldCharType="end"/>
            </w:r>
            <w:r>
              <w:rPr>
                <w:b/>
                <w:lang w:val="nl-NL"/>
              </w:rPr>
              <w:t>)</w:t>
            </w:r>
          </w:p>
        </w:tc>
      </w:tr>
      <w:tr w:rsidR="00F12ACA" w14:paraId="17B56746" w14:textId="77777777" w:rsidTr="0080369A">
        <w:trPr>
          <w:gridAfter w:val="1"/>
          <w:wAfter w:w="10" w:type="dxa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66D62F" w14:textId="77777777" w:rsidR="00F12ACA" w:rsidRDefault="00F12ACA" w:rsidP="006A4BC2">
            <w:pPr>
              <w:jc w:val="center"/>
              <w:rPr>
                <w:b/>
                <w:lang w:val="nl-NL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37D73" w14:textId="18DFD557" w:rsidR="00F12ACA" w:rsidRPr="00E83846" w:rsidRDefault="00C66CEE" w:rsidP="006A4BC2">
            <w:pPr>
              <w:jc w:val="center"/>
              <w:rPr>
                <w:rFonts w:ascii="Garamond" w:eastAsiaTheme="minorEastAsia" w:hAnsi="Garamond"/>
                <w:sz w:val="24"/>
                <w:lang w:val="nl-NL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IN"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</m:sup>
                    </m:sSubSup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ij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</m:sup>
                    </m:sSubSup>
                  </m:e>
                </m:acc>
              </m:oMath>
            </m:oMathPara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607D58" w14:textId="5DCC7A33" w:rsidR="00F12ACA" w:rsidRDefault="00F12ACA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r>
              <w:rPr>
                <w:b/>
                <w:lang w:val="nl-NL"/>
              </w:rPr>
              <w:fldChar w:fldCharType="begin"/>
            </w:r>
            <w:r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E35207">
              <w:rPr>
                <w:b/>
                <w:noProof/>
                <w:lang w:val="nl-NL"/>
              </w:rPr>
              <w:t>19</w:t>
            </w:r>
            <w:r>
              <w:rPr>
                <w:b/>
                <w:lang w:val="nl-NL"/>
              </w:rPr>
              <w:fldChar w:fldCharType="end"/>
            </w:r>
            <w:r>
              <w:rPr>
                <w:b/>
                <w:lang w:val="nl-NL"/>
              </w:rPr>
              <w:t>)</w:t>
            </w:r>
          </w:p>
        </w:tc>
      </w:tr>
      <w:tr w:rsidR="00F12ACA" w14:paraId="6DA6EA10" w14:textId="77777777" w:rsidTr="0080369A">
        <w:trPr>
          <w:gridAfter w:val="1"/>
          <w:wAfter w:w="10" w:type="dxa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0D57B" w14:textId="77777777" w:rsidR="00F12ACA" w:rsidRDefault="00F12ACA" w:rsidP="006A4BC2">
            <w:pPr>
              <w:jc w:val="center"/>
              <w:rPr>
                <w:b/>
                <w:lang w:val="nl-NL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A9F42" w14:textId="45C63C80" w:rsidR="00F12ACA" w:rsidRPr="00E83846" w:rsidRDefault="00C66CEE" w:rsidP="006A4BC2">
            <w:pPr>
              <w:jc w:val="center"/>
              <w:rPr>
                <w:rFonts w:ascii="Garamond" w:eastAsiaTheme="minorEastAsia" w:hAnsi="Garamond"/>
                <w:sz w:val="24"/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ρ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1-e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</m:sup>
                    </m:sSubSup>
                  </m:e>
                </m:acc>
              </m:oMath>
            </m:oMathPara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C7D13" w14:textId="1F59E6C0" w:rsidR="00F12ACA" w:rsidRDefault="00F12ACA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r>
              <w:rPr>
                <w:b/>
                <w:lang w:val="nl-NL"/>
              </w:rPr>
              <w:fldChar w:fldCharType="begin"/>
            </w:r>
            <w:r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E35207">
              <w:rPr>
                <w:b/>
                <w:noProof/>
                <w:lang w:val="nl-NL"/>
              </w:rPr>
              <w:t>20</w:t>
            </w:r>
            <w:r>
              <w:rPr>
                <w:b/>
                <w:lang w:val="nl-NL"/>
              </w:rPr>
              <w:fldChar w:fldCharType="end"/>
            </w:r>
            <w:r>
              <w:rPr>
                <w:b/>
                <w:lang w:val="nl-NL"/>
              </w:rPr>
              <w:t>)</w:t>
            </w:r>
          </w:p>
        </w:tc>
      </w:tr>
    </w:tbl>
    <w:p w14:paraId="017D9643" w14:textId="77777777" w:rsidR="005E78D4" w:rsidRPr="005E78D4" w:rsidRDefault="005E78D4" w:rsidP="00F12ACA">
      <w:pPr>
        <w:ind w:firstLine="0"/>
      </w:pPr>
    </w:p>
    <w:p w14:paraId="6582AA95" w14:textId="648E6990" w:rsidR="00181B70" w:rsidRDefault="00181B70" w:rsidP="00181B70">
      <w:pPr>
        <w:pStyle w:val="Heading3"/>
      </w:pPr>
      <w:r>
        <w:t>e = 1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562"/>
        <w:gridCol w:w="8454"/>
      </w:tblGrid>
      <w:tr w:rsidR="00B65ACA" w:rsidRPr="00667315" w14:paraId="032ACEAD" w14:textId="77777777" w:rsidTr="00B65ACA">
        <w:tc>
          <w:tcPr>
            <w:tcW w:w="562" w:type="dxa"/>
            <w:vAlign w:val="center"/>
          </w:tcPr>
          <w:p w14:paraId="49CEEFFB" w14:textId="77777777" w:rsidR="00B65ACA" w:rsidRPr="00037E41" w:rsidRDefault="00C66CEE" w:rsidP="00B65ACA">
            <w:pPr>
              <w:ind w:firstLine="0"/>
              <w:jc w:val="center"/>
              <w:rPr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3D4644F0" w14:textId="6C73BAC8" w:rsidR="00B65ACA" w:rsidRPr="00667315" w:rsidRDefault="00521A4C" w:rsidP="00B65ACA">
            <w:pPr>
              <w:ind w:firstLine="0"/>
              <w:jc w:val="center"/>
            </w:pPr>
            <w:r>
              <w:t>3.46</w:t>
            </w:r>
            <w:r w:rsidR="00B65ACA" w:rsidRPr="00667315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B65ACA" w:rsidRPr="00667315" w14:paraId="291ACC31" w14:textId="77777777" w:rsidTr="00B65ACA">
        <w:tc>
          <w:tcPr>
            <w:tcW w:w="562" w:type="dxa"/>
            <w:vAlign w:val="center"/>
          </w:tcPr>
          <w:p w14:paraId="1C478131" w14:textId="77777777" w:rsidR="00B65ACA" w:rsidRPr="00037E41" w:rsidRDefault="00C66CEE" w:rsidP="00B65ACA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7BD68660" w14:textId="497DA261" w:rsidR="00B65ACA" w:rsidRPr="00667315" w:rsidRDefault="00521A4C" w:rsidP="00B65ACA">
            <w:pPr>
              <w:ind w:firstLine="0"/>
              <w:jc w:val="center"/>
            </w:pPr>
            <w:r>
              <w:t>0.00</w:t>
            </w:r>
            <w:r w:rsidR="00B65ACA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B65ACA" w:rsidRPr="00667315" w14:paraId="6A89F16B" w14:textId="77777777" w:rsidTr="00B65ACA">
        <w:tc>
          <w:tcPr>
            <w:tcW w:w="562" w:type="dxa"/>
            <w:vAlign w:val="center"/>
          </w:tcPr>
          <w:p w14:paraId="04184900" w14:textId="77777777" w:rsidR="00B65ACA" w:rsidRPr="00037E41" w:rsidRDefault="00C66CEE" w:rsidP="00B65ACA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1C88A7E8" w14:textId="51072DE9" w:rsidR="00B65ACA" w:rsidRDefault="00B65ACA" w:rsidP="00B65ACA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-12.57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rad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B65ACA" w:rsidRPr="00667315" w14:paraId="619411A2" w14:textId="77777777" w:rsidTr="00B65ACA">
        <w:tc>
          <w:tcPr>
            <w:tcW w:w="562" w:type="dxa"/>
            <w:vAlign w:val="center"/>
          </w:tcPr>
          <w:p w14:paraId="48FF733B" w14:textId="77777777" w:rsidR="00B65ACA" w:rsidRPr="00037E41" w:rsidRDefault="00C66CEE" w:rsidP="00B65ACA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571DAF08" w14:textId="09709D72" w:rsidR="00B65ACA" w:rsidRDefault="00663DB9" w:rsidP="00B65ACA">
            <w:pPr>
              <w:ind w:firstLine="0"/>
              <w:jc w:val="center"/>
            </w:pPr>
            <w:r>
              <w:t>10.</w:t>
            </w:r>
            <w:r w:rsidR="00521A4C">
              <w:t>37</w:t>
            </w:r>
            <w:r w:rsidR="00B65ACA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B65ACA" w:rsidRPr="00667315" w14:paraId="765A5119" w14:textId="77777777" w:rsidTr="00B65ACA">
        <w:tc>
          <w:tcPr>
            <w:tcW w:w="562" w:type="dxa"/>
            <w:vAlign w:val="center"/>
          </w:tcPr>
          <w:p w14:paraId="087553B0" w14:textId="77777777" w:rsidR="00B65ACA" w:rsidRPr="00037E41" w:rsidRDefault="00C66CEE" w:rsidP="00B65ACA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3E1ACA3D" w14:textId="11E09EDA" w:rsidR="00B65ACA" w:rsidRDefault="00B65ACA" w:rsidP="00B65ACA">
            <w:pPr>
              <w:ind w:firstLine="0"/>
              <w:jc w:val="center"/>
            </w:pPr>
            <w:r>
              <w:t xml:space="preserve">0.00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B65ACA" w:rsidRPr="00667315" w14:paraId="3645C663" w14:textId="77777777" w:rsidTr="00B65ACA">
        <w:tc>
          <w:tcPr>
            <w:tcW w:w="562" w:type="dxa"/>
            <w:vAlign w:val="center"/>
          </w:tcPr>
          <w:p w14:paraId="01E61848" w14:textId="77777777" w:rsidR="00B65ACA" w:rsidRPr="00037E41" w:rsidRDefault="00C66CEE" w:rsidP="00B65ACA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7A3C9112" w14:textId="3F9CB146" w:rsidR="00B65ACA" w:rsidRDefault="00B65ACA" w:rsidP="00B65ACA">
            <w:pPr>
              <w:ind w:firstLine="0"/>
              <w:jc w:val="center"/>
            </w:pPr>
            <w:r>
              <w:t>-</w:t>
            </w:r>
            <w:r w:rsidR="00663DB9">
              <w:t>12.57</w:t>
            </w:r>
            <w:r w:rsidRPr="00667315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rad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B65ACA" w:rsidRPr="00667315" w14:paraId="74A62EE3" w14:textId="77777777" w:rsidTr="00B65ACA">
        <w:tc>
          <w:tcPr>
            <w:tcW w:w="562" w:type="dxa"/>
            <w:vAlign w:val="center"/>
          </w:tcPr>
          <w:p w14:paraId="2DD891F7" w14:textId="77777777" w:rsidR="00B65ACA" w:rsidRPr="00037E41" w:rsidRDefault="00C66CEE" w:rsidP="00B65ACA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069D299E" w14:textId="794997AD" w:rsidR="00B65ACA" w:rsidRPr="00667315" w:rsidRDefault="00B65ACA" w:rsidP="00B65ACA">
            <w:pPr>
              <w:ind w:firstLine="0"/>
              <w:jc w:val="center"/>
            </w:pPr>
            <w:r>
              <w:t>-0.</w:t>
            </w:r>
            <w:r w:rsidR="00663DB9">
              <w:t xml:space="preserve">30 </w:t>
            </w:r>
            <w:r w:rsidRPr="00667315">
              <w:t>N</w:t>
            </w:r>
          </w:p>
        </w:tc>
      </w:tr>
      <w:tr w:rsidR="00B65ACA" w:rsidRPr="00667315" w14:paraId="43B5C93D" w14:textId="77777777" w:rsidTr="00B65ACA">
        <w:tc>
          <w:tcPr>
            <w:tcW w:w="562" w:type="dxa"/>
            <w:vAlign w:val="center"/>
          </w:tcPr>
          <w:p w14:paraId="2661C097" w14:textId="77777777" w:rsidR="00B65ACA" w:rsidRPr="00037E41" w:rsidRDefault="00C66CEE" w:rsidP="00B65ACA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793522AB" w14:textId="0F38FE7B" w:rsidR="00B65ACA" w:rsidRPr="00667315" w:rsidRDefault="00B65ACA" w:rsidP="00B65ACA">
            <w:pPr>
              <w:ind w:firstLine="0"/>
              <w:jc w:val="center"/>
            </w:pPr>
            <w:r>
              <w:t>0.00N</w:t>
            </w:r>
          </w:p>
        </w:tc>
      </w:tr>
      <w:tr w:rsidR="00B65ACA" w:rsidRPr="00667315" w14:paraId="5AF5ADA9" w14:textId="77777777" w:rsidTr="00B65ACA">
        <w:tc>
          <w:tcPr>
            <w:tcW w:w="562" w:type="dxa"/>
            <w:vAlign w:val="center"/>
          </w:tcPr>
          <w:p w14:paraId="2FF60CBE" w14:textId="77777777" w:rsidR="00B65ACA" w:rsidRPr="00B936DC" w:rsidRDefault="00C66CEE" w:rsidP="00B65ACA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5662C5AF" w14:textId="4B9B9CA2" w:rsidR="00B65ACA" w:rsidRPr="00667315" w:rsidRDefault="00B65ACA" w:rsidP="00B65ACA">
            <w:pPr>
              <w:ind w:firstLine="0"/>
              <w:jc w:val="center"/>
            </w:pPr>
            <w:r>
              <w:t>-</w:t>
            </w:r>
            <w:r w:rsidR="00E815E1">
              <w:t>1.20</w:t>
            </w:r>
            <w:r>
              <w:t xml:space="preserve"> N</w:t>
            </w:r>
          </w:p>
        </w:tc>
      </w:tr>
      <w:tr w:rsidR="00B65ACA" w:rsidRPr="00667315" w14:paraId="3C3EB5D8" w14:textId="77777777" w:rsidTr="00B65ACA">
        <w:tc>
          <w:tcPr>
            <w:tcW w:w="562" w:type="dxa"/>
            <w:vAlign w:val="center"/>
          </w:tcPr>
          <w:p w14:paraId="1E1404F6" w14:textId="77777777" w:rsidR="00B65ACA" w:rsidRPr="00037E41" w:rsidRDefault="00C66CEE" w:rsidP="00B65ACA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7D31E490" w14:textId="2076DEC1" w:rsidR="00B65ACA" w:rsidRPr="00667315" w:rsidRDefault="00B65ACA" w:rsidP="00B65ACA">
            <w:pPr>
              <w:ind w:firstLine="0"/>
              <w:jc w:val="center"/>
            </w:pPr>
            <w:r>
              <w:t>0.00 N</w:t>
            </w:r>
          </w:p>
        </w:tc>
      </w:tr>
      <w:tr w:rsidR="00B65ACA" w:rsidRPr="00667315" w14:paraId="162F255C" w14:textId="77777777" w:rsidTr="00B65ACA">
        <w:trPr>
          <w:trHeight w:val="40"/>
        </w:trPr>
        <w:tc>
          <w:tcPr>
            <w:tcW w:w="562" w:type="dxa"/>
            <w:vAlign w:val="center"/>
          </w:tcPr>
          <w:p w14:paraId="4CD2E753" w14:textId="77777777" w:rsidR="00B65ACA" w:rsidRDefault="00C66CEE" w:rsidP="00B65ACA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74A463CF" w14:textId="714691F0" w:rsidR="00B65ACA" w:rsidRPr="00667315" w:rsidRDefault="00B65ACA" w:rsidP="00B65ACA">
            <w:pPr>
              <w:ind w:firstLine="0"/>
              <w:jc w:val="center"/>
            </w:pPr>
            <w:r>
              <w:t>-1.</w:t>
            </w:r>
            <w:r w:rsidR="00E815E1">
              <w:t xml:space="preserve">80 </w:t>
            </w:r>
            <w:r>
              <w:t>N</w:t>
            </w:r>
          </w:p>
        </w:tc>
      </w:tr>
      <w:tr w:rsidR="00B65ACA" w:rsidRPr="00667315" w14:paraId="323B3923" w14:textId="77777777" w:rsidTr="00B65ACA">
        <w:trPr>
          <w:trHeight w:val="40"/>
        </w:trPr>
        <w:tc>
          <w:tcPr>
            <w:tcW w:w="562" w:type="dxa"/>
            <w:vAlign w:val="center"/>
          </w:tcPr>
          <w:p w14:paraId="2FF8A2A8" w14:textId="70F7E240" w:rsidR="00B65ACA" w:rsidRDefault="00C66CEE" w:rsidP="00B65ACA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2C1D1BA7" w14:textId="20A153A7" w:rsidR="00B65ACA" w:rsidRPr="00667315" w:rsidRDefault="00B65ACA" w:rsidP="00B65ACA">
            <w:pPr>
              <w:ind w:firstLine="0"/>
              <w:jc w:val="center"/>
            </w:pPr>
            <w:r>
              <w:t>-1</w:t>
            </w:r>
            <w:r w:rsidR="00E815E1">
              <w:t>.50</w:t>
            </w:r>
            <w:r>
              <w:t xml:space="preserve"> N</w:t>
            </w:r>
          </w:p>
        </w:tc>
      </w:tr>
      <w:tr w:rsidR="00B65ACA" w:rsidRPr="00667315" w14:paraId="108FCA1E" w14:textId="77777777" w:rsidTr="00B65ACA">
        <w:trPr>
          <w:trHeight w:val="40"/>
        </w:trPr>
        <w:tc>
          <w:tcPr>
            <w:tcW w:w="562" w:type="dxa"/>
            <w:vAlign w:val="center"/>
          </w:tcPr>
          <w:p w14:paraId="41B36D52" w14:textId="05D4F44F" w:rsidR="00B65ACA" w:rsidRPr="00C428DD" w:rsidRDefault="00C66CEE" w:rsidP="00B65ACA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IN"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8454" w:type="dxa"/>
            <w:vAlign w:val="center"/>
          </w:tcPr>
          <w:p w14:paraId="1F45E108" w14:textId="71F7CBF1" w:rsidR="00B65ACA" w:rsidRPr="00667315" w:rsidRDefault="00B65ACA" w:rsidP="00B65ACA">
            <w:pPr>
              <w:ind w:firstLine="0"/>
              <w:jc w:val="center"/>
            </w:pPr>
            <w:r>
              <w:t>8.27 J</w:t>
            </w:r>
          </w:p>
        </w:tc>
      </w:tr>
      <w:tr w:rsidR="00B65ACA" w:rsidRPr="00667315" w14:paraId="431105CD" w14:textId="77777777" w:rsidTr="00B65ACA">
        <w:trPr>
          <w:trHeight w:val="40"/>
        </w:trPr>
        <w:tc>
          <w:tcPr>
            <w:tcW w:w="562" w:type="dxa"/>
            <w:vAlign w:val="center"/>
          </w:tcPr>
          <w:p w14:paraId="6A5A7B68" w14:textId="392EAEFA" w:rsidR="00B65ACA" w:rsidRPr="00C428DD" w:rsidRDefault="00C66CEE" w:rsidP="00B65ACA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IN"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8454" w:type="dxa"/>
            <w:vAlign w:val="center"/>
          </w:tcPr>
          <w:p w14:paraId="39132847" w14:textId="26DF3A3F" w:rsidR="00B65ACA" w:rsidRPr="00667315" w:rsidRDefault="00E815E1" w:rsidP="00B65ACA">
            <w:pPr>
              <w:ind w:firstLine="0"/>
              <w:jc w:val="center"/>
            </w:pPr>
            <w:r>
              <w:t>8.27</w:t>
            </w:r>
            <w:r w:rsidR="00B65ACA">
              <w:t xml:space="preserve"> J</w:t>
            </w:r>
          </w:p>
        </w:tc>
      </w:tr>
      <w:tr w:rsidR="00B65ACA" w:rsidRPr="00667315" w14:paraId="1A240C9D" w14:textId="77777777" w:rsidTr="00B65ACA">
        <w:trPr>
          <w:trHeight w:val="40"/>
        </w:trPr>
        <w:tc>
          <w:tcPr>
            <w:tcW w:w="562" w:type="dxa"/>
            <w:vAlign w:val="center"/>
          </w:tcPr>
          <w:p w14:paraId="69C117F5" w14:textId="05EF0D48" w:rsidR="00B65ACA" w:rsidRPr="00C428DD" w:rsidRDefault="00C66CEE" w:rsidP="00B65ACA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1A83FFFD" w14:textId="07CFD933" w:rsidR="00B65ACA" w:rsidRPr="00667315" w:rsidRDefault="00E815E1" w:rsidP="00B65ACA">
            <w:pPr>
              <w:ind w:firstLine="0"/>
              <w:jc w:val="center"/>
            </w:pPr>
            <w:r>
              <w:t>0.00</w:t>
            </w:r>
            <w:r w:rsidR="00B65ACA">
              <w:t xml:space="preserve"> J</w:t>
            </w:r>
          </w:p>
        </w:tc>
      </w:tr>
    </w:tbl>
    <w:p w14:paraId="7121B4FC" w14:textId="440DE4CF" w:rsidR="00C428DD" w:rsidRDefault="00C428DD" w:rsidP="00C428DD"/>
    <w:p w14:paraId="640FB6C8" w14:textId="5199AF9B" w:rsidR="00C428DD" w:rsidRDefault="00C428DD" w:rsidP="00C428DD">
      <w:pPr>
        <w:pStyle w:val="Heading3"/>
      </w:pPr>
      <w:r>
        <w:t>e = 0.5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562"/>
        <w:gridCol w:w="8454"/>
      </w:tblGrid>
      <w:tr w:rsidR="00741B80" w:rsidRPr="00667315" w14:paraId="3BC31F3C" w14:textId="77777777" w:rsidTr="00741B80">
        <w:tc>
          <w:tcPr>
            <w:tcW w:w="562" w:type="dxa"/>
            <w:vAlign w:val="center"/>
          </w:tcPr>
          <w:p w14:paraId="2E24AD9D" w14:textId="77777777" w:rsidR="00741B80" w:rsidRPr="00037E41" w:rsidRDefault="00C66CEE" w:rsidP="00741B80">
            <w:pPr>
              <w:ind w:firstLine="0"/>
              <w:jc w:val="center"/>
              <w:rPr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37271125" w14:textId="0B7768C1" w:rsidR="00741B80" w:rsidRPr="00667315" w:rsidRDefault="003D4F32" w:rsidP="00741B80">
            <w:pPr>
              <w:ind w:firstLine="0"/>
              <w:jc w:val="center"/>
            </w:pPr>
            <w:r>
              <w:t>1</w:t>
            </w:r>
            <w:r w:rsidR="00741B80" w:rsidRPr="00667315">
              <w:t>.</w:t>
            </w:r>
            <w:r>
              <w:t>7</w:t>
            </w:r>
            <w:r w:rsidR="00545F96">
              <w:t>3</w:t>
            </w:r>
            <w:r w:rsidR="00741B80" w:rsidRPr="00667315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741B80" w:rsidRPr="00667315" w14:paraId="5CA2C5C4" w14:textId="77777777" w:rsidTr="00741B80">
        <w:tc>
          <w:tcPr>
            <w:tcW w:w="562" w:type="dxa"/>
            <w:vAlign w:val="center"/>
          </w:tcPr>
          <w:p w14:paraId="479208E1" w14:textId="77777777" w:rsidR="00741B80" w:rsidRPr="00037E41" w:rsidRDefault="00C66CEE" w:rsidP="00741B8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0EDF68E4" w14:textId="27CC5855" w:rsidR="00741B80" w:rsidRPr="00667315" w:rsidRDefault="00741B80" w:rsidP="00741B80">
            <w:pPr>
              <w:ind w:firstLine="0"/>
              <w:jc w:val="center"/>
            </w:pPr>
            <w:r>
              <w:t xml:space="preserve">0.00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741B80" w:rsidRPr="00667315" w14:paraId="624C613B" w14:textId="77777777" w:rsidTr="00741B80">
        <w:tc>
          <w:tcPr>
            <w:tcW w:w="562" w:type="dxa"/>
            <w:vAlign w:val="center"/>
          </w:tcPr>
          <w:p w14:paraId="6B89D8BA" w14:textId="77777777" w:rsidR="00741B80" w:rsidRPr="00037E41" w:rsidRDefault="00C66CEE" w:rsidP="00741B8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7AF4F410" w14:textId="321F43DC" w:rsidR="00741B80" w:rsidRDefault="009953B5" w:rsidP="00741B80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-6.28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rad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741B80" w:rsidRPr="00667315" w14:paraId="2FA9EF42" w14:textId="77777777" w:rsidTr="00741B80">
        <w:tc>
          <w:tcPr>
            <w:tcW w:w="562" w:type="dxa"/>
            <w:vAlign w:val="center"/>
          </w:tcPr>
          <w:p w14:paraId="273AED4D" w14:textId="77777777" w:rsidR="00741B80" w:rsidRPr="00037E41" w:rsidRDefault="00C66CEE" w:rsidP="00741B8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1FB7CD21" w14:textId="736DB658" w:rsidR="00741B80" w:rsidRDefault="00640A0E" w:rsidP="00741B80">
            <w:pPr>
              <w:ind w:firstLine="0"/>
              <w:jc w:val="center"/>
            </w:pPr>
            <w:r>
              <w:t>5.19</w:t>
            </w:r>
            <w:r w:rsidR="00741B80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741B80" w:rsidRPr="00667315" w14:paraId="02488E08" w14:textId="77777777" w:rsidTr="00741B80">
        <w:tc>
          <w:tcPr>
            <w:tcW w:w="562" w:type="dxa"/>
            <w:vAlign w:val="center"/>
          </w:tcPr>
          <w:p w14:paraId="254C8055" w14:textId="77777777" w:rsidR="00741B80" w:rsidRPr="00037E41" w:rsidRDefault="00C66CEE" w:rsidP="00741B8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752318F4" w14:textId="39BE480D" w:rsidR="00741B80" w:rsidRDefault="00E11C33" w:rsidP="00741B80">
            <w:pPr>
              <w:ind w:firstLine="0"/>
              <w:jc w:val="center"/>
            </w:pPr>
            <w:r>
              <w:t>0.00</w:t>
            </w:r>
            <w:r w:rsidR="00741B80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741B80" w:rsidRPr="00667315" w14:paraId="6A364D5D" w14:textId="77777777" w:rsidTr="00741B80">
        <w:tc>
          <w:tcPr>
            <w:tcW w:w="562" w:type="dxa"/>
            <w:vAlign w:val="center"/>
          </w:tcPr>
          <w:p w14:paraId="347D6B14" w14:textId="77777777" w:rsidR="00741B80" w:rsidRPr="00037E41" w:rsidRDefault="00C66CEE" w:rsidP="00741B8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5CF0B805" w14:textId="4A8767BD" w:rsidR="00741B80" w:rsidRDefault="00E8090E" w:rsidP="00741B80">
            <w:pPr>
              <w:ind w:firstLine="0"/>
              <w:jc w:val="center"/>
            </w:pPr>
            <w:r>
              <w:t>-6.</w:t>
            </w:r>
            <w:r w:rsidR="00C8422F">
              <w:t>28</w:t>
            </w:r>
            <w:r w:rsidR="00741B80" w:rsidRPr="00667315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rad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741B80" w:rsidRPr="00667315" w14:paraId="3F0F9E20" w14:textId="77777777" w:rsidTr="00741B80">
        <w:tc>
          <w:tcPr>
            <w:tcW w:w="562" w:type="dxa"/>
            <w:vAlign w:val="center"/>
          </w:tcPr>
          <w:p w14:paraId="4042E684" w14:textId="77777777" w:rsidR="00741B80" w:rsidRPr="00037E41" w:rsidRDefault="00C66CEE" w:rsidP="00741B8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5261CC53" w14:textId="251F988D" w:rsidR="00741B80" w:rsidRPr="00667315" w:rsidRDefault="00741B80" w:rsidP="00741B80">
            <w:pPr>
              <w:ind w:firstLine="0"/>
              <w:jc w:val="center"/>
            </w:pPr>
            <w:r>
              <w:t>-0.</w:t>
            </w:r>
            <w:r w:rsidR="008C5A01">
              <w:t>22</w:t>
            </w:r>
            <w:r>
              <w:t xml:space="preserve"> </w:t>
            </w:r>
            <w:r w:rsidRPr="00667315">
              <w:t>N</w:t>
            </w:r>
          </w:p>
        </w:tc>
      </w:tr>
      <w:tr w:rsidR="00741B80" w:rsidRPr="00667315" w14:paraId="422ED351" w14:textId="77777777" w:rsidTr="00741B80">
        <w:tc>
          <w:tcPr>
            <w:tcW w:w="562" w:type="dxa"/>
            <w:vAlign w:val="center"/>
          </w:tcPr>
          <w:p w14:paraId="553219D9" w14:textId="77777777" w:rsidR="00741B80" w:rsidRPr="00037E41" w:rsidRDefault="00C66CEE" w:rsidP="00741B8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10C2F82F" w14:textId="38C92C26" w:rsidR="00741B80" w:rsidRPr="00667315" w:rsidRDefault="00741B80" w:rsidP="00741B80">
            <w:pPr>
              <w:ind w:firstLine="0"/>
              <w:jc w:val="center"/>
            </w:pPr>
            <w:r>
              <w:t>0.00N</w:t>
            </w:r>
          </w:p>
        </w:tc>
      </w:tr>
      <w:tr w:rsidR="00741B80" w:rsidRPr="00667315" w14:paraId="39F68E1A" w14:textId="77777777" w:rsidTr="00741B80">
        <w:tc>
          <w:tcPr>
            <w:tcW w:w="562" w:type="dxa"/>
            <w:vAlign w:val="center"/>
          </w:tcPr>
          <w:p w14:paraId="196D93EF" w14:textId="77777777" w:rsidR="00741B80" w:rsidRPr="00B936DC" w:rsidRDefault="00C66CEE" w:rsidP="00741B8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13B8ECA3" w14:textId="5AE378CC" w:rsidR="00741B80" w:rsidRPr="00667315" w:rsidRDefault="00741B80" w:rsidP="00741B80">
            <w:pPr>
              <w:ind w:firstLine="0"/>
              <w:jc w:val="center"/>
            </w:pPr>
            <w:r>
              <w:t>-0.</w:t>
            </w:r>
            <w:r w:rsidR="00245BCA">
              <w:t>90</w:t>
            </w:r>
            <w:r>
              <w:t xml:space="preserve"> N</w:t>
            </w:r>
          </w:p>
        </w:tc>
      </w:tr>
      <w:tr w:rsidR="00741B80" w:rsidRPr="00667315" w14:paraId="2FA1FE5B" w14:textId="77777777" w:rsidTr="00741B80">
        <w:tc>
          <w:tcPr>
            <w:tcW w:w="562" w:type="dxa"/>
            <w:vAlign w:val="center"/>
          </w:tcPr>
          <w:p w14:paraId="42B644BA" w14:textId="77777777" w:rsidR="00741B80" w:rsidRPr="00037E41" w:rsidRDefault="00C66CEE" w:rsidP="00741B8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74CC68E6" w14:textId="1F8C46C8" w:rsidR="00741B80" w:rsidRPr="00667315" w:rsidRDefault="00741B80" w:rsidP="00741B80">
            <w:pPr>
              <w:ind w:firstLine="0"/>
              <w:jc w:val="center"/>
            </w:pPr>
            <w:r>
              <w:t>0.00 N</w:t>
            </w:r>
          </w:p>
        </w:tc>
      </w:tr>
      <w:tr w:rsidR="00741B80" w:rsidRPr="00667315" w14:paraId="0720C36B" w14:textId="77777777" w:rsidTr="00741B80">
        <w:trPr>
          <w:trHeight w:val="40"/>
        </w:trPr>
        <w:tc>
          <w:tcPr>
            <w:tcW w:w="562" w:type="dxa"/>
            <w:vAlign w:val="center"/>
          </w:tcPr>
          <w:p w14:paraId="74A7B136" w14:textId="77777777" w:rsidR="00741B80" w:rsidRDefault="00C66CEE" w:rsidP="00741B8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3EA597A0" w14:textId="26A85796" w:rsidR="00741B80" w:rsidRPr="00667315" w:rsidRDefault="00741B80" w:rsidP="00741B80">
            <w:pPr>
              <w:ind w:firstLine="0"/>
              <w:jc w:val="center"/>
            </w:pPr>
            <w:r>
              <w:t>-</w:t>
            </w:r>
            <w:r w:rsidR="00A21DF1">
              <w:t>1.</w:t>
            </w:r>
            <w:r w:rsidR="00115555">
              <w:t>3</w:t>
            </w:r>
            <w:r w:rsidR="00284513">
              <w:t>5</w:t>
            </w:r>
            <w:r>
              <w:t xml:space="preserve"> N</w:t>
            </w:r>
          </w:p>
        </w:tc>
      </w:tr>
      <w:tr w:rsidR="00741B80" w:rsidRPr="00667315" w14:paraId="36733E6C" w14:textId="77777777" w:rsidTr="00741B80">
        <w:trPr>
          <w:trHeight w:val="40"/>
        </w:trPr>
        <w:tc>
          <w:tcPr>
            <w:tcW w:w="562" w:type="dxa"/>
            <w:vAlign w:val="center"/>
          </w:tcPr>
          <w:p w14:paraId="0EF589FC" w14:textId="77777777" w:rsidR="00741B80" w:rsidRDefault="00C66CEE" w:rsidP="00741B8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58CAF22F" w14:textId="16D9351A" w:rsidR="00741B80" w:rsidRPr="00667315" w:rsidRDefault="00741B80" w:rsidP="00741B80">
            <w:pPr>
              <w:ind w:firstLine="0"/>
              <w:jc w:val="center"/>
            </w:pPr>
            <w:r>
              <w:t>-</w:t>
            </w:r>
            <w:r w:rsidR="004620B6">
              <w:t>1.1</w:t>
            </w:r>
            <w:r w:rsidR="00F06801">
              <w:t>2</w:t>
            </w:r>
            <w:r>
              <w:t xml:space="preserve"> N</w:t>
            </w:r>
          </w:p>
        </w:tc>
      </w:tr>
      <w:tr w:rsidR="00741B80" w:rsidRPr="00667315" w14:paraId="2D02B2D1" w14:textId="77777777" w:rsidTr="00741B80">
        <w:trPr>
          <w:trHeight w:val="40"/>
        </w:trPr>
        <w:tc>
          <w:tcPr>
            <w:tcW w:w="562" w:type="dxa"/>
            <w:vAlign w:val="center"/>
          </w:tcPr>
          <w:p w14:paraId="09A7A860" w14:textId="77777777" w:rsidR="00741B80" w:rsidRPr="00C428DD" w:rsidRDefault="00C66CEE" w:rsidP="00741B80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IN"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8454" w:type="dxa"/>
            <w:vAlign w:val="center"/>
          </w:tcPr>
          <w:p w14:paraId="46A792F7" w14:textId="69CC4647" w:rsidR="00741B80" w:rsidRPr="00667315" w:rsidRDefault="00741B80" w:rsidP="00741B80">
            <w:pPr>
              <w:ind w:firstLine="0"/>
              <w:jc w:val="center"/>
            </w:pPr>
            <w:r>
              <w:t>8.27 J</w:t>
            </w:r>
          </w:p>
        </w:tc>
      </w:tr>
      <w:tr w:rsidR="00741B80" w:rsidRPr="00667315" w14:paraId="7B5D3861" w14:textId="77777777" w:rsidTr="00741B80">
        <w:trPr>
          <w:trHeight w:val="40"/>
        </w:trPr>
        <w:tc>
          <w:tcPr>
            <w:tcW w:w="562" w:type="dxa"/>
            <w:vAlign w:val="center"/>
          </w:tcPr>
          <w:p w14:paraId="5B92CA60" w14:textId="77777777" w:rsidR="00741B80" w:rsidRPr="00C428DD" w:rsidRDefault="00C66CEE" w:rsidP="00741B80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IN"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8454" w:type="dxa"/>
            <w:vAlign w:val="center"/>
          </w:tcPr>
          <w:p w14:paraId="6F1F93C0" w14:textId="0918BDE4" w:rsidR="00741B80" w:rsidRPr="00667315" w:rsidRDefault="00237457" w:rsidP="00741B80">
            <w:pPr>
              <w:ind w:firstLine="0"/>
              <w:jc w:val="center"/>
            </w:pPr>
            <w:r>
              <w:t>2.0</w:t>
            </w:r>
            <w:r w:rsidR="00EA067E">
              <w:t>7</w:t>
            </w:r>
            <w:r w:rsidR="00741B80">
              <w:t xml:space="preserve"> J</w:t>
            </w:r>
          </w:p>
        </w:tc>
      </w:tr>
      <w:tr w:rsidR="00741B80" w:rsidRPr="00667315" w14:paraId="0BC811AF" w14:textId="77777777" w:rsidTr="00741B80">
        <w:trPr>
          <w:trHeight w:val="40"/>
        </w:trPr>
        <w:tc>
          <w:tcPr>
            <w:tcW w:w="562" w:type="dxa"/>
            <w:vAlign w:val="center"/>
          </w:tcPr>
          <w:p w14:paraId="4248E99C" w14:textId="77777777" w:rsidR="00741B80" w:rsidRPr="00C428DD" w:rsidRDefault="00C66CEE" w:rsidP="00741B8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307959F5" w14:textId="046DC466" w:rsidR="00741B80" w:rsidRPr="00667315" w:rsidRDefault="00741B80" w:rsidP="00741B80">
            <w:pPr>
              <w:ind w:firstLine="0"/>
              <w:jc w:val="center"/>
            </w:pPr>
            <w:r>
              <w:t>-</w:t>
            </w:r>
            <w:r w:rsidR="005502F6">
              <w:t>6</w:t>
            </w:r>
            <w:r w:rsidR="00DB576C">
              <w:t>.</w:t>
            </w:r>
            <w:r w:rsidR="00B263C5">
              <w:t>1</w:t>
            </w:r>
            <w:r w:rsidR="00FD350C">
              <w:t>5</w:t>
            </w:r>
            <w:r>
              <w:t xml:space="preserve"> J</w:t>
            </w:r>
          </w:p>
        </w:tc>
      </w:tr>
    </w:tbl>
    <w:p w14:paraId="0FF2A055" w14:textId="69FD9A3E" w:rsidR="00C428DD" w:rsidRDefault="00C428DD" w:rsidP="00C428DD">
      <w:pPr>
        <w:pStyle w:val="Firstparagraph"/>
      </w:pPr>
    </w:p>
    <w:p w14:paraId="411333A9" w14:textId="15A825E4" w:rsidR="00C428DD" w:rsidRDefault="00C428DD" w:rsidP="00C428DD">
      <w:pPr>
        <w:pStyle w:val="Heading3"/>
      </w:pPr>
      <w:r>
        <w:t>e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C428DD" w:rsidRPr="00667315" w14:paraId="3E3326D5" w14:textId="77777777" w:rsidTr="00F87AB0">
        <w:tc>
          <w:tcPr>
            <w:tcW w:w="562" w:type="dxa"/>
            <w:vAlign w:val="center"/>
          </w:tcPr>
          <w:p w14:paraId="2E77BFDF" w14:textId="77777777" w:rsidR="00C428DD" w:rsidRPr="00037E41" w:rsidRDefault="00C66CEE" w:rsidP="00F87AB0">
            <w:pPr>
              <w:ind w:firstLine="0"/>
              <w:jc w:val="center"/>
              <w:rPr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4308A873" w14:textId="77777777" w:rsidR="00C428DD" w:rsidRPr="00667315" w:rsidRDefault="00C428DD" w:rsidP="00F87AB0">
            <w:pPr>
              <w:ind w:firstLine="0"/>
              <w:jc w:val="center"/>
            </w:pPr>
            <w:r w:rsidRPr="00667315">
              <w:t xml:space="preserve">0.00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C428DD" w:rsidRPr="00667315" w14:paraId="6334C8A0" w14:textId="77777777" w:rsidTr="00F87AB0">
        <w:tc>
          <w:tcPr>
            <w:tcW w:w="562" w:type="dxa"/>
            <w:vAlign w:val="center"/>
          </w:tcPr>
          <w:p w14:paraId="4B65982A" w14:textId="77777777" w:rsidR="00C428DD" w:rsidRPr="00037E41" w:rsidRDefault="00C66CEE" w:rsidP="00F87A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138B547C" w14:textId="66AB2B2D" w:rsidR="00C428DD" w:rsidRPr="00667315" w:rsidRDefault="00E463FC" w:rsidP="00F87AB0">
            <w:pPr>
              <w:ind w:firstLine="0"/>
              <w:jc w:val="center"/>
            </w:pPr>
            <w:r>
              <w:t>0.00</w:t>
            </w:r>
            <w:r w:rsidR="00C428DD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C428DD" w:rsidRPr="00667315" w14:paraId="34EF9FC0" w14:textId="77777777" w:rsidTr="00F87AB0">
        <w:tc>
          <w:tcPr>
            <w:tcW w:w="562" w:type="dxa"/>
            <w:vAlign w:val="center"/>
          </w:tcPr>
          <w:p w14:paraId="7B018913" w14:textId="77777777" w:rsidR="00C428DD" w:rsidRPr="00037E41" w:rsidRDefault="00C66CEE" w:rsidP="00F87A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04F48DC6" w14:textId="77777777" w:rsidR="00C428DD" w:rsidRPr="00667315" w:rsidRDefault="00C428DD" w:rsidP="00F87AB0">
            <w:pPr>
              <w:ind w:firstLine="0"/>
              <w:jc w:val="center"/>
            </w:pPr>
            <w:r>
              <w:t xml:space="preserve">0.00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rad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C428DD" w:rsidRPr="00667315" w14:paraId="4EDB2980" w14:textId="77777777" w:rsidTr="00F87AB0">
        <w:tc>
          <w:tcPr>
            <w:tcW w:w="562" w:type="dxa"/>
            <w:vAlign w:val="center"/>
          </w:tcPr>
          <w:p w14:paraId="67D052C7" w14:textId="77777777" w:rsidR="00C428DD" w:rsidRPr="00037E41" w:rsidRDefault="00C66CEE" w:rsidP="00F87A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3E0487D1" w14:textId="0932DA00" w:rsidR="00C428DD" w:rsidRPr="00667315" w:rsidRDefault="00E463FC" w:rsidP="00F87AB0">
            <w:pPr>
              <w:ind w:firstLine="0"/>
              <w:jc w:val="center"/>
            </w:pPr>
            <w:r>
              <w:t>0.00</w:t>
            </w:r>
            <w:r w:rsidR="00C428DD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C428DD" w:rsidRPr="00667315" w14:paraId="2F06F98A" w14:textId="77777777" w:rsidTr="00F87AB0">
        <w:tc>
          <w:tcPr>
            <w:tcW w:w="562" w:type="dxa"/>
            <w:vAlign w:val="center"/>
          </w:tcPr>
          <w:p w14:paraId="48D405C4" w14:textId="77777777" w:rsidR="00C428DD" w:rsidRPr="00037E41" w:rsidRDefault="00C66CEE" w:rsidP="00F87A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08EE0A1F" w14:textId="561392DA" w:rsidR="00C428DD" w:rsidRPr="00667315" w:rsidRDefault="00E463FC" w:rsidP="00F87AB0">
            <w:pPr>
              <w:ind w:firstLine="0"/>
              <w:jc w:val="center"/>
            </w:pPr>
            <w:r>
              <w:t>0.00</w:t>
            </w:r>
            <w:r w:rsidR="00C428DD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C428DD" w:rsidRPr="00667315" w14:paraId="0635C60D" w14:textId="77777777" w:rsidTr="00F87AB0">
        <w:tc>
          <w:tcPr>
            <w:tcW w:w="562" w:type="dxa"/>
            <w:vAlign w:val="center"/>
          </w:tcPr>
          <w:p w14:paraId="399FF867" w14:textId="77777777" w:rsidR="00C428DD" w:rsidRPr="00037E41" w:rsidRDefault="00C66CEE" w:rsidP="00F87A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49095604" w14:textId="424AE108" w:rsidR="00C428DD" w:rsidRPr="00667315" w:rsidRDefault="00E463FC" w:rsidP="00F87AB0">
            <w:pPr>
              <w:ind w:firstLine="0"/>
              <w:jc w:val="center"/>
            </w:pPr>
            <w:r>
              <w:t>0.00</w:t>
            </w:r>
            <w:r w:rsidR="00C428DD" w:rsidRPr="00667315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rad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C428DD" w:rsidRPr="00667315" w14:paraId="1E20123C" w14:textId="77777777" w:rsidTr="00F87AB0">
        <w:tc>
          <w:tcPr>
            <w:tcW w:w="562" w:type="dxa"/>
            <w:vAlign w:val="center"/>
          </w:tcPr>
          <w:p w14:paraId="57FB9818" w14:textId="77777777" w:rsidR="00C428DD" w:rsidRPr="00037E41" w:rsidRDefault="00C66CEE" w:rsidP="00F87A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6A06B379" w14:textId="64C5EE67" w:rsidR="00C428DD" w:rsidRPr="00667315" w:rsidRDefault="007E0745" w:rsidP="00F87AB0">
            <w:pPr>
              <w:ind w:firstLine="0"/>
              <w:jc w:val="center"/>
            </w:pPr>
            <w:r>
              <w:t xml:space="preserve">-0.15 </w:t>
            </w:r>
            <w:r w:rsidR="00C428DD" w:rsidRPr="00667315">
              <w:t>N</w:t>
            </w:r>
          </w:p>
        </w:tc>
      </w:tr>
      <w:tr w:rsidR="00C428DD" w:rsidRPr="00667315" w14:paraId="7489335A" w14:textId="77777777" w:rsidTr="00F87AB0">
        <w:tc>
          <w:tcPr>
            <w:tcW w:w="562" w:type="dxa"/>
            <w:vAlign w:val="center"/>
          </w:tcPr>
          <w:p w14:paraId="4F684324" w14:textId="77777777" w:rsidR="00C428DD" w:rsidRPr="00037E41" w:rsidRDefault="00C66CEE" w:rsidP="00F87A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6DE49085" w14:textId="4D4F528B" w:rsidR="00C428DD" w:rsidRPr="00667315" w:rsidRDefault="007E0745" w:rsidP="00F87AB0">
            <w:pPr>
              <w:ind w:firstLine="0"/>
              <w:jc w:val="center"/>
            </w:pPr>
            <w:r>
              <w:t>0.00</w:t>
            </w:r>
            <w:r w:rsidR="006170CA">
              <w:t>N</w:t>
            </w:r>
          </w:p>
        </w:tc>
      </w:tr>
      <w:tr w:rsidR="00C428DD" w:rsidRPr="00667315" w14:paraId="0A7761A4" w14:textId="77777777" w:rsidTr="00F87AB0">
        <w:tc>
          <w:tcPr>
            <w:tcW w:w="562" w:type="dxa"/>
            <w:vAlign w:val="center"/>
          </w:tcPr>
          <w:p w14:paraId="4E83F968" w14:textId="77777777" w:rsidR="00C428DD" w:rsidRPr="00B936DC" w:rsidRDefault="00C66CEE" w:rsidP="00F87A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3803F268" w14:textId="46AF84A0" w:rsidR="00C428DD" w:rsidRPr="00667315" w:rsidRDefault="007E0745" w:rsidP="00F87AB0">
            <w:pPr>
              <w:ind w:firstLine="0"/>
              <w:jc w:val="center"/>
            </w:pPr>
            <w:r>
              <w:t>-</w:t>
            </w:r>
            <w:r w:rsidR="006170CA">
              <w:t>0.</w:t>
            </w:r>
            <w:r>
              <w:t>6</w:t>
            </w:r>
            <w:r w:rsidR="006170CA">
              <w:t>0 N</w:t>
            </w:r>
          </w:p>
        </w:tc>
      </w:tr>
      <w:tr w:rsidR="00C428DD" w:rsidRPr="00667315" w14:paraId="7B78B966" w14:textId="77777777" w:rsidTr="00F87AB0">
        <w:tc>
          <w:tcPr>
            <w:tcW w:w="562" w:type="dxa"/>
            <w:vAlign w:val="center"/>
          </w:tcPr>
          <w:p w14:paraId="20E98C99" w14:textId="77777777" w:rsidR="00C428DD" w:rsidRPr="00037E41" w:rsidRDefault="00C66CEE" w:rsidP="00F87A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3AC39004" w14:textId="756CEB45" w:rsidR="00C428DD" w:rsidRPr="00667315" w:rsidRDefault="006170CA" w:rsidP="00F87AB0">
            <w:pPr>
              <w:ind w:firstLine="0"/>
              <w:jc w:val="center"/>
            </w:pPr>
            <w:r>
              <w:t>0.</w:t>
            </w:r>
            <w:r w:rsidR="007E0745">
              <w:t>0</w:t>
            </w:r>
            <w:r w:rsidR="00DC2E27">
              <w:t>0</w:t>
            </w:r>
            <w:r>
              <w:t xml:space="preserve"> N</w:t>
            </w:r>
          </w:p>
        </w:tc>
      </w:tr>
      <w:tr w:rsidR="00C428DD" w:rsidRPr="00667315" w14:paraId="5F99090A" w14:textId="77777777" w:rsidTr="00F87AB0">
        <w:trPr>
          <w:trHeight w:val="40"/>
        </w:trPr>
        <w:tc>
          <w:tcPr>
            <w:tcW w:w="562" w:type="dxa"/>
            <w:vAlign w:val="center"/>
          </w:tcPr>
          <w:p w14:paraId="616D76FD" w14:textId="77777777" w:rsidR="00C428DD" w:rsidRDefault="00C66CEE" w:rsidP="00F87A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3F7AA858" w14:textId="3AD96B1F" w:rsidR="00C428DD" w:rsidRPr="00667315" w:rsidRDefault="007E0745" w:rsidP="00F87AB0">
            <w:pPr>
              <w:ind w:firstLine="0"/>
              <w:jc w:val="center"/>
            </w:pPr>
            <w:r>
              <w:t>-0</w:t>
            </w:r>
            <w:r w:rsidR="006170CA">
              <w:t>.</w:t>
            </w:r>
            <w:r>
              <w:t>9</w:t>
            </w:r>
            <w:r w:rsidR="006170CA">
              <w:t>0</w:t>
            </w:r>
            <w:r w:rsidR="00CE44FE">
              <w:t xml:space="preserve"> N</w:t>
            </w:r>
          </w:p>
        </w:tc>
      </w:tr>
      <w:tr w:rsidR="00C428DD" w:rsidRPr="00667315" w14:paraId="29D0A4EC" w14:textId="77777777" w:rsidTr="00F87AB0">
        <w:trPr>
          <w:trHeight w:val="40"/>
        </w:trPr>
        <w:tc>
          <w:tcPr>
            <w:tcW w:w="562" w:type="dxa"/>
            <w:vAlign w:val="center"/>
          </w:tcPr>
          <w:p w14:paraId="0CFCB301" w14:textId="77777777" w:rsidR="00C428DD" w:rsidRDefault="00C66CEE" w:rsidP="00F87A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556BF631" w14:textId="11CBCD06" w:rsidR="00C428DD" w:rsidRPr="00667315" w:rsidRDefault="00CE44FE" w:rsidP="00F87AB0">
            <w:pPr>
              <w:ind w:firstLine="0"/>
              <w:jc w:val="center"/>
            </w:pPr>
            <w:r>
              <w:t>-0.</w:t>
            </w:r>
            <w:r w:rsidR="007E0745">
              <w:t>75</w:t>
            </w:r>
            <w:r>
              <w:t xml:space="preserve"> N</w:t>
            </w:r>
          </w:p>
        </w:tc>
      </w:tr>
      <w:tr w:rsidR="00C428DD" w:rsidRPr="00667315" w14:paraId="111F7B21" w14:textId="77777777" w:rsidTr="00F87AB0">
        <w:trPr>
          <w:trHeight w:val="40"/>
        </w:trPr>
        <w:tc>
          <w:tcPr>
            <w:tcW w:w="562" w:type="dxa"/>
            <w:vAlign w:val="center"/>
          </w:tcPr>
          <w:p w14:paraId="2E537C62" w14:textId="77777777" w:rsidR="00C428DD" w:rsidRPr="00C428DD" w:rsidRDefault="00C66CEE" w:rsidP="00F87AB0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IN"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8454" w:type="dxa"/>
            <w:vAlign w:val="center"/>
          </w:tcPr>
          <w:p w14:paraId="53D79943" w14:textId="09D927E2" w:rsidR="00C428DD" w:rsidRPr="00667315" w:rsidRDefault="00CE44FE" w:rsidP="00F87AB0">
            <w:pPr>
              <w:ind w:firstLine="0"/>
              <w:jc w:val="center"/>
            </w:pPr>
            <w:r>
              <w:t>8.2</w:t>
            </w:r>
            <w:r w:rsidR="00DC2E27">
              <w:t>7</w:t>
            </w:r>
            <w:r>
              <w:t xml:space="preserve"> J</w:t>
            </w:r>
          </w:p>
        </w:tc>
      </w:tr>
      <w:tr w:rsidR="00C428DD" w:rsidRPr="00667315" w14:paraId="2120AED9" w14:textId="77777777" w:rsidTr="00F87AB0">
        <w:trPr>
          <w:trHeight w:val="40"/>
        </w:trPr>
        <w:tc>
          <w:tcPr>
            <w:tcW w:w="562" w:type="dxa"/>
            <w:vAlign w:val="center"/>
          </w:tcPr>
          <w:p w14:paraId="7FC36804" w14:textId="77777777" w:rsidR="00C428DD" w:rsidRPr="00C428DD" w:rsidRDefault="00C66CEE" w:rsidP="00F87AB0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IN"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8454" w:type="dxa"/>
            <w:vAlign w:val="center"/>
          </w:tcPr>
          <w:p w14:paraId="067A6927" w14:textId="5669D1FF" w:rsidR="00C428DD" w:rsidRPr="00667315" w:rsidRDefault="00161844" w:rsidP="00F87AB0">
            <w:pPr>
              <w:ind w:firstLine="0"/>
              <w:jc w:val="center"/>
            </w:pPr>
            <w:r>
              <w:t>0</w:t>
            </w:r>
            <w:r w:rsidR="00DC2E27">
              <w:t xml:space="preserve">.00 </w:t>
            </w:r>
            <w:r w:rsidR="00D00BC8">
              <w:t>J</w:t>
            </w:r>
          </w:p>
        </w:tc>
      </w:tr>
      <w:tr w:rsidR="00C428DD" w:rsidRPr="00667315" w14:paraId="0AA91209" w14:textId="77777777" w:rsidTr="00F87AB0">
        <w:trPr>
          <w:trHeight w:val="40"/>
        </w:trPr>
        <w:tc>
          <w:tcPr>
            <w:tcW w:w="562" w:type="dxa"/>
            <w:vAlign w:val="center"/>
          </w:tcPr>
          <w:p w14:paraId="7DE07EB7" w14:textId="77777777" w:rsidR="00C428DD" w:rsidRPr="00C428DD" w:rsidRDefault="00C66CEE" w:rsidP="00F87AB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sub>
                </m:sSub>
              </m:oMath>
            </m:oMathPara>
          </w:p>
        </w:tc>
        <w:tc>
          <w:tcPr>
            <w:tcW w:w="8454" w:type="dxa"/>
            <w:vAlign w:val="center"/>
          </w:tcPr>
          <w:p w14:paraId="286A220D" w14:textId="7C4236E4" w:rsidR="00C428DD" w:rsidRPr="00667315" w:rsidRDefault="00161844" w:rsidP="00F87AB0">
            <w:pPr>
              <w:ind w:firstLine="0"/>
              <w:jc w:val="center"/>
            </w:pPr>
            <w:r>
              <w:t>-8.</w:t>
            </w:r>
            <w:r w:rsidR="00DC2E27">
              <w:t xml:space="preserve">20 </w:t>
            </w:r>
            <w:r>
              <w:t>J</w:t>
            </w:r>
          </w:p>
        </w:tc>
      </w:tr>
    </w:tbl>
    <w:p w14:paraId="6EC24902" w14:textId="77777777" w:rsidR="00C428DD" w:rsidRPr="00C428DD" w:rsidRDefault="00C428DD" w:rsidP="00C428DD">
      <w:pPr>
        <w:pStyle w:val="Firstparagraph"/>
      </w:pPr>
    </w:p>
    <w:p w14:paraId="6D4B11E6" w14:textId="34E255A3" w:rsidR="0084151C" w:rsidRDefault="0084151C" w:rsidP="0084151C">
      <w:pPr>
        <w:pStyle w:val="Heading1"/>
      </w:pPr>
      <w:r>
        <w:t>Unknown Velocity jumps instead of unknown velocities after impact</w:t>
      </w:r>
    </w:p>
    <w:p w14:paraId="792BB414" w14:textId="2A965BDA" w:rsidR="00B65311" w:rsidRDefault="00B65311" w:rsidP="00B65311">
      <w:pPr>
        <w:pStyle w:val="Firstparagraph"/>
      </w:pPr>
      <w:r>
        <w:t xml:space="preserve">When we use the velocity jumps </w:t>
      </w:r>
      <m:oMath>
        <m:r>
          <m:rPr>
            <m:sty m:val="p"/>
          </m:rPr>
          <w:rPr>
            <w:rFonts w:ascii="Cambria Math" w:hAnsi="Cambria Math"/>
          </w:rPr>
          <m:t>Δ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</m:sSub>
          </m:e>
          <m:sup>
            <m:r>
              <w:rPr>
                <w:rFonts w:ascii="Cambria Math" w:hAnsi="Cambria Math"/>
              </w:rPr>
              <m:t>–</m:t>
            </m:r>
          </m:sup>
        </m:sSup>
      </m:oMath>
      <w:r>
        <w:t xml:space="preserve"> as the unknowns the following things change in the impulsive equations:</w:t>
      </w:r>
    </w:p>
    <w:p w14:paraId="654E8F50" w14:textId="77777777" w:rsidR="00783246" w:rsidRPr="00783246" w:rsidRDefault="00783246" w:rsidP="007832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7269"/>
        <w:gridCol w:w="912"/>
        <w:gridCol w:w="10"/>
      </w:tblGrid>
      <w:tr w:rsidR="006951E6" w14:paraId="6FB99BDB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042340" w14:textId="77777777" w:rsidR="006951E6" w:rsidRPr="00DC531D" w:rsidRDefault="006951E6" w:rsidP="006A4BC2">
            <w:pPr>
              <w:jc w:val="center"/>
              <w:rPr>
                <w:b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94BFC" w14:textId="030786B1" w:rsidR="006951E6" w:rsidRPr="005A5846" w:rsidRDefault="00C66CEE" w:rsidP="005A5846">
            <w:pPr>
              <w:pStyle w:val="Firstparagrap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4C515" w14:textId="3C261834" w:rsidR="006951E6" w:rsidRDefault="006951E6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r>
              <w:rPr>
                <w:b/>
                <w:lang w:val="nl-NL"/>
              </w:rPr>
              <w:fldChar w:fldCharType="begin"/>
            </w:r>
            <w:r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E35207">
              <w:rPr>
                <w:b/>
                <w:noProof/>
                <w:lang w:val="nl-NL"/>
              </w:rPr>
              <w:t>21</w:t>
            </w:r>
            <w:r>
              <w:rPr>
                <w:b/>
                <w:lang w:val="nl-NL"/>
              </w:rPr>
              <w:fldChar w:fldCharType="end"/>
            </w:r>
            <w:r>
              <w:rPr>
                <w:b/>
                <w:lang w:val="nl-NL"/>
              </w:rPr>
              <w:t>)</w:t>
            </w:r>
          </w:p>
        </w:tc>
      </w:tr>
      <w:tr w:rsidR="006951E6" w14:paraId="09A227B8" w14:textId="77777777" w:rsidTr="0080369A">
        <w:trPr>
          <w:gridAfter w:val="1"/>
          <w:wAfter w:w="10" w:type="dxa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81895" w14:textId="77777777" w:rsidR="006951E6" w:rsidRDefault="006951E6" w:rsidP="006A4BC2">
            <w:pPr>
              <w:jc w:val="center"/>
              <w:rPr>
                <w:b/>
                <w:lang w:val="nl-NL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3FDE0" w14:textId="55CA2ABA" w:rsidR="006951E6" w:rsidRPr="00E83846" w:rsidRDefault="00C66CEE" w:rsidP="006A4BC2">
            <w:pPr>
              <w:jc w:val="center"/>
              <w:rPr>
                <w:rFonts w:ascii="Garamond" w:eastAsiaTheme="minorEastAsia" w:hAnsi="Garamond"/>
                <w:sz w:val="24"/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F2383" w14:textId="40D863AE" w:rsidR="006951E6" w:rsidRDefault="006951E6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r>
              <w:rPr>
                <w:b/>
                <w:lang w:val="nl-NL"/>
              </w:rPr>
              <w:fldChar w:fldCharType="begin"/>
            </w:r>
            <w:r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E35207">
              <w:rPr>
                <w:b/>
                <w:noProof/>
                <w:lang w:val="nl-NL"/>
              </w:rPr>
              <w:t>22</w:t>
            </w:r>
            <w:r>
              <w:rPr>
                <w:b/>
                <w:lang w:val="nl-NL"/>
              </w:rPr>
              <w:fldChar w:fldCharType="end"/>
            </w:r>
            <w:r>
              <w:rPr>
                <w:b/>
                <w:lang w:val="nl-NL"/>
              </w:rPr>
              <w:t>)</w:t>
            </w:r>
          </w:p>
        </w:tc>
      </w:tr>
      <w:tr w:rsidR="006951E6" w14:paraId="2690DB7A" w14:textId="77777777" w:rsidTr="0080369A">
        <w:trPr>
          <w:gridAfter w:val="1"/>
          <w:wAfter w:w="10" w:type="dxa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F2720" w14:textId="77777777" w:rsidR="006951E6" w:rsidRDefault="006951E6" w:rsidP="006A4BC2">
            <w:pPr>
              <w:jc w:val="center"/>
              <w:rPr>
                <w:b/>
                <w:lang w:val="nl-NL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0CEFC9" w14:textId="40F4A3AF" w:rsidR="006951E6" w:rsidRPr="00E83846" w:rsidRDefault="00C66CEE" w:rsidP="006A4BC2">
            <w:pPr>
              <w:jc w:val="center"/>
              <w:rPr>
                <w:rFonts w:ascii="Garamond" w:eastAsiaTheme="minorEastAsia" w:hAnsi="Garamond"/>
                <w:sz w:val="24"/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57C0EC" w14:textId="453B70F7" w:rsidR="006951E6" w:rsidRDefault="006951E6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r>
              <w:rPr>
                <w:b/>
                <w:lang w:val="nl-NL"/>
              </w:rPr>
              <w:fldChar w:fldCharType="begin"/>
            </w:r>
            <w:r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E35207">
              <w:rPr>
                <w:b/>
                <w:noProof/>
                <w:lang w:val="nl-NL"/>
              </w:rPr>
              <w:t>23</w:t>
            </w:r>
            <w:r>
              <w:rPr>
                <w:b/>
                <w:lang w:val="nl-NL"/>
              </w:rPr>
              <w:fldChar w:fldCharType="end"/>
            </w:r>
            <w:r>
              <w:rPr>
                <w:b/>
                <w:lang w:val="nl-NL"/>
              </w:rPr>
              <w:t>)</w:t>
            </w:r>
          </w:p>
        </w:tc>
      </w:tr>
      <w:tr w:rsidR="005A5846" w14:paraId="2F65A440" w14:textId="77777777" w:rsidTr="0080369A">
        <w:trPr>
          <w:gridAfter w:val="1"/>
          <w:wAfter w:w="10" w:type="dxa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24BD0" w14:textId="77777777" w:rsidR="005A5846" w:rsidRDefault="005A5846" w:rsidP="006A4BC2">
            <w:pPr>
              <w:jc w:val="center"/>
              <w:rPr>
                <w:b/>
                <w:lang w:val="nl-NL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314D2" w14:textId="09CF2B75" w:rsidR="00C61C88" w:rsidRPr="00C61C88" w:rsidRDefault="00C66CEE" w:rsidP="00C61C88">
            <w:pPr>
              <w:jc w:val="center"/>
              <w:rPr>
                <w:sz w:val="24"/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nl-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nl-N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nl-NL"/>
                      </w:rPr>
                      <m:t>k,j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nl-NL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nl-N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nl-NL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lang w:val="nl-NL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nl-NL"/>
                  </w:rPr>
                  <m:t>= -e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nl-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nl-N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nl-NL"/>
                      </w:rPr>
                      <m:t>k,j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nl-NL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lang w:val="nl-N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nl-NL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lang w:val="nl-NL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2A736" w14:textId="32B35154" w:rsidR="005A5846" w:rsidRDefault="005A5846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r>
              <w:rPr>
                <w:b/>
                <w:lang w:val="nl-NL"/>
              </w:rPr>
              <w:fldChar w:fldCharType="begin"/>
            </w:r>
            <w:r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E35207">
              <w:rPr>
                <w:b/>
                <w:noProof/>
                <w:lang w:val="nl-NL"/>
              </w:rPr>
              <w:t>24</w:t>
            </w:r>
            <w:r>
              <w:rPr>
                <w:b/>
                <w:lang w:val="nl-NL"/>
              </w:rPr>
              <w:fldChar w:fldCharType="end"/>
            </w:r>
            <w:r>
              <w:rPr>
                <w:b/>
                <w:lang w:val="nl-NL"/>
              </w:rPr>
              <w:t>)</w:t>
            </w:r>
          </w:p>
        </w:tc>
      </w:tr>
      <w:tr w:rsidR="005A5846" w14:paraId="2BF6EC72" w14:textId="77777777" w:rsidTr="0080369A">
        <w:trPr>
          <w:gridAfter w:val="1"/>
          <w:wAfter w:w="10" w:type="dxa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DF171" w14:textId="77777777" w:rsidR="005A5846" w:rsidRDefault="005A5846" w:rsidP="006A4BC2">
            <w:pPr>
              <w:jc w:val="center"/>
              <w:rPr>
                <w:b/>
                <w:lang w:val="nl-NL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47849" w14:textId="4F692E91" w:rsidR="005A5846" w:rsidRPr="00E83846" w:rsidRDefault="00C66CEE" w:rsidP="006A4BC2">
            <w:pPr>
              <w:jc w:val="center"/>
              <w:rPr>
                <w:rFonts w:ascii="Garamond" w:eastAsiaTheme="minorEastAsia" w:hAnsi="Garamond"/>
                <w:sz w:val="24"/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nl-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nl-N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nl-NL"/>
                      </w:rPr>
                      <m:t>k,j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nl-NL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nl-NL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nl-N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nl-NL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lang w:val="nl-NL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nl-NL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nl-NL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nl-N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nl-NL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lang w:val="nl-NL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nl-NL"/>
                  </w:rPr>
                  <m:t>)= -e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nl-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nl-N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nl-NL"/>
                      </w:rPr>
                      <m:t>k,j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nl-NL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lang w:val="nl-N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nl-NL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lang w:val="nl-NL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  <w:sz w:val="24"/>
                    <w:lang w:val="nl-NL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nl-N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nl-N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nl-NL"/>
                      </w:rPr>
                      <m:t>k,j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nl-NL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nl-N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nl-NL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lang w:val="nl-NL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7424A" w14:textId="5AFCF8D1" w:rsidR="005A5846" w:rsidRDefault="005A5846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r>
              <w:rPr>
                <w:b/>
                <w:lang w:val="nl-NL"/>
              </w:rPr>
              <w:fldChar w:fldCharType="begin"/>
            </w:r>
            <w:r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E35207">
              <w:rPr>
                <w:b/>
                <w:noProof/>
                <w:lang w:val="nl-NL"/>
              </w:rPr>
              <w:t>25</w:t>
            </w:r>
            <w:r>
              <w:rPr>
                <w:b/>
                <w:lang w:val="nl-NL"/>
              </w:rPr>
              <w:fldChar w:fldCharType="end"/>
            </w:r>
            <w:r>
              <w:rPr>
                <w:b/>
                <w:lang w:val="nl-NL"/>
              </w:rPr>
              <w:t>)</w:t>
            </w:r>
          </w:p>
        </w:tc>
      </w:tr>
      <w:tr w:rsidR="005A5846" w14:paraId="594C8C61" w14:textId="77777777" w:rsidTr="0080369A">
        <w:trPr>
          <w:gridAfter w:val="1"/>
          <w:wAfter w:w="10" w:type="dxa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3A922D" w14:textId="77777777" w:rsidR="005A5846" w:rsidRDefault="005A5846" w:rsidP="006A4BC2">
            <w:pPr>
              <w:jc w:val="center"/>
              <w:rPr>
                <w:b/>
                <w:lang w:val="nl-NL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06AD47" w14:textId="319A022E" w:rsidR="005A5846" w:rsidRPr="00E83846" w:rsidRDefault="006B4AF0" w:rsidP="006A4BC2">
            <w:pPr>
              <w:jc w:val="center"/>
              <w:rPr>
                <w:rFonts w:ascii="Garamond" w:eastAsiaTheme="minorEastAsia" w:hAnsi="Garamond"/>
                <w:sz w:val="24"/>
                <w:lang w:val="nl-NL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lang w:val="nl-NL"/>
                  </w:rPr>
                  <m:t>C_(k,j)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=-(1+e)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3249F8" w14:textId="43C48E15" w:rsidR="005A5846" w:rsidRDefault="005A5846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r>
              <w:rPr>
                <w:b/>
                <w:lang w:val="nl-NL"/>
              </w:rPr>
              <w:fldChar w:fldCharType="begin"/>
            </w:r>
            <w:r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E35207">
              <w:rPr>
                <w:b/>
                <w:noProof/>
                <w:lang w:val="nl-NL"/>
              </w:rPr>
              <w:t>26</w:t>
            </w:r>
            <w:r>
              <w:rPr>
                <w:b/>
                <w:lang w:val="nl-NL"/>
              </w:rPr>
              <w:fldChar w:fldCharType="end"/>
            </w:r>
            <w:r>
              <w:rPr>
                <w:b/>
                <w:lang w:val="nl-NL"/>
              </w:rPr>
              <w:t>)</w:t>
            </w:r>
          </w:p>
        </w:tc>
      </w:tr>
    </w:tbl>
    <w:p w14:paraId="7B9284DF" w14:textId="2EF6317F" w:rsidR="002327D8" w:rsidRDefault="002327D8" w:rsidP="005A5846">
      <w:pPr>
        <w:ind w:firstLine="0"/>
      </w:pPr>
    </w:p>
    <w:p w14:paraId="35D59EF1" w14:textId="39F6CC6E" w:rsidR="00783246" w:rsidRDefault="00783246" w:rsidP="005A5846">
      <w:pPr>
        <w:ind w:firstLine="0"/>
      </w:pPr>
      <w:r>
        <w:t xml:space="preserve">These equations will result </w:t>
      </w:r>
      <w:r w:rsidR="00184296">
        <w:t>in the following model equations:</w:t>
      </w:r>
    </w:p>
    <w:p w14:paraId="4C0D7000" w14:textId="77777777" w:rsidR="00BE5F1D" w:rsidRPr="002327D8" w:rsidRDefault="00BE5F1D" w:rsidP="005A5846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7279"/>
        <w:gridCol w:w="912"/>
      </w:tblGrid>
      <w:tr w:rsidR="00783246" w14:paraId="3E477671" w14:textId="77777777" w:rsidTr="0080369A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53E7F" w14:textId="77777777" w:rsidR="00783246" w:rsidRPr="00184296" w:rsidRDefault="00783246" w:rsidP="006A4BC2">
            <w:pPr>
              <w:jc w:val="center"/>
              <w:rPr>
                <w:b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CAE30C" w14:textId="7CC7B30E" w:rsidR="00BE5F1D" w:rsidRDefault="00C66CEE" w:rsidP="00BE5F1D">
            <w:pPr>
              <w:rPr>
                <w:rFonts w:ascii="Garamond" w:eastAsiaTheme="minorEastAsia" w:hAnsi="Garamond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IN" w:eastAsia="en-US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,x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IN" w:eastAsia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,x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IN" w:eastAsia="en-US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N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N" w:eastAsia="en-US"/>
                              </w:rPr>
                              <m:t>j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N" w:eastAsia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N" w:eastAsia="en-US"/>
                              </w:rPr>
                              <m:t>k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IN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IN" w:eastAsia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N" w:eastAsia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N" w:eastAsia="en-US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-(1+e)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N" w:eastAsia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,ij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IN" w:eastAsia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  <w:lang w:val="en-IN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IN" w:eastAsia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IN" w:eastAsia="en-US"/>
                                  </w:rPr>
                                  <m:t>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IN" w:eastAsia="en-US"/>
                              </w:rPr>
                              <m:t>-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  <w:p w14:paraId="3EDB81D4" w14:textId="3824559F" w:rsidR="00783246" w:rsidRPr="00E83846" w:rsidRDefault="00783246" w:rsidP="006A4BC2">
            <w:pPr>
              <w:jc w:val="center"/>
              <w:rPr>
                <w:rFonts w:ascii="Garamond" w:eastAsiaTheme="minorEastAsia" w:hAnsi="Garamond"/>
                <w:sz w:val="24"/>
                <w:lang w:val="nl-NL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066E1" w14:textId="14C6A4B3" w:rsidR="00783246" w:rsidRDefault="00783246" w:rsidP="006A4BC2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(</w:t>
            </w:r>
            <w:r>
              <w:rPr>
                <w:b/>
                <w:lang w:val="nl-NL"/>
              </w:rPr>
              <w:fldChar w:fldCharType="begin"/>
            </w:r>
            <w:r>
              <w:rPr>
                <w:b/>
                <w:lang w:val="nl-NL"/>
              </w:rPr>
              <w:instrText xml:space="preserve"> SEQ EQ \* MERGEFORMAT </w:instrText>
            </w:r>
            <w:r>
              <w:rPr>
                <w:b/>
                <w:lang w:val="nl-NL"/>
              </w:rPr>
              <w:fldChar w:fldCharType="separate"/>
            </w:r>
            <w:r w:rsidR="00E35207">
              <w:rPr>
                <w:b/>
                <w:noProof/>
                <w:lang w:val="nl-NL"/>
              </w:rPr>
              <w:t>27</w:t>
            </w:r>
            <w:r>
              <w:rPr>
                <w:b/>
                <w:lang w:val="nl-NL"/>
              </w:rPr>
              <w:fldChar w:fldCharType="end"/>
            </w:r>
            <w:r>
              <w:rPr>
                <w:b/>
                <w:lang w:val="nl-NL"/>
              </w:rPr>
              <w:t>)</w:t>
            </w:r>
          </w:p>
        </w:tc>
      </w:tr>
    </w:tbl>
    <w:p w14:paraId="7509120D" w14:textId="3F32DAD4" w:rsidR="00B65311" w:rsidRPr="00B65311" w:rsidRDefault="00B65311" w:rsidP="00B65311"/>
    <w:p w14:paraId="388A2AF0" w14:textId="4F054B1F" w:rsidR="0084151C" w:rsidRDefault="0084151C" w:rsidP="0084151C">
      <w:pPr>
        <w:ind w:firstLine="0"/>
        <w:rPr>
          <w:u w:val="single"/>
        </w:rPr>
      </w:pPr>
      <w:r>
        <w:rPr>
          <w:u w:val="single"/>
        </w:rPr>
        <w:t>Advantage</w:t>
      </w:r>
      <w:r w:rsidR="00EA53D0">
        <w:rPr>
          <w:u w:val="single"/>
        </w:rPr>
        <w:t>)</w:t>
      </w:r>
    </w:p>
    <w:p w14:paraId="0048ABE3" w14:textId="5033FA68" w:rsidR="0084151C" w:rsidRDefault="0084151C" w:rsidP="0084151C">
      <w:pPr>
        <w:ind w:firstLine="0"/>
      </w:pPr>
      <w:r>
        <w:t xml:space="preserve">Mass matrix </w:t>
      </w:r>
      <w:r w:rsidR="00B65311">
        <w:t xml:space="preserve">now only </w:t>
      </w:r>
      <w:r>
        <w:t>on one side of the Vector Matrix Product.</w:t>
      </w:r>
    </w:p>
    <w:p w14:paraId="3E98EAC0" w14:textId="0B72A231" w:rsidR="0084151C" w:rsidRDefault="0084151C" w:rsidP="0084151C">
      <w:pPr>
        <w:ind w:firstLine="0"/>
      </w:pPr>
    </w:p>
    <w:p w14:paraId="62316D4B" w14:textId="153888BC" w:rsidR="0084151C" w:rsidRDefault="0084151C" w:rsidP="0084151C">
      <w:pPr>
        <w:ind w:firstLine="0"/>
        <w:rPr>
          <w:u w:val="single"/>
        </w:rPr>
      </w:pPr>
      <w:r>
        <w:rPr>
          <w:u w:val="single"/>
        </w:rPr>
        <w:t>Disadvantage:</w:t>
      </w:r>
    </w:p>
    <w:p w14:paraId="078C5FD3" w14:textId="1DDF0935" w:rsidR="0084151C" w:rsidRPr="0084151C" w:rsidRDefault="0084151C" w:rsidP="0084151C">
      <w:pPr>
        <w:ind w:firstLine="0"/>
      </w:pPr>
      <w:r>
        <w:t>You still need to compute the velocities after impact since you now are only looking at the difference.</w:t>
      </w:r>
    </w:p>
    <w:p w14:paraId="3419C728" w14:textId="77777777" w:rsidR="0084151C" w:rsidRDefault="0084151C">
      <w:pPr>
        <w:spacing w:line="240" w:lineRule="auto"/>
        <w:ind w:firstLine="0"/>
        <w:jc w:val="left"/>
        <w:rPr>
          <w:rFonts w:ascii="cmbx12" w:hAnsi="cmbx12" w:cs="Arial"/>
          <w:bCs/>
          <w:sz w:val="28"/>
          <w:szCs w:val="32"/>
        </w:rPr>
      </w:pPr>
      <w:r>
        <w:br w:type="page"/>
      </w:r>
    </w:p>
    <w:p w14:paraId="3EB29BA2" w14:textId="60082900" w:rsidR="00A83B3D" w:rsidRDefault="00090BB1" w:rsidP="00090BB1">
      <w:pPr>
        <w:pStyle w:val="Heading1"/>
      </w:pPr>
      <w:r>
        <w:t>References</w:t>
      </w:r>
    </w:p>
    <w:p w14:paraId="22F9C821" w14:textId="56BB97AB" w:rsidR="00BA7EC5" w:rsidRPr="00BA7EC5" w:rsidRDefault="00DB41FD" w:rsidP="00BA7EC5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BA7EC5" w:rsidRPr="00BA7EC5">
        <w:rPr>
          <w:noProof/>
          <w:szCs w:val="24"/>
        </w:rPr>
        <w:t>[1]</w:t>
      </w:r>
      <w:r w:rsidR="00BA7EC5" w:rsidRPr="00BA7EC5">
        <w:rPr>
          <w:noProof/>
          <w:szCs w:val="24"/>
        </w:rPr>
        <w:tab/>
        <w:t xml:space="preserve">A. L. Schwab, </w:t>
      </w:r>
      <w:r w:rsidR="00BA7EC5" w:rsidRPr="00BA7EC5">
        <w:rPr>
          <w:rFonts w:ascii="Arial" w:hAnsi="Arial" w:cs="Arial"/>
          <w:noProof/>
          <w:szCs w:val="24"/>
        </w:rPr>
        <w:t>“</w:t>
      </w:r>
      <w:r w:rsidR="00BA7EC5" w:rsidRPr="00BA7EC5">
        <w:rPr>
          <w:noProof/>
          <w:szCs w:val="24"/>
        </w:rPr>
        <w:t xml:space="preserve">Virtual power and </w:t>
      </w:r>
      <w:r w:rsidR="00BA7EC5" w:rsidRPr="00625392">
        <w:rPr>
          <w:noProof/>
          <w:szCs w:val="24"/>
        </w:rPr>
        <w:t>Lagrance</w:t>
      </w:r>
      <w:r w:rsidR="00BA7EC5" w:rsidRPr="00BA7EC5">
        <w:rPr>
          <w:noProof/>
          <w:szCs w:val="24"/>
        </w:rPr>
        <w:t xml:space="preserve"> multipliers,</w:t>
      </w:r>
      <w:r w:rsidR="00BA7EC5" w:rsidRPr="00BA7EC5">
        <w:rPr>
          <w:rFonts w:ascii="Arial" w:hAnsi="Arial" w:cs="Arial"/>
          <w:noProof/>
          <w:szCs w:val="24"/>
        </w:rPr>
        <w:t>”</w:t>
      </w:r>
      <w:r w:rsidR="00BA7EC5" w:rsidRPr="00BA7EC5">
        <w:rPr>
          <w:noProof/>
          <w:szCs w:val="24"/>
        </w:rPr>
        <w:t xml:space="preserve"> in </w:t>
      </w:r>
      <w:r w:rsidR="00BA7EC5" w:rsidRPr="00BA7EC5">
        <w:rPr>
          <w:i/>
          <w:iCs/>
          <w:noProof/>
          <w:szCs w:val="24"/>
        </w:rPr>
        <w:t>Multibody Dynamics</w:t>
      </w:r>
      <w:r w:rsidR="00BA7EC5" w:rsidRPr="00BA7EC5">
        <w:rPr>
          <w:noProof/>
          <w:szCs w:val="24"/>
        </w:rPr>
        <w:t>, Delft, The Netherlands: TU Delft, 2018.</w:t>
      </w:r>
    </w:p>
    <w:p w14:paraId="49E1E1BC" w14:textId="06189B1C" w:rsidR="002454C0" w:rsidRDefault="00DB41FD" w:rsidP="0084151C">
      <w:pPr>
        <w:pStyle w:val="Firstparagraph"/>
      </w:pPr>
      <w:r>
        <w:fldChar w:fldCharType="end"/>
      </w:r>
    </w:p>
    <w:p w14:paraId="0DED349D" w14:textId="77777777" w:rsidR="0084151C" w:rsidRDefault="0084151C">
      <w:pPr>
        <w:spacing w:line="240" w:lineRule="auto"/>
        <w:ind w:firstLine="0"/>
        <w:jc w:val="left"/>
        <w:rPr>
          <w:rFonts w:ascii="cmbx12" w:hAnsi="cmbx12" w:cs="Arial"/>
          <w:bCs/>
          <w:sz w:val="28"/>
          <w:szCs w:val="32"/>
        </w:rPr>
      </w:pPr>
      <w:r>
        <w:br w:type="page"/>
      </w:r>
    </w:p>
    <w:p w14:paraId="4CF4C3AE" w14:textId="790347FA" w:rsidR="008918F5" w:rsidRDefault="00061587" w:rsidP="008918F5">
      <w:pPr>
        <w:pStyle w:val="Heading1"/>
        <w:numPr>
          <w:ilvl w:val="0"/>
          <w:numId w:val="0"/>
        </w:numPr>
      </w:pPr>
      <w:bookmarkStart w:id="3" w:name="_Ref508693298"/>
      <w:r>
        <w:t xml:space="preserve">Appendix </w:t>
      </w:r>
      <w:r w:rsidR="008918F5">
        <w:t xml:space="preserve">A </w:t>
      </w:r>
      <w:r w:rsidR="008918F5">
        <w:rPr>
          <w:rFonts w:ascii="Arial" w:hAnsi="Arial"/>
        </w:rPr>
        <w:t>–</w:t>
      </w:r>
      <w:r w:rsidR="008918F5">
        <w:t xml:space="preserve"> Passive element</w:t>
      </w:r>
      <w:bookmarkEnd w:id="3"/>
    </w:p>
    <w:p w14:paraId="29178D93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%% MBD_B: Assignment 3</w:t>
      </w:r>
    </w:p>
    <w:p w14:paraId="079F0A83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 Question 1 - Passive Element</w:t>
      </w:r>
    </w:p>
    <w:p w14:paraId="7B62E95A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 xml:space="preserve"> </w:t>
      </w:r>
    </w:p>
    <w:p w14:paraId="1C9F1084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  Rick Staa (4511328)</w:t>
      </w:r>
    </w:p>
    <w:p w14:paraId="1D49644F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  Last edit: 05/03/2018</w:t>
      </w:r>
    </w:p>
    <w:p w14:paraId="2399E1B3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clear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all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; close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all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; </w:t>
      </w:r>
      <w:r w:rsidRPr="008918F5">
        <w:rPr>
          <w:rFonts w:ascii="Courier New" w:hAnsi="Courier New" w:cs="Courier New"/>
          <w:color w:val="228B22"/>
          <w:sz w:val="17"/>
          <w:szCs w:val="17"/>
        </w:rPr>
        <w:t>% clc;</w:t>
      </w:r>
    </w:p>
    <w:p w14:paraId="61744FF1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 xml:space="preserve"> </w:t>
      </w:r>
    </w:p>
    <w:p w14:paraId="462BA811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%% Parameters</w:t>
      </w:r>
    </w:p>
    <w:p w14:paraId="13DB7403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 Segment 1</w:t>
      </w:r>
    </w:p>
    <w:p w14:paraId="64FE56C7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parms.L     = 0.55;                                             </w:t>
      </w:r>
      <w:r w:rsidRPr="008918F5">
        <w:rPr>
          <w:rFonts w:ascii="Courier New" w:hAnsi="Courier New" w:cs="Courier New"/>
          <w:color w:val="228B22"/>
          <w:sz w:val="17"/>
          <w:szCs w:val="17"/>
        </w:rPr>
        <w:t>% [m]</w:t>
      </w:r>
    </w:p>
    <w:p w14:paraId="0C53F945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parms.w     = 0.05;                                             </w:t>
      </w:r>
      <w:r w:rsidRPr="008918F5">
        <w:rPr>
          <w:rFonts w:ascii="Courier New" w:hAnsi="Courier New" w:cs="Courier New"/>
          <w:color w:val="228B22"/>
          <w:sz w:val="17"/>
          <w:szCs w:val="17"/>
        </w:rPr>
        <w:t>% [m]</w:t>
      </w:r>
    </w:p>
    <w:p w14:paraId="0C8E91E7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parms.t     = 0.004;                                            </w:t>
      </w:r>
      <w:r w:rsidRPr="008918F5">
        <w:rPr>
          <w:rFonts w:ascii="Courier New" w:hAnsi="Courier New" w:cs="Courier New"/>
          <w:color w:val="228B22"/>
          <w:sz w:val="17"/>
          <w:szCs w:val="17"/>
        </w:rPr>
        <w:t>% [m]</w:t>
      </w:r>
    </w:p>
    <w:p w14:paraId="5480097B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parms.p     = 1180;                                             </w:t>
      </w:r>
      <w:r w:rsidRPr="008918F5">
        <w:rPr>
          <w:rFonts w:ascii="Courier New" w:hAnsi="Courier New" w:cs="Courier New"/>
          <w:color w:val="228B22"/>
          <w:sz w:val="17"/>
          <w:szCs w:val="17"/>
        </w:rPr>
        <w:t>% [kg/m^3]</w:t>
      </w:r>
    </w:p>
    <w:p w14:paraId="4EF8A739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parms.m     = parms.p * parms.w * parms.t * parms.L;            </w:t>
      </w:r>
      <w:r w:rsidRPr="008918F5">
        <w:rPr>
          <w:rFonts w:ascii="Courier New" w:hAnsi="Courier New" w:cs="Courier New"/>
          <w:color w:val="228B22"/>
          <w:sz w:val="17"/>
          <w:szCs w:val="17"/>
        </w:rPr>
        <w:t>% [kg]</w:t>
      </w:r>
    </w:p>
    <w:p w14:paraId="343412FE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parms.I     = (1/12) * parms.m * parms.L^2;                     </w:t>
      </w:r>
      <w:r w:rsidRPr="008918F5">
        <w:rPr>
          <w:rFonts w:ascii="Courier New" w:hAnsi="Courier New" w:cs="Courier New"/>
          <w:color w:val="228B22"/>
          <w:sz w:val="17"/>
          <w:szCs w:val="17"/>
        </w:rPr>
        <w:t>% [kg*m^2]</w:t>
      </w:r>
    </w:p>
    <w:p w14:paraId="4CC97995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 xml:space="preserve"> </w:t>
      </w:r>
    </w:p>
    <w:p w14:paraId="684A24C4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 World parameters</w:t>
      </w:r>
    </w:p>
    <w:p w14:paraId="7F7152A9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parms.g      = 9.81;                     </w:t>
      </w:r>
      <w:r w:rsidRPr="008918F5">
        <w:rPr>
          <w:rFonts w:ascii="Courier New" w:hAnsi="Courier New" w:cs="Courier New"/>
          <w:color w:val="228B22"/>
          <w:sz w:val="17"/>
          <w:szCs w:val="17"/>
        </w:rPr>
        <w:t>% [m/s^2]</w:t>
      </w:r>
    </w:p>
    <w:p w14:paraId="397D06F8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 xml:space="preserve"> </w:t>
      </w:r>
    </w:p>
    <w:p w14:paraId="0C812F64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 Spring parameters</w:t>
      </w:r>
    </w:p>
    <w:p w14:paraId="5303B3E4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parms.k                      = (15/2)*parms.m*parms.g/parms.L;     </w:t>
      </w:r>
      <w:r w:rsidRPr="008918F5">
        <w:rPr>
          <w:rFonts w:ascii="Courier New" w:hAnsi="Courier New" w:cs="Courier New"/>
          <w:color w:val="228B22"/>
          <w:sz w:val="17"/>
          <w:szCs w:val="17"/>
        </w:rPr>
        <w:t>% stiffness of spring</w:t>
      </w:r>
    </w:p>
    <w:p w14:paraId="5019243E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 xml:space="preserve"> </w:t>
      </w:r>
    </w:p>
    <w:p w14:paraId="6F90465F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%% Compute constraint matrices</w:t>
      </w:r>
    </w:p>
    <w:p w14:paraId="0CE8A147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 xml:space="preserve"> </w:t>
      </w:r>
    </w:p>
    <w:p w14:paraId="537FD085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 Use symbolic toolbox to calculate derivatives</w:t>
      </w:r>
    </w:p>
    <w:p w14:paraId="696F7334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syms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x1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y1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phi1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x2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y2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phi2</w:t>
      </w:r>
    </w:p>
    <w:p w14:paraId="73A37983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syms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dx1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dy1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dphi1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dx2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dy2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dphi2</w:t>
      </w:r>
    </w:p>
    <w:p w14:paraId="61799ECF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x = [x1 y1 phi1 x2 y2 phi2];</w:t>
      </w:r>
    </w:p>
    <w:p w14:paraId="11CE4DBC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dx = [dx1 dy1 dphi1 dx2 dy2 dphi2];</w:t>
      </w:r>
    </w:p>
    <w:p w14:paraId="3288D34E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parms.x = x;</w:t>
      </w:r>
    </w:p>
    <w:p w14:paraId="461F1F0B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parms.dx = dx;</w:t>
      </w:r>
    </w:p>
    <w:p w14:paraId="32F6BC51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3EA348AA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 The normal constrain equations</w:t>
      </w:r>
    </w:p>
    <w:p w14:paraId="1927886A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C = [x1-(parms.L/2)*cos(phi1); y1-(parms.L/2)*sin(phi1) ;   </w:t>
      </w:r>
      <w:r w:rsidRPr="008918F5">
        <w:rPr>
          <w:rFonts w:ascii="Courier New" w:hAnsi="Courier New" w:cs="Courier New"/>
          <w:color w:val="0000FF"/>
          <w:sz w:val="17"/>
          <w:szCs w:val="17"/>
        </w:rPr>
        <w:t>...</w:t>
      </w:r>
    </w:p>
    <w:p w14:paraId="1CA8F824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   (x2-(parms.L/2)*cos(phi2))-(x1+(parms.L/2)*cos(phi1));              </w:t>
      </w:r>
      <w:r w:rsidRPr="008918F5">
        <w:rPr>
          <w:rFonts w:ascii="Courier New" w:hAnsi="Courier New" w:cs="Courier New"/>
          <w:color w:val="0000FF"/>
          <w:sz w:val="17"/>
          <w:szCs w:val="17"/>
        </w:rPr>
        <w:t>...</w:t>
      </w:r>
    </w:p>
    <w:p w14:paraId="1944484F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   (y2-(parms.L/2)*sin(phi2))-(y1+(parms.L/2)*sin(phi1))];</w:t>
      </w:r>
    </w:p>
    <w:p w14:paraId="6B96C042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115AA1B6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 Calculate the jacobian to create the constraint equations</w:t>
      </w:r>
    </w:p>
    <w:p w14:paraId="5CFA6ECD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Cx = jacobian(C,x);</w:t>
      </w:r>
    </w:p>
    <w:p w14:paraId="0E798458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Cx = simplify(Cx);</w:t>
      </w:r>
    </w:p>
    <w:p w14:paraId="66D6DD96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5BFFB77B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 Take the second derivative to create the gluing constraints</w:t>
      </w:r>
    </w:p>
    <w:p w14:paraId="7C2ECA6A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Cd = Cx*dx';</w:t>
      </w:r>
    </w:p>
    <w:p w14:paraId="2A183175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Cdp = jacobian(Cd,x)*dx';</w:t>
      </w:r>
    </w:p>
    <w:p w14:paraId="7D2E0D2C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Cdp = simplify(Cdp);</w:t>
      </w:r>
    </w:p>
    <w:p w14:paraId="6ABC4F9C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554712F9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 Now also calculate the spring constraint terms</w:t>
      </w:r>
    </w:p>
    <w:p w14:paraId="22AFCB9A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Cs = sqrt((x1 + (parms.L/6)*cos(phi1) + parms.L/2)^2 + (y1 + (parms.L/6)*sin(phi1))^2) - 2*(parms.L/3);</w:t>
      </w:r>
    </w:p>
    <w:p w14:paraId="4D22910F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Csx = jacobian(Cs,x); </w:t>
      </w:r>
      <w:r w:rsidRPr="008918F5">
        <w:rPr>
          <w:rFonts w:ascii="Courier New" w:hAnsi="Courier New" w:cs="Courier New"/>
          <w:color w:val="228B22"/>
          <w:sz w:val="17"/>
          <w:szCs w:val="17"/>
        </w:rPr>
        <w:t>% Jacobian of Cs</w:t>
      </w:r>
    </w:p>
    <w:p w14:paraId="4223DC8B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Csx = simplify(Csx)';</w:t>
      </w:r>
    </w:p>
    <w:p w14:paraId="74D09024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0036B882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 Put Csx Cdp Cd cx in parms struct and feed tem into the solver</w:t>
      </w:r>
    </w:p>
    <w:p w14:paraId="4E50F76B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syst.Cx     = Cx;</w:t>
      </w:r>
    </w:p>
    <w:p w14:paraId="13309373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syst.Cd     = Cd;</w:t>
      </w:r>
    </w:p>
    <w:p w14:paraId="499560E5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syst.Cdp    = Cdp;</w:t>
      </w:r>
    </w:p>
    <w:p w14:paraId="02B2FAED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syst.Cs     = Cs;</w:t>
      </w:r>
    </w:p>
    <w:p w14:paraId="2750FF63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syst.Csx    = Csx;</w:t>
      </w:r>
    </w:p>
    <w:p w14:paraId="69622FAA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76CB6E29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%% A:</w:t>
      </w:r>
    </w:p>
    <w:p w14:paraId="754E2030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x0  = [0.5*pi 0.5*pi 0 0];</w:t>
      </w:r>
    </w:p>
    <w:p w14:paraId="5135D709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[X] = state_calc(x0,parms,syst);</w:t>
      </w:r>
    </w:p>
    <w:p w14:paraId="19874904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X   = double(vpa(X));</w:t>
      </w:r>
    </w:p>
    <w:p w14:paraId="7608E2A3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4DEB6C4B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%% A: Create state space matrices for the case when we add a spring</w:t>
      </w:r>
    </w:p>
    <w:p w14:paraId="5BA6546F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FF"/>
          <w:sz w:val="17"/>
          <w:szCs w:val="17"/>
        </w:rPr>
        <w:t>function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[X] = state_calc(x0,parms,syst)</w:t>
      </w:r>
    </w:p>
    <w:p w14:paraId="17020257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4320792E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 Get system matrices out</w:t>
      </w:r>
    </w:p>
    <w:p w14:paraId="4FD5AEAE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structname_fields = fields(parms);</w:t>
      </w:r>
    </w:p>
    <w:p w14:paraId="539B224D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FF"/>
          <w:sz w:val="17"/>
          <w:szCs w:val="17"/>
        </w:rPr>
        <w:t>for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i = 1:size(fields(parms))</w:t>
      </w:r>
    </w:p>
    <w:p w14:paraId="017FBCB1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   eval_str = [structname_fields{i,:},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'='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'parms.'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,structname_fields{i,:},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';'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];</w:t>
      </w:r>
    </w:p>
    <w:p w14:paraId="1C76882D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   eval(eval_str);</w:t>
      </w:r>
    </w:p>
    <w:p w14:paraId="0A52F0D5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FF"/>
          <w:sz w:val="17"/>
          <w:szCs w:val="17"/>
        </w:rPr>
        <w:t>end</w:t>
      </w:r>
    </w:p>
    <w:p w14:paraId="2AEDC920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structname_fields = fields(syst);</w:t>
      </w:r>
    </w:p>
    <w:p w14:paraId="7F49931F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FF"/>
          <w:sz w:val="17"/>
          <w:szCs w:val="17"/>
        </w:rPr>
        <w:t>for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i = 1:size(fields(syst))</w:t>
      </w:r>
    </w:p>
    <w:p w14:paraId="449E0130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   eval_str = [structname_fields{i,:},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'='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'syst.'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,structname_fields{i,:},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';'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];</w:t>
      </w:r>
    </w:p>
    <w:p w14:paraId="7CA0667A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   eval(eval_str);</w:t>
      </w:r>
    </w:p>
    <w:p w14:paraId="30884092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FF"/>
          <w:sz w:val="17"/>
          <w:szCs w:val="17"/>
        </w:rPr>
        <w:t>end</w:t>
      </w:r>
    </w:p>
    <w:p w14:paraId="7621EA64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FF"/>
          <w:sz w:val="17"/>
          <w:szCs w:val="17"/>
        </w:rPr>
        <w:t xml:space="preserve"> </w:t>
      </w:r>
    </w:p>
    <w:p w14:paraId="0E29F7DD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 Calculate missing initial states</w:t>
      </w:r>
    </w:p>
    <w:p w14:paraId="7B16A4BC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x1 = 0.5*parms.L*cos(x0(1));</w:t>
      </w:r>
    </w:p>
    <w:p w14:paraId="2EBABD21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y1 = 0.5*parms.L*sin(x0(2));</w:t>
      </w:r>
    </w:p>
    <w:p w14:paraId="4CF66624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x1 = 0; </w:t>
      </w:r>
    </w:p>
    <w:p w14:paraId="23B9540A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y1 = parms.L/2;</w:t>
      </w:r>
    </w:p>
    <w:p w14:paraId="17D9B8C2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1691BC00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Cx = subs(Cx, {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'phi1'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'phi2'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'dphi1'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'dphi2'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},</w:t>
      </w:r>
      <w:r w:rsidRPr="008918F5">
        <w:rPr>
          <w:rFonts w:ascii="Courier New" w:hAnsi="Courier New" w:cs="Courier New"/>
          <w:color w:val="0000FF"/>
          <w:sz w:val="17"/>
          <w:szCs w:val="17"/>
        </w:rPr>
        <w:t>...</w:t>
      </w:r>
    </w:p>
    <w:p w14:paraId="6FE61773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   [x0(1),x0(2),x0(3),x0(4)]);</w:t>
      </w:r>
    </w:p>
    <w:p w14:paraId="691E939B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551192D3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Cdp = subs(Cdp, {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'phi1'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'phi2'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'dphi1'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'dphi2'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},</w:t>
      </w:r>
      <w:r w:rsidRPr="008918F5">
        <w:rPr>
          <w:rFonts w:ascii="Courier New" w:hAnsi="Courier New" w:cs="Courier New"/>
          <w:color w:val="0000FF"/>
          <w:sz w:val="17"/>
          <w:szCs w:val="17"/>
        </w:rPr>
        <w:t>...</w:t>
      </w:r>
    </w:p>
    <w:p w14:paraId="1E3A899D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   [x0(1),x0(2),x0(3),x0(4)]);</w:t>
      </w:r>
    </w:p>
    <w:p w14:paraId="46BE0129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023F536C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Cs = subs(Cs, {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'phi1'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'phi2'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'x1'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'y1'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},</w:t>
      </w:r>
      <w:r w:rsidRPr="008918F5">
        <w:rPr>
          <w:rFonts w:ascii="Courier New" w:hAnsi="Courier New" w:cs="Courier New"/>
          <w:color w:val="0000FF"/>
          <w:sz w:val="17"/>
          <w:szCs w:val="17"/>
        </w:rPr>
        <w:t>...</w:t>
      </w:r>
    </w:p>
    <w:p w14:paraId="526FFB53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   [x0(1),x0(2),x1,y1]);</w:t>
      </w:r>
    </w:p>
    <w:p w14:paraId="2D0975A0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5EF236C4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Csx = subs(Csx, {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'phi1'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'phi2'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'x1'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'y1'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},</w:t>
      </w:r>
      <w:r w:rsidRPr="008918F5">
        <w:rPr>
          <w:rFonts w:ascii="Courier New" w:hAnsi="Courier New" w:cs="Courier New"/>
          <w:color w:val="0000FF"/>
          <w:sz w:val="17"/>
          <w:szCs w:val="17"/>
        </w:rPr>
        <w:t>...</w:t>
      </w:r>
    </w:p>
    <w:p w14:paraId="0D2BED86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   [x0(1),x0(2),x1,y1]);</w:t>
      </w:r>
    </w:p>
    <w:p w14:paraId="6943EBDE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6DBC9AB5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sigma = parms.k*Cs; </w:t>
      </w:r>
      <w:r w:rsidRPr="008918F5">
        <w:rPr>
          <w:rFonts w:ascii="Courier New" w:hAnsi="Courier New" w:cs="Courier New"/>
          <w:color w:val="228B22"/>
          <w:sz w:val="17"/>
          <w:szCs w:val="17"/>
        </w:rPr>
        <w:t>% Spring Force</w:t>
      </w:r>
    </w:p>
    <w:p w14:paraId="778803A4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 xml:space="preserve"> </w:t>
      </w:r>
    </w:p>
    <w:p w14:paraId="3800AE61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 Create matrices</w:t>
      </w:r>
    </w:p>
    <w:p w14:paraId="0D2E8633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M = diag([parms.m,parms.m,parms.I,parms.m,parms.m,parms.I]);</w:t>
      </w:r>
    </w:p>
    <w:p w14:paraId="4CDF0687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A = [M Cx';Cx zeros(4,4)];</w:t>
      </w:r>
    </w:p>
    <w:p w14:paraId="230A4522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F = [parms.m*parms.g 0 0 parms.m*parms.g 0 0]' - Csx*sigma; </w:t>
      </w:r>
      <w:r w:rsidRPr="008918F5">
        <w:rPr>
          <w:rFonts w:ascii="Courier New" w:hAnsi="Courier New" w:cs="Courier New"/>
          <w:color w:val="228B22"/>
          <w:sz w:val="17"/>
          <w:szCs w:val="17"/>
        </w:rPr>
        <w:t>% Updated F vector</w:t>
      </w:r>
    </w:p>
    <w:p w14:paraId="5C0AE5E4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b = [F;-Cdp];</w:t>
      </w:r>
    </w:p>
    <w:p w14:paraId="2922530A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X = A\b;</w:t>
      </w:r>
    </w:p>
    <w:p w14:paraId="24D88019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20B71447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FF"/>
          <w:sz w:val="17"/>
          <w:szCs w:val="17"/>
        </w:rPr>
        <w:t>end</w:t>
      </w:r>
    </w:p>
    <w:p w14:paraId="413B9A17" w14:textId="0FF69124" w:rsidR="008918F5" w:rsidRDefault="008918F5" w:rsidP="008918F5">
      <w:pPr>
        <w:pStyle w:val="Heading1"/>
        <w:numPr>
          <w:ilvl w:val="0"/>
          <w:numId w:val="0"/>
        </w:numPr>
      </w:pPr>
      <w:bookmarkStart w:id="4" w:name="_Ref508708505"/>
      <w:r>
        <w:t>Appendix B</w:t>
      </w:r>
      <w:bookmarkEnd w:id="4"/>
      <w:r w:rsidR="00941DC4">
        <w:t xml:space="preserve"> </w:t>
      </w:r>
      <w:r w:rsidR="00941DC4">
        <w:rPr>
          <w:rFonts w:ascii="Arial" w:hAnsi="Arial"/>
        </w:rPr>
        <w:t>–</w:t>
      </w:r>
      <w:r w:rsidR="00941DC4">
        <w:t xml:space="preserve"> Active element</w:t>
      </w:r>
    </w:p>
    <w:p w14:paraId="392CDA77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%% MBD_B: Assignment 3</w:t>
      </w:r>
    </w:p>
    <w:p w14:paraId="08C5D3A9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 Question 1 - Active Element</w:t>
      </w:r>
    </w:p>
    <w:p w14:paraId="2855B85D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 xml:space="preserve"> </w:t>
      </w:r>
    </w:p>
    <w:p w14:paraId="7B8E8393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  Rick Staa (4511328)</w:t>
      </w:r>
    </w:p>
    <w:p w14:paraId="255A9CA9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  Last edit: 05/03/2018</w:t>
      </w:r>
    </w:p>
    <w:p w14:paraId="2038B56C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clear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all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; close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all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; </w:t>
      </w:r>
      <w:r w:rsidRPr="008918F5">
        <w:rPr>
          <w:rFonts w:ascii="Courier New" w:hAnsi="Courier New" w:cs="Courier New"/>
          <w:color w:val="228B22"/>
          <w:sz w:val="17"/>
          <w:szCs w:val="17"/>
        </w:rPr>
        <w:t>% clc;</w:t>
      </w:r>
    </w:p>
    <w:p w14:paraId="3A94A24A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 xml:space="preserve"> </w:t>
      </w:r>
    </w:p>
    <w:p w14:paraId="7322B13E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%% Parameters</w:t>
      </w:r>
    </w:p>
    <w:p w14:paraId="14F698DA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 Segment 1</w:t>
      </w:r>
    </w:p>
    <w:p w14:paraId="5352AA74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parms.L     = 0.55;                                             </w:t>
      </w:r>
      <w:r w:rsidRPr="008918F5">
        <w:rPr>
          <w:rFonts w:ascii="Courier New" w:hAnsi="Courier New" w:cs="Courier New"/>
          <w:color w:val="228B22"/>
          <w:sz w:val="17"/>
          <w:szCs w:val="17"/>
        </w:rPr>
        <w:t>% [m]</w:t>
      </w:r>
    </w:p>
    <w:p w14:paraId="2561F404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parms.w     = 0.05;                                             </w:t>
      </w:r>
      <w:r w:rsidRPr="008918F5">
        <w:rPr>
          <w:rFonts w:ascii="Courier New" w:hAnsi="Courier New" w:cs="Courier New"/>
          <w:color w:val="228B22"/>
          <w:sz w:val="17"/>
          <w:szCs w:val="17"/>
        </w:rPr>
        <w:t>% [m]</w:t>
      </w:r>
    </w:p>
    <w:p w14:paraId="39DB090E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parms.t     = 0.004;                                            </w:t>
      </w:r>
      <w:r w:rsidRPr="008918F5">
        <w:rPr>
          <w:rFonts w:ascii="Courier New" w:hAnsi="Courier New" w:cs="Courier New"/>
          <w:color w:val="228B22"/>
          <w:sz w:val="17"/>
          <w:szCs w:val="17"/>
        </w:rPr>
        <w:t>% [m]</w:t>
      </w:r>
    </w:p>
    <w:p w14:paraId="22F7427E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parms.p     = 1180;                                             </w:t>
      </w:r>
      <w:r w:rsidRPr="008918F5">
        <w:rPr>
          <w:rFonts w:ascii="Courier New" w:hAnsi="Courier New" w:cs="Courier New"/>
          <w:color w:val="228B22"/>
          <w:sz w:val="17"/>
          <w:szCs w:val="17"/>
        </w:rPr>
        <w:t>% [kg/m^3]</w:t>
      </w:r>
    </w:p>
    <w:p w14:paraId="02BE9E8A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parms.m     = parms.p * parms.w * parms.t * parms.L;            </w:t>
      </w:r>
      <w:r w:rsidRPr="008918F5">
        <w:rPr>
          <w:rFonts w:ascii="Courier New" w:hAnsi="Courier New" w:cs="Courier New"/>
          <w:color w:val="228B22"/>
          <w:sz w:val="17"/>
          <w:szCs w:val="17"/>
        </w:rPr>
        <w:t>% [kg]</w:t>
      </w:r>
    </w:p>
    <w:p w14:paraId="65D4C18A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parms.I     = (1/12) * parms.m * parms.L^2;                     </w:t>
      </w:r>
      <w:r w:rsidRPr="008918F5">
        <w:rPr>
          <w:rFonts w:ascii="Courier New" w:hAnsi="Courier New" w:cs="Courier New"/>
          <w:color w:val="228B22"/>
          <w:sz w:val="17"/>
          <w:szCs w:val="17"/>
        </w:rPr>
        <w:t>% [kg*m^2]</w:t>
      </w:r>
    </w:p>
    <w:p w14:paraId="2E11A7D3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 xml:space="preserve"> </w:t>
      </w:r>
    </w:p>
    <w:p w14:paraId="76600837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 World parameters</w:t>
      </w:r>
    </w:p>
    <w:p w14:paraId="5D281985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parms.g      = 9.81;                     </w:t>
      </w:r>
      <w:r w:rsidRPr="008918F5">
        <w:rPr>
          <w:rFonts w:ascii="Courier New" w:hAnsi="Courier New" w:cs="Courier New"/>
          <w:color w:val="228B22"/>
          <w:sz w:val="17"/>
          <w:szCs w:val="17"/>
        </w:rPr>
        <w:t>% [m/s^2]</w:t>
      </w:r>
    </w:p>
    <w:p w14:paraId="6667E0C0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 xml:space="preserve"> </w:t>
      </w:r>
    </w:p>
    <w:p w14:paraId="3A2612FF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 Spring parameters</w:t>
      </w:r>
    </w:p>
    <w:p w14:paraId="61B39408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parms.k                      = (15/2)*parms.m*parms.g/parms.L;     </w:t>
      </w:r>
      <w:r w:rsidRPr="008918F5">
        <w:rPr>
          <w:rFonts w:ascii="Courier New" w:hAnsi="Courier New" w:cs="Courier New"/>
          <w:color w:val="228B22"/>
          <w:sz w:val="17"/>
          <w:szCs w:val="17"/>
        </w:rPr>
        <w:t>% stiffness of spring</w:t>
      </w:r>
    </w:p>
    <w:p w14:paraId="4142D71D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 xml:space="preserve"> </w:t>
      </w:r>
    </w:p>
    <w:p w14:paraId="3C435611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 Motor constraint</w:t>
      </w:r>
    </w:p>
    <w:p w14:paraId="7E499E8B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omega = -120*(2*pi/60); </w:t>
      </w:r>
      <w:r w:rsidRPr="008918F5">
        <w:rPr>
          <w:rFonts w:ascii="Courier New" w:hAnsi="Courier New" w:cs="Courier New"/>
          <w:color w:val="228B22"/>
          <w:sz w:val="17"/>
          <w:szCs w:val="17"/>
        </w:rPr>
        <w:t>% motor speed</w:t>
      </w:r>
    </w:p>
    <w:p w14:paraId="69542890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 xml:space="preserve"> </w:t>
      </w:r>
    </w:p>
    <w:p w14:paraId="5CA51612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%% Compute constraint matrices</w:t>
      </w:r>
    </w:p>
    <w:p w14:paraId="444C90BF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 xml:space="preserve"> </w:t>
      </w:r>
    </w:p>
    <w:p w14:paraId="4859D1EB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 Use symbolic toolbox to calculate derivatives</w:t>
      </w:r>
    </w:p>
    <w:p w14:paraId="38D6F8BE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syms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x1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y1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phi1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x2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y2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phi2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t</w:t>
      </w:r>
    </w:p>
    <w:p w14:paraId="2A1158BB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syms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dx1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dy1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dphi1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dx2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dy2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dphi2</w:t>
      </w:r>
    </w:p>
    <w:p w14:paraId="7685D140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x = [x1 y1 phi1 x2 y2 phi2];</w:t>
      </w:r>
    </w:p>
    <w:p w14:paraId="06B983DB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dx = [dx1 dy1 dphi1 dx2 dy2 dphi2];</w:t>
      </w:r>
    </w:p>
    <w:p w14:paraId="160428ED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parms.x = x;</w:t>
      </w:r>
    </w:p>
    <w:p w14:paraId="38A2C0B3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parms.dx = dx;</w:t>
      </w:r>
    </w:p>
    <w:p w14:paraId="56C75A22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38D9B2A7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 The normal constrain equations</w:t>
      </w:r>
    </w:p>
    <w:p w14:paraId="12A78484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C = [x1-(parms.L/2)*cos(phi1); y1-(parms.L/2)*sin(phi1) ;   </w:t>
      </w:r>
      <w:r w:rsidRPr="008918F5">
        <w:rPr>
          <w:rFonts w:ascii="Courier New" w:hAnsi="Courier New" w:cs="Courier New"/>
          <w:color w:val="0000FF"/>
          <w:sz w:val="17"/>
          <w:szCs w:val="17"/>
        </w:rPr>
        <w:t>...</w:t>
      </w:r>
    </w:p>
    <w:p w14:paraId="3F93793F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   (x2-(parms.L/2)*cos(phi2))-(x1+(parms.L/2)*cos(phi1));  </w:t>
      </w:r>
      <w:r w:rsidRPr="008918F5">
        <w:rPr>
          <w:rFonts w:ascii="Courier New" w:hAnsi="Courier New" w:cs="Courier New"/>
          <w:color w:val="0000FF"/>
          <w:sz w:val="17"/>
          <w:szCs w:val="17"/>
        </w:rPr>
        <w:t>...</w:t>
      </w:r>
    </w:p>
    <w:p w14:paraId="179F2FB2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   (y2-(parms.L/2)*sin(phi2))-(y1+(parms.L/2)*sin(phi1));  </w:t>
      </w:r>
      <w:r w:rsidRPr="008918F5">
        <w:rPr>
          <w:rFonts w:ascii="Courier New" w:hAnsi="Courier New" w:cs="Courier New"/>
          <w:color w:val="0000FF"/>
          <w:sz w:val="17"/>
          <w:szCs w:val="17"/>
        </w:rPr>
        <w:t>...</w:t>
      </w:r>
    </w:p>
    <w:p w14:paraId="50F56FEB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   (phi1 - omega*parms.t)];                </w:t>
      </w:r>
      <w:r w:rsidRPr="008918F5">
        <w:rPr>
          <w:rFonts w:ascii="Courier New" w:hAnsi="Courier New" w:cs="Courier New"/>
          <w:color w:val="228B22"/>
          <w:sz w:val="17"/>
          <w:szCs w:val="17"/>
        </w:rPr>
        <w:t>% Add extra motor constraint</w:t>
      </w:r>
    </w:p>
    <w:p w14:paraId="72D3634F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 xml:space="preserve"> </w:t>
      </w:r>
    </w:p>
    <w:p w14:paraId="3295BED8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 Calculate the jacobian to create the constraint equations</w:t>
      </w:r>
    </w:p>
    <w:p w14:paraId="35C722BC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Cx = jacobian(C,x);</w:t>
      </w:r>
    </w:p>
    <w:p w14:paraId="338C5DF7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Cx = simplify(Cx);</w:t>
      </w:r>
    </w:p>
    <w:p w14:paraId="2AFD9424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5D28E086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 Constraint derivative with respect to time</w:t>
      </w:r>
    </w:p>
    <w:p w14:paraId="043A5E68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Ct = simplify(jacobian(C,t));</w:t>
      </w:r>
    </w:p>
    <w:p w14:paraId="4E447A92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Ctt = simplify(jacobian(Ct,t)); </w:t>
      </w:r>
      <w:r w:rsidRPr="008918F5">
        <w:rPr>
          <w:rFonts w:ascii="Courier New" w:hAnsi="Courier New" w:cs="Courier New"/>
          <w:color w:val="228B22"/>
          <w:sz w:val="17"/>
          <w:szCs w:val="17"/>
        </w:rPr>
        <w:t>% double derivative</w:t>
      </w:r>
    </w:p>
    <w:p w14:paraId="341F151F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 xml:space="preserve"> </w:t>
      </w:r>
    </w:p>
    <w:p w14:paraId="277A1730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 Take the second derivative to create the gluing constraints</w:t>
      </w:r>
    </w:p>
    <w:p w14:paraId="11D84683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Cd = Cx*dx';</w:t>
      </w:r>
    </w:p>
    <w:p w14:paraId="3115BA4D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Cdp = jacobian(Cd,x)*dx';</w:t>
      </w:r>
    </w:p>
    <w:p w14:paraId="2998E3FB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Cdp = simplify(Cdp);</w:t>
      </w:r>
    </w:p>
    <w:p w14:paraId="696EDD03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Cdt = simplify(jacobian(Cd,t));</w:t>
      </w:r>
    </w:p>
    <w:p w14:paraId="5D21AB35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6FB1F867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 Put Csx Cdp Cd cx in parms struct and feed tem into the solver</w:t>
      </w:r>
    </w:p>
    <w:p w14:paraId="199373B1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syst.Cx     = Cx;</w:t>
      </w:r>
    </w:p>
    <w:p w14:paraId="48CA12E9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syst.Cd     = Cd;</w:t>
      </w:r>
    </w:p>
    <w:p w14:paraId="0B4444AC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syst.Cdp    = Cdp;</w:t>
      </w:r>
    </w:p>
    <w:p w14:paraId="550B2DA9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syst.Ct     = Ct;</w:t>
      </w:r>
    </w:p>
    <w:p w14:paraId="28E3888F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syst.Ctt    = Ctt;</w:t>
      </w:r>
    </w:p>
    <w:p w14:paraId="3BFA9976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syst.Cdt    = Cdt;</w:t>
      </w:r>
    </w:p>
    <w:p w14:paraId="17DE1099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3D2F710F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%% A:</w:t>
      </w:r>
    </w:p>
    <w:p w14:paraId="60111E1F" w14:textId="77777777" w:rsidR="008918F5" w:rsidRPr="009C3153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  <w:lang w:val="nl-NL"/>
        </w:rPr>
      </w:pPr>
      <w:r w:rsidRPr="009C3153">
        <w:rPr>
          <w:rFonts w:ascii="Courier New" w:hAnsi="Courier New" w:cs="Courier New"/>
          <w:color w:val="000000"/>
          <w:sz w:val="17"/>
          <w:szCs w:val="17"/>
          <w:lang w:val="nl-NL"/>
        </w:rPr>
        <w:t>x0  = [0.5*pi 0.5*pi omega omega];</w:t>
      </w:r>
    </w:p>
    <w:p w14:paraId="0BBD64A8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[X] = state_calc(x0,parms,syst);</w:t>
      </w:r>
    </w:p>
    <w:p w14:paraId="7BCB28E4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X   = double(vpa(X));</w:t>
      </w:r>
    </w:p>
    <w:p w14:paraId="3BECA4F2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0080A3F8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%% A: Create state space matrices for the case when we add a spring</w:t>
      </w:r>
    </w:p>
    <w:p w14:paraId="621F2294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FF"/>
          <w:sz w:val="17"/>
          <w:szCs w:val="17"/>
        </w:rPr>
        <w:t>function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[X] = state_calc(x0,parms,syst)</w:t>
      </w:r>
    </w:p>
    <w:p w14:paraId="5F7E7E87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12C8E287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 Get system matrices out</w:t>
      </w:r>
    </w:p>
    <w:p w14:paraId="3FA71495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structname_fields = fields(parms);</w:t>
      </w:r>
    </w:p>
    <w:p w14:paraId="07CD732C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FF"/>
          <w:sz w:val="17"/>
          <w:szCs w:val="17"/>
        </w:rPr>
        <w:t>for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i = 1:size(fields(parms))</w:t>
      </w:r>
    </w:p>
    <w:p w14:paraId="6FC806B2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   eval_str = [structname_fields{i,:},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'='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'parms.'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,structname_fields{i,:},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';'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];</w:t>
      </w:r>
    </w:p>
    <w:p w14:paraId="67B5BED7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   eval(eval_str);</w:t>
      </w:r>
    </w:p>
    <w:p w14:paraId="426738C3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FF"/>
          <w:sz w:val="17"/>
          <w:szCs w:val="17"/>
        </w:rPr>
        <w:t>end</w:t>
      </w:r>
    </w:p>
    <w:p w14:paraId="0CF977F2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structname_fields = fields(syst);</w:t>
      </w:r>
    </w:p>
    <w:p w14:paraId="597B2FFE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FF"/>
          <w:sz w:val="17"/>
          <w:szCs w:val="17"/>
        </w:rPr>
        <w:t>for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i = 1:size(fields(syst))</w:t>
      </w:r>
    </w:p>
    <w:p w14:paraId="65ECFC23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   eval_str = [structname_fields{i,:},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'='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'syst.'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,structname_fields{i,:},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';'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];</w:t>
      </w:r>
    </w:p>
    <w:p w14:paraId="4F91B4E3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   eval(eval_str);</w:t>
      </w:r>
    </w:p>
    <w:p w14:paraId="23D55111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FF"/>
          <w:sz w:val="17"/>
          <w:szCs w:val="17"/>
        </w:rPr>
        <w:t>end</w:t>
      </w:r>
    </w:p>
    <w:p w14:paraId="4993C288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FF"/>
          <w:sz w:val="17"/>
          <w:szCs w:val="17"/>
        </w:rPr>
        <w:t xml:space="preserve"> </w:t>
      </w:r>
    </w:p>
    <w:p w14:paraId="449AAE94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Cx = subs(Cx, {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'phi1'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'phi2'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'dphi1'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'dphi2'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},</w:t>
      </w:r>
      <w:r w:rsidRPr="008918F5">
        <w:rPr>
          <w:rFonts w:ascii="Courier New" w:hAnsi="Courier New" w:cs="Courier New"/>
          <w:color w:val="0000FF"/>
          <w:sz w:val="17"/>
          <w:szCs w:val="17"/>
        </w:rPr>
        <w:t>...</w:t>
      </w:r>
    </w:p>
    <w:p w14:paraId="7D282F11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   [x0(1),x0(2),x0(3),x0(4)]);</w:t>
      </w:r>
    </w:p>
    <w:p w14:paraId="09A28E13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3C311BC9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Cdp = subs(Cdp, {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'phi1'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'phi2'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'dphi1'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'dphi2'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},</w:t>
      </w:r>
      <w:r w:rsidRPr="008918F5">
        <w:rPr>
          <w:rFonts w:ascii="Courier New" w:hAnsi="Courier New" w:cs="Courier New"/>
          <w:color w:val="0000FF"/>
          <w:sz w:val="17"/>
          <w:szCs w:val="17"/>
        </w:rPr>
        <w:t>...</w:t>
      </w:r>
    </w:p>
    <w:p w14:paraId="4303C04A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   [x0(1),x0(2),x0(3),x0(4)]);</w:t>
      </w:r>
    </w:p>
    <w:p w14:paraId="01F4C1A9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25B61DA7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Ct = subs(Ct, {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'phi1'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'phi2'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'dphi1'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'dphi2'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},</w:t>
      </w:r>
      <w:r w:rsidRPr="008918F5">
        <w:rPr>
          <w:rFonts w:ascii="Courier New" w:hAnsi="Courier New" w:cs="Courier New"/>
          <w:color w:val="0000FF"/>
          <w:sz w:val="17"/>
          <w:szCs w:val="17"/>
        </w:rPr>
        <w:t>...</w:t>
      </w:r>
    </w:p>
    <w:p w14:paraId="569C5E6B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   [x0(1),x0(2),x0(3),x0(4)]);</w:t>
      </w:r>
    </w:p>
    <w:p w14:paraId="47DF1C0B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55439E6C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Cdt = subs(Cdt, {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'phi1'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'phi2'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'dphi1'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'dphi2'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},</w:t>
      </w:r>
      <w:r w:rsidRPr="008918F5">
        <w:rPr>
          <w:rFonts w:ascii="Courier New" w:hAnsi="Courier New" w:cs="Courier New"/>
          <w:color w:val="0000FF"/>
          <w:sz w:val="17"/>
          <w:szCs w:val="17"/>
        </w:rPr>
        <w:t>...</w:t>
      </w:r>
    </w:p>
    <w:p w14:paraId="1E217991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   [x0(1),x0(2),x0(3),x0(4)]);</w:t>
      </w:r>
    </w:p>
    <w:p w14:paraId="05416B79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39C4B27C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4A001B5C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 Create matrices</w:t>
      </w:r>
    </w:p>
    <w:p w14:paraId="012669E0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M = diag([parms.m,parms.m,parms.I,parms.m,parms.m,parms.I]);</w:t>
      </w:r>
    </w:p>
    <w:p w14:paraId="39B8547F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A = [M Cx';Cx zeros(5,5)];</w:t>
      </w:r>
    </w:p>
    <w:p w14:paraId="6F8E66B9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F = [parms.m*parms.g 0 0 parms.m*parms.g 0 0]';</w:t>
      </w:r>
    </w:p>
    <w:p w14:paraId="4507C3AA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b = [F;-(Cdp+Cdt+Ctt)];</w:t>
      </w:r>
    </w:p>
    <w:p w14:paraId="55EA1F5B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X = A\b;</w:t>
      </w:r>
    </w:p>
    <w:p w14:paraId="11C1D4A8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5407E867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FF"/>
          <w:sz w:val="17"/>
          <w:szCs w:val="17"/>
        </w:rPr>
        <w:t>end</w:t>
      </w:r>
    </w:p>
    <w:p w14:paraId="3AFFF98C" w14:textId="09153193" w:rsidR="008918F5" w:rsidRDefault="008918F5" w:rsidP="008918F5">
      <w:pPr>
        <w:ind w:firstLine="0"/>
      </w:pPr>
    </w:p>
    <w:p w14:paraId="0D1B9358" w14:textId="49B62AB3" w:rsidR="008918F5" w:rsidRDefault="008918F5" w:rsidP="008918F5">
      <w:pPr>
        <w:pStyle w:val="Heading1"/>
        <w:numPr>
          <w:ilvl w:val="0"/>
          <w:numId w:val="0"/>
        </w:numPr>
      </w:pPr>
      <w:bookmarkStart w:id="5" w:name="_Ref508708552"/>
      <w:r>
        <w:t>Appendix C</w:t>
      </w:r>
      <w:r w:rsidR="00941DC4">
        <w:t xml:space="preserve"> </w:t>
      </w:r>
      <w:r w:rsidR="00941DC4">
        <w:rPr>
          <w:rFonts w:ascii="Arial" w:hAnsi="Arial"/>
        </w:rPr>
        <w:t>–</w:t>
      </w:r>
      <w:r w:rsidR="00941DC4">
        <w:t xml:space="preserve"> Impulsive impact force</w:t>
      </w:r>
      <w:bookmarkEnd w:id="5"/>
    </w:p>
    <w:p w14:paraId="25648205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%% MBD_B: Assignment 3</w:t>
      </w:r>
    </w:p>
    <w:p w14:paraId="1BDCB756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 Question 3 - impact</w:t>
      </w:r>
    </w:p>
    <w:p w14:paraId="7D721696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 xml:space="preserve"> </w:t>
      </w:r>
    </w:p>
    <w:p w14:paraId="1CD9691D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  Rick Staa (4511328)</w:t>
      </w:r>
    </w:p>
    <w:p w14:paraId="5BA2314F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  Last edit: 05/03/2018</w:t>
      </w:r>
    </w:p>
    <w:p w14:paraId="784A913E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clear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all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; close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all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; </w:t>
      </w:r>
      <w:r w:rsidRPr="008918F5">
        <w:rPr>
          <w:rFonts w:ascii="Courier New" w:hAnsi="Courier New" w:cs="Courier New"/>
          <w:color w:val="228B22"/>
          <w:sz w:val="17"/>
          <w:szCs w:val="17"/>
        </w:rPr>
        <w:t>% clc;</w:t>
      </w:r>
    </w:p>
    <w:p w14:paraId="5FB2E6CA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 xml:space="preserve"> </w:t>
      </w:r>
    </w:p>
    <w:p w14:paraId="6D4CC98B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%% Parameters</w:t>
      </w:r>
    </w:p>
    <w:p w14:paraId="35DCC47F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 Segment 1</w:t>
      </w:r>
    </w:p>
    <w:p w14:paraId="716AFE4C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parms.L     = 0.55;                                             </w:t>
      </w:r>
      <w:r w:rsidRPr="008918F5">
        <w:rPr>
          <w:rFonts w:ascii="Courier New" w:hAnsi="Courier New" w:cs="Courier New"/>
          <w:color w:val="228B22"/>
          <w:sz w:val="17"/>
          <w:szCs w:val="17"/>
        </w:rPr>
        <w:t>% [m]</w:t>
      </w:r>
    </w:p>
    <w:p w14:paraId="30AA925C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parms.w     = 0.05;                                             </w:t>
      </w:r>
      <w:r w:rsidRPr="008918F5">
        <w:rPr>
          <w:rFonts w:ascii="Courier New" w:hAnsi="Courier New" w:cs="Courier New"/>
          <w:color w:val="228B22"/>
          <w:sz w:val="17"/>
          <w:szCs w:val="17"/>
        </w:rPr>
        <w:t>% [m]</w:t>
      </w:r>
    </w:p>
    <w:p w14:paraId="1ABDAADE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parms.t     = 0.004;                                            </w:t>
      </w:r>
      <w:r w:rsidRPr="008918F5">
        <w:rPr>
          <w:rFonts w:ascii="Courier New" w:hAnsi="Courier New" w:cs="Courier New"/>
          <w:color w:val="228B22"/>
          <w:sz w:val="17"/>
          <w:szCs w:val="17"/>
        </w:rPr>
        <w:t>% [m]</w:t>
      </w:r>
    </w:p>
    <w:p w14:paraId="7950B926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parms.p     = 1180;                                             </w:t>
      </w:r>
      <w:r w:rsidRPr="008918F5">
        <w:rPr>
          <w:rFonts w:ascii="Courier New" w:hAnsi="Courier New" w:cs="Courier New"/>
          <w:color w:val="228B22"/>
          <w:sz w:val="17"/>
          <w:szCs w:val="17"/>
        </w:rPr>
        <w:t>% [kg/m^3]</w:t>
      </w:r>
    </w:p>
    <w:p w14:paraId="28DBD0FB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parms.m     = parms.p * parms.w * parms.t * parms.L;            </w:t>
      </w:r>
      <w:r w:rsidRPr="008918F5">
        <w:rPr>
          <w:rFonts w:ascii="Courier New" w:hAnsi="Courier New" w:cs="Courier New"/>
          <w:color w:val="228B22"/>
          <w:sz w:val="17"/>
          <w:szCs w:val="17"/>
        </w:rPr>
        <w:t>% [kg]</w:t>
      </w:r>
    </w:p>
    <w:p w14:paraId="13ECEF80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parms.I     = (1/12) * parms.m * parms.L^2;                     </w:t>
      </w:r>
      <w:r w:rsidRPr="008918F5">
        <w:rPr>
          <w:rFonts w:ascii="Courier New" w:hAnsi="Courier New" w:cs="Courier New"/>
          <w:color w:val="228B22"/>
          <w:sz w:val="17"/>
          <w:szCs w:val="17"/>
        </w:rPr>
        <w:t>% [kg*m^2]</w:t>
      </w:r>
    </w:p>
    <w:p w14:paraId="03ACAB77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 xml:space="preserve"> </w:t>
      </w:r>
    </w:p>
    <w:p w14:paraId="123A9CEB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 World parameters</w:t>
      </w:r>
    </w:p>
    <w:p w14:paraId="6DA2AF0C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parms.g      = 9.81;                     </w:t>
      </w:r>
      <w:r w:rsidRPr="008918F5">
        <w:rPr>
          <w:rFonts w:ascii="Courier New" w:hAnsi="Courier New" w:cs="Courier New"/>
          <w:color w:val="228B22"/>
          <w:sz w:val="17"/>
          <w:szCs w:val="17"/>
        </w:rPr>
        <w:t>% [m/s^2]</w:t>
      </w:r>
    </w:p>
    <w:p w14:paraId="15224ABC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 xml:space="preserve"> </w:t>
      </w:r>
    </w:p>
    <w:p w14:paraId="5F99CD03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 Motor constraint</w:t>
      </w:r>
    </w:p>
    <w:p w14:paraId="2A5AC734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omega = 120*(2*pi/60);</w:t>
      </w:r>
    </w:p>
    <w:p w14:paraId="7798EAEE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parms.e = 0.5; </w:t>
      </w:r>
      <w:r w:rsidRPr="008918F5">
        <w:rPr>
          <w:rFonts w:ascii="Courier New" w:hAnsi="Courier New" w:cs="Courier New"/>
          <w:color w:val="228B22"/>
          <w:sz w:val="17"/>
          <w:szCs w:val="17"/>
        </w:rPr>
        <w:t>% Coefficient of restitution</w:t>
      </w:r>
    </w:p>
    <w:p w14:paraId="4079B2E2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 xml:space="preserve"> </w:t>
      </w:r>
    </w:p>
    <w:p w14:paraId="17D05CD9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%% Compute constraint matrices</w:t>
      </w:r>
    </w:p>
    <w:p w14:paraId="2F86B505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 xml:space="preserve"> </w:t>
      </w:r>
    </w:p>
    <w:p w14:paraId="5DDB3F88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 Use symbolic toolbox to calculate derivatives</w:t>
      </w:r>
    </w:p>
    <w:p w14:paraId="3F211F85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syms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x1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y1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phi1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x2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y2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phi2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t</w:t>
      </w:r>
    </w:p>
    <w:p w14:paraId="74C3065B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syms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dx1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dy1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dphi1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dx2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dy2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dphi2</w:t>
      </w:r>
    </w:p>
    <w:p w14:paraId="78D7D77A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x = [x1 y1 phi1 x2 y2 phi2];</w:t>
      </w:r>
    </w:p>
    <w:p w14:paraId="0B725E6E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dx = [dx1 dy1 dphi1 dx2 dy2 dphi2];</w:t>
      </w:r>
    </w:p>
    <w:p w14:paraId="3D9D6639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parms.x = x;</w:t>
      </w:r>
    </w:p>
    <w:p w14:paraId="5A675E64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parms.dx = dx;</w:t>
      </w:r>
    </w:p>
    <w:p w14:paraId="4A9CF952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03159436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 The normal constrain equations</w:t>
      </w:r>
    </w:p>
    <w:p w14:paraId="6DE391CA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C = [x1-(parms.L/2)*cos(phi1); y1-(parms.L/2)*sin(phi1) ;   </w:t>
      </w:r>
      <w:r w:rsidRPr="008918F5">
        <w:rPr>
          <w:rFonts w:ascii="Courier New" w:hAnsi="Courier New" w:cs="Courier New"/>
          <w:color w:val="0000FF"/>
          <w:sz w:val="17"/>
          <w:szCs w:val="17"/>
        </w:rPr>
        <w:t>...</w:t>
      </w:r>
    </w:p>
    <w:p w14:paraId="4E5CD8BD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   (x2-(parms.L/2)*cos(phi2))-(x1+(parms.L/2)*cos(phi1));  </w:t>
      </w:r>
      <w:r w:rsidRPr="008918F5">
        <w:rPr>
          <w:rFonts w:ascii="Courier New" w:hAnsi="Courier New" w:cs="Courier New"/>
          <w:color w:val="0000FF"/>
          <w:sz w:val="17"/>
          <w:szCs w:val="17"/>
        </w:rPr>
        <w:t>...</w:t>
      </w:r>
    </w:p>
    <w:p w14:paraId="5AF399DC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   (y2-(parms.L/2)*sin(phi2))-(y1+(parms.L/2)*sin(phi1));  </w:t>
      </w:r>
      <w:r w:rsidRPr="008918F5">
        <w:rPr>
          <w:rFonts w:ascii="Courier New" w:hAnsi="Courier New" w:cs="Courier New"/>
          <w:color w:val="0000FF"/>
          <w:sz w:val="17"/>
          <w:szCs w:val="17"/>
        </w:rPr>
        <w:t>...</w:t>
      </w:r>
    </w:p>
    <w:p w14:paraId="4E626689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   (x2 + (parms.L/2)*cos(phi2))]; </w:t>
      </w:r>
      <w:r w:rsidRPr="008918F5">
        <w:rPr>
          <w:rFonts w:ascii="Courier New" w:hAnsi="Courier New" w:cs="Courier New"/>
          <w:color w:val="228B22"/>
          <w:sz w:val="17"/>
          <w:szCs w:val="17"/>
        </w:rPr>
        <w:t xml:space="preserve">% Extra constraint </w:t>
      </w:r>
    </w:p>
    <w:p w14:paraId="300478E7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 xml:space="preserve"> </w:t>
      </w:r>
    </w:p>
    <w:p w14:paraId="369EF54F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 Calculate the jacobian to create the constraint equations</w:t>
      </w:r>
    </w:p>
    <w:p w14:paraId="0B35A4CE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Cx = jacobian(C,x);</w:t>
      </w:r>
    </w:p>
    <w:p w14:paraId="240022CB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Cx = simplify(Cx);</w:t>
      </w:r>
    </w:p>
    <w:p w14:paraId="344382D0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1CFE40D4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 Put Csx Cdp Cd cx in parms struct and feed tem into the solver</w:t>
      </w:r>
    </w:p>
    <w:p w14:paraId="6109C1A2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syst.Cx     = Cx;</w:t>
      </w:r>
    </w:p>
    <w:p w14:paraId="4E563BAB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5D3BE477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%% C:</w:t>
      </w:r>
    </w:p>
    <w:p w14:paraId="5DB87ECC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parms.phi1_0  = pi/2;   </w:t>
      </w:r>
      <w:r w:rsidRPr="008918F5">
        <w:rPr>
          <w:rFonts w:ascii="Courier New" w:hAnsi="Courier New" w:cs="Courier New"/>
          <w:color w:val="228B22"/>
          <w:sz w:val="17"/>
          <w:szCs w:val="17"/>
        </w:rPr>
        <w:t>% angle of bar 1 (with x-axis)</w:t>
      </w:r>
    </w:p>
    <w:p w14:paraId="09E54296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parms.phi2_0  = pi/2;   </w:t>
      </w:r>
      <w:r w:rsidRPr="008918F5">
        <w:rPr>
          <w:rFonts w:ascii="Courier New" w:hAnsi="Courier New" w:cs="Courier New"/>
          <w:color w:val="228B22"/>
          <w:sz w:val="17"/>
          <w:szCs w:val="17"/>
        </w:rPr>
        <w:t xml:space="preserve">% angle of bar 2 </w:t>
      </w:r>
    </w:p>
    <w:p w14:paraId="3B382C3D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dphi1_0 = 120*(2*pi/60);  </w:t>
      </w:r>
      <w:r w:rsidRPr="008918F5">
        <w:rPr>
          <w:rFonts w:ascii="Courier New" w:hAnsi="Courier New" w:cs="Courier New"/>
          <w:color w:val="228B22"/>
          <w:sz w:val="17"/>
          <w:szCs w:val="17"/>
        </w:rPr>
        <w:t>% angular velocity of bar 1</w:t>
      </w:r>
    </w:p>
    <w:p w14:paraId="7505FF64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dphi2_0 = 120*(2*pi/60);  </w:t>
      </w:r>
      <w:r w:rsidRPr="008918F5">
        <w:rPr>
          <w:rFonts w:ascii="Courier New" w:hAnsi="Courier New" w:cs="Courier New"/>
          <w:color w:val="228B22"/>
          <w:sz w:val="17"/>
          <w:szCs w:val="17"/>
        </w:rPr>
        <w:t>% angular velocity of bar 2</w:t>
      </w:r>
    </w:p>
    <w:p w14:paraId="02239A5D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dx1_0 = 0;</w:t>
      </w:r>
      <w:r w:rsidRPr="008918F5">
        <w:rPr>
          <w:rFonts w:ascii="Courier New" w:hAnsi="Courier New" w:cs="Courier New"/>
          <w:color w:val="228B22"/>
          <w:sz w:val="17"/>
          <w:szCs w:val="17"/>
        </w:rPr>
        <w:t>%-(l/2)*sin(phi1_init)*dphi1_init;</w:t>
      </w:r>
    </w:p>
    <w:p w14:paraId="2AE59F27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dx2_0 = 0;</w:t>
      </w:r>
      <w:r w:rsidRPr="008918F5">
        <w:rPr>
          <w:rFonts w:ascii="Courier New" w:hAnsi="Courier New" w:cs="Courier New"/>
          <w:color w:val="228B22"/>
          <w:sz w:val="17"/>
          <w:szCs w:val="17"/>
        </w:rPr>
        <w:t>%-(3*l/2)*sin(phi1_init)*dphi1_init;</w:t>
      </w:r>
    </w:p>
    <w:p w14:paraId="46176BF1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dy1_0 = 0; </w:t>
      </w:r>
    </w:p>
    <w:p w14:paraId="0B94E60E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dy2_0 = 0;</w:t>
      </w:r>
    </w:p>
    <w:p w14:paraId="6A4A50F8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4011288A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 Calculate impatct forces</w:t>
      </w:r>
    </w:p>
    <w:p w14:paraId="6D4D05EE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x0  = [dx1_0;dy1_0;dphi1_0;dx2_0;dy2_0;dphi2_0];</w:t>
      </w:r>
    </w:p>
    <w:p w14:paraId="3EE96675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[X] = state_calc(x0,parms,syst);</w:t>
      </w:r>
    </w:p>
    <w:p w14:paraId="1B0C7F08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X   = double(vpa(X));</w:t>
      </w:r>
    </w:p>
    <w:p w14:paraId="4972184B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M = diag([parms.m,parms.m,parms.I,parms.m,parms.m,parms.I]);</w:t>
      </w:r>
    </w:p>
    <w:p w14:paraId="391ACC8A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KE_before = 0.5*x0'*M*x0;</w:t>
      </w:r>
    </w:p>
    <w:p w14:paraId="5425950F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KE_after = 0.5*X(1:6)'*M*X(1:6);</w:t>
      </w:r>
    </w:p>
    <w:p w14:paraId="40D452DD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2C7BD023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%% A: Create state space matrices for the case when we add a spring</w:t>
      </w:r>
    </w:p>
    <w:p w14:paraId="24EC9F1D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FF"/>
          <w:sz w:val="17"/>
          <w:szCs w:val="17"/>
        </w:rPr>
        <w:t>function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[X] = state_calc(x0,parms,syst)</w:t>
      </w:r>
    </w:p>
    <w:p w14:paraId="24A0F18E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4D5F9C24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 Get system matrices out</w:t>
      </w:r>
    </w:p>
    <w:p w14:paraId="67F5FCD3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structname_fields = fields(parms);</w:t>
      </w:r>
    </w:p>
    <w:p w14:paraId="62F10C22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FF"/>
          <w:sz w:val="17"/>
          <w:szCs w:val="17"/>
        </w:rPr>
        <w:t>for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i = 1:size(fields(parms))</w:t>
      </w:r>
    </w:p>
    <w:p w14:paraId="546B5A41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   eval_str = [structname_fields{i,:},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'='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'parms.'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,structname_fields{i,:},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';'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];</w:t>
      </w:r>
    </w:p>
    <w:p w14:paraId="35724AA7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   eval(eval_str);</w:t>
      </w:r>
    </w:p>
    <w:p w14:paraId="7CA6B6BD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FF"/>
          <w:sz w:val="17"/>
          <w:szCs w:val="17"/>
        </w:rPr>
        <w:t>end</w:t>
      </w:r>
    </w:p>
    <w:p w14:paraId="22BD7B34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structname_fields = fields(syst);</w:t>
      </w:r>
    </w:p>
    <w:p w14:paraId="5A2C4E2F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FF"/>
          <w:sz w:val="17"/>
          <w:szCs w:val="17"/>
        </w:rPr>
        <w:t>for</w:t>
      </w: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i = 1:size(fields(syst))</w:t>
      </w:r>
    </w:p>
    <w:p w14:paraId="70C0482C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   eval_str = [structname_fields{i,:},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'='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'syst.'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,structname_fields{i,:},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';'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];</w:t>
      </w:r>
    </w:p>
    <w:p w14:paraId="1B9DBDCB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   eval(eval_str);</w:t>
      </w:r>
    </w:p>
    <w:p w14:paraId="0D86C753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FF"/>
          <w:sz w:val="17"/>
          <w:szCs w:val="17"/>
        </w:rPr>
        <w:t>end</w:t>
      </w:r>
    </w:p>
    <w:p w14:paraId="069985EF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FF"/>
          <w:sz w:val="17"/>
          <w:szCs w:val="17"/>
        </w:rPr>
        <w:t xml:space="preserve"> </w:t>
      </w:r>
    </w:p>
    <w:p w14:paraId="4AB3DFF0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Cx = subs(Cx, {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'phi1'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'phi2'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'dphi1'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,</w:t>
      </w:r>
      <w:r w:rsidRPr="008918F5">
        <w:rPr>
          <w:rFonts w:ascii="Courier New" w:hAnsi="Courier New" w:cs="Courier New"/>
          <w:color w:val="A020F0"/>
          <w:sz w:val="17"/>
          <w:szCs w:val="17"/>
        </w:rPr>
        <w:t>'dphi2'</w:t>
      </w:r>
      <w:r w:rsidRPr="008918F5">
        <w:rPr>
          <w:rFonts w:ascii="Courier New" w:hAnsi="Courier New" w:cs="Courier New"/>
          <w:color w:val="000000"/>
          <w:sz w:val="17"/>
          <w:szCs w:val="17"/>
        </w:rPr>
        <w:t>},</w:t>
      </w:r>
      <w:r w:rsidRPr="008918F5">
        <w:rPr>
          <w:rFonts w:ascii="Courier New" w:hAnsi="Courier New" w:cs="Courier New"/>
          <w:color w:val="0000FF"/>
          <w:sz w:val="17"/>
          <w:szCs w:val="17"/>
        </w:rPr>
        <w:t>...</w:t>
      </w:r>
    </w:p>
    <w:p w14:paraId="71A2EA47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   [parms.phi1_0,parms.phi2_0,x0(3),x0(6)]);</w:t>
      </w:r>
    </w:p>
    <w:p w14:paraId="12029BCF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09200AFA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>% Create matrices</w:t>
      </w:r>
    </w:p>
    <w:p w14:paraId="2D51C3D5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228B22"/>
          <w:sz w:val="17"/>
          <w:szCs w:val="17"/>
        </w:rPr>
        <w:t xml:space="preserve"> </w:t>
      </w:r>
    </w:p>
    <w:p w14:paraId="34D27FE5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M = diag([parms.m,parms.m,parms.I,parms.m,parms.m,parms.I]);</w:t>
      </w:r>
    </w:p>
    <w:p w14:paraId="0A8152E8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A = [M Cx';Cx zeros(5,5)];</w:t>
      </w:r>
    </w:p>
    <w:p w14:paraId="1E56322D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F = [M*x0];</w:t>
      </w:r>
    </w:p>
    <w:p w14:paraId="6BCF9C0C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b = [F;-parms.e*Cx*x0];</w:t>
      </w:r>
    </w:p>
    <w:p w14:paraId="16A25EF0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>X = A\b;</w:t>
      </w:r>
    </w:p>
    <w:p w14:paraId="6E20EA49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7FC8EF32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  <w:r w:rsidRPr="008918F5">
        <w:rPr>
          <w:rFonts w:ascii="Courier New" w:hAnsi="Courier New" w:cs="Courier New"/>
          <w:color w:val="0000FF"/>
          <w:sz w:val="17"/>
          <w:szCs w:val="17"/>
        </w:rPr>
        <w:t>end</w:t>
      </w:r>
    </w:p>
    <w:p w14:paraId="5A8D5AF5" w14:textId="77777777" w:rsidR="008918F5" w:rsidRPr="008918F5" w:rsidRDefault="008918F5" w:rsidP="008918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7"/>
          <w:szCs w:val="17"/>
        </w:rPr>
      </w:pPr>
    </w:p>
    <w:p w14:paraId="275FD115" w14:textId="77777777" w:rsidR="008918F5" w:rsidRPr="008918F5" w:rsidRDefault="008918F5" w:rsidP="008918F5">
      <w:pPr>
        <w:ind w:firstLine="0"/>
      </w:pPr>
    </w:p>
    <w:sectPr w:rsidR="008918F5" w:rsidRPr="008918F5" w:rsidSect="0005119C">
      <w:headerReference w:type="default" r:id="rId16"/>
      <w:footerReference w:type="even" r:id="rId17"/>
      <w:footerReference w:type="default" r:id="rId1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B6121" w14:textId="77777777" w:rsidR="00C66CEE" w:rsidRDefault="00C66CEE">
      <w:pPr>
        <w:spacing w:line="240" w:lineRule="auto"/>
      </w:pPr>
      <w:r>
        <w:separator/>
      </w:r>
    </w:p>
  </w:endnote>
  <w:endnote w:type="continuationSeparator" w:id="0">
    <w:p w14:paraId="79F5AA15" w14:textId="77777777" w:rsidR="00C66CEE" w:rsidRDefault="00C66C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0">
    <w:altName w:val="Calibri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mbx12">
    <w:altName w:val="Calibri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bx10">
    <w:altName w:val="Calibri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2F50A" w14:textId="77777777" w:rsidR="00560C46" w:rsidRDefault="00560C4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CF33BC" w14:textId="77777777" w:rsidR="00560C46" w:rsidRDefault="00560C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FCEAA" w14:textId="73D57FEA" w:rsidR="00560C46" w:rsidRDefault="00560C46" w:rsidP="0005119C">
    <w:pPr>
      <w:pStyle w:val="Footer"/>
      <w:tabs>
        <w:tab w:val="left" w:pos="2400"/>
        <w:tab w:val="center" w:pos="4683"/>
      </w:tabs>
      <w:jc w:val="left"/>
      <w:rPr>
        <w:caps/>
        <w:noProof/>
        <w:color w:val="4472C4" w:themeColor="accent1"/>
      </w:rPr>
    </w:pP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7</w:t>
    </w:r>
    <w:r>
      <w:rPr>
        <w:caps/>
        <w:noProof/>
        <w:color w:val="4472C4" w:themeColor="accent1"/>
      </w:rPr>
      <w:fldChar w:fldCharType="end"/>
    </w:r>
  </w:p>
  <w:p w14:paraId="37858F22" w14:textId="77777777" w:rsidR="00560C46" w:rsidRDefault="00560C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1A00F" w14:textId="77777777" w:rsidR="00C66CEE" w:rsidRDefault="00C66CEE">
      <w:pPr>
        <w:spacing w:line="240" w:lineRule="auto"/>
      </w:pPr>
      <w:r>
        <w:separator/>
      </w:r>
    </w:p>
  </w:footnote>
  <w:footnote w:type="continuationSeparator" w:id="0">
    <w:p w14:paraId="71C5CC1C" w14:textId="77777777" w:rsidR="00C66CEE" w:rsidRDefault="00C66C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E8C1B" w14:textId="787375C2" w:rsidR="00560C46" w:rsidRPr="00C045D2" w:rsidRDefault="00560C46" w:rsidP="0005119C">
    <w:pPr>
      <w:pStyle w:val="Header"/>
      <w:tabs>
        <w:tab w:val="clear" w:pos="8306"/>
        <w:tab w:val="left" w:pos="6975"/>
      </w:tabs>
      <w:spacing w:line="240" w:lineRule="auto"/>
      <w:ind w:firstLine="0"/>
      <w:jc w:val="left"/>
      <w:rPr>
        <w:u w:val="single"/>
      </w:rPr>
    </w:pPr>
    <w:r w:rsidRPr="007C0C75">
      <w:rPr>
        <w:u w:val="single"/>
      </w:rPr>
      <w:t xml:space="preserve">ME41060 - Multibody Dynamics B </w:t>
    </w:r>
    <w:r w:rsidRPr="007C0C75">
      <w:rPr>
        <w:rFonts w:ascii="Arial" w:hAnsi="Arial" w:cs="Arial"/>
        <w:u w:val="single"/>
      </w:rPr>
      <w:t>–</w:t>
    </w:r>
    <w:r w:rsidRPr="007C0C75">
      <w:rPr>
        <w:u w:val="single"/>
      </w:rPr>
      <w:t xml:space="preserve"> Assignme</w:t>
    </w:r>
    <w:r>
      <w:rPr>
        <w:u w:val="single"/>
      </w:rPr>
      <w:t>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44047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EA22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DE5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E87D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3C32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14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66B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2A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32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AC19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FD78EE"/>
    <w:multiLevelType w:val="hybridMultilevel"/>
    <w:tmpl w:val="227C5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839E3"/>
    <w:multiLevelType w:val="multilevel"/>
    <w:tmpl w:val="A5CAB3E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3FEC05AF"/>
    <w:multiLevelType w:val="hybridMultilevel"/>
    <w:tmpl w:val="9264A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21373"/>
    <w:multiLevelType w:val="hybridMultilevel"/>
    <w:tmpl w:val="CB2E257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C7427"/>
    <w:multiLevelType w:val="multilevel"/>
    <w:tmpl w:val="2592A4C0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00"/>
        </w:tabs>
        <w:ind w:left="638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6F9E5CAC"/>
    <w:multiLevelType w:val="multilevel"/>
    <w:tmpl w:val="E45E8E5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5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0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GB" w:vendorID="64" w:dllVersion="0" w:nlCheck="1" w:checkStyle="0"/>
  <w:activeWritingStyle w:appName="MSWord" w:lang="nl-NL" w:vendorID="64" w:dllVersion="0" w:nlCheck="1" w:checkStyle="0"/>
  <w:activeWritingStyle w:appName="MSWord" w:lang="en-IN" w:vendorID="64" w:dllVersion="0" w:nlCheck="1" w:checkStyle="0"/>
  <w:activeWritingStyle w:appName="MSWord" w:lang="en-US" w:vendorID="64" w:dllVersion="0" w:nlCheck="1" w:checkStyle="0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a0MDQ3tDCxMDI1NDBV0lEKTi0uzszPAykwNKgFAHIsivYtAAAA"/>
  </w:docVars>
  <w:rsids>
    <w:rsidRoot w:val="00204F38"/>
    <w:rsid w:val="0000010B"/>
    <w:rsid w:val="00003473"/>
    <w:rsid w:val="00011368"/>
    <w:rsid w:val="00011607"/>
    <w:rsid w:val="0001427F"/>
    <w:rsid w:val="00017730"/>
    <w:rsid w:val="00017C73"/>
    <w:rsid w:val="00021321"/>
    <w:rsid w:val="000222CA"/>
    <w:rsid w:val="000241C8"/>
    <w:rsid w:val="000310A6"/>
    <w:rsid w:val="00033530"/>
    <w:rsid w:val="00034956"/>
    <w:rsid w:val="00037E41"/>
    <w:rsid w:val="0004247B"/>
    <w:rsid w:val="00043168"/>
    <w:rsid w:val="00043EC8"/>
    <w:rsid w:val="0005105C"/>
    <w:rsid w:val="0005119C"/>
    <w:rsid w:val="000528E9"/>
    <w:rsid w:val="00061587"/>
    <w:rsid w:val="00061AB4"/>
    <w:rsid w:val="0006221B"/>
    <w:rsid w:val="000643AE"/>
    <w:rsid w:val="00072CBF"/>
    <w:rsid w:val="00077089"/>
    <w:rsid w:val="00083452"/>
    <w:rsid w:val="00084985"/>
    <w:rsid w:val="000875C6"/>
    <w:rsid w:val="00090BB1"/>
    <w:rsid w:val="00092171"/>
    <w:rsid w:val="00092510"/>
    <w:rsid w:val="00094050"/>
    <w:rsid w:val="000949C1"/>
    <w:rsid w:val="000978C7"/>
    <w:rsid w:val="00097ED9"/>
    <w:rsid w:val="000A325E"/>
    <w:rsid w:val="000A5321"/>
    <w:rsid w:val="000A6A82"/>
    <w:rsid w:val="000B1220"/>
    <w:rsid w:val="000B1E94"/>
    <w:rsid w:val="000C10D5"/>
    <w:rsid w:val="000C58C7"/>
    <w:rsid w:val="000D14CD"/>
    <w:rsid w:val="000D5DA7"/>
    <w:rsid w:val="000D6B9D"/>
    <w:rsid w:val="000F33BB"/>
    <w:rsid w:val="000F39D6"/>
    <w:rsid w:val="000F57CB"/>
    <w:rsid w:val="00100419"/>
    <w:rsid w:val="001008E6"/>
    <w:rsid w:val="001030C4"/>
    <w:rsid w:val="0010619C"/>
    <w:rsid w:val="00110F71"/>
    <w:rsid w:val="00115555"/>
    <w:rsid w:val="00115605"/>
    <w:rsid w:val="001200C5"/>
    <w:rsid w:val="00120ED4"/>
    <w:rsid w:val="00124049"/>
    <w:rsid w:val="001323ED"/>
    <w:rsid w:val="001328EE"/>
    <w:rsid w:val="00135039"/>
    <w:rsid w:val="00136B84"/>
    <w:rsid w:val="00141257"/>
    <w:rsid w:val="00143E47"/>
    <w:rsid w:val="00145A94"/>
    <w:rsid w:val="00147A39"/>
    <w:rsid w:val="00151DCC"/>
    <w:rsid w:val="00154361"/>
    <w:rsid w:val="00156B6D"/>
    <w:rsid w:val="0016048D"/>
    <w:rsid w:val="00161844"/>
    <w:rsid w:val="0016324B"/>
    <w:rsid w:val="0017548E"/>
    <w:rsid w:val="00177952"/>
    <w:rsid w:val="00181B70"/>
    <w:rsid w:val="00182DE3"/>
    <w:rsid w:val="00184118"/>
    <w:rsid w:val="00184296"/>
    <w:rsid w:val="00184772"/>
    <w:rsid w:val="00186925"/>
    <w:rsid w:val="00191327"/>
    <w:rsid w:val="001A0D3E"/>
    <w:rsid w:val="001A3C69"/>
    <w:rsid w:val="001B0E07"/>
    <w:rsid w:val="001B1BD3"/>
    <w:rsid w:val="001B48A3"/>
    <w:rsid w:val="001D02CB"/>
    <w:rsid w:val="001D1C0F"/>
    <w:rsid w:val="001D4BF0"/>
    <w:rsid w:val="001D67D0"/>
    <w:rsid w:val="001D7B1E"/>
    <w:rsid w:val="001D7C36"/>
    <w:rsid w:val="001E11A4"/>
    <w:rsid w:val="001E1270"/>
    <w:rsid w:val="001E133B"/>
    <w:rsid w:val="001E23B6"/>
    <w:rsid w:val="001E4329"/>
    <w:rsid w:val="001E737F"/>
    <w:rsid w:val="001F2ABA"/>
    <w:rsid w:val="001F36C0"/>
    <w:rsid w:val="001F6DBA"/>
    <w:rsid w:val="00202358"/>
    <w:rsid w:val="00204CA4"/>
    <w:rsid w:val="00204F38"/>
    <w:rsid w:val="00207B38"/>
    <w:rsid w:val="00210608"/>
    <w:rsid w:val="00211394"/>
    <w:rsid w:val="00211B09"/>
    <w:rsid w:val="00216629"/>
    <w:rsid w:val="002327D8"/>
    <w:rsid w:val="002353EF"/>
    <w:rsid w:val="00236CE6"/>
    <w:rsid w:val="002372C6"/>
    <w:rsid w:val="00237457"/>
    <w:rsid w:val="00241362"/>
    <w:rsid w:val="00241855"/>
    <w:rsid w:val="0024420D"/>
    <w:rsid w:val="002454C0"/>
    <w:rsid w:val="00245BCA"/>
    <w:rsid w:val="002554C1"/>
    <w:rsid w:val="00257D32"/>
    <w:rsid w:val="00257FB9"/>
    <w:rsid w:val="00262533"/>
    <w:rsid w:val="00265227"/>
    <w:rsid w:val="00276289"/>
    <w:rsid w:val="00276BCC"/>
    <w:rsid w:val="00277A51"/>
    <w:rsid w:val="00284513"/>
    <w:rsid w:val="002937DF"/>
    <w:rsid w:val="002A30CB"/>
    <w:rsid w:val="002B148F"/>
    <w:rsid w:val="002B397A"/>
    <w:rsid w:val="002C10AD"/>
    <w:rsid w:val="002C1207"/>
    <w:rsid w:val="002C4447"/>
    <w:rsid w:val="002C5479"/>
    <w:rsid w:val="002C7FA6"/>
    <w:rsid w:val="002D50CD"/>
    <w:rsid w:val="002E13CD"/>
    <w:rsid w:val="002E1617"/>
    <w:rsid w:val="002E30E8"/>
    <w:rsid w:val="002E477B"/>
    <w:rsid w:val="002E584B"/>
    <w:rsid w:val="002E6CB2"/>
    <w:rsid w:val="002F491D"/>
    <w:rsid w:val="002F53E6"/>
    <w:rsid w:val="002F6BDF"/>
    <w:rsid w:val="002F78AE"/>
    <w:rsid w:val="00300A7D"/>
    <w:rsid w:val="00303973"/>
    <w:rsid w:val="003108D7"/>
    <w:rsid w:val="00316E4E"/>
    <w:rsid w:val="00317A2E"/>
    <w:rsid w:val="00317C50"/>
    <w:rsid w:val="00320F96"/>
    <w:rsid w:val="0032200D"/>
    <w:rsid w:val="003260BD"/>
    <w:rsid w:val="00331531"/>
    <w:rsid w:val="003348FA"/>
    <w:rsid w:val="00335E88"/>
    <w:rsid w:val="0034022D"/>
    <w:rsid w:val="003402B9"/>
    <w:rsid w:val="00340B4B"/>
    <w:rsid w:val="00344EA9"/>
    <w:rsid w:val="003475CA"/>
    <w:rsid w:val="003527B8"/>
    <w:rsid w:val="00366A30"/>
    <w:rsid w:val="003701B6"/>
    <w:rsid w:val="00370BD2"/>
    <w:rsid w:val="0037497B"/>
    <w:rsid w:val="00375692"/>
    <w:rsid w:val="00376BE1"/>
    <w:rsid w:val="00381D01"/>
    <w:rsid w:val="00383B95"/>
    <w:rsid w:val="00386A06"/>
    <w:rsid w:val="00387506"/>
    <w:rsid w:val="00390A82"/>
    <w:rsid w:val="00390F84"/>
    <w:rsid w:val="003913DF"/>
    <w:rsid w:val="00392097"/>
    <w:rsid w:val="00392C5A"/>
    <w:rsid w:val="003946FC"/>
    <w:rsid w:val="00395B56"/>
    <w:rsid w:val="00397C97"/>
    <w:rsid w:val="003A087B"/>
    <w:rsid w:val="003A09AC"/>
    <w:rsid w:val="003A2CE7"/>
    <w:rsid w:val="003A2E24"/>
    <w:rsid w:val="003A4EF5"/>
    <w:rsid w:val="003B1493"/>
    <w:rsid w:val="003B34C2"/>
    <w:rsid w:val="003B5FE4"/>
    <w:rsid w:val="003C181E"/>
    <w:rsid w:val="003C7D0A"/>
    <w:rsid w:val="003D0018"/>
    <w:rsid w:val="003D2B0D"/>
    <w:rsid w:val="003D4F32"/>
    <w:rsid w:val="003D5851"/>
    <w:rsid w:val="003E3260"/>
    <w:rsid w:val="003E6407"/>
    <w:rsid w:val="003E6705"/>
    <w:rsid w:val="003E68AA"/>
    <w:rsid w:val="003F238D"/>
    <w:rsid w:val="003F4C1E"/>
    <w:rsid w:val="003F7EF2"/>
    <w:rsid w:val="00402235"/>
    <w:rsid w:val="004034D5"/>
    <w:rsid w:val="00412ACF"/>
    <w:rsid w:val="00413ED4"/>
    <w:rsid w:val="00414233"/>
    <w:rsid w:val="0042471F"/>
    <w:rsid w:val="00424DFA"/>
    <w:rsid w:val="00427D76"/>
    <w:rsid w:val="00431164"/>
    <w:rsid w:val="00431AAD"/>
    <w:rsid w:val="00434457"/>
    <w:rsid w:val="00437224"/>
    <w:rsid w:val="00440922"/>
    <w:rsid w:val="004418B1"/>
    <w:rsid w:val="004449F6"/>
    <w:rsid w:val="0045436A"/>
    <w:rsid w:val="004546BD"/>
    <w:rsid w:val="004556AE"/>
    <w:rsid w:val="004620B6"/>
    <w:rsid w:val="004657D7"/>
    <w:rsid w:val="00475143"/>
    <w:rsid w:val="00477EDF"/>
    <w:rsid w:val="00483431"/>
    <w:rsid w:val="00485D3F"/>
    <w:rsid w:val="0049154D"/>
    <w:rsid w:val="00492542"/>
    <w:rsid w:val="00493148"/>
    <w:rsid w:val="004938F3"/>
    <w:rsid w:val="00495CE8"/>
    <w:rsid w:val="004A01BB"/>
    <w:rsid w:val="004A468E"/>
    <w:rsid w:val="004A72F9"/>
    <w:rsid w:val="004B060F"/>
    <w:rsid w:val="004B0F64"/>
    <w:rsid w:val="004B21EF"/>
    <w:rsid w:val="004B2936"/>
    <w:rsid w:val="004B493E"/>
    <w:rsid w:val="004B4A3C"/>
    <w:rsid w:val="004B4EDB"/>
    <w:rsid w:val="004B7F81"/>
    <w:rsid w:val="004C3898"/>
    <w:rsid w:val="004C56C8"/>
    <w:rsid w:val="004D0A5E"/>
    <w:rsid w:val="004D797C"/>
    <w:rsid w:val="004E0C0D"/>
    <w:rsid w:val="004E2ACE"/>
    <w:rsid w:val="004E5D2E"/>
    <w:rsid w:val="004F6DF3"/>
    <w:rsid w:val="00500661"/>
    <w:rsid w:val="00501C37"/>
    <w:rsid w:val="0051007A"/>
    <w:rsid w:val="005113D1"/>
    <w:rsid w:val="00515DF3"/>
    <w:rsid w:val="00515FDF"/>
    <w:rsid w:val="00517980"/>
    <w:rsid w:val="00521A4C"/>
    <w:rsid w:val="005278B0"/>
    <w:rsid w:val="00531D29"/>
    <w:rsid w:val="005373EE"/>
    <w:rsid w:val="00541929"/>
    <w:rsid w:val="005428C8"/>
    <w:rsid w:val="00545F96"/>
    <w:rsid w:val="00546203"/>
    <w:rsid w:val="005502F6"/>
    <w:rsid w:val="00550A6A"/>
    <w:rsid w:val="00556478"/>
    <w:rsid w:val="005578DA"/>
    <w:rsid w:val="00560C46"/>
    <w:rsid w:val="00561E85"/>
    <w:rsid w:val="0056426B"/>
    <w:rsid w:val="00566572"/>
    <w:rsid w:val="005736D7"/>
    <w:rsid w:val="00587DAF"/>
    <w:rsid w:val="005A1E2B"/>
    <w:rsid w:val="005A5846"/>
    <w:rsid w:val="005B0ACE"/>
    <w:rsid w:val="005B28F5"/>
    <w:rsid w:val="005B294D"/>
    <w:rsid w:val="005B43EC"/>
    <w:rsid w:val="005B66B9"/>
    <w:rsid w:val="005C03F6"/>
    <w:rsid w:val="005C3921"/>
    <w:rsid w:val="005D20BD"/>
    <w:rsid w:val="005D2CA9"/>
    <w:rsid w:val="005D6DFB"/>
    <w:rsid w:val="005E45E7"/>
    <w:rsid w:val="005E54EF"/>
    <w:rsid w:val="005E7139"/>
    <w:rsid w:val="005E78D4"/>
    <w:rsid w:val="005F3CA3"/>
    <w:rsid w:val="005F6E5C"/>
    <w:rsid w:val="00603228"/>
    <w:rsid w:val="00606150"/>
    <w:rsid w:val="00613EF2"/>
    <w:rsid w:val="006170CA"/>
    <w:rsid w:val="006205A3"/>
    <w:rsid w:val="00621E85"/>
    <w:rsid w:val="00624169"/>
    <w:rsid w:val="00625220"/>
    <w:rsid w:val="00625392"/>
    <w:rsid w:val="00636F5A"/>
    <w:rsid w:val="0063745E"/>
    <w:rsid w:val="00637A5E"/>
    <w:rsid w:val="00640A0E"/>
    <w:rsid w:val="00641C1B"/>
    <w:rsid w:val="00643C6D"/>
    <w:rsid w:val="00662BCF"/>
    <w:rsid w:val="00662C75"/>
    <w:rsid w:val="00663402"/>
    <w:rsid w:val="00663DB9"/>
    <w:rsid w:val="00665F18"/>
    <w:rsid w:val="00666C2F"/>
    <w:rsid w:val="00667315"/>
    <w:rsid w:val="006677F7"/>
    <w:rsid w:val="006706FD"/>
    <w:rsid w:val="0067485F"/>
    <w:rsid w:val="0067632A"/>
    <w:rsid w:val="00686DB0"/>
    <w:rsid w:val="00690F2A"/>
    <w:rsid w:val="0069253F"/>
    <w:rsid w:val="00694EA7"/>
    <w:rsid w:val="006951E6"/>
    <w:rsid w:val="00696A80"/>
    <w:rsid w:val="006A1B6C"/>
    <w:rsid w:val="006A4BC2"/>
    <w:rsid w:val="006A4D21"/>
    <w:rsid w:val="006A6517"/>
    <w:rsid w:val="006A69C2"/>
    <w:rsid w:val="006A708B"/>
    <w:rsid w:val="006A757D"/>
    <w:rsid w:val="006A78BB"/>
    <w:rsid w:val="006B109A"/>
    <w:rsid w:val="006B4AF0"/>
    <w:rsid w:val="006C1B1F"/>
    <w:rsid w:val="006C433C"/>
    <w:rsid w:val="006D261E"/>
    <w:rsid w:val="006D2BD8"/>
    <w:rsid w:val="006D6365"/>
    <w:rsid w:val="006D682E"/>
    <w:rsid w:val="006D6A1F"/>
    <w:rsid w:val="006E7AAF"/>
    <w:rsid w:val="006E7EE7"/>
    <w:rsid w:val="006F0DDB"/>
    <w:rsid w:val="006F2253"/>
    <w:rsid w:val="006F2E1C"/>
    <w:rsid w:val="006F4C72"/>
    <w:rsid w:val="00702BA4"/>
    <w:rsid w:val="0070462A"/>
    <w:rsid w:val="00706626"/>
    <w:rsid w:val="00714006"/>
    <w:rsid w:val="00716ADF"/>
    <w:rsid w:val="00717C24"/>
    <w:rsid w:val="00721A17"/>
    <w:rsid w:val="00722488"/>
    <w:rsid w:val="00723404"/>
    <w:rsid w:val="0072429F"/>
    <w:rsid w:val="00726EF6"/>
    <w:rsid w:val="0073021B"/>
    <w:rsid w:val="00732A50"/>
    <w:rsid w:val="0073625A"/>
    <w:rsid w:val="007408C8"/>
    <w:rsid w:val="00741B80"/>
    <w:rsid w:val="00744341"/>
    <w:rsid w:val="00755FD0"/>
    <w:rsid w:val="00762BB1"/>
    <w:rsid w:val="007661AC"/>
    <w:rsid w:val="0076659F"/>
    <w:rsid w:val="0077088A"/>
    <w:rsid w:val="0077209F"/>
    <w:rsid w:val="00772383"/>
    <w:rsid w:val="007732FC"/>
    <w:rsid w:val="007743EF"/>
    <w:rsid w:val="0077578B"/>
    <w:rsid w:val="00777464"/>
    <w:rsid w:val="007778C3"/>
    <w:rsid w:val="00781907"/>
    <w:rsid w:val="007819FF"/>
    <w:rsid w:val="00782AE9"/>
    <w:rsid w:val="0078308F"/>
    <w:rsid w:val="00783246"/>
    <w:rsid w:val="0079434D"/>
    <w:rsid w:val="007A50A2"/>
    <w:rsid w:val="007B0147"/>
    <w:rsid w:val="007B04E1"/>
    <w:rsid w:val="007B17AC"/>
    <w:rsid w:val="007B711E"/>
    <w:rsid w:val="007C0C75"/>
    <w:rsid w:val="007C0CF7"/>
    <w:rsid w:val="007D0A91"/>
    <w:rsid w:val="007D1B59"/>
    <w:rsid w:val="007D50D1"/>
    <w:rsid w:val="007E0745"/>
    <w:rsid w:val="007E2D98"/>
    <w:rsid w:val="007E663B"/>
    <w:rsid w:val="0080369A"/>
    <w:rsid w:val="008042F0"/>
    <w:rsid w:val="00805A55"/>
    <w:rsid w:val="00811868"/>
    <w:rsid w:val="00816D3F"/>
    <w:rsid w:val="00817C46"/>
    <w:rsid w:val="00820AB2"/>
    <w:rsid w:val="00827564"/>
    <w:rsid w:val="0083735D"/>
    <w:rsid w:val="0084151C"/>
    <w:rsid w:val="00841948"/>
    <w:rsid w:val="008431C5"/>
    <w:rsid w:val="00843A39"/>
    <w:rsid w:val="00844468"/>
    <w:rsid w:val="008463B7"/>
    <w:rsid w:val="00850925"/>
    <w:rsid w:val="00856ED4"/>
    <w:rsid w:val="00866D64"/>
    <w:rsid w:val="0087312F"/>
    <w:rsid w:val="00873239"/>
    <w:rsid w:val="00881B3C"/>
    <w:rsid w:val="0088208F"/>
    <w:rsid w:val="008826EB"/>
    <w:rsid w:val="00882ACC"/>
    <w:rsid w:val="00883F0E"/>
    <w:rsid w:val="00885BE4"/>
    <w:rsid w:val="00890AF0"/>
    <w:rsid w:val="008918F5"/>
    <w:rsid w:val="00892879"/>
    <w:rsid w:val="008937E7"/>
    <w:rsid w:val="00894182"/>
    <w:rsid w:val="008973D2"/>
    <w:rsid w:val="008A0124"/>
    <w:rsid w:val="008A1D48"/>
    <w:rsid w:val="008A50E4"/>
    <w:rsid w:val="008A55B6"/>
    <w:rsid w:val="008B1CAD"/>
    <w:rsid w:val="008B3D13"/>
    <w:rsid w:val="008B3E2D"/>
    <w:rsid w:val="008B6561"/>
    <w:rsid w:val="008C1282"/>
    <w:rsid w:val="008C5A01"/>
    <w:rsid w:val="008D2326"/>
    <w:rsid w:val="008D2929"/>
    <w:rsid w:val="008D4164"/>
    <w:rsid w:val="008E213D"/>
    <w:rsid w:val="008E2868"/>
    <w:rsid w:val="008F405D"/>
    <w:rsid w:val="008F7985"/>
    <w:rsid w:val="008F7E05"/>
    <w:rsid w:val="00901C42"/>
    <w:rsid w:val="009056FE"/>
    <w:rsid w:val="0091064D"/>
    <w:rsid w:val="00911522"/>
    <w:rsid w:val="00911F79"/>
    <w:rsid w:val="0091308A"/>
    <w:rsid w:val="00915BB3"/>
    <w:rsid w:val="009174E1"/>
    <w:rsid w:val="009175E1"/>
    <w:rsid w:val="00921F1B"/>
    <w:rsid w:val="00922D76"/>
    <w:rsid w:val="0092337A"/>
    <w:rsid w:val="00925881"/>
    <w:rsid w:val="00927B99"/>
    <w:rsid w:val="00933E94"/>
    <w:rsid w:val="00935034"/>
    <w:rsid w:val="00941DC4"/>
    <w:rsid w:val="009533ED"/>
    <w:rsid w:val="0095521E"/>
    <w:rsid w:val="00957D06"/>
    <w:rsid w:val="00962A96"/>
    <w:rsid w:val="00964DDB"/>
    <w:rsid w:val="00965BC2"/>
    <w:rsid w:val="00966BFE"/>
    <w:rsid w:val="00974382"/>
    <w:rsid w:val="00974B1C"/>
    <w:rsid w:val="009761DD"/>
    <w:rsid w:val="009828AF"/>
    <w:rsid w:val="009866D4"/>
    <w:rsid w:val="009922F1"/>
    <w:rsid w:val="00992482"/>
    <w:rsid w:val="00992E26"/>
    <w:rsid w:val="00992FA8"/>
    <w:rsid w:val="00993504"/>
    <w:rsid w:val="009953B5"/>
    <w:rsid w:val="009A420E"/>
    <w:rsid w:val="009B7C2F"/>
    <w:rsid w:val="009C3153"/>
    <w:rsid w:val="009C32A8"/>
    <w:rsid w:val="009C5008"/>
    <w:rsid w:val="009D19EB"/>
    <w:rsid w:val="009D4277"/>
    <w:rsid w:val="009D69C2"/>
    <w:rsid w:val="009D7D3B"/>
    <w:rsid w:val="009D7F29"/>
    <w:rsid w:val="009E16C9"/>
    <w:rsid w:val="009E5157"/>
    <w:rsid w:val="009E55BD"/>
    <w:rsid w:val="009F0EA3"/>
    <w:rsid w:val="009F25B8"/>
    <w:rsid w:val="00A0127F"/>
    <w:rsid w:val="00A01CE6"/>
    <w:rsid w:val="00A03158"/>
    <w:rsid w:val="00A03D01"/>
    <w:rsid w:val="00A06453"/>
    <w:rsid w:val="00A07C85"/>
    <w:rsid w:val="00A111A0"/>
    <w:rsid w:val="00A12E75"/>
    <w:rsid w:val="00A13DD6"/>
    <w:rsid w:val="00A16A2C"/>
    <w:rsid w:val="00A21745"/>
    <w:rsid w:val="00A21DF1"/>
    <w:rsid w:val="00A4017A"/>
    <w:rsid w:val="00A41F17"/>
    <w:rsid w:val="00A46D74"/>
    <w:rsid w:val="00A4783F"/>
    <w:rsid w:val="00A534FF"/>
    <w:rsid w:val="00A53687"/>
    <w:rsid w:val="00A53F1A"/>
    <w:rsid w:val="00A71893"/>
    <w:rsid w:val="00A71B74"/>
    <w:rsid w:val="00A734A9"/>
    <w:rsid w:val="00A74D3E"/>
    <w:rsid w:val="00A74E6F"/>
    <w:rsid w:val="00A7510E"/>
    <w:rsid w:val="00A75C08"/>
    <w:rsid w:val="00A83B3D"/>
    <w:rsid w:val="00A84A66"/>
    <w:rsid w:val="00A9762B"/>
    <w:rsid w:val="00AA50F9"/>
    <w:rsid w:val="00AA538D"/>
    <w:rsid w:val="00AA7ECF"/>
    <w:rsid w:val="00AB1D95"/>
    <w:rsid w:val="00AB5B8A"/>
    <w:rsid w:val="00AC4D10"/>
    <w:rsid w:val="00AC5336"/>
    <w:rsid w:val="00AC69AF"/>
    <w:rsid w:val="00AC7A69"/>
    <w:rsid w:val="00AD3865"/>
    <w:rsid w:val="00AD4064"/>
    <w:rsid w:val="00AD4B0D"/>
    <w:rsid w:val="00AD5187"/>
    <w:rsid w:val="00AD5DDC"/>
    <w:rsid w:val="00AE0BC3"/>
    <w:rsid w:val="00AE2C36"/>
    <w:rsid w:val="00AE5335"/>
    <w:rsid w:val="00AE7CB3"/>
    <w:rsid w:val="00AF1675"/>
    <w:rsid w:val="00AF74A4"/>
    <w:rsid w:val="00B0555B"/>
    <w:rsid w:val="00B06A58"/>
    <w:rsid w:val="00B1081A"/>
    <w:rsid w:val="00B128A4"/>
    <w:rsid w:val="00B13305"/>
    <w:rsid w:val="00B168B1"/>
    <w:rsid w:val="00B206A8"/>
    <w:rsid w:val="00B2486A"/>
    <w:rsid w:val="00B263C5"/>
    <w:rsid w:val="00B321DC"/>
    <w:rsid w:val="00B36CE2"/>
    <w:rsid w:val="00B40185"/>
    <w:rsid w:val="00B53E29"/>
    <w:rsid w:val="00B63095"/>
    <w:rsid w:val="00B63F5E"/>
    <w:rsid w:val="00B65311"/>
    <w:rsid w:val="00B65ACA"/>
    <w:rsid w:val="00B662B7"/>
    <w:rsid w:val="00B669F5"/>
    <w:rsid w:val="00B720EC"/>
    <w:rsid w:val="00B82E00"/>
    <w:rsid w:val="00B873A2"/>
    <w:rsid w:val="00B87F25"/>
    <w:rsid w:val="00B936DC"/>
    <w:rsid w:val="00B95A97"/>
    <w:rsid w:val="00B95DA6"/>
    <w:rsid w:val="00B95DBD"/>
    <w:rsid w:val="00B96B45"/>
    <w:rsid w:val="00BA07B5"/>
    <w:rsid w:val="00BA3CD5"/>
    <w:rsid w:val="00BA7EC5"/>
    <w:rsid w:val="00BB08A9"/>
    <w:rsid w:val="00BB208F"/>
    <w:rsid w:val="00BB2F8D"/>
    <w:rsid w:val="00BB560D"/>
    <w:rsid w:val="00BB60A5"/>
    <w:rsid w:val="00BC0D89"/>
    <w:rsid w:val="00BC1FB1"/>
    <w:rsid w:val="00BC2A17"/>
    <w:rsid w:val="00BC3A05"/>
    <w:rsid w:val="00BC3D53"/>
    <w:rsid w:val="00BC7D68"/>
    <w:rsid w:val="00BD0847"/>
    <w:rsid w:val="00BD120F"/>
    <w:rsid w:val="00BD6196"/>
    <w:rsid w:val="00BE0082"/>
    <w:rsid w:val="00BE5F1D"/>
    <w:rsid w:val="00BE708A"/>
    <w:rsid w:val="00BF70F4"/>
    <w:rsid w:val="00C000D1"/>
    <w:rsid w:val="00C00113"/>
    <w:rsid w:val="00C01302"/>
    <w:rsid w:val="00C02F0E"/>
    <w:rsid w:val="00C045D2"/>
    <w:rsid w:val="00C04D35"/>
    <w:rsid w:val="00C06A0B"/>
    <w:rsid w:val="00C127D1"/>
    <w:rsid w:val="00C212D0"/>
    <w:rsid w:val="00C26609"/>
    <w:rsid w:val="00C32144"/>
    <w:rsid w:val="00C330A3"/>
    <w:rsid w:val="00C33139"/>
    <w:rsid w:val="00C33C99"/>
    <w:rsid w:val="00C3522F"/>
    <w:rsid w:val="00C360E1"/>
    <w:rsid w:val="00C36458"/>
    <w:rsid w:val="00C37922"/>
    <w:rsid w:val="00C428DD"/>
    <w:rsid w:val="00C4361E"/>
    <w:rsid w:val="00C44A8A"/>
    <w:rsid w:val="00C45548"/>
    <w:rsid w:val="00C45C64"/>
    <w:rsid w:val="00C47FCA"/>
    <w:rsid w:val="00C500C1"/>
    <w:rsid w:val="00C54ACE"/>
    <w:rsid w:val="00C55996"/>
    <w:rsid w:val="00C57D9C"/>
    <w:rsid w:val="00C61C88"/>
    <w:rsid w:val="00C621DD"/>
    <w:rsid w:val="00C6481B"/>
    <w:rsid w:val="00C65440"/>
    <w:rsid w:val="00C66CEE"/>
    <w:rsid w:val="00C73E6D"/>
    <w:rsid w:val="00C76404"/>
    <w:rsid w:val="00C819AA"/>
    <w:rsid w:val="00C8422F"/>
    <w:rsid w:val="00C843CA"/>
    <w:rsid w:val="00C94EAB"/>
    <w:rsid w:val="00C962C8"/>
    <w:rsid w:val="00C96F71"/>
    <w:rsid w:val="00CA25FC"/>
    <w:rsid w:val="00CA46CC"/>
    <w:rsid w:val="00CB063D"/>
    <w:rsid w:val="00CB2606"/>
    <w:rsid w:val="00CC2400"/>
    <w:rsid w:val="00CC3187"/>
    <w:rsid w:val="00CC4EA2"/>
    <w:rsid w:val="00CD5397"/>
    <w:rsid w:val="00CD7341"/>
    <w:rsid w:val="00CE44FE"/>
    <w:rsid w:val="00CE6E9A"/>
    <w:rsid w:val="00CF5D2C"/>
    <w:rsid w:val="00CF75DB"/>
    <w:rsid w:val="00D00BC8"/>
    <w:rsid w:val="00D01121"/>
    <w:rsid w:val="00D06934"/>
    <w:rsid w:val="00D1409E"/>
    <w:rsid w:val="00D2048C"/>
    <w:rsid w:val="00D253FD"/>
    <w:rsid w:val="00D25C65"/>
    <w:rsid w:val="00D25DC5"/>
    <w:rsid w:val="00D2721A"/>
    <w:rsid w:val="00D30A5C"/>
    <w:rsid w:val="00D31159"/>
    <w:rsid w:val="00D31234"/>
    <w:rsid w:val="00D335CB"/>
    <w:rsid w:val="00D35524"/>
    <w:rsid w:val="00D3662B"/>
    <w:rsid w:val="00D36E47"/>
    <w:rsid w:val="00D40FB2"/>
    <w:rsid w:val="00D431E3"/>
    <w:rsid w:val="00D613A7"/>
    <w:rsid w:val="00D666EA"/>
    <w:rsid w:val="00D90205"/>
    <w:rsid w:val="00D94BBD"/>
    <w:rsid w:val="00DA0542"/>
    <w:rsid w:val="00DA0A2C"/>
    <w:rsid w:val="00DA1DB1"/>
    <w:rsid w:val="00DA31DC"/>
    <w:rsid w:val="00DA3E1D"/>
    <w:rsid w:val="00DA6802"/>
    <w:rsid w:val="00DB0424"/>
    <w:rsid w:val="00DB04C1"/>
    <w:rsid w:val="00DB11C3"/>
    <w:rsid w:val="00DB41FD"/>
    <w:rsid w:val="00DB576C"/>
    <w:rsid w:val="00DC0545"/>
    <w:rsid w:val="00DC1FEA"/>
    <w:rsid w:val="00DC2E27"/>
    <w:rsid w:val="00DC531D"/>
    <w:rsid w:val="00DC5908"/>
    <w:rsid w:val="00DD1409"/>
    <w:rsid w:val="00DD1619"/>
    <w:rsid w:val="00DD3593"/>
    <w:rsid w:val="00DD4B67"/>
    <w:rsid w:val="00DD5574"/>
    <w:rsid w:val="00DE227A"/>
    <w:rsid w:val="00DE4176"/>
    <w:rsid w:val="00DE787F"/>
    <w:rsid w:val="00DF2174"/>
    <w:rsid w:val="00DF49FE"/>
    <w:rsid w:val="00DF5DA1"/>
    <w:rsid w:val="00DF6274"/>
    <w:rsid w:val="00DF64C8"/>
    <w:rsid w:val="00DF7765"/>
    <w:rsid w:val="00E022B9"/>
    <w:rsid w:val="00E05AB7"/>
    <w:rsid w:val="00E11C33"/>
    <w:rsid w:val="00E14331"/>
    <w:rsid w:val="00E14861"/>
    <w:rsid w:val="00E2217D"/>
    <w:rsid w:val="00E25064"/>
    <w:rsid w:val="00E3388A"/>
    <w:rsid w:val="00E35207"/>
    <w:rsid w:val="00E463FC"/>
    <w:rsid w:val="00E504D4"/>
    <w:rsid w:val="00E53326"/>
    <w:rsid w:val="00E57F32"/>
    <w:rsid w:val="00E6082C"/>
    <w:rsid w:val="00E64939"/>
    <w:rsid w:val="00E65E00"/>
    <w:rsid w:val="00E70951"/>
    <w:rsid w:val="00E72108"/>
    <w:rsid w:val="00E72E9C"/>
    <w:rsid w:val="00E803FB"/>
    <w:rsid w:val="00E8090E"/>
    <w:rsid w:val="00E80F2E"/>
    <w:rsid w:val="00E815E1"/>
    <w:rsid w:val="00E81C02"/>
    <w:rsid w:val="00E82D0C"/>
    <w:rsid w:val="00E83846"/>
    <w:rsid w:val="00E83CF1"/>
    <w:rsid w:val="00E83CF6"/>
    <w:rsid w:val="00E95A04"/>
    <w:rsid w:val="00EA067E"/>
    <w:rsid w:val="00EA139D"/>
    <w:rsid w:val="00EA4DDE"/>
    <w:rsid w:val="00EA53D0"/>
    <w:rsid w:val="00EA7287"/>
    <w:rsid w:val="00EB21C7"/>
    <w:rsid w:val="00EB326E"/>
    <w:rsid w:val="00EB36DC"/>
    <w:rsid w:val="00EB5CDA"/>
    <w:rsid w:val="00EC33D8"/>
    <w:rsid w:val="00EC55EA"/>
    <w:rsid w:val="00ED0F5E"/>
    <w:rsid w:val="00ED7AFB"/>
    <w:rsid w:val="00ED7EB9"/>
    <w:rsid w:val="00EE2764"/>
    <w:rsid w:val="00EE34A4"/>
    <w:rsid w:val="00EF03C3"/>
    <w:rsid w:val="00EF6C26"/>
    <w:rsid w:val="00F00B0F"/>
    <w:rsid w:val="00F05453"/>
    <w:rsid w:val="00F06601"/>
    <w:rsid w:val="00F06801"/>
    <w:rsid w:val="00F10954"/>
    <w:rsid w:val="00F12ACA"/>
    <w:rsid w:val="00F13499"/>
    <w:rsid w:val="00F14276"/>
    <w:rsid w:val="00F1593A"/>
    <w:rsid w:val="00F216AA"/>
    <w:rsid w:val="00F317B6"/>
    <w:rsid w:val="00F328E7"/>
    <w:rsid w:val="00F3422E"/>
    <w:rsid w:val="00F40248"/>
    <w:rsid w:val="00F40787"/>
    <w:rsid w:val="00F468DC"/>
    <w:rsid w:val="00F52745"/>
    <w:rsid w:val="00F538B8"/>
    <w:rsid w:val="00F53BFD"/>
    <w:rsid w:val="00F5710C"/>
    <w:rsid w:val="00F646D4"/>
    <w:rsid w:val="00F6591E"/>
    <w:rsid w:val="00F67885"/>
    <w:rsid w:val="00F7229D"/>
    <w:rsid w:val="00F74885"/>
    <w:rsid w:val="00F7691F"/>
    <w:rsid w:val="00F8018F"/>
    <w:rsid w:val="00F828E4"/>
    <w:rsid w:val="00F84C6A"/>
    <w:rsid w:val="00F85545"/>
    <w:rsid w:val="00F869D0"/>
    <w:rsid w:val="00F9726B"/>
    <w:rsid w:val="00FA2F72"/>
    <w:rsid w:val="00FB05ED"/>
    <w:rsid w:val="00FB0D47"/>
    <w:rsid w:val="00FB1231"/>
    <w:rsid w:val="00FB53C9"/>
    <w:rsid w:val="00FB7492"/>
    <w:rsid w:val="00FD0C8F"/>
    <w:rsid w:val="00FD2C02"/>
    <w:rsid w:val="00FD350C"/>
    <w:rsid w:val="00FD48E0"/>
    <w:rsid w:val="00FE0E18"/>
    <w:rsid w:val="00FE1D0E"/>
    <w:rsid w:val="00FE5AA3"/>
    <w:rsid w:val="00FF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B5B716"/>
  <w15:chartTrackingRefBased/>
  <w15:docId w15:val="{197C1E42-CEA4-495E-8B8F-A2FC00C8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R10" w:eastAsia="Times New Roman" w:hAnsi="CMR10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EC8"/>
    <w:pPr>
      <w:spacing w:line="312" w:lineRule="auto"/>
      <w:ind w:firstLine="340"/>
      <w:jc w:val="both"/>
    </w:pPr>
  </w:style>
  <w:style w:type="paragraph" w:styleId="Heading1">
    <w:name w:val="heading 1"/>
    <w:basedOn w:val="Normal"/>
    <w:next w:val="Firstparagraph"/>
    <w:link w:val="Heading1Char"/>
    <w:qFormat/>
    <w:pPr>
      <w:keepNext/>
      <w:numPr>
        <w:numId w:val="2"/>
      </w:numPr>
      <w:tabs>
        <w:tab w:val="left" w:pos="482"/>
      </w:tabs>
      <w:spacing w:before="360" w:after="180"/>
      <w:jc w:val="left"/>
      <w:outlineLvl w:val="0"/>
    </w:pPr>
    <w:rPr>
      <w:rFonts w:ascii="cmbx12" w:hAnsi="cmbx12" w:cs="Arial"/>
      <w:bCs/>
      <w:sz w:val="28"/>
      <w:szCs w:val="32"/>
    </w:rPr>
  </w:style>
  <w:style w:type="paragraph" w:styleId="Heading2">
    <w:name w:val="heading 2"/>
    <w:basedOn w:val="Normal"/>
    <w:next w:val="Firstparagraph"/>
    <w:link w:val="Heading2Char"/>
    <w:qFormat/>
    <w:pPr>
      <w:keepNext/>
      <w:numPr>
        <w:ilvl w:val="1"/>
        <w:numId w:val="2"/>
      </w:numPr>
      <w:tabs>
        <w:tab w:val="clear" w:pos="7100"/>
        <w:tab w:val="left" w:pos="624"/>
        <w:tab w:val="num" w:pos="720"/>
      </w:tabs>
      <w:spacing w:before="300" w:after="120"/>
      <w:ind w:left="0"/>
      <w:jc w:val="left"/>
      <w:outlineLvl w:val="1"/>
    </w:pPr>
    <w:rPr>
      <w:rFonts w:ascii="cmbx12" w:hAnsi="cmbx12" w:cs="Arial"/>
      <w:bCs/>
      <w:iCs/>
      <w:sz w:val="24"/>
      <w:szCs w:val="28"/>
    </w:rPr>
  </w:style>
  <w:style w:type="paragraph" w:styleId="Heading3">
    <w:name w:val="heading 3"/>
    <w:basedOn w:val="Normal"/>
    <w:next w:val="Firstparagraph"/>
    <w:link w:val="Heading3Char"/>
    <w:qFormat/>
    <w:pPr>
      <w:keepNext/>
      <w:numPr>
        <w:ilvl w:val="2"/>
        <w:numId w:val="2"/>
      </w:numPr>
      <w:tabs>
        <w:tab w:val="left" w:pos="765"/>
      </w:tabs>
      <w:spacing w:before="300" w:after="120"/>
      <w:jc w:val="left"/>
      <w:outlineLvl w:val="2"/>
    </w:pPr>
    <w:rPr>
      <w:rFonts w:ascii="cmbx10" w:hAnsi="cmbx10"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customStyle="1" w:styleId="Firstparagraph">
    <w:name w:val="First paragraph"/>
    <w:basedOn w:val="Normal"/>
    <w:next w:val="Normal"/>
    <w:pPr>
      <w:ind w:firstLine="0"/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39"/>
    <w:rsid w:val="00204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0D5DA7"/>
    <w:rPr>
      <w:rFonts w:ascii="CMR10" w:hAnsi="CMR10"/>
      <w:sz w:val="21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17C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69D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D79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7AAF"/>
    <w:rPr>
      <w:rFonts w:ascii="CMR10" w:hAnsi="CMR10"/>
      <w:sz w:val="21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B96B45"/>
    <w:rPr>
      <w:rFonts w:ascii="cmbx12" w:hAnsi="cmbx12" w:cs="Arial"/>
      <w:bCs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B96B45"/>
    <w:rPr>
      <w:rFonts w:ascii="cmbx12" w:hAnsi="cmbx12" w:cs="Arial"/>
      <w:bCs/>
      <w:iCs/>
      <w:sz w:val="24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B96B45"/>
    <w:rPr>
      <w:rFonts w:ascii="cmbx10" w:hAnsi="cmbx10" w:cs="Arial"/>
      <w:bCs/>
      <w:sz w:val="21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6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62B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36DC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36DC"/>
  </w:style>
  <w:style w:type="character" w:styleId="EndnoteReference">
    <w:name w:val="endnote reference"/>
    <w:basedOn w:val="DefaultParagraphFont"/>
    <w:uiPriority w:val="99"/>
    <w:semiHidden/>
    <w:unhideWhenUsed/>
    <w:rsid w:val="00EB36D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170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0C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70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0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70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ustomXml" Target="ink/ink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de10e0e3544d061e/Software/Utilities/Latex%20word/LaTeX.do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05T22:40:25.0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2408 385 8032 0 0,'0'0'182'0'0,"2"0"29"0"0,-2 0-201 0 0,1 0 0 0 0,-1 0 1 0 0,0 0-1 0 0,1 0 0 0 0,-1 0 0 0 0,0 0 1 0 0,0 0-1 0 0,1 0 0 0 0,-1 0 0 0 0,0 0 0 0 0,1 0 1 0 0,-1 0-1 0 0,0 0 0 0 0,1 0 0 0 0,-1 0 0 0 0,0 0 1 0 0,0 0-1 0 0,1 1 0 0 0,-1-1 0 0 0,0 0 1 0 0,1 0-1 0 0,-1 0 0 0 0,0 0 0 0 0,0 1 0 0 0,0-1 1 0 0,1 0-1 0 0,-1 0 0 0 0,0 1 0 0 0,0-1 0 0 0,0 0 1 0 0,1 0-1 0 0,-1 1 0 0 0,0-1 0 0 0,0 0 0 0 0,0 1-10 0 0,1 1 65 0 0,1 1-40 0 0,1-1 16 0 0,-1-1 69 0 0,2 2 255 0 0,-3 7 16 0 0,-1-6-212 0 0,0 1 68 0 0,0 1 67 0 0,0 0 70 0 0,0 0 68 0 0,0 1 71 0 0,0 0 71 0 0,0 0 72 0 0,1 1-259 0 0,2-1-91 0 0,-3-7-284 0 0,1 1 0 0 0,-1-1 0 0 0,0 1-1 0 0,1-1 1 0 0,-1 1 0 0 0,0-1-1 0 0,0 1 1 0 0,0-1 0 0 0,0 1 0 0 0,1-1-1 0 0,-1 1 1 0 0,0-1 0 0 0,0 1-1 0 0,0-1 1 0 0,0 1 0 0 0,0-1 0 0 0,0 1-1 0 0,0-1 1 0 0,0 1 0 0 0,0-1 0 0 0,-1 1-1 0 0,1-1 1 0 0,0 1 0 0 0,0-1-1 0 0,0 1 1 0 0,-1-1 0 0 0,1 1 0 0 0,0-1-1 0 0,0 1 1 0 0,-1-1 0 0 0,1 1-1 0 0,-1-1 1 0 0,1 0 0 0 0,0 1 0 0 0,-1-1-22 0 0,1 0 7 0 0,0 0 1 0 0,0 0 0 0 0,0 0 0 0 0,0 0-1 0 0,0 0 1 0 0,-1 0 0 0 0,1 0 0 0 0,0 1-1 0 0,0-1 1 0 0,0 0 0 0 0,0 0 0 0 0,0 0 0 0 0,0 0-1 0 0,0 0 1 0 0,0 0 0 0 0,0 0 0 0 0,0 0-1 0 0,0 0 1 0 0,0 0 0 0 0,0 0 0 0 0,0 1-1 0 0,0-1 1 0 0,0 0 0 0 0,0 0 0 0 0,0 0-1 0 0,0 0 1 0 0,0 0 0 0 0,0 0 0 0 0,0 0 0 0 0,0 0-1 0 0,0 0 1 0 0,0 0 0 0 0,0 1 0 0 0,0-1-1 0 0,0 0 1 0 0,0 0 0 0 0,0 0 0 0 0,0 0-1 0 0,0 0 1 0 0,0 0 0 0 0,0 0 0 0 0,0 0 0 0 0,0 0-1 0 0,0 0 1 0 0,0 1 0 0 0,0-1 0 0 0,0 0-1 0 0,0 0 1 0 0,0 0 0 0 0,0 0 0 0 0,0 0-1 0 0,1 0 1 0 0,-1 0 0 0 0,0 0 0 0 0,0 0-1 0 0,0 0 1 0 0,0 0-8 0 0,0 0 6 0 0,7 9 274 0 0,-6-9-270 0 0,-1 1 0 0 0,0-1 0 0 0,0 0 1 0 0,0 0-1 0 0,1 1 0 0 0,-1-1 0 0 0,0 1 0 0 0,0-1 0 0 0,0 0 0 0 0,0 1 0 0 0,1-1 0 0 0,-1 0 0 0 0,0 1 0 0 0,0-1 0 0 0,0 1 0 0 0,0-1 0 0 0,0 0 0 0 0,0 1 0 0 0,0-1 1 0 0,0 1-1 0 0,0-1 0 0 0,-1 0 0 0 0,1 1 0 0 0,0-1 0 0 0,0 0 0 0 0,0 1 0 0 0,0-1 0 0 0,0 0 0 0 0,-1 1 0 0 0,1-1-10 0 0,-5 4 180 0 0,5-4-170 0 0,-1 0 0 0 0,1 0 0 0 0,0 0 0 0 0,-1 1 0 0 0,1-1 0 0 0,0 0 0 0 0,0 0 1 0 0,-1 0-1 0 0,1 1 0 0 0,0-1 0 0 0,0 0 0 0 0,0 0 0 0 0,-1 1 0 0 0,1-1 0 0 0,0 0 0 0 0,0 0 0 0 0,0 1 0 0 0,0-1 0 0 0,-1 0 0 0 0,1 1 0 0 0,0-1 1 0 0,0 0-1 0 0,0 1 0 0 0,0-1 0 0 0,0 0 0 0 0,0 0 0 0 0,0 1 0 0 0,0-1 0 0 0,0 0 0 0 0,0 1 0 0 0,0-1-10 0 0,0 2 146 0 0,0-2-40 0 0,2 2-8 0 0,6 6-7 0 0,-6-6-16 0 0,-2-2-10 0 0,0 0-1 0 0,0 0 0 0 0,0 0 0 0 0,0-4-2 0 0,0 3-61 0 0,4-2 14 0 0,2-3 35 0 0,-4-4 3 0 0,0 0-42 0 0,1 9-11 0 0,0 0 0 0 0,-1-3-31 0 0,2-4-36 0 0,-3 6 51 0 0,1-1-3 0 0,-1 1-1 0 0,0 0 1 0 0,0-1 0 0 0,0 1 0 0 0,0-1 0 0 0,0 0 0 0 0,-1 1 0 0 0,1-1 0 0 0,-1 0 0 0 0,0 1 0 0 0,0-1-1 0 0,0 0 20 0 0,0-6-36 0 0,0 7 28 0 0,0 0 1 0 0,0-1-1 0 0,0 1 1 0 0,0 0-1 0 0,0 0 1 0 0,0-1-1 0 0,1 1 0 0 0,-1 0 1 0 0,1 0-1 0 0,0-1 1 0 0,1 0 7 0 0,7-10-62 0 0,1 3 51 0 0,2 0 1 0 0,1 3-35 0 0,-2 2 37 0 0,-10 5 7 0 0,-1-1 0 0 0,1 1 1 0 0,-1 0-1 0 0,1 0 1 0 0,0 0-1 0 0,-1 0 1 0 0,1-1-1 0 0,-1 1 1 0 0,1 0-1 0 0,-1 0 1 0 0,1 0-1 0 0,-1 0 1 0 0,1 0-1 0 0,0 0 1 0 0,-1 1-1 0 0,1-1 1 0 0,-1 0-1 0 0,1 0 1 0 0,-1 0-1 0 0,1 0 1 0 0,-1 1 0 0 0,12 9-43 0 0,1 2 22 0 0,7 8 35 0 0,-7-7 50 0 0,-12-12-54 0 0,-1 0-1 0 0,0 0 1 0 0,1 1-1 0 0,-1-1 1 0 0,0 0-1 0 0,1 0 1 0 0,-1 1-1 0 0,0-1 1 0 0,0 0-1 0 0,0 0 1 0 0,0 1-10 0 0,0 0 38 0 0,0 1 0 0 0,1-1 0 0 0,-1 0 0 0 0,1 1 0 0 0,0-1 0 0 0,-1 0 0 0 0,1 0 0 0 0,0 0 0 0 0,1 0 0 0 0,-1 1 0 0 0,0-2 0 0 0,1 3-38 0 0,0-3 43 0 0,-1 1 0 0 0,1 1 0 0 0,-1-1 0 0 0,0 0 0 0 0,0 0 0 0 0,0 0 0 0 0,0 1 0 0 0,0-1 0 0 0,-1 0-1 0 0,1 1 1 0 0,-1-1 0 0 0,1 2-43 0 0,-1 1 83 0 0,-1-4-58 0 0,1 1 0 0 0,0-1 0 0 0,0 0 0 0 0,0 0 1 0 0,0 1-1 0 0,0-1 0 0 0,1 0 0 0 0,-1 0 0 0 0,0 1 0 0 0,0-1 0 0 0,1 0 0 0 0,0 1-25 0 0,2 1 85 0 0,-1-1 10 0 0,-4 1-33 0 0,-1 3-21 0 0,2-5-37 0 0,1 0 0 0 0,0-1 0 0 0,0 1 0 0 0,0 0 0 0 0,0 0 0 0 0,0-1-1 0 0,0 1 1 0 0,0 0 0 0 0,0 0 0 0 0,0-1 0 0 0,0 1 0 0 0,0 0 0 0 0,0-1 0 0 0,0 1 0 0 0,0 0 0 0 0,1 0-1 0 0,-1-1 1 0 0,0 1 0 0 0,1 0 0 0 0,-1-1 0 0 0,0 1 0 0 0,1-1 0 0 0,-1 1 0 0 0,1 0 0 0 0,-1-1 0 0 0,1 1-1 0 0,-1-1-3 0 0,4 5 28 0 0,-2 7 36 0 0,-2 0 0 0 0,0-1 0 0 0,0-9 3 0 0,0-2 10 0 0,2 0-10 0 0,1-1-53 0 0,1 0 0 0 0,-1 0 0 0 0,1-1 0 0 0,-1 1-1 0 0,0 0 1 0 0,1-1-14 0 0,4-4-6 0 0,-4-2 6 0 0,4 4 0 0 0,-4 0 0 0 0,6-4 0 0 0,2-2 0 0 0,12-14 0 0 0,-20 21 0 0 0,0 0 0 0 0,1 0 0 0 0,-1 0 0 0 0,1 0 0 0 0,0 1 0 0 0,0-1 0 0 0,-1 1 0 0 0,6-5 0 0 0,-9 6 0 0 0,-1 1 0 0 0,1-1 0 0 0,-1 1 0 0 0,1-1 0 0 0,-1 1 0 0 0,1-1 0 0 0,0 1 0 0 0,-1-1 0 0 0,1 1 0 0 0,0 0 0 0 0,-1-1 0 0 0,1 1 0 0 0,0 0 0 0 0,-1 0 0 0 0,1 0 0 0 0,0-1 0 0 0,0 1 0 0 0,-1 0 0 0 0,1 0 0 0 0,0 0 0 0 0,3 1 0 0 0,-2-2 0 0 0,6-9 0 0 0,2 8-12 0 0,-7 1 1 0 0,1 2-7 0 0,3 11-13 0 0,-6-10 31 0 0,0 1 0 0 0,0-1 0 0 0,0 0 0 0 0,0 0 0 0 0,1 0 0 0 0,-1 0 0 0 0,0-1 0 0 0,1 1 0 0 0,0 0 0 0 0,-1 0 0 0 0,1-1 0 0 0,1 1 0 0 0,-3-1 0 0 0,1-1 0 0 0,-1 0 0 0 0,0 0 0 0 0,0 1 0 0 0,1-1 0 0 0,-1 0 0 0 0,0 1 0 0 0,0-1 0 0 0,1 0 0 0 0,-1 1 0 0 0,0-1 0 0 0,0 0 0 0 0,0 1 0 0 0,1-1 0 0 0,-1 0 0 0 0,0 1 0 0 0,0-1 0 0 0,0 1 0 0 0,0-1 0 0 0,0 0 0 0 0,0 1 0 0 0,0-1 0 0 0,0 1 0 0 0,0-1 0 0 0,0 0 0 0 0,0 1 0 0 0,0-1 0 0 0,0 0 0 0 0,0 1 0 0 0,-1-1 0 0 0,1 12 0 0 0,0-7-132 0 0,0 0 39 0 0,0 4 6 0 0,0-2 93 0 0,0 8 127 0 0,0-12-120 0 0,0 1-40 0 0,0 0-76 0 0,0 0-103 0 0,0 0-63 0 0,0-1-103 0 0,0 0-119 0 0,0-1 197 0 0,0-1-35 0 0,0 1-38 0 0,0 0-38 0 0,0 0-41 0 0,0 0-42 0 0,0 0-44 0 0,0-1-47 0 0,0 2-48 0 0,0-1-49 0 0,0 2-1394 0 0,0 4-1168 0 0</inkml:trace>
  <inkml:trace contextRef="#ctx0" brushRef="#br0" timeOffset="2036.3758">3913 290 6056 0 0,'0'0'176'0'0,"0"0"-35"0"0,0 0 15 0 0,0 0 76 0 0,0 0 217 0 0,0 0 399 0 0,0 0 31 0 0,0 0-31 0 0,0 0-556 0 0,0 0 103 0 0,0 0 221 0 0,0 2-10 0 0,0-2-581 0 0,0 0 0 0 0,0 1-1 0 0,0-1 1 0 0,0 0-1 0 0,0 0 1 0 0,0 1 0 0 0,0-1-1 0 0,0 0 1 0 0,0 1-1 0 0,0-1 1 0 0,-1 0 0 0 0,1 1-1 0 0,0-1 1 0 0,0 0-1 0 0,0 1 1 0 0,0-1 0 0 0,0 0-1 0 0,-1 0 1 0 0,1 1 0 0 0,0-1-1 0 0,0 0 1 0 0,0 0-1 0 0,-1 1 1 0 0,1-1 0 0 0,0 0-1 0 0,0 0 1 0 0,-1 0-1 0 0,1 0 1 0 0,0 1 0 0 0,-1-1-1 0 0,1 0-24 0 0,-5 4 380 0 0,1 4 151 0 0,-2-5-163 0 0,6-3-347 0 0,0 0 0 0 0,0 1 0 0 0,-1-1 0 0 0,1 0 1 0 0,0 0-1 0 0,-1 0 0 0 0,1 1 0 0 0,0-1 0 0 0,0 0 1 0 0,0 0-1 0 0,-1 0 0 0 0,1 1 0 0 0,0-1 0 0 0,0 0 1 0 0,0 0-1 0 0,-1 1 0 0 0,1-1 0 0 0,0 0 0 0 0,0 1 1 0 0,0-1-1 0 0,0 0 0 0 0,0 1 0 0 0,0-1 0 0 0,0 0 1 0 0,0 1-1 0 0,0-1 0 0 0,0 0 0 0 0,0 0 0 0 0,0 1 1 0 0,0-1-1 0 0,0 1-21 0 0,0 1 368 0 0,-2 0-59 0 0,-6 6-11 0 0,6-6-115 0 0,1 0-66 0 0,0 0-43 0 0,1 0-49 0 0,1 0-21 0 0,-2 0 45 0 0,-4 1 43 0 0,1 0-10 0 0,3 0-5 0 0,1 4 46 0 0,0-1-97 0 0,0 16 117 0 0,0-16-146 0 0,2 6 3 0 0,8 0 0 0 0,-6-8 0 0 0,0 1 6 0 0,12 10 52 0 0,-6-5-48 0 0,-8-8 43 0 0,0-2 11 0 0,12 0 25 0 0,-10 0-38 0 0,0 0 34 0 0,-4-1 7 0 0,0-1-53 0 0,0-5-7 0 0,1 6 8 0 0,0 0 42 0 0,4 0-42 0 0,-1-3 111 0 0,-1-1-100 0 0,5 1 27 0 0,-6-6-6 0 0,-2 3-32 0 0,0-12 49 0 0,-2 11-64 0 0,-3 4-16 0 0,5 4-7 0 0,-1 0-1 0 0,1 0 0 0 0,0 0 1 0 0,-1 0-1 0 0,1-1 1 0 0,0 1-1 0 0,-1 0 0 0 0,1 0 1 0 0,0-1-1 0 0,0 1 1 0 0,-1 0-1 0 0,1-1 0 0 0,0 1 1 0 0,0 0-1 0 0,-1-1 0 0 0,1 1 1 0 0,0 0-1 0 0,0-1 1 0 0,0 1-1 0 0,0 0 0 0 0,0-1 1 0 0,0 1-1 0 0,0 0 1 0 0,-1-1-1 0 0,1 1 0 0 0,0-1 1 0 0,0 1-1 0 0,0 0 1 0 0,1-1-1 0 0,-1 1 0 0 0,0-1 1 0 0,0 1-2 0 0,0-1 0 0 0,0 1 1 0 0,0-1-1 0 0,0 1 0 0 0,0-1 1 0 0,0 0-1 0 0,0 1 1 0 0,-1-1-1 0 0,1 1 1 0 0,0-1-1 0 0,0 1 0 0 0,0-1 1 0 0,-1 1-1 0 0,1-1 1 0 0,0 1-1 0 0,0-1 1 0 0,-1 1-1 0 0,1-1 0 0 0,0 1 1 0 0,-1-1-1 0 0,1 1 1 0 0,-1 0-1 0 0,1-1 0 0 0,-1 1 1 0 0,1 0-1 0 0,-1-1 0 0 0,1 1 1 0 0,0 0-1 0 0,-1 0 1 0 0,1-1-1 0 0,-1 1 1 0 0,1 0-1 0 0,0-1 0 0 0,-1 1 1 0 0,1 0-1 0 0,0-1 1 0 0,0 1-1 0 0,-1 0 1 0 0,1-1-1 0 0,0 1 1 0 0,0-1-1 0 0,0 1 1 0 0,-1 0-1 0 0,1-1 0 0 0,0 1 1 0 0,0-1-1 0 0,0 1 1 0 0,0-1-1 0 0,0 1 1 0 0,0 0-1 0 0,0-1 0 0 0,-2-3 43 0 0,-11-7-32 0 0,9 11-12 0 0,1-1 1 0 0,1-7-24 0 0,1 6-95 0 0,-2 2 59 0 0,-5 0 3 0 0,8 0 37 0 0,-3 0 151 0 0,1 0-87 0 0,-1 0-83 0 0,1 0-78 0 0,-1 0-74 0 0,1 1-70 0 0,0-1-66 0 0,-1 1-60 0 0,1-1-58 0 0,0 1-52 0 0,0 0-49 0 0,0 0-44 0 0,0 0-40 0 0,1 0-36 0 0,-2 2-756 0 0,1-2-513 0 0,2 0-1090 0 0</inkml:trace>
  <inkml:trace contextRef="#ctx0" brushRef="#br0" timeOffset="2425.7039">4178 302 10104 0 0,'0'0'230'0'0,"0"0"30"0"0,0 0 19 0 0,0 0-118 0 0,2 2-83 0 0,3 3 6 0 0,-2-2-11 0 0,-2-2 162 0 0,-1 0-42 0 0,1 1 87 0 0,0 0-88 0 0,-1 1-70 0 0,0 0-18 0 0,1-1 54 0 0,0 0 23 0 0,1 2 12 0 0,2 1 91 0 0,-3-3-146 0 0,-1 0 39 0 0,1 0 8 0 0,-1 1 42 0 0,1 0 48 0 0,-1 0 54 0 0,0 7 122 0 0,0 0-58 0 0,0 0-52 0 0,0 1-40 0 0,0 8 167 0 0,0 27 515 0 0,0-45-974 0 0,0-1 0 0 0,0 1 0 0 0,0-1 0 0 0,0 1 0 0 0,0-1 0 0 0,-1 1 0 0 0,1 0 0 0 0,0-1 0 0 0,0 1 0 0 0,0-1-1 0 0,-1 1 1 0 0,1-1 0 0 0,0 1 0 0 0,0-1 0 0 0,-1 1 0 0 0,1-1 0 0 0,0 1 0 0 0,-1-1 0 0 0,1 0 0 0 0,-1 1-1 0 0,1-1 1 0 0,0 1 0 0 0,-1-1 0 0 0,1 0 0 0 0,-1 1-9 0 0,1-1 5 0 0,-1 0 1 0 0,1 0-1 0 0,0 1 0 0 0,-1-1 1 0 0,1 0-1 0 0,0 0 0 0 0,-1 1 1 0 0,1-1-1 0 0,0 1 0 0 0,-1-1 1 0 0,1 0-1 0 0,0 1 0 0 0,0-1 1 0 0,0 0-1 0 0,-1 1 0 0 0,1-1 1 0 0,0 1-1 0 0,0-1 0 0 0,0 1 1 0 0,0-1-1 0 0,0 0 0 0 0,0 1 1 0 0,0-1-1 0 0,0 1-5 0 0,-2 3 81 0 0,-6 4-2 0 0,6-6-7 0 0,2-2-7 0 0,-2 0-12 0 0,-2 0-41 0 0,-1 0-4 0 0,4 0 50 0 0,-2 0-20 0 0,-3 0-9 0 0,6 0-28 0 0,-1-1-1 0 0,1 1 1 0 0,-1-1-1 0 0,1 1 1 0 0,0-1-1 0 0,0 1 1 0 0,-1-1-1 0 0,1 1 1 0 0,0-1-1 0 0,0 1 1 0 0,0-1-1 0 0,-1 0 1 0 0,1 1-1 0 0,0-1 1 0 0,0 1-1 0 0,0-1 1 0 0,0 0-1 0 0,0 1 1 0 0,0-1-1 0 0,0 0 0 0 0,0-11 0 0 0,2-17-49 0 0,2 18-39 0 0,1 3 56 0 0,-1-6-19 0 0,-4 13 43 0 0,0-1 0 0 0,1 0 0 0 0,-1 0 0 0 0,1 0 0 0 0,0 0 0 0 0,-1 1 0 0 0,1-1 0 0 0,0 0 0 0 0,0 1 0 0 0,0-1 0 0 0,0 1 0 0 0,1-1 0 0 0,0 0 8 0 0,1-1-7 0 0,6-12-32 0 0,-1-1-1 0 0,-4 4-3 0 0,6 0 32 0 0,0 2-5 0 0,-8 8-58 0 0,-2 2 4 0 0,0 0 6 0 0,0 0 204 0 0,1 0-51 0 0,0 0-47 0 0,0 0-45 0 0,0 0-45 0 0,0 0-42 0 0,0 0-39 0 0,0 0-39 0 0,0 0-36 0 0,1 0-34 0 0,0 0-334 0 0,0 0-113 0 0,0 0-99 0 0,0 0 95 0 0,-1 0-46 0 0,2 0-840 0 0,-2 0-439 0 0,0 0-1138 0 0</inkml:trace>
  <inkml:trace contextRef="#ctx0" brushRef="#br0" timeOffset="3188.9485">4504 363 7456 0 0,'0'2'166'0'0,"0"0"-114"0"0,0 0 33 0 0,0 9 428 0 0,0-4-429 0 0,0 3-92 0 0,0-9 196 0 0,0 0 220 0 0,0 1 370 0 0,0 0-723 0 0,0 0 52 0 0,0-1 49 0 0,0 0 43 0 0,0 0 40 0 0,0-1 36 0 0,0 0 361 0 0,0-1 240 0 0,0-7 1322 0 0,0 4-1335 0 0,0 2-479 0 0,0 0-42 0 0,0-1-48 0 0,0 1-57 0 0,0 0-64 0 0,0 0-71 0 0,0 1-78 0 0,1 0-37 0 0,-1 0-40 0 0,0 0-42 0 0,0 0-44 0 0,0 0-47 0 0,0 0-48 0 0,1 1-51 0 0,2-6 311 0 0,-2 5-22 0 0,0 0 0 0 0,-1-1-1 0 0,1 1 1 0 0,0 0-1 0 0,-1 0 1 0 0,1 0 0 0 0,-1 0-1 0 0,1-1 1 0 0,-1 1 0 0 0,0 0-1 0 0,0 0 1 0 0,0-1 0 0 0,1 1-1 0 0,-1 0-3 0 0,0 0 2 0 0,-1 1-1 0 0,1 0 1 0 0,0-1-1 0 0,0 1 1 0 0,0-1 0 0 0,0 1-1 0 0,0 0 1 0 0,0-1-1 0 0,0 1 1 0 0,0 0-1 0 0,0-1 1 0 0,1 1 0 0 0,-1-1-1 0 0,0 1 1 0 0,0 0-1 0 0,0-1 1 0 0,0 1 0 0 0,0 0-1 0 0,1-1 1 0 0,-1 1-1 0 0,0 0 1 0 0,0-1-1 0 0,1 1 1 0 0,-1 0 0 0 0,0 0-1 0 0,0-1 1 0 0,1 1-1 0 0,-1 0 1 0 0,0 0-1 0 0,1 0 1 0 0,-1-1 0 0 0,1 1-2 0 0,4-3 3 0 0,-3-7-3 0 0,-2 8 0 0 0,0 0 0 0 0,0 0 0 0 0,0 1 0 0 0,1-1 0 0 0,-1 0 0 0 0,1 0 0 0 0,-1 1 0 0 0,1-1 0 0 0,0 1 0 0 0,0-1 0 0 0,0-1 0 0 0,7-13 0 0 0,-7 11 0 0 0,1 0 0 0 0,0 0 0 0 0,-1 0 0 0 0,0 0 0 0 0,0-1 0 0 0,0 1 0 0 0,-1 0 0 0 0,1-1 0 0 0,-2-3 0 0 0,1 7 0 0 0,0 0 0 0 0,0-1 0 0 0,0 1 0 0 0,0-1 0 0 0,0 1 0 0 0,0-1 0 0 0,1 1 0 0 0,-1-1 0 0 0,1 1 0 0 0,0-1 0 0 0,0 1 0 0 0,0 0 0 0 0,0-1 0 0 0,1 1 0 0 0,-1-1 0 0 0,0 1 0 0 0,-1-1 0 0 0,1 0 0 0 0,0 1 0 0 0,-1-1 0 0 0,0 0 0 0 0,1 1 0 0 0,-1-1 0 0 0,0 0 0 0 0,0-31 10 0 0,-2 30 44 0 0,-8-4-1 0 0,9 8-54 0 0,0-1 0 0 0,1 1 0 0 0,-1-1 0 0 0,0 1 0 0 0,1 0 0 0 0,-1 0 0 0 0,0-1 0 0 0,1 1 0 0 0,-1 0 0 0 0,0 0 0 0 0,0 0 0 0 0,0 0 0 0 0,1 0 0 0 0,-1 0 0 0 0,0 0 0 0 0,0 0 0 0 0,0 0 1 0 0,-5 4-65 0 0,0 1-20 0 0,-4 1-41 0 0,8-5 116 0 0,1 0 1 0 0,-1 1 0 0 0,1-1 0 0 0,0 0 0 0 0,0 1-1 0 0,0-1 1 0 0,-1 1 0 0 0,1-1 0 0 0,1 1 0 0 0,-1 0-1 0 0,0-1 1 0 0,0 1 0 0 0,1 0 0 0 0,-1-1 0 0 0,0 2 9 0 0,1-1-7 0 0,-1 1 0 0 0,0-1 0 0 0,0 0 1 0 0,0 0-1 0 0,0 0 0 0 0,-1 0 0 0 0,1 0 1 0 0,0 0 6 0 0,-7 4 0 0 0,7-3 0 0 0,0-1 0 0 0,1 0 0 0 0,0 1 0 0 0,-1-1 0 0 0,1 1 0 0 0,0-1 0 0 0,1 1 0 0 0,-2 0 0 0 0,1 0 0 0 0,0 0 0 0 0,0 0 0 0 0,-1 0 0 0 0,0 0 0 0 0,1 0 0 0 0,-1 0 0 0 0,0-1 0 0 0,-1 1 0 0 0,1 0 0 0 0,-2 1 0 0 0,2 0 0 0 0,1-1 0 0 0,-1 1 0 0 0,0 0 0 0 0,1-1 0 0 0,0 1 0 0 0,0 0 0 0 0,0-1 0 0 0,0 1 0 0 0,1 2 0 0 0,-1 2 0 0 0,-1 10 16 0 0,1-14-10 0 0,-1 0 1 0 0,1 0-1 0 0,0 0 0 0 0,0 0 1 0 0,0 0-1 0 0,1 0 0 0 0,-1 0 1 0 0,1 0-1 0 0,0-1 1 0 0,0 2-7 0 0,8 9 10 0 0,-7 6 33 0 0,-2-6-32 0 0,2-4-11 0 0,1-9 0 0 0,-1 0 0 0 0,5 11 0 0 0,1 0 0 0 0,-8-11 3 0 0,1 0 1 0 0,-1 0-1 0 0,1 0 1 0 0,0 0-1 0 0,-1-1 1 0 0,1 1-1 0 0,0 0 1 0 0,0 0 0 0 0,0-1-1 0 0,0 1 1 0 0,0 0-1 0 0,0-1 1 0 0,0 1-1 0 0,0-1 1 0 0,0 1-1 0 0,0-1 1 0 0,0 1 0 0 0,0-1-1 0 0,0 0 1 0 0,0 0-1 0 0,0 1 1 0 0,0-1-1 0 0,0 0 1 0 0,1 0-1 0 0,-1 0 1 0 0,0 0 0 0 0,0-1-1 0 0,0 1 1 0 0,0 0-1 0 0,0 0 1 0 0,0-1-1 0 0,0 1 1 0 0,0 0-1 0 0,1-1 1 0 0,-1 1 0 0 0,0-1-4 0 0,2-4-1 0 0,-3 5 2 0 0,1-1-1 0 0,-1 1 0 0 0,0 0 1 0 0,0-1-1 0 0,0 1 1 0 0,0 0-1 0 0,1 0 0 0 0,-1-1 1 0 0,0 1-1 0 0,0 0 0 0 0,1 0 1 0 0,-1-1-1 0 0,0 1 0 0 0,0 0 1 0 0,1 0-1 0 0,-1 0 0 0 0,0 0 1 0 0,0-1-1 0 0,1 1 0 0 0,-1 0 1 0 0,0 0-1 0 0,1 0 0 0 0,-1 0 1 0 0,0 0-1 0 0,1 0 0 0 0,-1 0 1 0 0,0 0-1 0 0,1 0 0 0 0,-1 0 1 0 0,0 0-1 0 0,1 0 0 0 0,3-2 43 0 0,18-20-22 0 0,2-2 33 0 0,-14 12-44 0 0,-8 0 33 0 0,-2 11-43 0 0,0 1 1 0 0,0-1-1 0 0,0 0 1 0 0,0 1-1 0 0,-1-1 1 0 0,1 1 0 0 0,0-1-1 0 0,0 0 1 0 0,0 1-1 0 0,-1-1 1 0 0,1 1-1 0 0,0-1 1 0 0,-1 1-1 0 0,1-1 1 0 0,0 1-1 0 0,-1-1 1 0 0,1 1-1 0 0,-1 0 1 0 0,1-1-1 0 0,-1 1 1 0 0,1-1-1 0 0,-1 1 0 0 0,1 0 0 0 0,0 0 0 0 0,-1 0 0 0 0,1-1 0 0 0,0 1 0 0 0,-1 0 0 0 0,1 0 0 0 0,0-1 0 0 0,0 1 0 0 0,-1 0 0 0 0,1 0 0 0 0,0-1 0 0 0,0 1 0 0 0,0 0 0 0 0,-1-1 0 0 0,1 1 0 0 0,0 0 0 0 0,0-1 0 0 0,0 1 0 0 0,0 0 0 0 0,0-1 0 0 0,0 1 0 0 0,-1 0 0 0 0,1-1 0 0 0,0 1 0 0 0,0 0 0 0 0,0-1 0 0 0,0 1 0 0 0,0-1 0 0 0,0 1 0 0 0,1 0 0 0 0,-1-1 0 0 0,0 1 0 0 0,0 0 0 0 0,0-1 0 0 0,0 1 0 0 0,0 0 0 0 0,0-1 0 0 0,1 1 0 0 0,-1 0 0 0 0,10-12 0 0 0,0 2 16 0 0,-8 8 64 0 0,-2 2 16 0 0,0 0 0 0 0,0 2-6 0 0,0 8-19 0 0,0 0 5 0 0,0 6 335 0 0,0 0-73 0 0,0 24 523 0 0,2-36-735 0 0,4 2-45 0 0,11 10 198 0 0,-7-9-214 0 0,3 0-40 0 0,35 17-25 0 0,-45-22-7 0 0,8 3-71 0 0,-3 0-87 0 0,-6-3 60 0 0,0 1 40 0 0,-1-2 21 0 0,0 0-15 0 0,0 0-22 0 0,0 0-40 0 0,0-1-18 0 0,1 1-41 0 0,-1 0-45 0 0,1 0-52 0 0,0 0-1 0 0,-1 0-43 0 0,0-1-38 0 0,0 1-34 0 0,1 1-255 0 0,-1-1-57 0 0,0 0-45 0 0,0 0-33 0 0,-1-1 783 0 0,2 2-2185 0 0,-2-2-1238 0 0</inkml:trace>
  <inkml:trace contextRef="#ctx0" brushRef="#br0" timeOffset="394.6484">3071 530 6776 0 0,'0'0'198'0'0,"0"0"-40"0"0,0 0 22 0 0,0 0 95 0 0,0 0 264 0 0,0 0 483 0 0,2-2 39 0 0,3-3-431 0 0,-2 2-245 0 0,-2 2-93 0 0,0 0-52 0 0,0 1-47 0 0,0-1-40 0 0,0 1-18 0 0,0 0-42 0 0,0 0-26 0 0,0 0-24 0 0,2 0 19 0 0,-3 0 3 0 0,1-1 45 0 0,0 1-106 0 0,-1-1 40 0 0,1-1 140 0 0,-1-1 130 0 0,0-6 534 0 0,0 7-616 0 0,0 0-132 0 0,0 1-45 0 0,0 1-47 0 0,0 0 0 0 0,0 0 0 0 0,0 0 1 0 0,0 0-1 0 0,0 0 0 0 0,0 0 0 0 0,0 0 0 0 0,0 0 0 0 0,0 0 0 0 0,0 0 0 0 0,0-1 0 0 0,0 1 0 0 0,0 0 0 0 0,0 0 0 0 0,0 0 0 0 0,0 0 0 0 0,0 0 0 0 0,0 0 1 0 0,0 0-1 0 0,0 0 0 0 0,0 0 0 0 0,0 0 0 0 0,0 0 0 0 0,0 0 0 0 0,0 0 0 0 0,0 0 0 0 0,0 0 0 0 0,0-1 0 0 0,0 1 0 0 0,0 0 0 0 0,1 0 0 0 0,-1 0 1 0 0,0 0-1 0 0,0 0 0 0 0,0 0 0 0 0,0 0 0 0 0,0 0 0 0 0,0 0 0 0 0,0 0 0 0 0,0 0 0 0 0,0 0 0 0 0,0 0 0 0 0,0 0 0 0 0,0 0 0 0 0,0 0 0 0 0,0 0 1 0 0,0 0-1 0 0,1 0 0 0 0,-1 0 0 0 0,0 0 0 0 0,0 0 0 0 0,0 0 0 0 0,0 0 0 0 0,0 0 0 0 0,0 0 0 0 0,0 0 0 0 0,0 0-8 0 0,0 0 20 0 0,1 0 0 0 0,-1 0 1 0 0,1 0-1 0 0,-1 0 0 0 0,0 0 0 0 0,1 0 0 0 0,-1 0 0 0 0,0 0 0 0 0,1 0 1 0 0,-1 0-1 0 0,0 0 0 0 0,1 0 0 0 0,-1 0 0 0 0,0 0 0 0 0,1-1 0 0 0,-1 1 1 0 0,0 0-1 0 0,0 0 0 0 0,1 0 0 0 0,-1-1 0 0 0,0 1 0 0 0,0 0 0 0 0,1 0 0 0 0,-1 0 1 0 0,0-1-1 0 0,0 1 0 0 0,1 0 0 0 0,-1-1 0 0 0,0 1 0 0 0,0 0 0 0 0,0-1-20 0 0,1-6 216 0 0,-1 1-116 0 0,2 0-56 0 0,8-6 2 0 0,-9 11-40 0 0,0 0 0 0 0,0 0 0 0 0,0 0 0 0 0,0 0 0 0 0,0 0 0 0 0,0 0 0 0 0,-1-1 0 0 0,1 1 0 0 0,0 0 0 0 0,-1-1 1 0 0,1 1-1 0 0,0 0 0 0 0,-1-1 0 0 0,0 1 0 0 0,1 0 0 0 0,-1-1 0 0 0,0 1 0 0 0,0-1-6 0 0,-1-2 12 0 0,2 1-13 0 0,8-11 68 0 0,-6 9-40 0 0,7-15 43 0 0,-8 14-62 0 0,-1-1 34 0 0,-1-10 171 0 0,-1 9-125 0 0,3-2-15 0 0,1 9 3 0 0,-2 1 4 0 0,-5-3 3 0 0,2-5 29 0 0,1 6 12 0 0,-3 1-87 0 0,-1 2-7 0 0,-6 1 118 0 0,2 2-37 0 0,8-3-98 0 0,-1 0 1 0 0,1-1 0 0 0,0 1-1 0 0,-1-1 1 0 0,1 1 0 0 0,0-1 0 0 0,-1 1-1 0 0,1-1 1 0 0,-1 0 0 0 0,1 0-1 0 0,-2 1-13 0 0,-4 0 64 0 0,-4 4 149 0 0,5-1-167 0 0,3-3 15 0 0,0 1 0 0 0,1-1 0 0 0,-1 1 0 0 0,1 0 0 0 0,-1 0 0 0 0,1 0 0 0 0,-2 2-61 0 0,4-4 9 0 0,-1 1 0 0 0,1-1 0 0 0,0 1 0 0 0,0 0 0 0 0,-1-1 0 0 0,1 1 0 0 0,0 0 0 0 0,0-1 0 0 0,0 1 0 0 0,0-1-1 0 0,0 1 1 0 0,0 0 0 0 0,0-1 0 0 0,0 1 0 0 0,0 0-9 0 0,-2 11 124 0 0,1-10-106 0 0,0 1 12 0 0,-1-1-1 0 0,1 0 1 0 0,0 1 0 0 0,0-1 0 0 0,0 1-1 0 0,1 0 1 0 0,-1-1 0 0 0,1 1 0 0 0,-1 0 0 0 0,1-1-1 0 0,0 1 1 0 0,0 0-30 0 0,0 5 80 0 0,-1-6-59 0 0,1 0 1 0 0,0 0 0 0 0,0 0 0 0 0,0 0-1 0 0,0 1 1 0 0,0-1 0 0 0,1 0 0 0 0,-1 0-1 0 0,0 0 1 0 0,1 0 0 0 0,0 1-22 0 0,7 2 19 0 0,-7-5-18 0 0,0 1 0 0 0,0-1-1 0 0,0 0 1 0 0,-1 1-1 0 0,1-1 1 0 0,0 1 0 0 0,0-1-1 0 0,-1 1 1 0 0,1-1-1 0 0,0 1 1 0 0,-1-1 0 0 0,1 1-1 0 0,-1 0 1 0 0,1-1-1 0 0,-1 1 1 0 0,1 0-1 0 0,0 2 4 0 0,0-2-2 0 0,-1 1 0 0 0,1-1 1 0 0,0 0-1 0 0,-1 0 0 0 0,1 1 1 0 0,0-1-1 0 0,0 0 0 0 0,-1 0 1 0 0,1 0-1 0 0,0 0 1 0 0,0 0-1 0 0,0 0 0 0 0,1 0 1 0 0,-1 0-1 0 0,0 0 0 0 0,0 0 1 0 0,0-1-1 0 0,1 1 0 0 0,-1 0 1 0 0,0-1-1 0 0,1 1-2 0 0,1 0 0 0 0,17 10-19 0 0,-11-5-5 0 0,0-1 0 0 0,1-1-1 0 0,4 2 25 0 0,-4-3-24 0 0,4 2-10 0 0,-4-1-24 0 0,1-1-175 0 0,0-3 45 0 0,2 1-40 0 0,-9 1 169 0 0,-2-1-21 0 0,0 0-27 0 0,-1 0-50 0 0,1 0-79 0 0,0 0-85 0 0,-1 0-97 0 0,1 0-112 0 0,-1-1 219 0 0,1 0-33 0 0,-1 1-35 0 0,0-1-36 0 0,1 0-39 0 0,-1 0-40 0 0,1 0-42 0 0,0 0-43 0 0,6 0-1620 0 0,6 0-1244 0 0</inkml:trace>
  <inkml:trace contextRef="#ctx0" brushRef="#br0" timeOffset="1675.8008">3371 350 8176 0 0,'0'0'234'0'0,"0"0"6"0"0,0 0-176 0 0,-2 0-37 0 0,1 0 118 0 0,-1 0-58 0 0,1 0-47 0 0,0 0-39 0 0,0 1-43 0 0,-2 1-172 0 0,1-1 159 0 0,1-1 66 0 0,0 1 84 0 0,0 0 50 0 0,0 0 75 0 0,0 0 86 0 0,0 0 98 0 0,0-1 110 0 0,0 1 120 0 0,0 0-269 0 0,0-1 35 0 0,1 0 36 0 0,-1 1 37 0 0,1-1-236 0 0,-1 0-45 0 0,1 1-40 0 0,0-1-35 0 0,0 1-17 0 0,0-1-37 0 0,0 1-25 0 0,1 0-31 0 0,-1 1-18 0 0,0-1 42 0 0,0 0 48 0 0,0 1 70 0 0,0-1 43 0 0,0 0 73 0 0,-1 0 87 0 0,0 0 97 0 0,-7 7-282 0 0,6-5-36 0 0,1 1-43 0 0,4 4-3 0 0,5 1-30 0 0,-8-9-46 0 0,3 6 79 0 0,-3 3-33 0 0,0-9-53 0 0,0 1 0 0 0,0-1 0 0 0,-1 0 0 0 0,1 1 0 0 0,0-1 0 0 0,0 1 0 0 0,0-1 0 0 0,0 1 0 0 0,0-1 0 0 0,0 1 0 0 0,0-1 0 0 0,0 0 0 0 0,1 1 1 0 0,-1-1-1 0 0,0 1 0 0 0,0-1 0 0 0,0 0 0 0 0,0 1 0 0 0,1-1 0 0 0,-1 1-2 0 0,8 3 21 0 0,-4 4 22 0 0,4-4-22 0 0,-5 1 9 0 0,0-1-12 0 0,17 7 52 0 0,-9-9-19 0 0,2-2-38 0 0,-12-1-12 0 0,0 1 0 0 0,1 0-1 0 0,-1 0 1 0 0,0 0-1 0 0,1 0 1 0 0,-1 0 0 0 0,1 0-1 0 0,-1 0 1 0 0,0 0-1 0 0,1 0 1 0 0,-1 1 0 0 0,0-1-1 0 0,0 0 1 0 0,1 1 0 0 0,-1-1-1 0 0,0 1 0 0 0,3 4 29 0 0,-4-5-28 0 0,0 1-1 0 0,0-1 1 0 0,0 0 0 0 0,1 1 0 0 0,-1-1-1 0 0,0 0 1 0 0,0 1 0 0 0,1-1 0 0 0,-1 0-1 0 0,0 0 1 0 0,0 1 0 0 0,1-1 0 0 0,-1 0 0 0 0,0 0-1 0 0,1 1 1 0 0,-1-1 0 0 0,0 0 0 0 0,1 0-1 0 0,-1 0 1 0 0,0 0 0 0 0,1 0 0 0 0,-1 0 0 0 0,1 0-1 0 0,-1 0 1 0 0,0 1 0 0 0,1-1 0 0 0,-1 0-1 0 0,0-1 1 0 0,1 1 0 0 0,-1 0 0 0 0,1 0-1 0 0,-1 0 1 0 0,3 0-1 0 0,0 0 0 0 0,-1 0 0 0 0,1 0 0 0 0,0-1 0 0 0,-1 0 0 0 0,1 1 0 0 0,0-1 0 0 0,-1 0 0 0 0,1 0 0 0 0,-1 0 0 0 0,1 0 0 0 0,-1-1 0 0 0,0 1 0 0 0,10-1 0 0 0,-7 2-2 0 0,9-1 5 0 0,-13 1-4 0 0,-1 0 1 0 0,0 0-1 0 0,0-1 1 0 0,1 1-1 0 0,-1 0 1 0 0,0 0-1 0 0,1 0 1 0 0,-1-1-1 0 0,0 1 0 0 0,0 0 1 0 0,1 0-1 0 0,-1-1 1 0 0,0 1-1 0 0,0 0 1 0 0,1-1-1 0 0,-1 1 1 0 0,0 0-1 0 0,0-1 1 0 0,0 1-1 0 0,0 0 1 0 0,0-1-1 0 0,0 1 1 0 0,0 0-1 0 0,1-1 0 0 0,-1 1 1 0 0,0 0-1 0 0,0-1 1 0 0,0 1-1 0 0,0 0 1 0 0,0-1 0 0 0,1 0-56 0 0,3 0 34 0 0,1 1 16 0 0,-1-2-37 0 0,4-6 17 0 0,-6 4-54 0 0,0-6-16 0 0,0 6 60 0 0,5-12-67 0 0,-6 16 100 0 0,-1-1 1 0 0,0 1 0 0 0,0-1 0 0 0,0 0 0 0 0,0 1-1 0 0,1-1 1 0 0,-1 1 0 0 0,0-1 0 0 0,0 0-1 0 0,0 1 1 0 0,0-1 0 0 0,0 1 0 0 0,-1-1 0 0 0,1 0-1 0 0,0 1 1 0 0,0-1 0 0 0,0 1 0 0 0,0-1 0 0 0,-1 1-1 0 0,1-1 1 0 0,0 1 0 0 0,0-1 0 0 0,-1 1 0 0 0,1-1 2 0 0,-1 1-1 0 0,1 0 0 0 0,0-1 1 0 0,0 1-1 0 0,0 0 0 0 0,0 0 0 0 0,-1 0 1 0 0,1 0-1 0 0,0 0 0 0 0,0-1 1 0 0,0 1-1 0 0,-1 0 0 0 0,1 0 1 0 0,0 0-1 0 0,0 0 0 0 0,-1 0 1 0 0,1 0-1 0 0,0 0 0 0 0,0 0 1 0 0,0 0-1 0 0,-1 0 0 0 0,1 0 1 0 0,0 0-1 0 0,0 0 0 0 0,-1 0 1 0 0,1 0-1 0 0,0 0 0 0 0,0 0 1 0 0,-1 0 0 0 0,1 0-1 0 0,0 0 1 0 0,0 0-1 0 0,0 0 1 0 0,0 0-1 0 0,0 0 0 0 0,0 0 1 0 0,0 0-1 0 0,-1 0 1 0 0,1 0-1 0 0,0 0 1 0 0,0 0-1 0 0,0 0 0 0 0,0 0 1 0 0,0 0-1 0 0,0 0 1 0 0,0 0-1 0 0,-1 0 1 0 0,1 0-1 0 0,0 0 0 0 0,0 0 1 0 0,0 0-1 0 0,0 0 1 0 0,0 0-1 0 0,0 0 1 0 0,0 0-1 0 0,0-1 0 0 0,0 1 1 0 0,0 0-1 0 0,-1 0 1 0 0,1 0-1 0 0,0 0 1 0 0,0 0-1 0 0,0 0 0 0 0,0 0 1 0 0,0 0-1 0 0,0-1 1 0 0,0 1-1 0 0,0 0 1 0 0,0 0-1 0 0,0 0 0 0 0,0 0 1 0 0,0 0-1 0 0,0 0 1 0 0,0 0-1 0 0,0 0 1 0 0,0-1-1 0 0,0 1 0 0 0,0 0 1 0 0,0 0-1 0 0,0 0 1 0 0,0 0-1 0 0,0 0 1 0 0,0 0-1 0 0,0 0 1 0 0,0-31 4 0 0,0 29 86 0 0,0 2 0 0 0,0 0-34 0 0,0 0-108 0 0,0 0-48 0 0,0 0-10 0 0,-2 0 16 0 0,0 0 90 0 0,1-1-1 0 0,-1 1 1 0 0,1 0-1 0 0,-1 0 1 0 0,1 1-1 0 0,-1-1 1 0 0,1 0-1 0 0,0 0 1 0 0,-1 1 0 0 0,1-1-1 0 0,0 1 1 0 0,-1-1-1 0 0,1 1 1 0 0,-1 0 4 0 0,0 4 30 0 0,3 2 62 0 0,0 3 94 0 0,-2-1-77 0 0,2 18 92 0 0,-1-26-192 0 0,0 0-1 0 0,0 0 0 0 0,0 0 0 0 0,1 1 0 0 0,-1-1 0 0 0,0 0 0 0 0,1 0 0 0 0,-1 0 0 0 0,1 0 0 0 0,-1-1 0 0 0,1 1 0 0 0,-1 0 0 0 0,1 0 0 0 0,0 0 0 0 0,-1 0 0 0 0,1 0 0 0 0,0-1 0 0 0,0 1 0 0 0,0 0 0 0 0,0-1 1 0 0,0 1-9 0 0,4 1 79 0 0,-5-2-69 0 0,1 1-1 0 0,-1-1 1 0 0,0 0 0 0 0,1 0 0 0 0,-1 0-1 0 0,0 0 1 0 0,1 0 0 0 0,-1 1 0 0 0,0-1-1 0 0,1 0 1 0 0,-1 0 0 0 0,0 1-1 0 0,1-1 1 0 0,-1 0 0 0 0,0 1 0 0 0,0-1-1 0 0,1 0 1 0 0,-1 1 0 0 0,0-1 0 0 0,0 0-1 0 0,0 1 1 0 0,0-1 0 0 0,1 0 0 0 0,-1 1-1 0 0,0-1 1 0 0,0 0 0 0 0,0 1-1 0 0,0-1 1 0 0,0 1 0 0 0,0-1 0 0 0,0 0-1 0 0,0 1 1 0 0,0-1 0 0 0,0 1 0 0 0,0-1-1 0 0,0 0 1 0 0,0 1 0 0 0,0-1-10 0 0,-1 0 11 0 0,1 1-1 0 0,0-1 1 0 0,0 1 0 0 0,0-1-1 0 0,0 0 1 0 0,0 1 0 0 0,0-1 0 0 0,0 0-1 0 0,0 1 1 0 0,0-1 0 0 0,0 1 0 0 0,1-1-1 0 0,-1 0 1 0 0,0 1 0 0 0,0-1 0 0 0,0 0-1 0 0,0 1 1 0 0,0-1 0 0 0,1 0-1 0 0,-1 1 1 0 0,0-1 0 0 0,0 0 0 0 0,1 1-1 0 0,-1-1 1 0 0,0 0 0 0 0,0 0 0 0 0,1 1-1 0 0,-1-1 1 0 0,0 0 0 0 0,1 0-1 0 0,-1 0 1 0 0,1 1-11 0 0,4 2 159 0 0,-4-1-83 0 0,1 1-8 0 0,1 1 57 0 0,0-3 4 0 0,4-1 89 0 0,2 2-38 0 0,2 6-10 0 0,-10-6-65 0 0,1-1-46 0 0,5-1-2 0 0,-4-1 32 0 0,-2 1-4 0 0,1 0 33 0 0,3 0-20 0 0,13 0 302 0 0,-11 0-318 0 0,-1 0-58 0 0,-4 0-18 0 0,-1-1-1 0 0,1 1 1 0 0,-1 0-1 0 0,1-1 1 0 0,-1 0-1 0 0,1 1 1 0 0,-1-1-1 0 0,1 0 1 0 0,-1 0 0 0 0,0 0-1 0 0,1 0 1 0 0,-1 0-1 0 0,1-1-5 0 0,17-16 129 0 0,-15 13-85 0 0,-1-3 95 0 0,-3-6-11 0 0,-1 8-35 0 0,1 5-82 0 0,0 0-1 0 0,0 0 0 0 0,0-1 0 0 0,0 1 0 0 0,0 0 0 0 0,-1 0 0 0 0,1 0 0 0 0,0 0 0 0 0,-1 0 1 0 0,1 0-1 0 0,-1 0 0 0 0,1 0 0 0 0,-1 0 0 0 0,0 0 0 0 0,1 0-10 0 0,-9-16 3 0 0,8 16 1 0 0,1 0-1 0 0,-1 0 1 0 0,1 0-1 0 0,-1 1 1 0 0,0-1-1 0 0,1 0 1 0 0,-1 0-1 0 0,0 1 1 0 0,0-1 0 0 0,0 0-1 0 0,0 1 1 0 0,0-1-4 0 0,-17-8 9 0 0,16 8-18 0 0,0-1-2 0 0,0 0-93 0 0,2 2-11 0 0,0 0 3 0 0,0 0 33 0 0,0 0-12 0 0,0 0-50 0 0,0 0-136 0 0,0 0-87 0 0,0 0 107 0 0,-1 0 91 0 0,1 0 78 0 0,-1 0 63 0 0,1 0 66 0 0,-3 0 218 0 0,2 0-213 0 0,1 0-49 0 0,-1 0-69 0 0,0 0-86 0 0,0 0-6 0 0,1 0-52 0 0,-1 0-59 0 0,1 0-64 0 0,0 0 3 0 0,-1 0-51 0 0,1 0-56 0 0,0 0-57 0 0,-1 0-63 0 0,1 0-64 0 0,0 0-69 0 0,0 0-70 0 0,0 0-1422 0 0,0 0-1232 0 0</inkml:trace>
  <inkml:trace contextRef="#ctx0" brushRef="#br0" timeOffset="-1067.5092">1650 626 5672 0 0,'0'0'124'0'0,"0"0"17"0"0,0 0 12 0 0,0-2-15 0 0,0 1-350 0 0,0 0 88 0 0,0 0 80 0 0,0 0 73 0 0,-1 0 81 0 0,1 0 72 0 0,0-1 62 0 0,0 0 53 0 0,0 0 86 0 0,0 0 39 0 0,0-5 1068 0 0,0 5-886 0 0,1 0-277 0 0,-1 1-35 0 0,0-1 70 0 0,0 1-228 0 0,0 0-35 0 0,1 0-39 0 0,-1 0-43 0 0,0 1-46 0 0,1-1-50 0 0,4-2 448 0 0,-2 0-26 0 0,-1-5-45 0 0,-2 5-187 0 0,0 0 39 0 0,4-6 436 0 0,-2 6-375 0 0,1 0-79 0 0,-2 2-110 0 0,1-1-36 0 0,-2 2 14 0 0,9-12 321 0 0,-8 9-251 0 0,-1 0 1 0 0,1 1 0 0 0,-1-1 0 0 0,1 1 0 0 0,-1-1 0 0 0,0 1 0 0 0,0-1 0 0 0,0 0-71 0 0,3-6 241 0 0,3 5-54 0 0,-5 4-175 0 0,0-1 0 0 0,0 1 0 0 0,-1 0 1 0 0,1-1-1 0 0,0 1 0 0 0,0-1 0 0 0,-1 1 0 0 0,1-1 0 0 0,0 1 0 0 0,-1-1 0 0 0,1 0 0 0 0,-1 1 1 0 0,1-1-1 0 0,-1 0 0 0 0,1 1 0 0 0,-1-1 0 0 0,1 0 0 0 0,-1 0 0 0 0,0 0 0 0 0,1 0-12 0 0,0-5 45 0 0,-1-5 69 0 0,0-7 71 0 0,3 7-99 0 0,6-4-56 0 0,-7 13-25 0 0,-1 1 1 0 0,0-1-1 0 0,1 0 1 0 0,-1 0-1 0 0,0 1 1 0 0,0-1 0 0 0,-1 0-1 0 0,1 0 1 0 0,0 0-1 0 0,-1 0 1 0 0,1-1-1 0 0,-1 1 1 0 0,1 0-1 0 0,-1 0 1 0 0,0 0-1 0 0,0 0-5 0 0,1-13 44 0 0,5-1-35 0 0,1-3-8 0 0,-6 14-1 0 0,1 0 0 0 0,0 0 0 0 0,-1 0 0 0 0,1 0 0 0 0,-2 0 0 0 0,1-1 0 0 0,0 1 0 0 0,-1 0 0 0 0,0 1 1 0 0,0 0 1 0 0,1 0 0 0 0,0 1-1 0 0,-1-1 1 0 0,1 0 0 0 0,2-3-2 0 0,-2 3 8 0 0,0 1-1 0 0,0-1 1 0 0,0 0 0 0 0,0 0-1 0 0,-1 0 1 0 0,1 0 0 0 0,-1 0-8 0 0,1-3 0 0 0,-2 0 0 0 0,-9-15 0 0 0,10 22-1 0 0,0-1 0 0 0,-1 0 1 0 0,1 0-1 0 0,0 1 1 0 0,-1-1-1 0 0,1 0 1 0 0,0 1-1 0 0,-1-1 1 0 0,1 1-1 0 0,-1-1 0 0 0,1 0 1 0 0,-1 1-1 0 0,1-1 1 0 0,-1 1-1 0 0,0 0 1 0 0,1-1-1 0 0,-1 1 1 0 0,0-1-1 0 0,1 1 0 0 0,-1 0 1 0 0,0-1 0 0 0,1 1-2 0 0,-1 0 0 0 0,0 1 0 0 0,1-1-1 0 0,-1 0 1 0 0,1 0 0 0 0,-1 1 0 0 0,1-1 0 0 0,0 0 0 0 0,-1 0 0 0 0,1 1 0 0 0,-1-1 0 0 0,1 1-1 0 0,-1-1 1 0 0,1 0 0 0 0,0 1 0 0 0,-1-1 0 0 0,1 1 2 0 0,-4 3-60 0 0,-1-2-47 0 0,4-2 100 0 0,0 1-1 0 0,1-1 1 0 0,-1 0 0 0 0,0 0 0 0 0,1 1-1 0 0,-1-1 1 0 0,0 0 0 0 0,1 1 0 0 0,-1-1-1 0 0,1 0 1 0 0,-1 1 0 0 0,0-1-1 0 0,1 1 1 0 0,-1-1 0 0 0,1 1 0 0 0,0-1-1 0 0,-1 1 1 0 0,1 0 0 0 0,-1-1 0 0 0,1 1-1 0 0,0 0 1 0 0,-1-1 0 0 0,1 1 0 0 0,0 0 7 0 0,-9 11-67 0 0,4-8 44 0 0,4-2 15 0 0,0-1 1 0 0,0 0-1 0 0,0 0 0 0 0,1 0 1 0 0,-1 0-1 0 0,0 1 0 0 0,0-1 1 0 0,1 0-1 0 0,-1 1 0 0 0,0 0 8 0 0,-7 15-82 0 0,5-12 81 0 0,1-1 0 0 0,0 0 1 0 0,1 1-1 0 0,-1 0 0 0 0,1-1 0 0 0,0 1 0 0 0,0 0 0 0 0,0-1 0 0 0,1 1 0 0 0,-1 0 0 0 0,1 0 1 0 0,1 2 0 0 0,-2-1-1 0 0,1 11-14 0 0,3-6-23 0 0,0-5 29 0 0,-2-5 10 0 0,0 0 0 0 0,0 0-1 0 0,-1 0 1 0 0,1 0 0 0 0,-1 0-1 0 0,1 1 1 0 0,-1-1-1 0 0,1 0 1 0 0,-1 0 0 0 0,0 1-1 0 0,0-1 1 0 0,1 0 0 0 0,-1 0-1 0 0,0 1 0 0 0,0-1 4 0 0,0 0 0 0 0,0 0 0 0 0,0 1 0 0 0,0-1 0 0 0,1 0 0 0 0,-1 0-1 0 0,0 0 1 0 0,1 1 0 0 0,-1-1 0 0 0,1 0 0 0 0,0 0 0 0 0,-1 0 0 0 0,1 0-4 0 0,4 9 15 0 0,-1 3 18 0 0,2 6 5 0 0,0-5 31 0 0,-1-3-29 0 0,16 26 74 0 0,-12-24-38 0 0,4 0 46 0 0,-5-5-89 0 0,-6-6 48 0 0,-2-2-5 0 0,2 0-10 0 0,2 0-55 0 0,2 1 47 0 0,12-2 188 0 0,-14-1-169 0 0,-1-3-6 0 0,-2 5-68 0 0,-1 0 1 0 0,0-1-1 0 0,0 1 1 0 0,0 0-1 0 0,1-1 1 0 0,-1 1-1 0 0,0 0 1 0 0,0-1-1 0 0,1 1 1 0 0,-1 0-1 0 0,0 0 1 0 0,1 0-1 0 0,-1-1 0 0 0,0 1 1 0 0,0 0-1 0 0,1 0 1 0 0,-1 0-1 0 0,1-1 1 0 0,-1 1-1 0 0,0 0 1 0 0,1 0-1 0 0,-1 0 1 0 0,0 0-1 0 0,1 0 1 0 0,-1 0-1 0 0,1 0 1 0 0,-1 0-1 0 0,0 0 1 0 0,1 0-1 0 0,-1 0 1 0 0,0 0-1 0 0,1 0-3 0 0,0 0 5 0 0,-1 0 0 0 0,1 0 0 0 0,0 0 0 0 0,-1 0-1 0 0,1 0 1 0 0,0 0 0 0 0,-1-1 0 0 0,1 1 0 0 0,0 0 0 0 0,-1 0-1 0 0,1-1 1 0 0,-1 1 0 0 0,1-1 0 0 0,0 1 0 0 0,-1 0 0 0 0,1-1-1 0 0,-1 1 1 0 0,1-1 0 0 0,-1 1 0 0 0,0-1 0 0 0,1 1 0 0 0,-1-1-5 0 0,8-16 74 0 0,-3 5-61 0 0,-3 8-15 0 0,7-13 11 0 0,2 2 37 0 0,-6 9-45 0 0,-1 0 1 0 0,1 0 0 0 0,-1-1-1 0 0,-1 0 1 0 0,1 0 0 0 0,-1-1-2 0 0,3-5 1 0 0,10-11-1 0 0,-6 12 0 0 0,1 4 0 0 0,-10 8-5 0 0,0 1 1 0 0,0 0 0 0 0,0 0 0 0 0,0 0-1 0 0,0 0 1 0 0,0 0 0 0 0,-1 0 0 0 0,1 0-1 0 0,0 0 1 0 0,0 0 0 0 0,-1 0 0 0 0,1 0-1 0 0,0 1 1 0 0,-1-1 0 0 0,1 0 0 0 0,-1 0 0 0 0,1 2 4 0 0,-1 38-31 0 0,0 1 107 0 0,0-21 14 0 0,0 1 41 0 0,0-1 45 0 0,0 0 51 0 0,0-19-222 0 0,0-1 0 0 0,0 0 1 0 0,0 1-1 0 0,0-1 0 0 0,1 0 0 0 0,-1 1 0 0 0,1-1 1 0 0,-1 0-1 0 0,1 1 0 0 0,-1-1 0 0 0,1 0 1 0 0,0 0-1 0 0,0 0-5 0 0,-1 1 4 0 0,1-1-1 0 0,0 0 1 0 0,-1 0 0 0 0,1 0 0 0 0,-1 1 0 0 0,1-1-1 0 0,-1 0 1 0 0,1 1 0 0 0,-1-1 0 0 0,0 0 0 0 0,0 1-1 0 0,1-1 1 0 0,-1 0-4 0 0,0 1 2 0 0,0-1 0 0 0,0 0 0 0 0,0 0 0 0 0,0 0 0 0 0,1 1 0 0 0,-1-1 0 0 0,0 0-1 0 0,1 0 1 0 0,-1 0 0 0 0,1 0 0 0 0,-1 0 0 0 0,1 0 0 0 0,0 0-2 0 0,4 10-41 0 0,-4-2 85 0 0,-1-7-77 0 0,0 0-35 0 0,0 0-42 0 0,1 0-51 0 0,-1-1-17 0 0,0 1-47 0 0,0 0-51 0 0,0 0-55 0 0,0-1-61 0 0,0 1-65 0 0,0 0-71 0 0,0-1-74 0 0,0 1-97 0 0,0 0-89 0 0,0 2-1232 0 0,0 4-1150 0 0</inkml:trace>
  <inkml:trace contextRef="#ctx0" brushRef="#br0" timeOffset="-667.1304">2161 469 9312 0 0,'-2'0'268'0'0,"-3"0"-69"0"0,-8 0 9 0 0,8 0-91 0 0,0 0 63 0 0,1 0 89 0 0,2 0 398 0 0,0 2 33 0 0,-4 3-286 0 0,-2-2-56 0 0,-1-1-65 0 0,-2-2-72 0 0,11 0-210 0 0,-1 0-1 0 0,1 0 1 0 0,-1 0-1 0 0,1 0 1 0 0,0 0-1 0 0,-1 0 1 0 0,1 0-1 0 0,-1 0 0 0 0,1 0 1 0 0,0 0-1 0 0,-1 0 1 0 0,1 0-1 0 0,0 0 1 0 0,-1 0-1 0 0,1 0 1 0 0,-1 0-1 0 0,1 0 1 0 0,0 1-1 0 0,-1-1 1 0 0,1 0-1 0 0,0 0 0 0 0,-1 1 1 0 0,1-1-1 0 0,0 0 1 0 0,-1 0-1 0 0,1 1 1 0 0,0-1-1 0 0,0 0 1 0 0,-1 1-1 0 0,1-1 1 0 0,0 0-1 0 0,0 1 1 0 0,0-1-1 0 0,0 0 0 0 0,-1 1 1 0 0,1-1-1 0 0,0 0 1 0 0,0 1-1 0 0,0-1 1 0 0,0 1-1 0 0,0-1 1 0 0,0 0-1 0 0,0 1 1 0 0,0-1-1 0 0,0 1 1 0 0,0-1-11 0 0,0 0 3 0 0,0 0 1 0 0,0 0-1 0 0,0 0 1 0 0,0 0-1 0 0,0 1 1 0 0,0-1-1 0 0,0 0 1 0 0,0 0-1 0 0,0 0 1 0 0,0 0-1 0 0,0 0 1 0 0,0 0-1 0 0,0 0 1 0 0,0 0-1 0 0,0 0 1 0 0,0 0-1 0 0,0 0 1 0 0,0 0-1 0 0,0 0 1 0 0,0 0-1 0 0,0 1 1 0 0,0-1-1 0 0,0 0 1 0 0,0 0-1 0 0,0 0 1 0 0,0 0-1 0 0,0 0 1 0 0,0 0-1 0 0,0 0 1 0 0,0 0-1 0 0,0 0 1 0 0,0 0-1 0 0,-1 0 1 0 0,1 0-1 0 0,0 0 1 0 0,0 0-1 0 0,0 0 1 0 0,0 0-1 0 0,0 0 1 0 0,0 0-1 0 0,0 0 1 0 0,0 0-1 0 0,0 0 1 0 0,0 0-1 0 0,0 0 1 0 0,0 0-1 0 0,0 0 1 0 0,0 0 0 0 0,0 0-1 0 0,-1 0 1 0 0,1 0-1 0 0,0 0 1 0 0,0 0-1 0 0,0 0 1 0 0,0 0-1 0 0,0 0 1 0 0,0 0-4 0 0,-1 0 12 0 0,1 0 0 0 0,-1 0 1 0 0,1 0-1 0 0,-1 0 0 0 0,1 1 1 0 0,-1-1-1 0 0,1 0 1 0 0,0 0-1 0 0,-1 0 0 0 0,1 1 1 0 0,-1-1-1 0 0,1 0 0 0 0,-1 0 1 0 0,1 1-1 0 0,0-1 1 0 0,-1 0-1 0 0,1 1 0 0 0,-1-1 1 0 0,1 0-1 0 0,0 1 0 0 0,0-1 1 0 0,-1 1-1 0 0,1-1-12 0 0,0 1 12 0 0,-1-1-1 0 0,1 0 1 0 0,0 1-1 0 0,-1-1 1 0 0,1 1-1 0 0,0-1 1 0 0,-1 0-1 0 0,1 1 1 0 0,0-1-1 0 0,-1 0 1 0 0,1 1-1 0 0,-1-1 1 0 0,1 0-1 0 0,-1 0 1 0 0,1 0-1 0 0,0 1 1 0 0,-1-1-1 0 0,1 0 1 0 0,-1 0-1 0 0,1 0 1 0 0,-1 0-1 0 0,1 0 1 0 0,-1 0-12 0 0,-1 1 121 0 0,2 2-64 0 0,0 5-18 0 0,0-8-21 0 0,-2 10 43 0 0,-1-9 8 0 0,2-1-14 0 0,5 3-32 0 0,0 5-13 0 0,4-4 33 0 0,-7-1-35 0 0,0 0-6 0 0,11 3-1 0 0,-6-2-1 0 0,-5-3 0 0 0,0 0 0 0 0,0-1 0 0 0,0 1 0 0 0,1-1 0 0 0,-1 1 0 0 0,0-1 0 0 0,0 1 0 0 0,0-1 0 0 0,1 1 0 0 0,-1-1 0 0 0,0 0 0 0 0,0 0 0 0 0,1 0 0 0 0,-1 0 0 0 0,9 2 0 0 0,-7 3 2 0 0,-2-4 0 0 0,-1-1 0 0 0,0 0-1 0 0,0 1 1 0 0,0-1-1 0 0,1 0 1 0 0,-1 1 0 0 0,0-1-1 0 0,0 0 1 0 0,1 1-1 0 0,-1-1 1 0 0,0 0-1 0 0,1 0 1 0 0,-1 0 0 0 0,0 1-1 0 0,0-1 1 0 0,1 0-1 0 0,-1 0 1 0 0,1 0-1 0 0,-1 0 1 0 0,0 1 0 0 0,1-1-1 0 0,-1 0 1 0 0,0 0-1 0 0,1 0 1 0 0,-1 0-1 0 0,1 0 1 0 0,-1 0 0 0 0,0 0-1 0 0,1 0 1 0 0,-1 0-1 0 0,0 0 1 0 0,1-1-2 0 0,11 1 11 0 0,0-2-11 0 0,-9 1-2 0 0,16-10 57 0 0,-15 3-30 0 0,1 5 17 0 0,-4 3-41 0 0,-1-1 1 0 0,0 1-1 0 0,1 0 1 0 0,-1 0 0 0 0,0 0-1 0 0,0 0 1 0 0,1-1-1 0 0,-1 1 1 0 0,0 0-1 0 0,0 0 1 0 0,1 0-1 0 0,-1-1 1 0 0,0 1-1 0 0,0 0 1 0 0,0 0-1 0 0,1-1 1 0 0,-1 1 0 0 0,0 0-1 0 0,0-1 1 0 0,0 1-1 0 0,0 0 1 0 0,0-1-1 0 0,0 1 1 0 0,0 0-1 0 0,0-1 1 0 0,0 1-1 0 0,0 0 1 0 0,0-1-1 0 0,0 1 1 0 0,0 0 0 0 0,0-1-2 0 0,2-3 64 0 0,6-4-32 0 0,-5 3 45 0 0,-3-2-73 0 0,-1 5 8 0 0,-1-8 52 0 0,-1 9-41 0 0,1 0-4 0 0,-5-11 6 0 0,7 11-27 0 0,-1 0 1 0 0,1 0 0 0 0,-1 1-1 0 0,0-1 1 0 0,1 0 0 0 0,-1 0-1 0 0,0 1 1 0 0,0-1 0 0 0,1 0-1 0 0,-1 1 1 0 0,0-1 0 0 0,-1 0 1 0 0,-22-3-192 0 0,21 1 153 0 0,0 0 25 0 0,1 1-25 0 0,0 1-26 0 0,0 0-40 0 0,2 1 0 0 0,0 0-96 0 0,-1 0-18 0 0,-1 0 51 0 0,1 0 45 0 0,0 0 39 0 0,0 0 20 0 0,-1 0 72 0 0,-1 0 223 0 0,2 0-188 0 0,0 0-68 0 0,0 0-42 0 0,1 0-54 0 0,-1 0-60 0 0,0 0-41 0 0,0 0-61 0 0,0 0-70 0 0,0 0-75 0 0,0 0-82 0 0,0 0-88 0 0,0 0-94 0 0,-1 0-102 0 0,2 0-899 0 0,0 0-956 0 0</inkml:trace>
  <inkml:trace contextRef="#ctx0" brushRef="#br0" timeOffset="-2396.3144">303 374 6352 0 0,'0'0'184'0'0,"-2"-2"-6"0"0,2 1-112 0 0,-1 0-48 0 0,-1-1-105 0 0,1 1 75 0 0,0 1 39 0 0,1-1 36 0 0,-1 0 53 0 0,0 0 63 0 0,0 0 72 0 0,-1 0 84 0 0,2 1 29 0 0,0 0-57 0 0,0-1-53 0 0,0 1-49 0 0,0 0-44 0 0,0 0-41 0 0,0-1 13 0 0,0 0-113 0 0,0 1-79 0 0,0-3-315 0 0,0 2 328 0 0,0 0 35 0 0,0 1 47 0 0,0-1 59 0 0,0 1 70 0 0,1-1 80 0 0,-1 1 101 0 0,0-1 107 0 0,0 1 119 0 0,0 0-237 0 0,0-1 33 0 0,0 1 37 0 0,1 0 37 0 0,-1 0 38 0 0,0 0 41 0 0,0 0 41 0 0,0 0 44 0 0,0 0 44 0 0,0 0 46 0 0,1 0-682 0 0,-1 0-1 0 0,0 0 1 0 0,1 0-1 0 0,-1 0 1 0 0,0 0 0 0 0,1 0-1 0 0,-1 0 1 0 0,0 0 0 0 0,1 1-1 0 0,-1-1 1 0 0,0 0 0 0 0,0 0-1 0 0,1 0 1 0 0,-1 0 0 0 0,0 1-1 0 0,0-1 1 0 0,1 0 0 0 0,-1 0-1 0 0,0 1 1 0 0,0-1-1 0 0,0 0 1 0 0,1 1 0 0 0,-1-1-1 0 0,0 0 1 0 0,0 0-14 0 0,3 13 439 0 0,-2 22 494 0 0,-1-26-715 0 0,0 0-33 0 0,0-2-42 0 0,1-2-52 0 0,4 7 133 0 0,-2-3-37 0 0,-1 8 49 0 0,-3 13 228 0 0,0-10-240 0 0,1 1-45 0 0,1-2-43 0 0,2-1-42 0 0,0-8-34 0 0,-1-3-33 0 0,0 1 1 0 0,-1-1-1 0 0,0 1 1 0 0,0-1 0 0 0,-1 7-28 0 0,0 6 25 0 0,0 31 25 0 0,0-25 5 0 0,0 9 44 0 0,-1-15-2 0 0,-5-8-77 0 0,2-4 16 0 0,3 2 56 0 0,-1-1-38 0 0,1-9-51 0 0,1 0-1 0 0,0 0 1 0 0,0 0 0 0 0,0 1-1 0 0,0-1 1 0 0,0 0 0 0 0,0 0-1 0 0,-1 0 1 0 0,1 1-1 0 0,0-1 1 0 0,0 0 0 0 0,0 0-1 0 0,-1 0 1 0 0,1 0 0 0 0,0 0-1 0 0,0 0 1 0 0,-1 0-1 0 0,1 1 1 0 0,0-1 0 0 0,0 0-1 0 0,0 0 1 0 0,-1 0 0 0 0,1 0-1 0 0,0 0 1 0 0,0 0 0 0 0,-1 0-3 0 0,-5-4 123 0 0,-2-6-113 0 0,7 6-4 0 0,0 0 0 0 0,0 0 0 0 0,1 0-1 0 0,-1-1 1 0 0,1 1 0 0 0,0 0 0 0 0,0 0-1 0 0,1 0 1 0 0,-1-3-6 0 0,1-9 23 0 0,-1 13-19 0 0,0 1 1 0 0,1-1-1 0 0,-1 0 1 0 0,0 1-1 0 0,1-1 1 0 0,0 0-1 0 0,-1 1 0 0 0,1-1 1 0 0,0 1-1 0 0,1-1 1 0 0,-1 1-1 0 0,0-1-4 0 0,0 1 0 0 0,0-1 0 0 0,0 0 0 0 0,0 0 0 0 0,-1 0 0 0 0,1 0 0 0 0,-1 0 0 0 0,0 0 0 0 0,0 0 0 0 0,0 0 0 0 0,0 0 0 0 0,-1-2 0 0 0,0-10 0 0 0,1 7 0 0 0,-1 4 0 0 0,1 1 0 0 0,0-1 0 0 0,0 0 0 0 0,0 1 0 0 0,0-1 0 0 0,1 0 0 0 0,-1 1 0 0 0,1-1 0 0 0,0-1 0 0 0,1 2 0 0 0,-1 1 0 0 0,0 0 0 0 0,0-1 0 0 0,0 1 0 0 0,0-1 0 0 0,0 0 0 0 0,0 1 0 0 0,-1-1 0 0 0,1 0 0 0 0,-1 1 0 0 0,0-1 0 0 0,0 0 0 0 0,0 0 0 0 0,0 2 0 0 0,1 0 0 0 0,-1 0 0 0 0,0 0 0 0 0,0-1 0 0 0,0 1 0 0 0,1 0 0 0 0,-1 0 0 0 0,1 0 0 0 0,-1 0 0 0 0,1 0 0 0 0,-1 0 0 0 0,1 0 0 0 0,0-1 0 0 0,3-8 0 0 0,8-24 0 0 0,-10 31 0 0 0,-1 0 0 0 0,1 0 0 0 0,-1 0 0 0 0,0-1 0 0 0,0 1 0 0 0,-1-2 0 0 0,1 2 0 0 0,0-1 0 0 0,0 1 0 0 0,0 0 0 0 0,0 0 0 0 0,0-1 0 0 0,2 0 0 0 0,17-30 0 0 0,-16 22 0 0 0,4 6 0 0 0,-4-10 0 0 0,2 11-4 0 0,-2 4-4 0 0,8-7-40 0 0,-2 6 26 0 0,-3 1-1 0 0,-7 1 9 0 0,19 11-3 0 0,-18-11 17 0 0,1 1 0 0 0,-1 0 0 0 0,0-1 0 0 0,1 1 0 0 0,-1 0 0 0 0,0 0 0 0 0,0 0 0 0 0,0 0 0 0 0,0 0 0 0 0,0 0 0 0 0,0 0 0 0 0,0 0 0 0 0,0 0 0 0 0,0 0 0 0 0,0 1 0 0 0,0-1 0 0 0,-1 0 0 0 0,1 1 0 0 0,0-1 0 0 0,-1 0 0 0 0,1 2 0 0 0,1 11 0 0 0,0-2 0 0 0,2-6 0 0 0,-4-5 0 0 0,1 0 0 0 0,0 0 0 0 0,-1 0 0 0 0,1 1 0 0 0,0-1 0 0 0,-1 0 0 0 0,0 0 0 0 0,1 0 0 0 0,-1 1 0 0 0,0-1 0 0 0,1 0 0 0 0,-1 0 0 0 0,0 1 0 0 0,0-1 0 0 0,2 11 0 0 0,18 24 0 0 0,-18-24 0 0 0,0 0 0 0 0,6 0 0 0 0,-6 0 0 0 0,-2-2 11 0 0,0-9-10 0 0,0-1 0 0 0,0 0 0 0 0,0 0 0 0 0,0 0-1 0 0,1 0 1 0 0,-1 1 0 0 0,0-1 0 0 0,0 0 0 0 0,0 0 0 0 0,0 0 0 0 0,0 0 0 0 0,0 0 0 0 0,1 0-1 0 0,-1 0 1 0 0,0 1 0 0 0,0-1 0 0 0,0 0 0 0 0,0 0 0 0 0,0 0 0 0 0,1 0 0 0 0,-1 0 0 0 0,0 0-1 0 0,0 0 1 0 0,0 0 0 0 0,1 0 0 0 0,-1 0 0 0 0,0 0 0 0 0,0 0 0 0 0,0 0 0 0 0,0 0 0 0 0,1 0-1 0 0,-1 0 1 0 0,0 0 0 0 0,0 0 0 0 0,0 0 0 0 0,0 0 0 0 0,1 0 0 0 0,-1-1 0 0 0,0 1-1 0 0,6-2 18 0 0,16-10 36 0 0,-18 8-42 0 0,6-4-14 0 0,-8 6 2 0 0,1 0 0 0 0,-1 0 0 0 0,-1 0 0 0 0,1-1 0 0 0,0 1 0 0 0,0-1 0 0 0,-1 1 0 0 0,1-1 0 0 0,-1 1 0 0 0,1-4 0 0 0,0 1 0 0 0,38-79 0 0 0,-30 72 0 0 0,-9 11 0 0 0,0 0 0 0 0,0 0 0 0 0,0 0 0 0 0,0 0 0 0 0,0 0 0 0 0,0 0 0 0 0,0 0 0 0 0,-1-1 0 0 0,1 1 0 0 0,0 0 0 0 0,-1 0 0 0 0,1 0 0 0 0,-1-1 0 0 0,0 1 0 0 0,1 0 0 0 0,-1-1 0 0 0,0 1 0 0 0,0 0 0 0 0,0-1 0 0 0,1 1 0 0 0,-1-1 0 0 0,0 1 0 0 0,0 0 0 0 0,0-1 0 0 0,1 1 0 0 0,-1 0 0 0 0,1-1 0 0 0,-1 1 0 0 0,1 0 0 0 0,-1 0 0 0 0,1-1 0 0 0,0 1 0 0 0,0 0 0 0 0,0 0 0 0 0,-1 0 0 0 0,1 0 0 0 0,0 0 0 0 0,0 0 0 0 0,1 0 0 0 0,8-11 0 0 0,-9 9 0 0 0,0 0 0 0 0,1 0 0 0 0,0 1 0 0 0,0-1 0 0 0,0 1 0 0 0,0-1 0 0 0,2 0 0 0 0,4 1-10 0 0,-4 4-33 0 0,16 10 32 0 0,-16-2 11 0 0,16 24 0 0 0,-13-17 0 0 0,-6-16 0 0 0,0 1 0 0 0,0-1 0 0 0,0 1 0 0 0,-1 0 0 0 0,1-1 0 0 0,-1 1 0 0 0,1 0 0 0 0,-1-1 0 0 0,0 1 0 0 0,1 0 0 0 0,-1 1 0 0 0,0-2 0 0 0,0 0 0 0 0,0 1 0 0 0,0-1-1 0 0,0 0 1 0 0,1 0 0 0 0,-1 0 0 0 0,1 1 0 0 0,-1-1-1 0 0,0 0 1 0 0,1 0 0 0 0,0 0 0 0 0,-1 0-1 0 0,1 0 1 0 0,4 9 18 0 0,-4-5-20 0 0,-1 1 36 0 0,1 14 144 0 0,-1-17-155 0 0,0-1-9 0 0,1 0 1 0 0,-1 0-1 0 0,1 0 0 0 0,-1 0 0 0 0,1 0 0 0 0,0 0 0 0 0,0-1 0 0 0,0 2-14 0 0,6 12 71 0 0,-7-14-67 0 0,0 0 0 0 0,0-1 0 0 0,0 1 0 0 0,0-1-1 0 0,0 1 1 0 0,0-1 0 0 0,0 1 0 0 0,0-1 0 0 0,0 1 0 0 0,0 0-1 0 0,0-1 1 0 0,0 1 0 0 0,0-1 0 0 0,0 1 0 0 0,-1-1 0 0 0,1 1-1 0 0,0-1 1 0 0,0 1 0 0 0,-1-1 0 0 0,1 1 0 0 0,0-1 0 0 0,-1 1-1 0 0,1-1-3 0 0,-8 4 54 0 0,6 6-33 0 0,2 0 6 0 0,0-8-103 0 0,0-2-55 0 0,0 0-12 0 0,0 0 46 0 0,0 0 0 0 0,0 0-101 0 0,1 0 43 0 0,0 0-54 0 0,2 0 93 0 0,2 0-10 0 0,-5 0 18 0 0,1 0-342 0 0,0 0 39 0 0,0 0 37 0 0,0 0 33 0 0,0 0-224 0 0,1 0 85 0 0,-1 0 19 0 0,1 0-658 0 0,-1 0 597 0 0,1-1-28 0 0,-2 1 233 0 0,1-1-33 0 0,4-2-2009 0 0,2-4-1331 0 0</inkml:trace>
  <inkml:trace contextRef="#ctx0" brushRef="#br0" timeOffset="-2051.5022">975 386 7104 0 0,'0'0'208'0'0,"-2"2"-10"0"0,-6 8-156 0 0,8-10-24 0 0,0 1 33 0 0,0 0 140 0 0,0 1 62 0 0,-1 0 56 0 0,-1 3 863 0 0,1-4-712 0 0,-1-1-38 0 0,-1 1-58 0 0,2 1-51 0 0,-1-1-43 0 0,1 2 7 0 0,1 0-38 0 0,-1 5 375 0 0,1-6-479 0 0,0 1 291 0 0,-2 0 132 0 0,-3 2-37 0 0,0-2-141 0 0,0-2-22 0 0,0 0 53 0 0,5-1-108 0 0,-1 1-58 0 0,1-1-51 0 0,0 1-45 0 0,-1 0-40 0 0,1 0-32 0 0,0 1 1 0 0,0 2-19 0 0,0-4-5 0 0,0 0 39 0 0,0 2 160 0 0,0 0-59 0 0,0-1-52 0 0,0 1-42 0 0,0-1-1 0 0,0 1-24 0 0,0-1-27 0 0,0 0 41 0 0,0 1 194 0 0,0-2-126 0 0,0 0-40 0 0,0 0 5 0 0,0 1 30 0 0,0 3-86 0 0,1 1-27 0 0,-2-4 13 0 0,1 0 38 0 0,2 1-26 0 0,8 6-42 0 0,2 0 68 0 0,-8-4-61 0 0,-4-4-29 0 0,0 0 0 0 0,0 1 0 0 0,1-1 0 0 0,-1 0 1 0 0,0 0-1 0 0,0 0 0 0 0,1 1 0 0 0,-1-1 0 0 0,0 0 1 0 0,0 0-1 0 0,1 0 0 0 0,-1 0 0 0 0,0 0 0 0 0,0 1 0 0 0,1-1 1 0 0,-1 0-1 0 0,0 0 0 0 0,1 0 0 0 0,-1 0 0 0 0,0 0 1 0 0,0 0-1 0 0,1 0 0 0 0,-1 0 0 0 0,0 0 0 0 0,1 0 0 0 0,-1 0 1 0 0,0 0-1 0 0,1 0 0 0 0,-1-1 0 0 0,0 1 0 0 0,0 0 0 0 0,4 0 0 0 0,-2 1 0 0 0,6 8 0 0 0,-5-8 2 0 0,0 0-1 0 0,1 0 0 0 0,-1-1 1 0 0,0 1-1 0 0,0-1 0 0 0,0 0 1 0 0,0 0-1 0 0,0 0 0 0 0,0-1 1 0 0,2 1-2 0 0,6-1 46 0 0,-7 2-36 0 0,-3-2-12 0 0,4-2 17 0 0,9-4 38 0 0,4-1 12 0 0,0 0-12 0 0,-6-2-43 0 0,-8 6-5 0 0,-3 3 0 0 0,0 0 1 0 0,0 0-1 0 0,0 0 0 0 0,0-1 0 0 0,0 1 0 0 0,0 0 0 0 0,-1-1 0 0 0,1 1 0 0 0,0 0 0 0 0,-1-2-5 0 0,9-14 8 0 0,-5 9-8 0 0,4-8 11 0 0,-6 4 32 0 0,0-13-31 0 0,3 18-20 0 0,-2 5 0 0 0,-3 2 7 0 0,0 0-1 0 0,0 0 1 0 0,0 0 0 0 0,0 0 0 0 0,0 0-1 0 0,1 0 1 0 0,-1-1 0 0 0,0 1 0 0 0,0 0 0 0 0,0 0-1 0 0,0 0 1 0 0,0 0 0 0 0,0 0 0 0 0,0 0-1 0 0,0 0 1 0 0,0 0 0 0 0,0 0 0 0 0,0 0 0 0 0,0 0-1 0 0,0 0 1 0 0,0-1 0 0 0,0 1 0 0 0,0 0 0 0 0,0 0-1 0 0,0 0 1 0 0,0 0 0 0 0,0 0 0 0 0,1 0-1 0 0,-1 0 1 0 0,-1 0 0 0 0,1 0 0 0 0,0-1 0 0 0,0 1-1 0 0,0 0 1 0 0,0 0 0 0 0,0 0 0 0 0,0 0 0 0 0,0 0-1 0 0,0 0 1 0 0,0 0 0 0 0,0 0 0 0 0,0 0-1 0 0,0 0 1 0 0,0-1 0 0 0,0 1 0 0 0,0 0 0 0 0,0 0-1 0 0,0 0 1 0 0,0 0 0 0 0,0 0 0 0 0,0 0-1 0 0,-1 0 1 0 0,1 0 0 0 0,0 0 0 0 0,0 0 0 0 0,0 0-1 0 0,0 0 2 0 0,-8-8-76 0 0,6 5-23 0 0,1 0 52 0 0,2-3 9 0 0,-1 6 24 0 0,0-2-76 0 0,0 2 0 0 0,0 0-5 0 0,0 0 19 0 0,0 2-11 0 0,0 8 67 0 0,0 20-61 0 0,0 36 82 0 0,0-65 2 0 0,0 1 0 0 0,0-1 0 0 0,1 1 0 0 0,-1-1-1 0 0,0 0 1 0 0,1 1 0 0 0,-1-1 0 0 0,1 0-1 0 0,-1 0 1 0 0,1 1 0 0 0,-1-1 0 0 0,1 0 0 0 0,0 0-3 0 0,0 0 8 0 0,0 0 0 0 0,-1 1 0 0 0,1-1 0 0 0,-1 0 1 0 0,1 0-1 0 0,-1 1 0 0 0,1-1 0 0 0,-1 0 0 0 0,0 1 1 0 0,1-1-1 0 0,-1 0 0 0 0,0 1 0 0 0,0-1-8 0 0,0 0 11 0 0,0 1 0 0 0,0-1-1 0 0,0 0 1 0 0,1 0 0 0 0,-1 0-1 0 0,0 1 1 0 0,1-1 0 0 0,-1 0-1 0 0,1 0 1 0 0,-1 0 0 0 0,1 0 0 0 0,-1 0-1 0 0,1 0-10 0 0,4 9 78 0 0,-4 3-5 0 0,-1 0 10 0 0,3-5 16 0 0,-1-5-57 0 0,-1 0 0 0 0,0 0 0 0 0,0-1 0 0 0,0 1-1 0 0,0 0 1 0 0,0 0 0 0 0,0 0 0 0 0,-1 0 0 0 0,1 0 0 0 0,-1 2-42 0 0,1 10 205 0 0,5-1-43 0 0,-3-6-69 0 0,4 9 183 0 0,-3-5-111 0 0,-1 9 28 0 0,-3 9 59 0 0,0 0-47 0 0,0 5-5 0 0,0 12 37 0 0,0-45-171 0 0,0 0 1 0 0,0 6-40 0 0,0-6 39 0 0,0-2 14 0 0,-2 0-13 0 0,2 0-59 0 0,-7 1 3 0 0,2-4 63 0 0,-3-5 6 0 0,8 8-76 0 0,-1-1-1 0 0,1 1 0 0 0,0 0 0 0 0,0-1 0 0 0,-1 1 0 0 0,1-1 1 0 0,0 1-1 0 0,0-1 0 0 0,0 1 0 0 0,-1-1 0 0 0,1 1 0 0 0,0-1 1 0 0,0 1-1 0 0,0-1 0 0 0,0 1 0 0 0,0-1 0 0 0,0 1 1 0 0,0-1-1 0 0,0 1 0 0 0,0-1 0 0 0,0 1 0 0 0,0-1 0 0 0,1 1 1 0 0,-1-1-4 0 0,0-1 3 0 0,0-108 61 0 0,3 92-69 0 0,9-13-150 0 0,-5 12 51 0 0,-2 7-25 0 0,-1 4-97 0 0,-1 2 9 0 0,5-7-566 0 0,-4 9 366 0 0,0-4-37 0 0,-1 4 139 0 0,4-1-89 0 0,-4 4 205 0 0,-2 0 33 0 0,1 0-32 0 0,0 0-43 0 0,-1 0-48 0 0,1-1-59 0 0,-1 1-66 0 0,-1-1-74 0 0,0-1-83 0 0,0 3 150 0 0,0-1-53 0 0,0 1-48 0 0,0 0-42 0 0,0 0-160 0 0,0-1-40 0 0,0 1-194 0 0,0 0-523 0 0</inkml:trace>
  <inkml:trace contextRef="#ctx0" brushRef="#br0" timeOffset="16651.3389">14471 240 8352 0 0,'0'0'190'0'0,"0"0"28"0"0,0 0 7 0 0,0 0-71 0 0,0-2-5 0 0,0 1-83 0 0,0 0 62 0 0,-1-1 54 0 0,1 1 48 0 0,-1-1 95 0 0,0 0 43 0 0,-2-4 859 0 0,1 2-484 0 0,1 2-313 0 0,0 0-134 0 0,0 0-74 0 0,1 0-104 0 0,-1 0-70 0 0,1 1-80 0 0,0-1-87 0 0,0 0 791 0 0,0 2 5 0 0,0 0 23 0 0,0 0 11 0 0,0 0 0 0 0,0 0-17 0 0,0 0-80 0 0,-2-2-35 0 0,-6-6-10 0 0,8 8-559 0 0,0 0-1 0 0,0 0 0 0 0,0 0 1 0 0,0 0-1 0 0,0 0 0 0 0,0 0 1 0 0,0 0-1 0 0,0 0 0 0 0,-1-1 1 0 0,1 1-1 0 0,0 0 0 0 0,0 0 1 0 0,0 0-1 0 0,0 0 0 0 0,0 0 1 0 0,0 0-1 0 0,0 0 0 0 0,0 0 1 0 0,0 0-1 0 0,0 0 0 0 0,0 0 1 0 0,-1 0-1 0 0,1 0 0 0 0,0 0 1 0 0,0 0-1 0 0,0 0 0 0 0,0 0 1 0 0,0 0-1 0 0,0 0 0 0 0,0 0 1 0 0,0 0-1 0 0,0 0 0 0 0,-1 0 1 0 0,1 0-1 0 0,0 0 0 0 0,0 0 1 0 0,0 0-1 0 0,0 0 0 0 0,0 0 1 0 0,0 0-1 0 0,0 0 0 0 0,0 0 1 0 0,0 0-1 0 0,0 0 0 0 0,0 0 1 0 0,-1 0-1 0 0,1 0 0 0 0,0 0 1 0 0,0 1-1 0 0,0-1 0 0 0,0 0 1 0 0,0 0-1 0 0,0 0 0 0 0,0 0 1 0 0,0 0-1 0 0,0 0 0 0 0,0 0-9 0 0,-8 8 383 0 0,6-6-160 0 0,0-1-77 0 0,0 0-48 0 0,0-2-46 0 0,-1 1-19 0 0,2 1 44 0 0,-3 7 214 0 0,-1-4-136 0 0,5-4-140 0 0,-1 1-1 0 0,0-1 1 0 0,1 1 0 0 0,-1-1 0 0 0,1 1 0 0 0,-1-1 0 0 0,1 1 0 0 0,0 0 0 0 0,-1-1-1 0 0,1 1 1 0 0,-1-1 0 0 0,1 1 0 0 0,0 0 0 0 0,0 0 0 0 0,-1-1 0 0 0,1 1 0 0 0,0 0-1 0 0,0-1 1 0 0,0 1-15 0 0,-4 7 89 0 0,1 0-35 0 0,1-2 26 0 0,1 0 44 0 0,1 0 71 0 0,-2-2-65 0 0,0 0-103 0 0,-4 12 92 0 0,4-2-11 0 0,2 9 65 0 0,-1-9-126 0 0,1-8-46 0 0,0-1 0 0 0,0 1 0 0 0,0-1 0 0 0,0 0 0 0 0,1 1 0 0 0,1 3-1 0 0,3-3 0 0 0,-4-6 0 0 0,-1 0 0 0 0,0 0 0 0 0,1 1 0 0 0,-1-1 0 0 0,0 0 0 0 0,0 0 0 0 0,1 1 0 0 0,-1-1 0 0 0,0 0 0 0 0,0 1 0 0 0,1-1 0 0 0,-1 0 0 0 0,0 1 0 0 0,0-1 0 0 0,0 0 0 0 0,1 1 0 0 0,-1-1 0 0 0,0 1 0 0 0,0-1 0 0 0,0 0 0 0 0,0 1 0 0 0,0-1 0 0 0,0 0 0 0 0,0 1 0 0 0,0-1 0 0 0,0 1 0 0 0,0-1 0 0 0,0 0 0 0 0,0 1 0 0 0,0 0 0 0 0,0 0 0 0 0,0 1 0 0 0,0-1 0 0 0,1 0 0 0 0,-1 0 0 0 0,0 1 0 0 0,1-1 0 0 0,-1 0 0 0 0,1 0 0 0 0,-1 0 0 0 0,1 0 0 0 0,-1 1 0 0 0,1-1 0 0 0,0 0 0 0 0,3 5 0 0 0,-1 0 0 0 0,-3-4 0 0 0,1 0 0 0 0,0-1 0 0 0,0 0 0 0 0,0 1 0 0 0,0-1 0 0 0,1 1 0 0 0,-1-1 0 0 0,0 0 0 0 0,1 0 0 0 0,0 1 0 0 0,6 0 11 0 0,-4 0 32 0 0,6 6-33 0 0,-7-6-10 0 0,1-2 0 0 0,13 0 0 0 0,7 0 0 0 0,-14-2-18 0 0,-8-6-74 0 0,-2 8 90 0 0,0 0 0 0 0,0 0 0 0 0,0 0 0 0 0,0 0 0 0 0,0 0 1 0 0,0 0-1 0 0,0 0 0 0 0,0-1 0 0 0,0 1 0 0 0,0 0 0 0 0,0 0 0 0 0,0 0 1 0 0,0 0-1 0 0,0 0 0 0 0,0 0 0 0 0,0 0 0 0 0,0 0 0 0 0,0 0 1 0 0,0 0-1 0 0,0 0 0 0 0,0 0 0 0 0,0 0 0 0 0,0 0 0 0 0,0 0 0 0 0,0-1 1 0 0,0 1-1 0 0,0 0 0 0 0,0 0 0 0 0,0 0 0 0 0,0 0 0 0 0,0 0 1 0 0,1 0-1 0 0,-1 0 0 0 0,0 0 0 0 0,0 0 0 0 0,0 0 0 0 0,0 0 0 0 0,0 0 1 0 0,0 0-1 0 0,0 0 0 0 0,0 0 0 0 0,0 0 0 0 0,0 0 0 0 0,0 0 1 0 0,0 0-1 0 0,0 0 0 0 0,0 0 0 0 0,0 0 0 0 0,1 0 0 0 0,-1 0 0 0 0,0 0 1 0 0,0 0-1 0 0,0 0 0 0 0,0 0 0 0 0,0 0 0 0 0,0 0 0 0 0,0 0 2 0 0,0 0-3 0 0,1 0 0 0 0,-1 0 0 0 0,0 0 0 0 0,1 0-1 0 0,-1 0 1 0 0,0 0 0 0 0,1 0 0 0 0,-1 0 0 0 0,0 0 0 0 0,1 0-1 0 0,-1 0 1 0 0,0 0 0 0 0,1 0 0 0 0,-1-1 0 0 0,0 1 0 0 0,0 0-1 0 0,1 0 1 0 0,-1 0 0 0 0,0-1 0 0 0,0 1 0 0 0,1 0 0 0 0,-1 0-1 0 0,0 0 1 0 0,0-1 0 0 0,1 1 0 0 0,-1 0 0 0 0,0 0 0 0 0,0-1-1 0 0,0 1 1 0 0,0 0 0 0 0,0-1 3 0 0,4-4-20 0 0,1 1-22 0 0,-4 4 41 0 0,-1 0-1 0 0,0 0 1 0 0,1 0-1 0 0,-1 0 1 0 0,0-1-1 0 0,0 1 1 0 0,1 0-1 0 0,-1 0 1 0 0,0 0 0 0 0,0-1-1 0 0,1 1 1 0 0,-1 0-1 0 0,0 0 1 0 0,0-1-1 0 0,0 1 1 0 0,0 0-1 0 0,1 0 1 0 0,-1-1-1 0 0,0 1 1 0 0,0 0 0 0 0,0-1-1 0 0,0 1 1 0 0,0 0-1 0 0,0-1 1 0 0,0 1-1 0 0,0 0 1 0 0,0-1-1 0 0,0 1 1 0 0,0 0-1 0 0,0-1 1 0 0,0 1 1 0 0,2-4-53 0 0,6-6 27 0 0,-6-2-22 0 0,-2 4 29 0 0,0-14-134 0 0,0 18 148 0 0,0 2-62 0 0,0 2-11 0 0,0 0 6 0 0,0 2 17 0 0,0 8 31 0 0,2 2-29 0 0,4 0 39 0 0,-10 0 14 0 0,7-3-4 0 0,-2-8 6 0 0,0 0 0 0 0,-1 1 1 0 0,1-1-1 0 0,-1 0 0 0 0,1 0 0 0 0,-1 1 0 0 0,1-1 0 0 0,-1 0 1 0 0,0 1-1 0 0,0 0-2 0 0,0-1 15 0 0,0 1 0 0 0,1-1 1 0 0,-1 0-1 0 0,0 1 0 0 0,0-1 1 0 0,1 0-1 0 0,-1 0 0 0 0,1 1 1 0 0,-1-1-1 0 0,1 0 0 0 0,0 0 0 0 0,-1 0 1 0 0,1 0-1 0 0,0 1-15 0 0,2 3 24 0 0,5 5 73 0 0,-8-10-90 0 0,1 1 0 0 0,-1 0 0 0 0,1-1 0 0 0,-1 1 0 0 0,1-1 0 0 0,-1 1 0 0 0,1 0 0 0 0,-1-1 0 0 0,1 1 0 0 0,-1 0 0 0 0,0-1 0 0 0,0 1 0 0 0,1 0 0 0 0,-1-1 1 0 0,0 1-1 0 0,0 0 0 0 0,0 0 0 0 0,0-1 0 0 0,0 1 0 0 0,0 0-7 0 0,0-1 2 0 0,0 1 0 0 0,0-1 0 0 0,0 1 1 0 0,0-1-1 0 0,0 0 0 0 0,0 1 1 0 0,0-1-1 0 0,0 0 0 0 0,0 1 0 0 0,0-1 1 0 0,0 0-1 0 0,0 1 0 0 0,0-1 0 0 0,0 0 1 0 0,0 1-1 0 0,0-1 0 0 0,0 0 1 0 0,0 1-1 0 0,1-1 0 0 0,-1 0 0 0 0,0 1 1 0 0,0-1-1 0 0,0 0 0 0 0,1 1 0 0 0,-1-1 1 0 0,0 0-1 0 0,0 0 0 0 0,1 1 1 0 0,-1-1-1 0 0,0 0 0 0 0,0 0 0 0 0,1 0 1 0 0,-1 1-1 0 0,0-1 0 0 0,1 0 0 0 0,-1 0 1 0 0,0 0-1 0 0,1 0 0 0 0,-1 0 1 0 0,0 0-1 0 0,1 0 0 0 0,-1 0 0 0 0,0 0 1 0 0,1 0-1 0 0,-1 0 0 0 0,1 0 0 0 0,-1 0 1 0 0,0 0-1 0 0,1 0 0 0 0,-1 0 1 0 0,0 0-3 0 0,1 0 4 0 0,0 0-1 0 0,-1 0 1 0 0,1 0 0 0 0,-1 0 0 0 0,1 0 0 0 0,0 0 0 0 0,-1 0 0 0 0,1 0 0 0 0,-1 0 0 0 0,1 0 0 0 0,0 0 0 0 0,-1 1 0 0 0,1-1 0 0 0,-1 0 0 0 0,1 0 0 0 0,-1 1 0 0 0,1-1-1 0 0,-1 0 1 0 0,1 1 0 0 0,-1-1-4 0 0,1 0 2 0 0,-1 1-1 0 0,0-1 1 0 0,0 0 0 0 0,0 0-1 0 0,0 0 1 0 0,1 0-1 0 0,-1 1 1 0 0,0-1 0 0 0,0 0-1 0 0,0 0 1 0 0,0 0-1 0 0,0 1 1 0 0,0-1-1 0 0,0 0 1 0 0,0 0 0 0 0,0 1-1 0 0,0-1 1 0 0,0 0-1 0 0,0 0 1 0 0,0 1 0 0 0,0-1-1 0 0,0 0 1 0 0,0 0-1 0 0,0 1 1 0 0,0-1-1 0 0,0 0-1 0 0,0 0 1 0 0,0 0-1 0 0,0 1 0 0 0,0-1 0 0 0,0 0 0 0 0,0 0 1 0 0,0 0-1 0 0,0 0 0 0 0,0 0 0 0 0,0 0 0 0 0,0 0 0 0 0,0 1 1 0 0,0-1-1 0 0,0 0 0 0 0,0 0 0 0 0,0 0 0 0 0,0 0 0 0 0,0 0 1 0 0,0 0-1 0 0,0 0 0 0 0,0 1 0 0 0,0-1 0 0 0,1 0 1 0 0,-1 0-1 0 0,0 0 0 0 0,0 0 0 0 0,0 0 0 0 0,0 0 0 0 0,0 0 1 0 0,0 0-1 0 0,0 0 0 0 0,0 0 0 0 0,0 0 0 0 0,1 0 1 0 0,-1 1-1 0 0,0-1 0 0 0,0 0 0 0 0,0 0 0 0 0,0 0 0 0 0,0 0 1 0 0,0 0-1 0 0,0 0 0 0 0,1 0 0 0 0,-1 0 0 0 0,0 0 1 0 0,0 0-1 0 0,0 0 0 0 0,0 0 0 0 0,0 0 0 0 0,0 0 0 0 0,0 0 1 0 0,1 0-1 0 0,-1 0 0 0 0,0-1 0 0 0,0 1 0 0 0,10 1 57 0 0,11-1 71 0 0,-9 1-69 0 0,0-1-47 0 0,-2-3 7 0 0,6-5 34 0 0,-13 6-41 0 0,-2 2-10 0 0,-1 0 0 0 0,1 0 0 0 0,-1 0 0 0 0,1-1 0 0 0,-1 1 0 0 0,1 0 0 0 0,-1 0 0 0 0,1-1 0 0 0,-1 1-1 0 0,0 0 1 0 0,1-1 0 0 0,-1 1 0 0 0,1-1 0 0 0,-1 1 0 0 0,0 0 0 0 0,0-1 0 0 0,1 1 0 0 0,-1-1 0 0 0,0 1 0 0 0,0-1 0 0 0,1 1 0 0 0,-1-1-2 0 0,2-3-2 0 0,-2 3 2 0 0,1 0 0 0 0,-1 1 0 0 0,1-1 0 0 0,0 0 0 0 0,-1 0 0 0 0,1 1 0 0 0,0-1 0 0 0,-1 0 0 0 0,1 1 0 0 0,0-1 0 0 0,0 1 0 0 0,0-1 0 0 0,0 1 0 0 0,-1 0 0 0 0,1-1 0 0 0,0 1 0 0 0,0 0 0 0 0,-1 0 0 0 0,1-1 0 0 0,-1 1 0 0 0,1 0 0 0 0,-1-1 0 0 0,1 1 0 0 0,-1 0 0 0 0,1-1 0 0 0,-1 1 0 0 0,1-1 0 0 0,-1 1 0 0 0,1 0 0 0 0,-1-1 0 0 0,0 1 0 0 0,1-1 0 0 0,-1 1 0 0 0,0-1 0 0 0,0 0 0 0 0,1 1 0 0 0,-1-1 0 0 0,0 1 0 0 0,0-1 0 0 0,0 1 0 0 0,1-1 0 0 0,-1 0 0 0 0,0 1 0 0 0,0-1 0 0 0,0 0 0 0 0,2-11 0 0 0,2 6 0 0 0,0-1 0 0 0,-2-16 0 0 0,-2 16 17 0 0,0 0-37 0 0,0-15-147 0 0,0 21 162 0 0,0 1 0 0 0,0-1 0 0 0,0 1 0 0 0,0-1 1 0 0,0 1-1 0 0,0-1 0 0 0,0 1 0 0 0,0 0 0 0 0,0-1 1 0 0,-1 1-1 0 0,1-1 0 0 0,0 1 0 0 0,0-1 0 0 0,0 1 0 0 0,-1-1 1 0 0,1 1-1 0 0,0 0 0 0 0,0-1 0 0 0,-1 1 0 0 0,1-1 1 0 0,0 1-1 0 0,-1 0 0 0 0,1-1 0 0 0,0 1 0 0 0,-1 0 1 0 0,1 0-1 0 0,-1-1 5 0 0,-4-4-123 0 0,4-4-36 0 0,1 7 332 0 0,0 1-110 0 0,0 0-97 0 0,-1-1-80 0 0,1 1-92 0 0,-1 0-61 0 0,-2-1-777 0 0,1 2 647 0 0,1 0 211 0 0,-1 0 52 0 0,0 0-879 0 0,2 0 573 0 0,0-1 35 0 0,-1 1-309 0 0,1 0 117 0 0,-1 0 98 0 0,0 1 6 0 0,-1-1 90 0 0,1 0 92 0 0,-1 1-345 0 0,1-1 269 0 0,0 1-76 0 0,1-1 90 0 0,0 0-66 0 0,-2 3-1766 0 0,2 4-1228 0 0</inkml:trace>
  <inkml:trace contextRef="#ctx0" brushRef="#br0" timeOffset="16920.968">14867 338 11520 0 0,'0'0'264'0'0,"0"0"34"0"0,0 0 20 0 0,0 2-41 0 0,0 0-184 0 0,0 18-79 0 0,0-17 30 0 0,0 0 81 0 0,0 1 68 0 0,0-1 56 0 0,0 2 137 0 0,0 8 840 0 0,0-7-749 0 0,0-1-134 0 0,0-3-212 0 0,0 0-33 0 0,0 0 188 0 0,2 0 101 0 0,-1-2-358 0 0,-1 1 0 0 0,1-1 1 0 0,-1 1-1 0 0,0-1 0 0 0,1 0 0 0 0,-1 1 1 0 0,0-1-1 0 0,1 1 0 0 0,-1-1 0 0 0,0 1 1 0 0,0-1-1 0 0,1 1 0 0 0,-1 0 1 0 0,0-1-1 0 0,0 1 0 0 0,0-1 0 0 0,0 1 1 0 0,0-1-1 0 0,0 1 0 0 0,0 0 0 0 0,0-1 1 0 0,0 1-1 0 0,0-1 0 0 0,0 1 1 0 0,0-1-1 0 0,0 1 0 0 0,0-1 0 0 0,-1 1 1 0 0,1 0-1 0 0,0-1 0 0 0,0 1 0 0 0,-1-1 1 0 0,1 1-1 0 0,0-1 0 0 0,-1 1 0 0 0,1-1 1 0 0,0 0-1 0 0,-1 1-29 0 0,0 1 78 0 0,0 4 192 0 0,2-1-67 0 0,2 1 0 0 0,2-2-80 0 0,-5-3-102 0 0,2 2 137 0 0,-1-1-72 0 0,-1 1-45 0 0,0 1-26 0 0,-1-2 33 0 0,1 10 86 0 0,2 0-108 0 0,3-5-60 0 0,-2-4-92 0 0,-3-3 126 0 0,1 1-326 0 0,0 1 54 0 0,0-2 48 0 0,-1 1 44 0 0,1 0 12 0 0,-1 0 44 0 0,0 0 22 0 0,0 1 8 0 0,-1 0-71 0 0,2-2 62 0 0,-1 1-48 0 0,10 1-979 0 0</inkml:trace>
  <inkml:trace contextRef="#ctx0" brushRef="#br0" timeOffset="17353.2639">15109 252 15864 0 0,'0'0'362'0'0,"0"0"47"0"0,0 0 29 0 0,0 0-184 0 0,0 0-122 0 0,0 0-49 0 0,0 0-7 0 0,0 0 67 0 0,0 2 17 0 0,0-1-152 0 0,0-1 0 0 0,0 1 0 0 0,0-1 1 0 0,0 0-1 0 0,0 1 0 0 0,0-1 0 0 0,0 0 1 0 0,0 1-1 0 0,0-1 0 0 0,0 1 0 0 0,0-1 0 0 0,-1 0 1 0 0,1 1-1 0 0,0-1 0 0 0,0 0 0 0 0,0 1 0 0 0,-1-1 1 0 0,1 0-1 0 0,0 0 0 0 0,0 1 0 0 0,-1-1 1 0 0,1 0-1 0 0,0 1 0 0 0,0-1 0 0 0,-1 0 0 0 0,1 0 1 0 0,0 0-1 0 0,-1 1-8 0 0,-4-1 54 0 0,3 2-169 0 0,2 2 34 0 0,0 0-11 0 0,0-2 68 0 0,0 0-42 0 0,0 0-40 0 0,0-1-34 0 0,0 2-159 0 0,0-1-63 0 0,0 5-984 0 0,0-5 826 0 0,0-1 297 0 0,0 0 40 0 0,0 0 46 0 0,0 0 56 0 0,0 1-1605 0 0</inkml:trace>
  <inkml:trace contextRef="#ctx0" brushRef="#br0" timeOffset="17690.0727">15073 228 9960 0 0,'0'0'222'0'0,"0"0"30"0"0,0 0 20 0 0,0 0-24 0 0,0 1-184 0 0,2 0-37 0 0,3 4 9 0 0,-2-2 61 0 0,-2-1 103 0 0,0-2 235 0 0,-1 0 413 0 0,0 1-551 0 0,0-1-34 0 0,1 2 173 0 0,-1 0-104 0 0,0 0-87 0 0,0 1-83 0 0,0-1-40 0 0,-1 5 160 0 0,1-5-130 0 0,0-1 116 0 0,0 1 478 0 0,0-2-9 0 0,0 0-29 0 0,0 4-118 0 0,0 1-418 0 0,1 4 53 0 0,-1-2-37 0 0,-1-1 16 0 0,-1 0 61 0 0,1-4-186 0 0,-7 16 604 0 0,7-2-278 0 0,1-5-99 0 0,0 0-109 0 0,0-1-73 0 0,0 15 103 0 0,0-16-123 0 0,0 1 39 0 0,0-4-170 0 0,0 14 174 0 0,0-8-168 0 0,0-6-37 0 0,0 1-39 0 0,0 1-48 0 0,0 1-54 0 0,0-5 30 0 0,2 2-54 0 0,-1-5 110 0 0,1-1-60 0 0,-1 1 0 0 0,0-1-52 0 0,0 0-58 0 0,1 0-68 0 0,-2 0 34 0 0,1 0-46 0 0,-1 0-41 0 0,0 0-38 0 0,1 0-283 0 0,-1 0-62 0 0,0 0-50 0 0,0 0-35 0 0,0 0-1558 0 0,0 0-1374 0 0</inkml:trace>
  <inkml:trace contextRef="#ctx0" brushRef="#br0" timeOffset="18219.4462">15120 363 12008 0 0,'0'0'266'0'0,"0"0"44"0"0,2 2 15 0 0,3 3-129 0 0,-2-2-93 0 0,0 1-3 0 0,-3 0-57 0 0,0-2-6 0 0,1 0 27 0 0,-1-2 39 0 0,1 0-50 0 0,1 2-22 0 0,0-2 19 0 0,-1 0 20 0 0,0 1 41 0 0,0-1 64 0 0,0 0 72 0 0,-1-1 82 0 0,1 1 95 0 0,0 0-128 0 0,-1 1-44 0 0,0-1-41 0 0,0 1-35 0 0,0 0 26 0 0,0-1-60 0 0,0 1-48 0 0,-1 0-36 0 0,0 2 53 0 0,1-1-4 0 0,1-2-4 0 0,-1 2 41 0 0,1-1 51 0 0,0 0 58 0 0,10 7 112 0 0,-2-6-73 0 0,-7-2-20 0 0,-1 2-148 0 0,-2 0-79 0 0,1 4-33 0 0,2-4 72 0 0,1-2-66 0 0,-2 0-5 0 0,7 10 20 0 0,-5-9-26 0 0,0 0 0 0 0,0-1 0 0 0,0 1 0 0 0,0-1 0 0 0,1 1 0 0 0,-1-1 0 0 0,0 0 0 0 0,0-1 0 0 0,0 1 0 0 0,2-1-7 0 0,5 1-6 0 0,-5 0 6 0 0,-4 0 0 0 0,1 0 0 0 0,-1 1 0 0 0,0-1 0 0 0,1 0 0 0 0,-1-1 0 0 0,0 1 0 0 0,0 0 0 0 0,1 0 0 0 0,-1 0 0 0 0,0-1 0 0 0,0 1 0 0 0,1-1 0 0 0,2-3 0 0 0,6-4-16 0 0,-6 6-3 0 0,-1 1 0 0 0,0 0 0 0 0,0-1 0 0 0,-1 1 0 0 0,1-1 0 0 0,0 0 0 0 0,1-1 19 0 0,8-13-28 0 0,0 8-52 0 0,2-10 4 0 0,-5 10 37 0 0,-8 7 33 0 0,1-1 0 0 0,-1 1-1 0 0,1 0 1 0 0,-1-1 0 0 0,0 1 0 0 0,1-1 0 0 0,-1 1 0 0 0,0-1 0 0 0,0 1 0 0 0,0-1-1 0 0,0 0 7 0 0,1-2-27 0 0,1 0-1 0 0,0 1 0 0 0,0 0 1 0 0,0-1-1 0 0,0 1 0 0 0,0 0 0 0 0,3-1 28 0 0,16-17-151 0 0,-21 20 140 0 0,0 0 0 0 0,0 0 0 0 0,0-1 0 0 0,0 1 0 0 0,0-1 0 0 0,-1 1-1 0 0,1-1 1 0 0,0 1 0 0 0,-1-1 0 0 0,1 1 0 0 0,-1-1 0 0 0,0 1 0 0 0,1-1 0 0 0,-1 0-1 0 0,0 0 12 0 0,0 0-21 0 0,0-1-1 0 0,0 1 1 0 0,0-1-1 0 0,1 1 1 0 0,-1-1-1 0 0,1 0 1 0 0,0 0 21 0 0,5-9-70 0 0,-5 9 64 0 0,-1 2 5 0 0,1 0 1 0 0,-1 0-1 0 0,1 0 0 0 0,-1 0 1 0 0,0-1-1 0 0,0 1 1 0 0,0 0-1 0 0,1 0 1 0 0,-1 0-1 0 0,0-1 0 0 0,-1 1 1 0 0,1 0-1 0 0,0 0 1 0 0,0 0-1 0 0,0-1 1 0 0,-1 1-1 0 0,1 0 0 0 0,-1 0 1 0 0,1 0-1 0 0,-1 0 1 0 0,1 0-1 0 0,-1 0 1 0 0,1 0-1 0 0,-2-1 1 0 0,2 1-5 0 0,-1-1-1 0 0,0 1 1 0 0,0-1 0 0 0,1 1 0 0 0,-1-1-1 0 0,0 0 1 0 0,1 1 0 0 0,0-1-1 0 0,-1 0 1 0 0,1-1 5 0 0,0 3 0 0 0,0-1-1 0 0,0 0 1 0 0,0 1-1 0 0,0-1 1 0 0,0 1-1 0 0,-1-1 1 0 0,1 0-1 0 0,0 1 1 0 0,0-1 0 0 0,0 1-1 0 0,-1-1 1 0 0,1 1-1 0 0,0-1 1 0 0,-1 1-1 0 0,1-1 1 0 0,0 1-1 0 0,-1-1 1 0 0,1 1-1 0 0,-1-1 1 0 0,1 1 0 0 0,-1-1-1 0 0,1 1 1 0 0,-1 0-1 0 0,1-1 1 0 0,-1 1-1 0 0,1 0 1 0 0,-1 0-1 0 0,1-1 1 0 0,-1 1 0 0 0,0 0 0 0 0,0-1 0 0 0,0 1 0 0 0,0-1 1 0 0,0 1-1 0 0,0-1 0 0 0,1 1 0 0 0,-1-1 0 0 0,0 1 0 0 0,0-1 1 0 0,1 0-1 0 0,-1 0 0 0 0,1 1 0 0 0,-1-1 0 0 0,0 0 0 0 0,1 0 0 0 0,-1-1 12 0 0,-4-8 91 0 0,5 10-100 0 0,0 0-1 0 0,-1 0 1 0 0,1 0 0 0 0,0-1-1 0 0,0 1 1 0 0,-1 0-1 0 0,1 0 1 0 0,0 0-1 0 0,0 0 1 0 0,-1 0-1 0 0,1 0 1 0 0,0 0-1 0 0,-1 0 1 0 0,1 0-1 0 0,0 0 1 0 0,0 0-1 0 0,-1 0 1 0 0,1 0-1 0 0,0 0 1 0 0,-1 0-1 0 0,1 0 1 0 0,0 0 0 0 0,0 0-1 0 0,-1 0 1 0 0,1 0-1 0 0,0 0 1 0 0,0 0-1 0 0,-1 1 1 0 0,1-1-1 0 0,0 0 1 0 0,0 0-1 0 0,-1 0 1 0 0,1 0-1 0 0,0 1 1 0 0,0-1-1 0 0,0 0 1 0 0,-1 0-1 0 0,1 0 1 0 0,0 1-1 0 0,0-1-2 0 0,-8 8 64 0 0,5-4 10 0 0,3 0-42 0 0,-1 0-6 0 0,-7 0 58 0 0,4 1-27 0 0,-6 2 62 0 0,9-6-113 0 0,0-1 0 0 0,1 0 0 0 0,-1 1 0 0 0,0-1-1 0 0,1 1 1 0 0,-1-1 0 0 0,1 1 0 0 0,-1 0-1 0 0,0-1 1 0 0,1 1 0 0 0,0-1 0 0 0,-1 1-1 0 0,1 0 1 0 0,-1 0 0 0 0,1 0-6 0 0,-1 1 26 0 0,0 0 0 0 0,1 1 0 0 0,-1-1 0 0 0,1 1 0 0 0,0-1-1 0 0,0 1 1 0 0,0 0-26 0 0,-2 11 108 0 0,-3-4-8 0 0,4-9-84 0 0,0 0 0 0 0,1 1 0 0 0,-1-1-1 0 0,1 0 1 0 0,-1 0 0 0 0,1 0 0 0 0,0 0 0 0 0,-1 0-1 0 0,1 1 1 0 0,0-1 0 0 0,0 0 0 0 0,0 0 0 0 0,0 0-16 0 0,0 15 170 0 0,0 3-22 0 0,1-9-33 0 0,4 0 11 0 0,-1-1 35 0 0,-2 2 16 0 0,-3-5-79 0 0,1 11 110 0 0,3-6 35 0 0,4 2 70 0 0,3 4 113 0 0,-5-1 43 0 0,-3-10-182 0 0,0-3-263 0 0,0 2 34 0 0,17 19 367 0 0,-13-17-355 0 0,-1-2-83 0 0,7 5 56 0 0,-1-5-34 0 0,-1-1-2 0 0,5 3 41 0 0,-9-2-39 0 0,1-1-8 0 0,16-3-1 0 0,-17 0-3 0 0,-1 0-74 0 0,-4 7-57 0 0,-1-8 132 0 0,1 1-92 0 0,0 0 37 0 0,9-1-28 0 0,-10 0 63 0 0,1 0-98 0 0,-1 0 36 0 0,1 0 8 0 0,0 0 88 0 0,-1 0 48 0 0,2 0 248 0 0,-1 0-239 0 0,0 0-74 0 0,-1 0-36 0 0,0 0-44 0 0,1 0-49 0 0,-1 0-33 0 0,1 0-50 0 0,-1 0-56 0 0,1 0-58 0 0,-1 0-66 0 0,1 0-69 0 0,0 0-74 0 0,-1 0-80 0 0,0 0-527 0 0</inkml:trace>
  <inkml:trace contextRef="#ctx0" brushRef="#br0" timeOffset="15001.6144">13122 156 11576 0 0,'1'0'-31'0'0,"1"0"45"0"0,-1 0 41 0 0,0 0 37 0 0,0 1 106 0 0,0-1 62 0 0,0 0 49 0 0,-1 1 36 0 0,0 1 1149 0 0,-1-1-1051 0 0,0 0-79 0 0,0 0-106 0 0,0 0-180 0 0,1 0-38 0 0,-1 0-42 0 0,1-1-47 0 0,-1 1-50 0 0,1 0-53 0 0,-2 3 488 0 0,0 0-63 0 0,-1 1 42 0 0,-4 11 350 0 0,7-11-306 0 0,-2 1 155 0 0,-2 2-297 0 0,1 2 71 0 0,1 3 69 0 0,1 0 68 0 0,-1-2-111 0 0,-2-4-75 0 0,3-5-208 0 0,0-1 0 0 0,0 0 0 0 0,1 0 0 0 0,-1 0 0 0 0,1 1 0 0 0,-1-1 0 0 0,1 0 0 0 0,-1 1 0 0 0,1-1 0 0 0,0 0 0 0 0,0 1 0 0 0,0-1 0 0 0,0 1-31 0 0,0 55 666 0 0,0-18-291 0 0,2-27-340 0 0,6-2 37 0 0,-6-8 7 0 0,-1 4-14 0 0,0-4-44 0 0,4-5-71 0 0,-2 0 14 0 0,-1 1-55 0 0,0 1 45 0 0,2 2 39 0 0,-2 0-23 0 0,0-1-53 0 0,-1-1-45 0 0,2-1-69 0 0,-1 0 148 0 0,1-1-73 0 0,3-3-158 0 0,11-11-757 0 0,-13 11 672 0 0,3-9-409 0 0,1-3-93 0 0,3 3 83 0 0,-4 7 427 0 0,-4 3 90 0 0,-2 0 13 0 0,0-1-37 0 0,0-1 1 0 0,0 2 78 0 0,4-1 5 0 0,0 0 87 0 0,5-7-73 0 0,-2 4-13 0 0,-6 6 155 0 0,0 0 39 0 0,0-1 53 0 0,-2-1 70 0 0,0-5 165 0 0,0 8 20 0 0,0 2 4 0 0,0 0-9 0 0,2 0-3 0 0,6 0 0 0 0,-6 0-2 0 0,-2 0-6 0 0,2 2-7 0 0,7 4-51 0 0,-3-3-73 0 0,-1 0 44 0 0,0 6 164 0 0,1 1-47 0 0,-5-7-187 0 0,0-1-55 0 0,-1 0 0 0 0,1-1 1 0 0,0 1-1 0 0,-1-1 0 0 0,0 1 0 0 0,0 0 1 0 0,1-1-1 0 0,-1 1 0 0 0,0 0-68 0 0,-2 16 541 0 0,1-2-121 0 0,1-14-361 0 0,0 0-1 0 0,0 0 0 0 0,0-1 1 0 0,0 1-1 0 0,0 0 0 0 0,0 0 1 0 0,1 0-1 0 0,-1 0 0 0 0,1-1 0 0 0,0 3-58 0 0,0-2 35 0 0,1 0 4 0 0,-1 1 0 0 0,0-1 0 0 0,0 1 0 0 0,0-1 0 0 0,0 1 1 0 0,0-1-1 0 0,-1 1 0 0 0,1 0 0 0 0,-1-1 0 0 0,0 1 0 0 0,0 0 0 0 0,0 0-39 0 0,2 7 106 0 0,3-2-69 0 0,-2-2-36 0 0,-1 4-30 0 0,-2-8-128 0 0,0-2-75 0 0,2 2 24 0 0,-1 0 83 0 0,1 0 61 0 0,1 0-28 0 0,-2-1 26 0 0,0 0-49 0 0,1 0-436 0 0,-1 0 120 0 0,0-1 104 0 0,1 1 88 0 0,-1-1 43 0 0,1 0 73 0 0,1-1-100 0 0,-1 1 79 0 0,-2 0-100 0 0,12 0-1205 0 0</inkml:trace>
  <inkml:trace contextRef="#ctx0" brushRef="#br0" timeOffset="15608.8764">13531 351 11376 0 0,'-4'0'65'0'0,"2"0"37"0"0,0 0 292 0 0,3 0-223 0 0,1 0-72 0 0,0-1-94 0 0,-1 0-63 0 0,3-7 72 0 0,4 4-14 0 0,-6 1 6 0 0,-1 0 37 0 0,0 1 76 0 0,0 1 34 0 0,0 0-34 0 0,2-1 124 0 0,-1 2-92 0 0,-1-1-13 0 0,-1 1 16 0 0,1-1 48 0 0,-1-1 133 0 0,1 0 113 0 0,-1 1-174 0 0,0-1 35 0 0,0 1 40 0 0,0-1 41 0 0,0-1-1 0 0,0 1 16 0 0,0-5 596 0 0,0 5-734 0 0,0 0-42 0 0,0 0-72 0 0,0 1-55 0 0,0 0-64 0 0,0 1-74 0 0,0-2 617 0 0,0 2-38 0 0,0 0-131 0 0,-2 2-59 0 0,-7 3-72 0 0,-2 2 106 0 0,7-3-207 0 0,-6 4 149 0 0,6-6-243 0 0,1 1-1 0 0,-1-1 0 0 0,1 1 0 0 0,0 0 0 0 0,-3 3-81 0 0,-1 2 104 0 0,3-1-34 0 0,-12 17 192 0 0,8-12-248 0 0,6 0-3 0 0,2-8 6 0 0,-1-2 7 0 0,-8 6-12 0 0,7 2-12 0 0,4 2 0 0 0,6-2-12 0 0,-5-6-40 0 0,-3 2 39 0 0,1-2-2 0 0,-1-3 10 0 0,1 0-1 0 0,-1-1 1 0 0,1 1 0 0 0,-1 0-1 0 0,1-1 1 0 0,-1 1-1 0 0,1-1 1 0 0,0 1-1 0 0,-1-1 1 0 0,1 1-1 0 0,0-1 1 0 0,-1 1-1 0 0,1-1 1 0 0,0 1 5 0 0,13 2-121 0 0,3-2-38 0 0,0-1-34 0 0,-2-1-22 0 0,-14 1 193 0 0,0 0 0 0 0,1 0 0 0 0,-1-1 0 0 0,0 1 0 0 0,0 0 0 0 0,0-1 0 0 0,1 1 0 0 0,-1-1 0 0 0,0 1 0 0 0,0-1 0 0 0,0 0 0 0 0,0 1 22 0 0,7-5-187 0 0,3 3-75 0 0,-10 2 235 0 0,0 0-1 0 0,-1 0 1 0 0,1 0 0 0 0,0 0-1 0 0,0 0 1 0 0,-1-1-1 0 0,1 1 1 0 0,0 0 0 0 0,0 0-1 0 0,-1-1 1 0 0,1 1 0 0 0,0 0-1 0 0,-1-1 1 0 0,1 1 0 0 0,-1-1-1 0 0,1 1 1 0 0,0-1-1 0 0,-1 1 1 0 0,1-1 0 0 0,-1 1 27 0 0,10-8-405 0 0,-7 7 332 0 0,-1-1 0 0 0,0 0 0 0 0,0 0 0 0 0,0 1 0 0 0,0-1 0 0 0,0 0 0 0 0,1-1 73 0 0,13-12-462 0 0,-15 14 436 0 0,0 1 1 0 0,0-1 0 0 0,0 1 0 0 0,1-1 0 0 0,-1 1-1 0 0,0 0 1 0 0,0-1 0 0 0,0 1 0 0 0,0 0 0 0 0,1 0-1 0 0,-1 0 26 0 0,10-3-159 0 0,-2-8 39 0 0,-5 5 51 0 0,-2 4 55 0 0,0 1-1 0 0,-1 0 0 0 0,1 0 0 0 0,0 0 1 0 0,0 0-1 0 0,0 0 0 0 0,-1 0 1 0 0,1 0-1 0 0,2 0 15 0 0,-2 1-4 0 0,-1-1 0 0 0,1 1 0 0 0,-1-1 0 0 0,1 0 0 0 0,-1 1 0 0 0,0-1 0 0 0,1 0 0 0 0,-1 0 0 0 0,1 0 4 0 0,1-4 0 0 0,8-2 0 0 0,-8 5 4 0 0,16-8 86 0 0,-15 2-8 0 0,6 6-2 0 0,-5 1-33 0 0,-5 1-46 0 0,1 0 0 0 0,-1 0 0 0 0,0 0 0 0 0,0 0 0 0 0,1 0 0 0 0,-1 0 0 0 0,0 0 0 0 0,0 0 0 0 0,1 0 0 0 0,-1 0 1 0 0,0 0-1 0 0,0-1 0 0 0,1 1 0 0 0,-1 0 0 0 0,0 0 0 0 0,0 0 0 0 0,0 0 0 0 0,1-1 0 0 0,-1 1 0 0 0,0 0 0 0 0,0 0 0 0 0,0-1 0 0 0,0 1 0 0 0,1 0 0 0 0,-1 0 0 0 0,0-1 0 0 0,0 1 0 0 0,0 0-1 0 0,1-3 62 0 0,-1-1 58 0 0,0 4-19 0 0,1 0-56 0 0,5 0-76 0 0,-5 0 45 0 0,1 0 40 0 0,-1 0 54 0 0,-1 0 71 0 0,1 0 85 0 0,0 0-108 0 0,2 0-92 0 0,1 0-46 0 0,-2 0 22 0 0,-1 0 30 0 0,0 0 46 0 0,1-2 44 0 0,7-5-19 0 0,-8 7-126 0 0,0 0 1 0 0,-1-1-1 0 0,1 1 1 0 0,0 0-1 0 0,0-1 1 0 0,-1 1-1 0 0,1-1 0 0 0,0 1 1 0 0,-1-1-1 0 0,1 1 1 0 0,-1-1-1 0 0,1 1 1 0 0,-1-1-1 0 0,1 0 1 0 0,-1 1-1 0 0,1-1 1 0 0,-1 0-1 0 0,1 0 1 0 0,-1 1-1 0 0,0-1 0 0 0,0 0 1 0 0,1 0-1 0 0,-1 1-15 0 0,0 0 3 0 0,0-1 0 0 0,0 1-1 0 0,0 0 1 0 0,0 0 0 0 0,0 0 0 0 0,0 0-1 0 0,0 0 1 0 0,0 0 0 0 0,0 0-1 0 0,0 0 1 0 0,0 0 0 0 0,0 0-1 0 0,0 0 1 0 0,0 0 0 0 0,0 0-1 0 0,0 0 1 0 0,0-1 0 0 0,0 1-1 0 0,0 0 1 0 0,0 0 0 0 0,0 0 0 0 0,0 0-1 0 0,0 0 1 0 0,0 0 0 0 0,0 0-1 0 0,0 0 1 0 0,0 0 0 0 0,0 0-1 0 0,0 0 1 0 0,0 0 0 0 0,0 0-1 0 0,0 0 1 0 0,0 0 0 0 0,0 0 0 0 0,0 0-1 0 0,1 0 1 0 0,-1 0 0 0 0,0-1-1 0 0,0 1 1 0 0,0 0 0 0 0,0 0-1 0 0,0 0 1 0 0,0 0 0 0 0,0 0-1 0 0,0 0 1 0 0,0 0 0 0 0,0 0-1 0 0,0 0 1 0 0,0 0 0 0 0,0 0 0 0 0,0 0-1 0 0,1 0 1 0 0,-1 0 0 0 0,0 0-1 0 0,0 0 1 0 0,0 1 0 0 0,0-1-3 0 0,6-2 83 0 0,0-7-29 0 0,0 0-10 0 0,0 2 13 0 0,-5 6-54 0 0,0 0 0 0 0,0-1 0 0 0,0 1 0 0 0,0-1 0 0 0,0 1 0 0 0,-1-1 0 0 0,1 1 0 0 0,0-1 0 0 0,-1 1 0 0 0,1-1 0 0 0,-1 0 0 0 0,0 1-1 0 0,1-1 1 0 0,-1 0-3 0 0,0-30 48 0 0,0 15-46 0 0,-2-3 41 0 0,-6 6-33 0 0,4 2-10 0 0,3 11-1 0 0,1 0 0 0 0,-1 0 0 0 0,1 1 0 0 0,-1-1 0 0 0,0 0 0 0 0,1 0 0 0 0,-1 0-1 0 0,0 1 1 0 0,0-1 0 0 0,0 1 0 0 0,0-1 0 0 0,0 0 1 0 0,0 1-3 0 0,1-1 0 0 0,-1 1 0 0 0,0 0 0 0 0,1-1-1 0 0,-1 1 1 0 0,0 0 0 0 0,1 0 0 0 0,-1-1 0 0 0,0 1 0 0 0,0 0 0 0 0,1 0 0 0 0,-1 0 0 0 0,0 0-1 0 0,0 0 1 0 0,1 0 0 0 0,-1 0 0 0 0,0 0 0 0 0,0 0 0 0 0,1 0 0 0 0,-1 1 0 0 0,0-1-1 0 0,1 0 1 0 0,-1 0 0 0 0,0 1 0 0 0,1-1 0 0 0,-1 1 0 0 0,0-1 0 0 0,1 0 0 0 0,-1 1 0 0 0,0 0 3 0 0,-1 1-6 0 0,1 0 1 0 0,-1 1 0 0 0,1-1-1 0 0,-1 1 1 0 0,1-1 0 0 0,0 1-1 0 0,0 1 6 0 0,-4 7 11 0 0,1-5 10 0 0,3-5-17 0 0,1 0 0 0 0,-1 0 0 0 0,0 1 0 0 0,1-1 0 0 0,-1 0 0 0 0,1 0 0 0 0,-1 0 0 0 0,1 0-1 0 0,0 1 1 0 0,-1-1 0 0 0,1 0 0 0 0,0 1 0 0 0,0-1 0 0 0,0 0 0 0 0,0 1-4 0 0,-1 10 67 0 0,1 1 41 0 0,-1 8 417 0 0,1 18-525 0 0,4-19 137 0 0,4-4-17 0 0,-4 4-8 0 0,4-4-33 0 0,-4-1-31 0 0,-4-11-36 0 0,1-1-1 0 0,0 1 1 0 0,0-1 0 0 0,1 1-1 0 0,-1-1 1 0 0,1 0-1 0 0,0 2-11 0 0,3 3 40 0 0,-1 0-65 0 0,1 1-69 0 0,5 4-99 0 0,-7-9 168 0 0,-1-2-70 0 0,-1 0-65 0 0,0 0-95 0 0,0-1-47 0 0,0 1-95 0 0,0-1-107 0 0,-1 1-120 0 0,1 0-104 0 0,0-1 315 0 0,-1 0-36 0 0,0 0-37 0 0,1 0-37 0 0,-1 0-40 0 0,1 0-40 0 0,0 2-674 0 0,1-1-34 0 0,5 5-2747 0 0,-7-7 4032 0 0</inkml:trace>
  <inkml:trace contextRef="#ctx0" brushRef="#br0" timeOffset="13632.2854">11966 157 9104 0 0,'0'0'266'0'0,"0"2"1"0"0,0 3-205 0 0,2-4-38 0 0,4 4 8 0 0,0 6 63 0 0,-3-5 116 0 0,0-1 61 0 0,1 2 111 0 0,-1 0 53 0 0,5 16 1153 0 0,-7-13-936 0 0,1-6-7 0 0,10 10 145 0 0,-6-4-308 0 0,-3 0-127 0 0,-2 1-58 0 0,-1-9-179 0 0,1 0 0 0 0,-1 0 0 0 0,0 1 1 0 0,1-1-1 0 0,-1 0 0 0 0,1 0 0 0 0,0 0 1 0 0,0 1-1 0 0,0-1 0 0 0,0 0-119 0 0,3 5 362 0 0,0 0-38 0 0,0-1-59 0 0,-1 0-58 0 0,1 2 64 0 0,-1-2-73 0 0,2 2 54 0 0,-2-5-30 0 0,-2 0-77 0 0,-1 0-48 0 0,-1 3-55 0 0,1 0-40 0 0,1-3 56 0 0,7-1 16 0 0,-8-2-72 0 0,1 0-1 0 0,-1 0 0 0 0,0 0 0 0 0,0 0 1 0 0,0 0-1 0 0,0 0 0 0 0,0 0 0 0 0,0 0 1 0 0,0 0-1 0 0,0 0 0 0 0,0 0 0 0 0,0 0 1 0 0,0 0-1 0 0,0 0 0 0 0,0 0 0 0 0,0 0 0 0 0,1 0 1 0 0,-1 0-1 0 0,0 0 0 0 0,0 0 0 0 0,0 0 1 0 0,0 0-1 0 0,0 0 0 0 0,0 0 0 0 0,0 0 1 0 0,0 0-1 0 0,0 0 0 0 0,0 0 0 0 0,0 0 1 0 0,0 0-1 0 0,0 0 0 0 0,0 0 0 0 0,0 0 1 0 0,0 0-1 0 0,0 0 0 0 0,0 0 0 0 0,0 1 1 0 0,1-1-1 0 0,-1 0 0 0 0,0 0 0 0 0,0 0 0 0 0,0 0 1 0 0,0 0-1 0 0,0 0 0 0 0,0 0 0 0 0,0 0 1 0 0,0 0-1 0 0,0 0 0 0 0,0 0 0 0 0,0 0 1 0 0,0 0-1 0 0,0 0 0 0 0,0 1 0 0 0,0-1 1 0 0,0 0-1 0 0,-1 0 0 0 0,1 0-1 0 0,0 0 2 0 0,1 0 0 0 0,-1 1 0 0 0,0-1 0 0 0,0 0 1 0 0,0 0-1 0 0,0 1 0 0 0,0-1 0 0 0,0 0 0 0 0,0 0 0 0 0,0 1 0 0 0,-1-1 0 0 0,1 0 0 0 0,0 0 0 0 0,0 0 1 0 0,0 1-1 0 0,0-1 0 0 0,0 0 0 0 0,0 0 0 0 0,0 1 0 0 0,0-1 0 0 0,-1 0 0 0 0,1 0 0 0 0,0 0 1 0 0,0 1-1 0 0,0-1 0 0 0,-1 0-2 0 0,-7-6-16 0 0,4 3-144 0 0,0 3 86 0 0,0-1 14 0 0,-6-18-216 0 0,8 16 223 0 0,-2-21-378 0 0,3 21 401 0 0,-3-6-131 0 0,3 7 111 0 0,0 0 1 0 0,0-1-1 0 0,1 1 0 0 0,-1-1 1 0 0,1 1-1 0 0,0-1 0 0 0,-1 1 0 0 0,1-1 1 0 0,0 1 49 0 0,0-54-826 0 0,0 32 441 0 0,0 11 138 0 0,0 0-32 0 0,0 1-41 0 0,0-1-48 0 0,2 9 88 0 0,1 1 197 0 0,3-9-52 0 0,-5 6 50 0 0,-1 0-40 0 0,0-1-70 0 0,2 5 130 0 0,6-6 1 0 0,-6 6 32 0 0,-2 0 122 0 0,0 2-85 0 0,0-1 0 0 0,0 1 0 0 0,0-1 0 0 0,0 1 0 0 0,0 0 0 0 0,0-1-1 0 0,0 1 1 0 0,0 0 0 0 0,1-1 0 0 0,-1 1 0 0 0,0 0 0 0 0,0-1 0 0 0,0 1 0 0 0,0-1 0 0 0,0 1-1 0 0,1 0 1 0 0,-1 0 0 0 0,0-1 0 0 0,0 1 0 0 0,1 0 0 0 0,-1-1 0 0 0,0 1 0 0 0,0 0 0 0 0,1 0-1 0 0,-1-1 1 0 0,0 1 0 0 0,1 0 0 0 0,-1 0 0 0 0,0 0 0 0 0,1-1 0 0 0,-1 1 0 0 0,0 0 0 0 0,1 0-1 0 0,-1 0 1 0 0,0 0 0 0 0,1 0 0 0 0,-1 0 0 0 0,1 0 0 0 0,-1 0 0 0 0,0 0 0 0 0,1 0 0 0 0,-1 0-5 0 0,1 0 126 0 0,0 0-40 0 0,-1-1-11 0 0,0 0-86 0 0,0-3-100 0 0,0 3 107 0 0,0-1 52 0 0,0 1 72 0 0,1 0 92 0 0,-1 1-10 0 0,0-1 57 0 0,1 1 62 0 0,-1 0 69 0 0,6 1-214 0 0,1 2 257 0 0,-4-1-272 0 0,-1 0-57 0 0,0 0-92 0 0,1 0 198 0 0,-1-1-72 0 0,0-1-44 0 0,0 0-44 0 0,0 0-16 0 0,0 1 40 0 0,-1 3 126 0 0,0 18 546 0 0,-1-11-487 0 0,0-6-160 0 0,0-1-60 0 0,0 5 132 0 0,0 11 289 0 0,0-14-331 0 0,0 0-46 0 0,0-3-76 0 0,0-3-8 0 0,-1 11 280 0 0,0-3-108 0 0,0-1-59 0 0,-4 2-11 0 0,2-4-29 0 0,2 1 12 0 0,0 2 108 0 0,1-1-71 0 0,-2-4-119 0 0,-6 7 80 0 0,6-5-2 0 0,2 3-1 0 0,-2-4-18 0 0,-6 4-37 0 0,4-5 27 0 0,0-3-37 0 0,0 1-3 0 0,2 9 53 0 0,4 2-60 0 0,8 0-64 0 0,-6-9 41 0 0,1 0-1 0 0,-1 0 1 0 0,1 0-1 0 0,-1 0 1 0 0,1-1-1 0 0,0 1 20 0 0,0-1-21 0 0,2 0 5 0 0,1-2-56 0 0,-7 0 42 0 0,1-1-1 0 0,0 1 1 0 0,0 0 0 0 0,-1 0-1 0 0,1 0 1 0 0,0 1 0 0 0,-1-1-1 0 0,1 0 1 0 0,0 1 0 0 0,0-1-1 0 0,0 1 31 0 0,8 7-200 0 0,-8-6-60 0 0,1-1 95 0 0,-1-1 71 0 0,3-1-58 0 0,-3 1-7 0 0,1 0-40 0 0,4 0-169 0 0,-4 0 227 0 0,-1 0-37 0 0,1 0-168 0 0,-1 0 122 0 0,-1 0-41 0 0,1 0-84 0 0,0 0-63 0 0,0 0-71 0 0,0 0-76 0 0,-1 0-84 0 0,1 0-92 0 0,0 0-96 0 0,0 0-105 0 0,3 0-1352 0 0,2 0-1284 0 0</inkml:trace>
  <inkml:trace contextRef="#ctx0" brushRef="#br0" timeOffset="14097.2249">12375 241 12672 0 0,'0'0'289'0'0,"2"0"40"0"0,10-3 68 0 0,-7 0-249 0 0,-2-1-39 0 0,0-1-22 0 0,-3-2-61 0 0,-1 5-27 0 0,1-4 26 0 0,0 2 67 0 0,0 3 99 0 0,0 0 225 0 0,0 1 392 0 0,0 0 37 0 0,0 0-353 0 0,0 0-223 0 0,0 0-78 0 0,0 0-10 0 0,0 0 23 0 0,-1 1-163 0 0,0-1 0 0 0,-1 1-1 0 0,1-1 1 0 0,0 1 0 0 0,0 0 0 0 0,0 0-1 0 0,-1-1 1 0 0,1 1 0 0 0,0 0 0 0 0,0 0-1 0 0,0 0 1 0 0,0 0 0 0 0,0 0-1 0 0,0 0 1 0 0,1 1 0 0 0,-1-1 0 0 0,0 0-1 0 0,0 1-40 0 0,-6 7 252 0 0,-2-2-60 0 0,6-5-138 0 0,2-2-41 0 0,1 1 0 0 0,-1-1 0 0 0,1 0 0 0 0,-1 0-1 0 0,1 0 1 0 0,-1 1 0 0 0,1-1 0 0 0,-1 0 0 0 0,1 1 0 0 0,0-1-1 0 0,-1 0 1 0 0,1 1 0 0 0,-1-1 0 0 0,1 1 0 0 0,0-1 0 0 0,0 1-1 0 0,-1-1 1 0 0,1 0 0 0 0,0 1 0 0 0,0-1 0 0 0,-1 1 0 0 0,1 0-13 0 0,-2 2 51 0 0,1 1 13 0 0,-1-2-42 0 0,-3 3 80 0 0,0 0 3 0 0,-2 1 50 0 0,5-1-101 0 0,2 17 10 0 0,2-10-54 0 0,18 12-10 0 0,-18-22 1 0 0,-2 0-2 0 0,1-1 0 0 0,-1 0 1 0 0,1 1-1 0 0,-1-1 0 0 0,1 0 1 0 0,0 0-1 0 0,0 1 0 0 0,0-1 1 0 0,0 0-1 0 0,0 0 1 0 0,0 0-1 0 0,0 0 0 0 0,0 0 1 0 0,0 0-1 0 0,0-1 0 0 0,0 1 1 0 0,1 0-1 0 0,-1 0 0 0 0,0-1 1 0 0,0 1-1 0 0,2-1 1 0 0,-1 2-5 0 0,1-1-12 0 0,-1 1 0 0 0,0-1 0 0 0,0 1 0 0 0,0 0 0 0 0,0 0 0 0 0,0 0 0 0 0,0 0 17 0 0,-1 0-15 0 0,0-1-1 0 0,0 1 1 0 0,1-1-1 0 0,-1 1 1 0 0,0-1-1 0 0,1 0 0 0 0,-1 0 1 0 0,1 1-1 0 0,0-1 1 0 0,-1 0-1 0 0,1 0 1 0 0,0-1-1 0 0,0 1 0 0 0,-1 0 1 0 0,1-1-1 0 0,0 1 1 0 0,0-1-1 0 0,2 1 16 0 0,18-1-223 0 0,-18-2 114 0 0,-3 1 97 0 0,0 0-1 0 0,0 0 1 0 0,0 0-1 0 0,0 0 1 0 0,0 1-1 0 0,0-1 1 0 0,0 0 0 0 0,1 1-1 0 0,-1-1 1 0 0,0 1-1 0 0,1-1 1 0 0,-1 1-1 0 0,0-1 1 0 0,1 1-1 0 0,0 0 13 0 0,3-2-110 0 0,2-8 49 0 0,-7 10 43 0 0,3-8-84 0 0,-2 6 75 0 0,0 0-1 0 0,0 1 1 0 0,0-1 0 0 0,0 0 0 0 0,0 1 0 0 0,0-1 0 0 0,0 1 0 0 0,0-1-1 0 0,1 1 28 0 0,5-9-119 0 0,-3 0-74 0 0,-3 0-87 0 0,-1-2-96 0 0,0 6 143 0 0,2-4-126 0 0,1 2 82 0 0,-2 7 237 0 0,0 0 1 0 0,0 0-1 0 0,-1-1 0 0 0,1 1 0 0 0,0-1 0 0 0,-1 1 1 0 0,1 0-1 0 0,-1-1 0 0 0,0 1 0 0 0,0-1 0 0 0,1 1 1 0 0,-1-1-1 0 0,0-1 40 0 0,-1-6-111 0 0,1-9-149 0 0,3-3-78 0 0,0 15 285 0 0,-2 5 46 0 0,0-1 0 0 0,-1 1-1 0 0,1 0 1 0 0,0-1 0 0 0,-1 1 0 0 0,1-1-1 0 0,-1 1 1 0 0,0 0 0 0 0,1-1-1 0 0,-1 1 1 0 0,0-1 0 0 0,0 1 0 0 0,0-1-1 0 0,0 1 1 0 0,0-1 0 0 0,0 1-1 0 0,0-1 1 0 0,-1 1 0 0 0,1-2 7 0 0,-2-1-13 0 0,-3-15-53 0 0,2-4-56 0 0,3-11-109 0 0,0 32 82 0 0,0 2-31 0 0,0 0-4 0 0,0 0-11 0 0,0 0-44 0 0,0 0-17 0 0,0 0-6 0 0,0 0 20 0 0,0 0 96 0 0,0 0 39 0 0,0 2 10 0 0,1 5 50 0 0,2 2 76 0 0,2 2 81 0 0,4 6 145 0 0,-1-3 3 0 0,-4-8-155 0 0,0 2 52 0 0,-2 2 46 0 0,-1-1 1 0 0,3-1-57 0 0,5 3-9 0 0,2-1-67 0 0,-8-8-56 0 0,0 0 1 0 0,0 1 0 0 0,-1-1-1 0 0,1 1 1 0 0,-1 0 0 0 0,0 0 0 0 0,1 1-14 0 0,-2-1 3 0 0,2 2-38 0 0,-1-1-58 0 0,0-1-60 0 0,0-1-60 0 0,0 0-63 0 0,1 0-63 0 0,1 0-65 0 0,0 0-66 0 0,-1-1 226 0 0,9 9-1036 0 0</inkml:trace>
  <inkml:trace contextRef="#ctx0" brushRef="#br0" timeOffset="14550.3376">12798 202 13648 0 0,'0'0'306'0'0,"0"0"46"0"0,0 0 23 0 0,0 0-157 0 0,0-2-104 0 0,-1-4 24 0 0,0 4-49 0 0,0 2-96 0 0,1-1 61 0 0,-1 1 54 0 0,0 0 47 0 0,-1-1 193 0 0,1 1 82 0 0,-6 0 1172 0 0,6 0-1293 0 0,0 0-35 0 0,-1 0-43 0 0,1 0-60 0 0,0 0-71 0 0,1 0-82 0 0,-1 0-114 0 0,1 0-3 0 0,0 0-37 0 0,-4 2 632 0 0,-4 6-15 0 0,5-6-168 0 0,1-1-110 0 0,1 0-72 0 0,-2-2-73 0 0,1 1-31 0 0,1 1 68 0 0,-3 4 115 0 0,-6 2 217 0 0,4-2-250 0 0,1 2-41 0 0,0 2-38 0 0,1-1-37 0 0,1-3-38 0 0,3 0 1 0 0,-1 0 4 0 0,-2-1 39 0 0,-5 6-57 0 0,6 5-20 0 0,2-9-6 0 0,0 11-32 0 0,2-6-14 0 0,0-9 52 0 0,-1 0-7 0 0,0 1-1 0 0,0-1 0 0 0,0 1 0 0 0,0-1 0 0 0,0 1 0 0 0,0-1 1 0 0,-1 1-1 0 0,1 0 0 0 0,-1-1 0 0 0,0 1 0 0 0,0 0 0 0 0,0 0 18 0 0,1-1-17 0 0,-1 1-1 0 0,1-1 0 0 0,-1 1 0 0 0,1-1 1 0 0,0 1-1 0 0,-1-1 0 0 0,1 0 0 0 0,1 1 1 0 0,-1-1-1 0 0,1 2 18 0 0,3 4-63 0 0,-5-7 55 0 0,1 0-1 0 0,0 0 1 0 0,0 0-1 0 0,0 0 0 0 0,0 0 1 0 0,0 0-1 0 0,0-1 1 0 0,0 1-1 0 0,0 0 1 0 0,0-1-1 0 0,0 1 1 0 0,0 0-1 0 0,0-1 0 0 0,2 1 9 0 0,-2-1-8 0 0,0 1-1 0 0,0-1 1 0 0,0 1-1 0 0,1-1 1 0 0,-1 1-1 0 0,0 0 0 0 0,0 0 1 0 0,0-1-1 0 0,0 1 1 0 0,0 0-1 0 0,0 0 0 0 0,-1 0 1 0 0,1 0-1 0 0,1 1 9 0 0,0 3 21 0 0,1-2-70 0 0,-1-1-63 0 0,8 0-212 0 0,-6-2 242 0 0,1 0 50 0 0,11 0-106 0 0,-12 0 77 0 0,0 0-34 0 0,-2-1 5 0 0,0 0 35 0 0,4-9-43 0 0,-6 10 92 0 0,2-4-36 0 0,-2 4 31 0 0,0-1 1 0 0,0 1-1 0 0,0-1 0 0 0,1 1 1 0 0,-1-1-1 0 0,0 1 1 0 0,0-1-1 0 0,1 1 0 0 0,-1 0 1 0 0,0-1-1 0 0,1 1 0 0 0,-1-1 1 0 0,1 1-1 0 0,-1 0 1 0 0,0-1-1 0 0,1 1 0 0 0,-1 0 1 0 0,1 0-1 0 0,-1-1 1 0 0,1 1-1 0 0,-1 0 0 0 0,1 0 11 0 0,3-2-43 0 0,2-3-12 0 0,-2-1-77 0 0,-3-1-62 0 0,-1 0-46 0 0,0 5 164 0 0,-1 0-1 0 0,1 0 1 0 0,1 0 0 0 0,-1 1 0 0 0,0-1-1 0 0,0 0 1 0 0,1 0 0 0 0,-1 0 0 0 0,1 0-1 0 0,0 0 77 0 0,0-1-116 0 0,2 0 10 0 0,0-2-40 0 0,-1 0-48 0 0,-2 3 70 0 0,1 0-34 0 0,-1-1-38 0 0,0 0-44 0 0,0-8-128 0 0,0 1 67 0 0,0-1 60 0 0,0 1 50 0 0,0-3 15 0 0,0 1 45 0 0,0-30-150 0 0,0 41 279 0 0,0 0 0 0 0,0 0 0 0 0,0 0 1 0 0,0 0-1 0 0,0 0 0 0 0,0 0 0 0 0,0 0 0 0 0,0 0 0 0 0,-1 0 0 0 0,1 0 0 0 0,0 0 0 0 0,-1 0 0 0 0,1 0 1 0 0,-1 0-1 0 0,1 0 0 0 0,-1 0 2 0 0,-5-6-52 0 0,4-1-32 0 0,2 6-4 0 0,0 0 0 0 0,0-6 4 0 0,0 8 82 0 0,0 0 1 0 0,0 0 0 0 0,0 0 0 0 0,0 0-1 0 0,0 0 1 0 0,0 0 0 0 0,0 1 0 0 0,0-1-1 0 0,0 0 1 0 0,0 0 0 0 0,0 0 0 0 0,0 0-1 0 0,0 0 1 0 0,0 0 0 0 0,1 0 0 0 0,-1 0-1 0 0,0 0 1 0 0,0 0 0 0 0,0 0 0 0 0,0 0-1 0 0,0 0 1 0 0,0 0 0 0 0,0 0 0 0 0,0 0-1 0 0,0 0 1 0 0,0 0 0 0 0,0 0 0 0 0,0 0-1 0 0,0 0 1 0 0,0 0 0 0 0,0 0 0 0 0,0 0-1 0 0,0 0 1 0 0,0 0 0 0 0,1 0 0 0 0,-1 0-1 0 0,0 0 1 0 0,0 0 0 0 0,0-1 0 0 0,0 1-1 0 0,0 0 1 0 0,0 0 0 0 0,0 0 0 0 0,0 0-1 0 0,0 0 1 0 0,0 0 1 0 0,2 2-10 0 0,-1 0 7 0 0,8 16 6 0 0,-8-16-8 0 0,-1 0 1 0 0,1 0 0 0 0,0 0-1 0 0,0 0 1 0 0,1-1 0 0 0,-1 1 0 0 0,0 0-1 0 0,0-1 1 0 0,1 1 0 0 0,-1-1 0 0 0,1 1-1 0 0,0-1 1 0 0,-1 0 0 0 0,1 1 0 0 0,1-1 4 0 0,1 2-14 0 0,1 1-57 0 0,1 2-119 0 0,-1 0-65 0 0,-3-5 81 0 0,-1 0-110 0 0,0 0 57 0 0,0 0 46 0 0,1-1 39 0 0,0 0-55 0 0,2 0-158 0 0,-3 0 184 0 0,-1-1-68 0 0,0 1-15 0 0,1 0-55 0 0,-1 0-41 0 0,1 0-451 0 0,-1 0-297 0 0,0 0-702 0 0</inkml:trace>
  <inkml:trace contextRef="#ctx0" brushRef="#br0" timeOffset="78238.4284">6537 818 13592 0 0,'-20'32'306'0'0,"17"-24"-161"0"0,2-1 222 0 0,0-3-50 0 0,-1-1-138 0 0,0 0-71 0 0,-3 2-54 0 0,4-3 66 0 0,0-1-72 0 0,0 0-63 0 0,1 0-97 0 0,-1 1-33 0 0,0-1 87 0 0,1 0 61 0 0,-1-1 68 0 0,0 0 16 0 0,0 1 37 0 0,0-1 44 0 0,0 0 48 0 0,0 0 51 0 0,-1 0 58 0 0,1 0 61 0 0,-1 0 66 0 0,-6 0 616 0 0,6 0-440 0 0,2 0-262 0 0,0 1-70 0 0,0 0 51 0 0,-2 6 46 0 0,2-7-368 0 0,0 1-1 0 0,-1-1 1 0 0,1 0 0 0 0,0 0 0 0 0,0 1-1 0 0,-1-1 1 0 0,1 0 0 0 0,0 0 0 0 0,-1 1-1 0 0,1-1 1 0 0,-1 0 0 0 0,1 0 0 0 0,0 0-1 0 0,-1 0 1 0 0,1 0 0 0 0,-1 0 0 0 0,1 0-1 0 0,0 1 1 0 0,-1-1 0 0 0,1 0 0 0 0,-1 0-1 0 0,1-1-24 0 0,-2 1 259 0 0,2 0-115 0 0,0 0-39 0 0,0 0 2 0 0,0 0 20 0 0,0 2-21 0 0,2 9-19 0 0,2-6-76 0 0,0 0-37 0 0,-2-3-99 0 0,-1 0 39 0 0,-1 0 23 0 0,0 0 17 0 0,0 0 5 0 0,1 0-16 0 0,0-1-119 0 0,1-1 91 0 0,0 1 61 0 0,4-1 43 0 0,-1 0-71 0 0,-3 0-25 0 0,0 0-49 0 0,1 0-58 0 0,-1 0-69 0 0,1 0-159 0 0,-2 0 157 0 0,1 0-36 0 0,-1 0-38 0 0,0 0-41 0 0,1 0-43 0 0,-1 0-45 0 0,9 0-1157 0 0</inkml:trace>
  <inkml:trace contextRef="#ctx0" brushRef="#br0" timeOffset="3724.1679">5165 362 11488 0 0,'0'0'264'0'0,"0"0"34"0"0,0 0 20 0 0,0 0-41 0 0,0 0-104 0 0,0 0-39 0 0,2 2 143 0 0,-2-2-253 0 0,0 0-1 0 0,1 1 1 0 0,-1-1 0 0 0,0 0 0 0 0,1 1-1 0 0,-1-1 1 0 0,0 0 0 0 0,1 1-1 0 0,-1-1 1 0 0,0 1 0 0 0,0-1 0 0 0,0 0-1 0 0,1 1 1 0 0,-1-1 0 0 0,0 1-1 0 0,0-1 1 0 0,0 1 0 0 0,0-1 0 0 0,0 1-1 0 0,0-1 1 0 0,0 1 0 0 0,0-1-1 0 0,0 1 1 0 0,0-1 0 0 0,0 0 0 0 0,0 1-1 0 0,0-1 1 0 0,0 1 0 0 0,0-1-1 0 0,-1 1 1 0 0,1-1-24 0 0,-1 7 364 0 0,3-5 3 0 0,2 2-40 0 0,-2 4-51 0 0,-2-2-51 0 0,0 9 380 0 0,0-11-437 0 0,0 0-57 0 0,0-1-101 0 0,0-3 4 0 0,0 0 1 0 0,0 1-1 0 0,0-1 0 0 0,0 0 1 0 0,-1 0-1 0 0,2 1 1 0 0,-1-1-1 0 0,0 0 1 0 0,0 0-1 0 0,0 1 0 0 0,0-1 1 0 0,0 0-1 0 0,0 0 1 0 0,0 1-1 0 0,0-1 0 0 0,0 0 1 0 0,0 0-1 0 0,0 0 1 0 0,0 1-1 0 0,1-1 0 0 0,-1 0 1 0 0,0 0-1 0 0,0 0 1 0 0,0 1-1 0 0,0-1 0 0 0,1 0-14 0 0,2 3 115 0 0,-1 1 43 0 0,0 2 74 0 0,0 3 167 0 0,-1 7 247 0 0,-1-10-477 0 0,0-1-40 0 0,0 0-62 0 0,0-1-38 0 0,1 4 141 0 0,3-5-50 0 0,1 0-55 0 0,-1 5 4 0 0,4-4-15 0 0,-4 1-41 0 0,6 2 51 0 0,-8-6-63 0 0,1 1 5 0 0,-1-1 0 0 0,0 0 1 0 0,1 0-1 0 0,-1 0 1 0 0,1 0-1 0 0,0 0 0 0 0,-1-1 1 0 0,1 1-1 0 0,0-1 1 0 0,-1 0-1 0 0,1 0 0 0 0,0 0-6 0 0,9 0 11 0 0,0 2 32 0 0,-6 2-36 0 0,2 0-37 0 0,4-2-75 0 0,6-2-78 0 0,-14 0-17 0 0,-4 0 37 0 0,0 0 67 0 0,0 0-34 0 0,0 0-215 0 0,0 0 43 0 0,1 0 39 0 0,-1 0 36 0 0,1 0-130 0 0,1 0 108 0 0,-1 0 97 0 0,0 0 49 0 0,3 0-112 0 0,-2 0 67 0 0,-2 0 24 0 0,0 0-40 0 0,12 0-1396 0 0</inkml:trace>
  <inkml:trace contextRef="#ctx0" brushRef="#br0" timeOffset="3987.8938">5237 241 13040 0 0,'0'0'297'0'0,"0"0"39"0"0,0 2 19 0 0,0-1-366 0 0,0 0 34 0 0,0 2 217 0 0,0-2-241 0 0,0 0-48 0 0,0 0-44 0 0,0 0-51 0 0,0 0-60 0 0,0-1-129 0 0,0 0-52 0 0,0 0-46 0 0,0 0-40 0 0,0 0-138 0 0,0 0-41 0 0,0 0-167 0 0,0 0-452 0 0</inkml:trace>
  <inkml:trace contextRef="#ctx0" brushRef="#br0" timeOffset="4295.9596">5641 302 11808 0 0,'0'0'266'0'0,"0"0"44"0"0,0 0 11 0 0,0 0-135 0 0,0 0-89 0 0,0 0-28 0 0,-2 0-41 0 0,1 0-47 0 0,-1 0 42 0 0,0-1 51 0 0,0 1 41 0 0,-6 1 370 0 0,4-1-310 0 0,3 1-103 0 0,-1 0-33 0 0,-8 4 381 0 0,-7 3 228 0 0,6-3-297 0 0,1-2-143 0 0,0-2-102 0 0,-1 0 129 0 0,1 4 28 0 0,1 0-24 0 0,1-4-32 0 0,-1 0 2 0 0,0 4 29 0 0,-1-1-7 0 0,2-2-37 0 0,-14-2 190 0 0,18 2-215 0 0,-4 6-17 0 0,4-6-60 0 0,-1-1-14 0 0,5 3-59 0 0,6 2-29 0 0,-5-5 15 0 0,-1 0-5 0 0,1 0 0 0 0,0 0 0 0 0,0 0 0 0 0,0 0 0 0 0,0-1 0 0 0,0 1 0 0 0,0 0 0 0 0,0 0 0 0 0,1-1 0 0 0,-1 1 0 0 0,0-1 0 0 0,0 1 0 0 0,0-1 0 0 0,1 1 0 0 0,-1-1 0 0 0,0 0 0 0 0,0 1 0 0 0,1-1 0 0 0,-1 0 0 0 0,1 0 0 0 0,8 2 0 0 0,-4 8 0 0 0,-6-10 0 0 0,1 1 0 0 0,-1 0 0 0 0,0 0 0 0 0,1-1 0 0 0,-1 1 0 0 0,0 0 0 0 0,1-1 0 0 0,-1 1 0 0 0,1-1 0 0 0,-1 1 0 0 0,1-1 0 0 0,-1 1 0 0 0,1-1 0 0 0,0 1 0 0 0,-1-1 0 0 0,1 1 0 0 0,0-1 0 0 0,-1 0 0 0 0,1 1 0 0 0,0-1 0 0 0,0 0 0 0 0,-1 1 0 0 0,1-1 0 0 0,0 0 0 0 0,-1 0 0 0 0,1 0 0 0 0,0 0 0 0 0,0 0 0 0 0,0 0 0 0 0,-1 0 0 0 0,2 0 0 0 0,-1 0 0 0 0,0 0 0 0 0,0 0 0 0 0,1 0 0 0 0,-1 1 0 0 0,0-1 0 0 0,0 0 0 0 0,0 1 0 0 0,0-1 0 0 0,1 1 0 0 0,-1-1 0 0 0,0 1 0 0 0,0-1 0 0 0,0 1 0 0 0,9 4 0 0 0,3-1 1 0 0,6 2 9 0 0,-5 0 70 0 0,-7-2-27 0 0,0 0 0 0 0,0 0 0 0 0,6 6-53 0 0,1 2 129 0 0,3-1 45 0 0,-16-11-163 0 0,0 1 1 0 0,0-1-1 0 0,0 0 0 0 0,0 1 0 0 0,0-1 1 0 0,0 1-1 0 0,0 0 0 0 0,0-1 0 0 0,0 1 0 0 0,0 0 1 0 0,-1 0-1 0 0,1-1 0 0 0,0 1 0 0 0,0 0 1 0 0,-1 0-1 0 0,1 0 0 0 0,0 0 0 0 0,-1 0 1 0 0,1 0-1 0 0,-1 0 0 0 0,1 0 0 0 0,-1 0 1 0 0,0 0-1 0 0,1 0 0 0 0,-1 0 0 0 0,0 1 1 0 0,0-1-1 0 0,0 0 0 0 0,0 0-11 0 0,1 15 135 0 0,0 12 132 0 0,-5-12-156 0 0,3-13-90 0 0,-3 4-10 0 0,2 1-96 0 0,0 0-84 0 0,1 3-75 0 0,1-9 165 0 0,0 0-10 0 0,0-1-27 0 0,0 1-50 0 0,0-1-21 0 0,-1 0-52 0 0,1 0-59 0 0,-1 1-66 0 0,1-1-71 0 0,-1 0-66 0 0,0 0-60 0 0,0 0-51 0 0,0 1-180 0 0,-1-1-51 0 0,1 1-218 0 0,-2 1-585 0 0</inkml:trace>
  <inkml:trace contextRef="#ctx0" brushRef="#br0" timeOffset="5386.3481">6248 315 9648 0 0,'0'0'216'0'0,"0"0"32"0"0,0 0 12 0 0,0 0-85 0 0,-2 0-22 0 0,0 0 181 0 0,0-1-51 0 0,-1 1-46 0 0,1 0-38 0 0,-1 0 3 0 0,0 0-39 0 0,-8 1 458 0 0,7 0-305 0 0,3 0-109 0 0,0 1 42 0 0,0-1 47 0 0,1 1 56 0 0,-1 0 62 0 0,1 1 69 0 0,-2-1 97 0 0,-4 4-220 0 0,2-1-148 0 0,0-1 0 0 0,0 0 0 0 0,0 0 0 0 0,-1-1-1 0 0,-2 3-211 0 0,-1-3 263 0 0,3 0-69 0 0,-1 1 12 0 0,2 5-17 0 0,1 0-26 0 0,2-5-88 0 0,-1 2-40 0 0,0-1 27 0 0,-1-1 54 0 0,-1 1 88 0 0,3-4-190 0 0,0 0-1 0 0,0 0 1 0 0,0 0-1 0 0,0 0 1 0 0,1 0-1 0 0,-1 0 1 0 0,0 0 0 0 0,1 0-1 0 0,-1 0 1 0 0,1 0-1 0 0,-1 1 1 0 0,1-1-1 0 0,0 0 1 0 0,-1 0-1 0 0,1 1 1 0 0,0-1 0 0 0,0 0-1 0 0,0 1-13 0 0,0-1 5 0 0,0-1 0 0 0,0 1 0 0 0,0-1 0 0 0,0 1 0 0 0,0-1 0 0 0,0 1 0 0 0,0-1 0 0 0,-1 1 0 0 0,1-1 0 0 0,0 1 0 0 0,0-1 0 0 0,0 1 0 0 0,-1-1 0 0 0,1 1 0 0 0,0-1 0 0 0,0 0 0 0 0,-1 1 0 0 0,1-1 0 0 0,0 1 0 0 0,-1-1 0 0 0,1 0 0 0 0,0 1 0 0 0,-1-1 0 0 0,1 0 0 0 0,-1 1 0 0 0,1-1-5 0 0,-4 4 42 0 0,2 4-37 0 0,2-5 5 0 0,0 0 0 0 0,0-1 0 0 0,0 1 0 0 0,1 0 0 0 0,-1-1 0 0 0,1 1 0 0 0,0 0 0 0 0,0 1-10 0 0,5 4 3 0 0,-3-4 42 0 0,-3 0-36 0 0,1 0-10 0 0,7 0 1 0 0,-4 1 0 0 0,6 2 0 0 0,-8-6-1 0 0,15 9-2 0 0,-17-9-1 0 0,1-1 0 0 0,-1 1 0 0 0,0-1 1 0 0,1 0-1 0 0,-1 1 0 0 0,1-1 0 0 0,-1 1 0 0 0,0-1 1 0 0,0 0-1 0 0,1 1 0 0 0,-1-1 0 0 0,0 1 0 0 0,0-1 0 0 0,0 1 1 0 0,1-1-1 0 0,-1 1 0 0 0,0 0 0 0 0,0-1 4 0 0,1 1-95 0 0,0 0 39 0 0,7 1 7 0 0,-6-2 10 0 0,1 2-176 0 0,0-1 78 0 0,0 1 62 0 0,0 0 44 0 0,8 4 29 0 0,-7-4-97 0 0,-1-1-20 0 0,0 0-60 0 0,0 0-73 0 0,0 0-85 0 0,-1 0-17 0 0,1 0-73 0 0,-1-1-80 0 0,1 1-88 0 0,-1-1-95 0 0,1 0-100 0 0,0 0-109 0 0,0 0-114 0 0,2 0-1023 0 0,2 0-1142 0 0</inkml:trace>
  <inkml:trace contextRef="#ctx0" brushRef="#br0" timeOffset="9400.8272">8848 290 9584 0 0,'-2'0'-70'0'0,"1"0"105"0"0,-1 0 96 0 0,1 0 86 0 0,0 0 78 0 0,0 0 67 0 0,1 0 59 0 0,-1 0 48 0 0,1 1 361 0 0,2 0 1707 0 0,-1 0-1508 0 0,0 0-351 0 0,0 0-97 0 0,-1-1-335 0 0,1 1-34 0 0,-1-1-38 0 0,1 1-40 0 0,-1-1-45 0 0,0 1-46 0 0,1-1-52 0 0,-1 1-53 0 0,1 0-57 0 0,-1-1-62 0 0,0 1-62 0 0,0 0-69 0 0,0-1 728 0 0,0 0-16 0 0,0 0-66 0 0,0 0-29 0 0,0 0-8 0 0,0 0-29 0 0,0 0-117 0 0,0 0-50 0 0,0 0-6 0 0,2-2-20 0 0,1-1-63 0 0,-1 1-12 0 0,0 0 1 0 0,0 1-1 0 0,0-1 0 0 0,0 0 0 0 0,-1 0 1 0 0,1 0-1 0 0,-1 0 0 0 0,0-1 0 0 0,1-1 0 0 0,2-16 0 0 0,-3 19 0 0 0,0 0 0 0 0,-1-1 0 0 0,1 1 0 0 0,0 0 0 0 0,0-1 0 0 0,0 1 0 0 0,0 0 0 0 0,0 0 0 0 0,0 0 0 0 0,0-1 0 0 0,1 1 3 0 0,-1-1-1 0 0,0 0 0 0 0,1 1 0 0 0,-1-1 1 0 0,0 0-1 0 0,0 0 0 0 0,0 0 0 0 0,-1 0 1 0 0,1 0-1 0 0,0 0 0 0 0,-1 0 0 0 0,1 0 1 0 0,-1 0-1 0 0,0 0 0 0 0,0 0 0 0 0,0 0 1 0 0,0 0-1 0 0,0 0 0 0 0,0 0 0 0 0,-1-1-2 0 0,1-6 9 0 0,1 6-7 0 0,-1 0 0 0 0,0 0 0 0 0,1 0 0 0 0,0 0 0 0 0,-1 0 1 0 0,1 0-1 0 0,0 0 0 0 0,1 1 0 0 0,-1-1 0 0 0,1-2-2 0 0,1-2 47 0 0,-2-2-46 0 0,-1-2-44 0 0,-1-6-71 0 0,0 1-5 0 0,1 15 110 0 0,0-1-1 0 0,0 1 1 0 0,0 0-1 0 0,0 0 1 0 0,-1-1-1 0 0,1 1 1 0 0,0 0-1 0 0,-1 0 1 0 0,1 0 0 0 0,-1-1-1 0 0,0 1 1 0 0,1 0-1 0 0,-1 0 1 0 0,0 0 9 0 0,-3-5-43 0 0,3 4 18 0 0,0 0 0 0 0,0 0 0 0 0,-1 0 0 0 0,1 0-1 0 0,-1 0 1 0 0,0 0 0 0 0,1 1 0 0 0,-1-1 0 0 0,0 0-1 0 0,0 1 1 0 0,0 0 0 0 0,0-1 25 0 0,-13-9-138 0 0,11 9 54 0 0,-4 4 16 0 0,4 8 4 0 0,-6 7-31 0 0,2-9 59 0 0,7-8 36 0 0,1 1 0 0 0,0-1 0 0 0,-1 0 0 0 0,1 0 1 0 0,0 1-1 0 0,0-1 0 0 0,-1 0 0 0 0,1 1 0 0 0,0-1 0 0 0,0 0 0 0 0,0 1 0 0 0,-1-1 0 0 0,1 0 1 0 0,0 1-1 0 0,0-1 0 0 0,0 0 0 0 0,0 1 0 0 0,0-1 0 0 0,0 1 0 0 0,0-1 0 0 0,0 0 1 0 0,0 1-1 0 0,0-1 0 0 0,0 1 0 0 0,0-1 0 0 0,0 0 0 0 0,0 1 0 0 0,0-1 0 0 0,0 0 0 0 0,0 1 0 0 0,-1 25 41 0 0,-8-4 78 0 0,6-11-36 0 0,4 5-7 0 0,-1-7-35 0 0,0 3 11 0 0,0 6 70 0 0,2 0 52 0 0,1-7-55 0 0,6 24 294 0 0,-5-24-248 0 0,-2-4-72 0 0,2 13 80 0 0,-4-5-69 0 0,0-9-63 0 0,-1-4-26 0 0,1 1 0 0 0,0-1 0 0 0,0 0 0 0 0,0 1 0 0 0,0-1 0 0 0,0 0 0 0 0,1 0 0 0 0,-1 1 1 0 0,1-1-1 0 0,-1 0 0 0 0,1 1-15 0 0,18 29 111 0 0,-4-14-53 0 0,-3-10-59 0 0,-11-8-13 0 0,8 4-60 0 0,7 3-19 0 0,-9-5 12 0 0,0-1-74 0 0,2-1-100 0 0,-6 0 85 0 0,5 0-73 0 0,-5 0 126 0 0,-1 0-58 0 0,0 0 4 0 0,-1 0-48 0 0,0 0-55 0 0,1 0-64 0 0,-2 0 36 0 0,1 0-44 0 0,-1 0-38 0 0,0 0-35 0 0,1 0-269 0 0,-1-1-57 0 0,1 1-47 0 0,0-1-33 0 0,2-2-1473 0 0,4-4-1297 0 0</inkml:trace>
  <inkml:trace contextRef="#ctx0" brushRef="#br0" timeOffset="9910.0461">9173 229 13760 0 0,'0'0'314'0'0,"0"0"46"0"0,0 0 22 0 0,0 0-163 0 0,0 0-106 0 0,0 0-45 0 0,0 2-24 0 0,-2 17 445 0 0,-3-14 39 0 0,5-5-503 0 0,-1 0 1 0 0,1 0-1 0 0,0 1 1 0 0,-1-1-1 0 0,1 0 1 0 0,0 0 0 0 0,0 0-1 0 0,-1 1 1 0 0,1-1-1 0 0,0 0 1 0 0,0 1-1 0 0,-1-1 1 0 0,1 0-1 0 0,0 0 1 0 0,0 1-1 0 0,0-1 1 0 0,-1 0-1 0 0,1 1 1 0 0,0-1 0 0 0,0 0-1 0 0,0 1 1 0 0,0-1-1 0 0,0 1 1 0 0,0-1-1 0 0,0 0 1 0 0,0 1-1 0 0,0-1 1 0 0,0 0-1 0 0,0 1 1 0 0,0-1-1 0 0,0 0 1 0 0,0 1-1 0 0,0-1-25 0 0,0 4 183 0 0,0-1 107 0 0,-4 5 924 0 0,3-6-992 0 0,0-1-43 0 0,0 0-55 0 0,0 1-75 0 0,0-1-87 0 0,0 0-103 0 0,0 0 215 0 0,0 4-6 0 0,1 15 29 0 0,0-9-29 0 0,0 1 69 0 0,0-1 97 0 0,2-7-134 0 0,6 4-96 0 0,-5-4-73 0 0,-2 1 62 0 0,-1 0 17 0 0,1-4-5 0 0,-1 0 0 0 0,1-1 1 0 0,0 1-1 0 0,-1 0 0 0 0,1 0 1 0 0,0 0-1 0 0,-1-1 0 0 0,1 1 1 0 0,0 0-1 0 0,0-1 0 0 0,0 1 1 0 0,0 0-6 0 0,0-1 2 0 0,-1 0 1 0 0,1 1 0 0 0,-1-1-1 0 0,1 0 1 0 0,-1 0 0 0 0,1 0-1 0 0,0 0 1 0 0,-1 0 0 0 0,1 0-1 0 0,-1 0 1 0 0,1 0 0 0 0,-1 0-1 0 0,1 0 1 0 0,-1 0 0 0 0,1 0-1 0 0,0 0 1 0 0,-1 0 0 0 0,1 0-1 0 0,-1-1 1 0 0,1 1 0 0 0,-1 0-3 0 0,5-2 7 0 0,1-1 4 0 0,7-4 45 0 0,11-5 19 0 0,-11 2-32 0 0,9-4-33 0 0,-18 6-10 0 0,1 4 0 0 0,-5 4 0 0 0,0 0 0 0 0,1 0 0 0 0,-1 0 0 0 0,0-1 0 0 0,1 1 0 0 0,-1 0 0 0 0,0 0 0 0 0,0-1 0 0 0,1 1 0 0 0,-1 0 0 0 0,0 0 0 0 0,0-1 0 0 0,1 1 0 0 0,-1 0 0 0 0,0-1 0 0 0,0 1 0 0 0,0 0 0 0 0,0-1 0 0 0,1 1 0 0 0,-1-1 0 0 0,0 1 0 0 0,0 0 0 0 0,0-1 0 0 0,0 1 0 0 0,0 0 0 0 0,0-1 0 0 0,0 1 0 0 0,0-1 0 0 0,0 1 0 0 0,0 0 0 0 0,0-1 0 0 0,0 1 0 0 0,0-1 0 0 0,-1 1 0 0 0,1-1 0 0 0,0 1-1 0 0,0 0 1 0 0,0-1 0 0 0,0 1 0 0 0,0-1 0 0 0,0 1-1 0 0,0 0 1 0 0,0-1 0 0 0,0 1 0 0 0,0 0-1 0 0,0-1 1 0 0,1 1 0 0 0,-1-1 0 0 0,0 1-1 0 0,0 0 1 0 0,0-1 0 0 0,0 1 0 0 0,1 0 0 0 0,-1-1-1 0 0,0 1 1 0 0,0 0 0 0 0,1-1 0 0 0,-1 1-1 0 0,0 0 1 0 0,0 0 0 0 0,1-1 0 0 0,-1 1-1 0 0,0 0 1 0 0,1 0 0 0 0,-1-1 0 0 0,0 1-1 0 0,1 0 1 0 0,-1 0 0 0 0,1 0 0 0 0,-1 0 0 0 0,0 0-1 0 0,1 0 1 0 0,-1 0 0 0 0,0-1 0 0 0,1 1-1 0 0,-1 0 1 0 0,1 0 0 0 0,-1 0 0 0 0,1 1 0 0 0,-1-1-1 0 0,0 0 0 0 0,0 0 0 0 0,0 0 1 0 0,0 0-1 0 0,0 0 0 0 0,0 0 0 0 0,0 0 1 0 0,0 0-1 0 0,0 0 0 0 0,0 0 0 0 0,0 0 1 0 0,0 0-1 0 0,1 0 0 0 0,-1 0 0 0 0,0 0 1 0 0,0 0-1 0 0,0 0 0 0 0,0 0 1 0 0,0 0-1 0 0,0 0 0 0 0,0 0 0 0 0,0 0 1 0 0,0 0-1 0 0,0 0 0 0 0,0-1 0 0 0,0 1 1 0 0,0 0-1 0 0,0 0 0 0 0,0 0 0 0 0,0 0 1 0 0,1 0-1 0 0,-1 0 0 0 0,0 0 0 0 0,0 0 1 0 0,0 0-1 0 0,0 0 0 0 0,0 0 0 0 0,0 0 1 0 0,0 0-1 0 0,0 0 0 0 0,0 0 0 0 0,0 0 1 0 0,0 0-1 0 0,0-1 0 0 0,0 1 0 0 0,0 0 1 0 0,0 0-1 0 0,0 0 0 0 0,0 0 0 0 0,0 0 1 0 0,0 0-1 0 0,0 0 0 0 0,0 0 0 0 0,0 0 1 0 0,0 0-1 0 0,0 0 0 0 0,0 0 1 0 0,2-10-11 0 0,6-3 11 0 0,-4 3 0 0 0,5 2-13 0 0,-8 6-7 0 0,1-2 0 0 0,6-6-1 0 0,-8 10 20 0 0,0 0 0 0 0,0 1 0 0 0,0-1 0 0 0,0 0 0 0 0,0 0 0 0 0,0 0 0 0 0,0 0 0 0 0,0 0 0 0 0,0 0 0 0 0,0 0 1 0 0,0 0-1 0 0,0 0 0 0 0,0 0 0 0 0,0 0 0 0 0,0 0 0 0 0,0 0 0 0 0,1 0 0 0 0,-1 0 0 0 0,0 0 0 0 0,0 0 0 0 0,0 0 0 0 0,0 0 0 0 0,0 0 0 0 0,0 0 1 0 0,0 0-1 0 0,0 0 0 0 0,0 0 0 0 0,0 0 0 0 0,0 0 0 0 0,0 0 0 0 0,0 0 0 0 0,0 0 0 0 0,0 0 0 0 0,0 0 0 0 0,0 0 0 0 0,0 0 0 0 0,0 0 0 0 0,1 0 1 0 0,-1 0-1 0 0,0 0 0 0 0,0 0 0 0 0,0 0 0 0 0,0 0 0 0 0,0-1 0 0 0,0 1 0 0 0,0 0 1 0 0,0 10-21 0 0,0 51-33 0 0,0-60 56 0 0,0 0 0 0 0,0 0 0 0 0,0 0 0 0 0,0 1 0 0 0,1-1-1 0 0,-1 0 1 0 0,1 0 0 0 0,-1 0 0 0 0,0 0 0 0 0,1 0 0 0 0,0 1-1 0 0,-1-1 1 0 0,1 0-2 0 0,4 9 42 0 0,-4-7-31 0 0,-1 1 0 0 0,1-1 1 0 0,-1 0-1 0 0,0 1 0 0 0,0-1 0 0 0,0 1 1 0 0,0-1-1 0 0,-1 1-11 0 0,0 8 41 0 0,2 0 39 0 0,2 5 121 0 0,4 9 45 0 0,-5-14-116 0 0,-1-2-2 0 0,-1 2 45 0 0,0-1-24 0 0,0 23 426 0 0,-2-23-398 0 0,-2 0 14 0 0,1-3-63 0 0,0 13 97 0 0,3-9-105 0 0,0-5-60 0 0,1 10 61 0 0,-4-6 32 0 0,0-5-36 0 0,-3 5 78 0 0,2-4-19 0 0,-1 0 28 0 0,-1 0 74 0 0,5-6-263 0 0,0 0 0 0 0,0 0 0 0 0,0 0 0 0 0,0 0-1 0 0,0 0 1 0 0,1 0 0 0 0,-1 1 0 0 0,0-1 0 0 0,1 0 0 0 0,-1 0 0 0 0,1 1-1 0 0,0-1 1 0 0,-1 0 0 0 0,1 1 0 0 0,0 0-15 0 0,-1-1 79 0 0,-2 0-42 0 0,-5-1-14 0 0,8 0-14 0 0,-3 0-1 0 0,-1 0-4 0 0,-3-12 8 0 0,-3 0-11 0 0,5 7-46 0 0,2 1-26 0 0,1 0-46 0 0,0-3-130 0 0,2 3 78 0 0,0 0-35 0 0,0 3 317 0 0,0 0-49 0 0,0 0-45 0 0,0 0-43 0 0,0-1-39 0 0,0 1-37 0 0,0-2-200 0 0,0 1 65 0 0,0 0-35 0 0,0-3-356 0 0,0 0-7 0 0,0-6-933 0 0,0-11-228 0 0</inkml:trace>
  <inkml:trace contextRef="#ctx0" brushRef="#br0" timeOffset="18957.4557">49 1250 10856 0 0,'0'0'241'0'0,"0"0"38"0"0,0 0 14 0 0,0 0-21 0 0,0 0-107 0 0,0 0-44 0 0,0 0 126 0 0,0 0 227 0 0,0 0 26 0 0,2 0-2 0 0,1-2-210 0 0,2-3 7 0 0,0 1-19 0 0,-2 2 0 0 0,-1 2 45 0 0,2 1 107 0 0,-4-2-72 0 0,0 0-112 0 0,0 0-67 0 0,1-1-104 0 0,-1 1-33 0 0,0-2 34 0 0,0 2-18 0 0,1 0 37 0 0,-1 2 37 0 0,0-1-56 0 0,0-1-41 0 0,2 1-56 0 0,0-1-34 0 0,-1 1 73 0 0,1-1 71 0 0,-1 1 97 0 0,-1 0 62 0 0,1 0 102 0 0,0 0 118 0 0,-1 0-184 0 0,0 0 35 0 0,0-2-43 0 0,0 0-64 0 0,0 1-53 0 0,0-1-44 0 0,1 1-15 0 0,2-2 52 0 0,-1 3-54 0 0,1 0 49 0 0,0-1 85 0 0,-3 1-102 0 0,0 0-33 0 0,0-1 11 0 0,0 0-77 0 0,0-3-54 0 0,0 3 44 0 0,0 0 34 0 0,0 0 52 0 0,1 0 62 0 0,-1 1 79 0 0,1 0 90 0 0,7 10-257 0 0,-7-6-62 0 0,-1-1 0 0 0,1 0 0 0 0,0 0 1 0 0,-1 1-1 0 0,0-1 0 0 0,0 0 0 0 0,0 1 1 0 0,0-1-1 0 0,-1 3-17 0 0,1 7 42 0 0,2-1 30 0 0,2-3-21 0 0,-3-6-46 0 0,0-1 0 0 0,0 0 1 0 0,0 1-1 0 0,-1-1 0 0 0,1 1 0 0 0,-1-1 0 0 0,0 1 0 0 0,1 1-5 0 0,-1 13 43 0 0,-1-11-33 0 0,1-3-10 0 0,0-1 0 0 0,0 0 0 0 0,-1 0 0 0 0,2 1 0 0 0,-1-1 0 0 0,0 0 0 0 0,0 1 0 0 0,1-1 0 0 0,-1 0 0 0 0,1 0 0 0 0,0 1 0 0 0,8 17 64 0 0,5 18-64 0 0,-6-16 83 0 0,9 18-83 0 0,-16-39 2 0 0,-1 0 1 0 0,1 0-1 0 0,0 0 1 0 0,0 0-1 0 0,0 0 1 0 0,0 0-1 0 0,0 0 1 0 0,0 0-1 0 0,0-1 1 0 0,0 1-1 0 0,0 0 1 0 0,1-1-1 0 0,-1 1 1 0 0,1-1-3 0 0,-1 1 1 0 0,0-1 0 0 0,1 1 1 0 0,-1-1-1 0 0,0 1 0 0 0,0 0 1 0 0,0-1-1 0 0,0 1 0 0 0,0 0 1 0 0,0 0-1 0 0,0 0 0 0 0,0 0 1 0 0,0-1-1 0 0,0 1 0 0 0,0 1-1 0 0,0 1 1 0 0,0-2 1 0 0,-1 1 0 0 0,1-1 1 0 0,0 0-1 0 0,-1 1 0 0 0,1-1 1 0 0,0 0-1 0 0,0 0 0 0 0,-1 0 1 0 0,1 1-1 0 0,0-1 1 0 0,0 0-1 0 0,0 0 0 0 0,1-1 1 0 0,-1 1-1 0 0,0 0 0 0 0,0 0 1 0 0,0 0-1 0 0,1-1 0 0 0,-1 1 1 0 0,0-1-1 0 0,1 1-2 0 0,1 0 4 0 0,0 1-2 0 0,0-1 0 0 0,0 1 1 0 0,0-1-1 0 0,0 0 0 0 0,0 0 1 0 0,0 0-1 0 0,0-1 1 0 0,0 1-1 0 0,2-1-2 0 0,3 2 43 0 0,-3 1-92 0 0,1-1 45 0 0,15 2 113 0 0,-11-4-101 0 0,-4 1-41 0 0,0-1-40 0 0,1 0-59 0 0,0 0-66 0 0,0 1-78 0 0,1-1-90 0 0,-7 0 292 0 0,2 0-35 0 0,0 0-37 0 0,0 0-39 0 0,0 0-39 0 0,-1 0-41 0 0,1 0-43 0 0,-1 0-45 0 0,-2 0 328 0 0,0 0-1 0 0,0 0 1 0 0,0 0-1 0 0,0 0 1 0 0,0 0-1 0 0,0 0 1 0 0,0 0-1 0 0,0 0 1 0 0,0 0-1 0 0,0 0 1 0 0,0 0-1 0 0,0 0 1 0 0,0 0-1 0 0,1 0 1 0 0,-1 0-1 0 0,0 0 1 0 0,0 0-1 0 0,0 0 1 0 0,0 0-1 0 0,0 0 0 0 0,0 0 1 0 0,0 0-1 0 0,0-1 1 0 0,0 1-1 0 0,0 0 1 0 0,0 0-1 0 0,0 0 1 0 0,0 0-1 0 0,0 0 1 0 0,0 0-1 0 0,0 0 1 0 0,0 0-1 0 0,1 0 1 0 0,-1 0-1 0 0,0 0 1 0 0,0 0-1 0 0,0 0 1 0 0,0 0-1 0 0,0 0 1 0 0,0 0-1 0 0,0 0 1 0 0,0 0-1 0 0,0-1 1 0 0,0 1-1 0 0,0 0 1 0 0,0 0-1 0 0,0 0 0 0 0,0 0 1 0 0,0 0-1 0 0,0 0 1 0 0,0 0-1 0 0,0 0 1 0 0,0 0-1 0 0,0 0 1 0 0,0 0-1 0 0,0 0 1 0 0,0 0 25 0 0,0-2-334 0 0,0 1 83 0 0,0 0 12 0 0,0 0-38 0 0,0 0 11 0 0,1 0-39 0 0,-1 0-43 0 0,1 0-48 0 0,-1 1-53 0 0,1 0-49 0 0,0-1-43 0 0,0 1-38 0 0,0 0-158 0 0,0 0-38 0 0,4-1-1679 0 0</inkml:trace>
  <inkml:trace contextRef="#ctx0" brushRef="#br0" timeOffset="19267.0051">8 1361 10384 0 0,'0'0'301'0'0,"0"0"4"0"0,0 0-181 0 0,0 0 31 0 0,0 0 130 0 0,0 0-1 0 0,-2 0 36 0 0,1 0 676 0 0,-1 0-99 0 0,1 0-95 0 0,0 0-90 0 0,1 0-85 0 0,0 0-79 0 0,0 0-76 0 0,0 0-69 0 0,1 0-65 0 0,0 0-59 0 0,0 0-56 0 0,1 0-50 0 0,-1 0-45 0 0,1 0-39 0 0,2 0-13 0 0,1 0-113 0 0,7 0-227 0 0,-8 0 228 0 0,-1 0 63 0 0,-1 0 43 0 0,0 0 52 0 0,0 0 62 0 0,0 0 68 0 0,10-2-9 0 0,2-6-118 0 0,8 6-34 0 0,-13 2-66 0 0,18 0 24 0 0,-9 0-47 0 0,-2 0-31 0 0,-2 0-37 0 0,-11 0 49 0 0,-1-1-1 0 0,1 1 1 0 0,0-1 0 0 0,-1 0-1 0 0,1 1 1 0 0,0-1-1 0 0,-1 0 1 0 0,1-1 17 0 0,6-1-110 0 0,-5 1 17 0 0,1 1-32 0 0,-1 1-40 0 0,1 0-46 0 0,-1 1-52 0 0,1 1-57 0 0,7 8-366 0 0</inkml:trace>
  <inkml:trace contextRef="#ctx0" brushRef="#br0" timeOffset="20291.5721">374 1468 7880 0 0,'0'0'232'0'0,"2"0"-14"0"0,-2 0-433 0 0,0 0 54 0 0,1 0 54 0 0,-1 0 49 0 0,1 0 48 0 0,0 0 44 0 0,-1 0 42 0 0,1 0 38 0 0,1 0 157 0 0,-1 0 89 0 0,1 0 74 0 0,-1 0 61 0 0,1 0 37 0 0,0 0 33 0 0,3 0 1362 0 0,-3 0-1142 0 0,1 0-60 0 0,-2 0-403 0 0,0 0-33 0 0,0 0-33 0 0,0 0-43 0 0,0 0-50 0 0,-1 0-53 0 0,1 0-59 0 0,0 0-63 0 0,-1 0-69 0 0,1 0-73 0 0,1 0 564 0 0,0-2-165 0 0,-1 1-187 0 0,0 0 1 0 0,0 0-1 0 0,0 0 1 0 0,0 1-1 0 0,0-1 1 0 0,0 0-1 0 0,1 0 1 0 0,-1 1-1 0 0,0-1 1 0 0,1 1-59 0 0,7-2 281 0 0,-9 2-258 0 0,1 0-1 0 0,-1 0 0 0 0,1 0 0 0 0,-1 0 0 0 0,1 0 0 0 0,0 0 1 0 0,-1 0-1 0 0,1 0 0 0 0,-1-1 0 0 0,1 1 0 0 0,-1 0 0 0 0,1 0 1 0 0,-1 0-1 0 0,0-1 0 0 0,1 1 0 0 0,-1 0 0 0 0,1-1 0 0 0,-1 1 0 0 0,1 0 1 0 0,-1-1-23 0 0,4-5 242 0 0,0-1-70 0 0,2 2-83 0 0,-2 3-43 0 0,-4 2-35 0 0,1 0-1 0 0,-1 0 1 0 0,1 0 0 0 0,-1-1 0 0 0,1 1-1 0 0,-1 0 1 0 0,0-1 0 0 0,1 1-1 0 0,-1 0 1 0 0,1-1 0 0 0,-1 1 0 0 0,0 0-1 0 0,1-1 1 0 0,-1 1 0 0 0,0-1-1 0 0,1 1 1 0 0,-1 0 0 0 0,0-1-1 0 0,0 1 1 0 0,1-1 0 0 0,-1 1 0 0 0,0-1-11 0 0,2-3 42 0 0,8-8 83 0 0,2 2-83 0 0,-8 8-27 0 0,-4 2-12 0 0,1 0 0 0 0,-1 0-1 0 0,1-1 1 0 0,-1 1 0 0 0,1 0-1 0 0,-1 0 1 0 0,1-1-1 0 0,-1 1 1 0 0,0 0 0 0 0,1-1-1 0 0,-1 1 1 0 0,1 0-1 0 0,-1-1 1 0 0,0 1 0 0 0,0-1-1 0 0,1 1 1 0 0,-1-1 0 0 0,0 1-1 0 0,1 0 1 0 0,-1-1-1 0 0,0 1 1 0 0,0-1-3 0 0,2-3 4 0 0,18-20 60 0 0,4-24 53 0 0,-23 44-111 0 0,0 0 0 0 0,0-1 0 0 0,0 1-1 0 0,-1 0 1 0 0,0 0 0 0 0,0 0 0 0 0,0-1-1 0 0,0 1 1 0 0,-1-3-6 0 0,0-8 24 0 0,2 4 23 0 0,-1 8-46 0 0,1 0 1 0 0,-1 0-1 0 0,0 0 0 0 0,0 0 1 0 0,0-1-1 0 0,-1 1 0 0 0,1 0 1 0 0,-1 0-1 0 0,1 0 0 0 0,-2-2-1 0 0,-3 2 0 0 0,5 3 0 0 0,-1 0 0 0 0,1 0 0 0 0,0-1 0 0 0,-1 1 0 0 0,1 0 0 0 0,0 0 0 0 0,0-1 0 0 0,-1 1 0 0 0,1 0 0 0 0,0 0 0 0 0,0-1 0 0 0,-1 1 0 0 0,1 0 0 0 0,0-1 0 0 0,0 1 0 0 0,0 0 0 0 0,-1-1 0 0 0,1 1 0 0 0,0 0 0 0 0,0-1 0 0 0,0 1 0 0 0,0-1 0 0 0,0 1 0 0 0,0 0 0 0 0,0-1 0 0 0,0 1 0 0 0,0 0 0 0 0,0-1 0 0 0,0 1 0 0 0,0-1 0 0 0,0 1 0 0 0,0-1 0 0 0,0-4 0 0 0,0 3-1 0 0,1 1 0 0 0,-1-1 0 0 0,0 0-1 0 0,-1 1 1 0 0,1-1 0 0 0,0 0 0 0 0,0 1 0 0 0,-1-1 0 0 0,1 1-1 0 0,-1-2 2 0 0,-7-7-64 0 0,2 3-52 0 0,1-2 47 0 0,0 1-6 0 0,-5 4-5 0 0,-2-4 0 0 0,2 6-2 0 0,6 2 18 0 0,0 0 29 0 0,0 2 24 0 0,2 6-63 0 0,2-8 73 0 0,0 0 0 0 0,0 0 0 0 0,0 0 0 0 0,0 0 0 0 0,0 1 0 0 0,0-1 0 0 0,0 0 0 0 0,0 0 0 0 0,0 0-1 0 0,0 0 1 0 0,0 0 0 0 0,0 0 0 0 0,0 0 0 0 0,0 0 0 0 0,0 0 0 0 0,0 0 0 0 0,0 0 0 0 0,0 0 0 0 0,0 0 0 0 0,0 0 0 0 0,0 1 0 0 0,0-1 0 0 0,0 0 0 0 0,0 0 0 0 0,0 0 0 0 0,0 0 0 0 0,0 0 0 0 0,0 0 0 0 0,0 0 0 0 0,0 0 0 0 0,0 0 0 0 0,-1 0 0 0 0,1 0 0 0 0,0 0 0 0 0,0 0 0 0 0,0 0 0 0 0,0 0 0 0 0,0 0 0 0 0,0 0 0 0 0,0 0 0 0 0,0 0 0 0 0,0 0 0 0 0,0 0 0 0 0,0 0-1 0 0,0 0 1 0 0,0 0 0 0 0,0 0 0 0 0,-1 0 0 0 0,1 0 0 0 0,0 0 0 0 0,0 0 0 0 0,0 0 0 0 0,0 0 0 0 0,0 0 0 0 0,0 0 0 0 0,0 0 0 0 0,0 0 1 0 0,-3 0-14 0 0,2 0 13 0 0,1 0 0 0 0,0 0 0 0 0,0 0 0 0 0,0 0 0 0 0,0 0 0 0 0,-1 0 0 0 0,1 0-1 0 0,0 0 1 0 0,0 0 0 0 0,0 0 0 0 0,0 0 0 0 0,-1 0 0 0 0,1 0 0 0 0,0 0-1 0 0,0 0 1 0 0,0 0 0 0 0,0 0 0 0 0,-1 0 0 0 0,1 0 0 0 0,0 0 0 0 0,0 0-1 0 0,0 0 1 0 0,0 1 0 0 0,0-1 0 0 0,-1 0 0 0 0,1 0 0 0 0,0 0 0 0 0,0 0 0 0 0,0 0-1 0 0,0 0 1 0 0,0 1 0 0 0,0-1 0 0 0,0 0 0 0 0,0 0 0 0 0,-1 0 1 0 0,-10 22-22 0 0,10-21 22 0 0,1 0 0 0 0,0 0 0 0 0,-1 1 0 0 0,1-1 0 0 0,0 0 0 0 0,0 0 0 0 0,0 0 0 0 0,0 0 0 0 0,0 0 0 0 0,0 0 0 0 0,0 1 0 0 0,0-1 0 0 0,0 0 0 0 0,0 0 0 0 0,1 0 0 0 0,-1 0 0 0 0,0 0 0 0 0,1 0 0 0 0,-1 0 0 0 0,1 0 0 0 0,-1 0 0 0 0,1 1 0 0 0,3 8 0 0 0,-7-2 0 0 0,2-8 0 0 0,1 1 0 0 0,-1-1 0 0 0,1 1 0 0 0,0 0 0 0 0,-1-1 0 0 0,1 1 0 0 0,0-1 0 0 0,-1 1 0 0 0,1 0 0 0 0,0-1 0 0 0,0 1 0 0 0,0 0 0 0 0,0-1 0 0 0,0 1 0 0 0,0 0 0 0 0,0-1 0 0 0,0 1 0 0 0,0 0 0 0 0,0-1 0 0 0,0 1 0 0 0,0 0 0 0 0,0-1 0 0 0,0 1 0 0 0,0 0 0 0 0,1-1 0 0 0,8 23 65 0 0,2 3 53 0 0,-11-25-107 0 0,1 0 1 0 0,-1 1-1 0 0,1-1 0 0 0,-1 1 1 0 0,0-1-1 0 0,0 1 0 0 0,0-1 1 0 0,0 1-1 0 0,0-1 1 0 0,0 1-1 0 0,0 0-11 0 0,0-1 17 0 0,0 1-1 0 0,-1-1 1 0 0,1 1-1 0 0,0-1 1 0 0,1 1 0 0 0,-1-1-1 0 0,0 0 1 0 0,0 1 0 0 0,1-1-1 0 0,-1 1 1 0 0,1 0-17 0 0,5 11 147 0 0,-5-10-123 0 0,0-1 0 0 0,-1 0 1 0 0,1 1-1 0 0,-1-1 1 0 0,1 0-1 0 0,-1 1 0 0 0,0 1-24 0 0,0-2 32 0 0,0 1 0 0 0,1-1-1 0 0,-1 1 1 0 0,1-1 0 0 0,0 1-1 0 0,-1-1 1 0 0,1 0-1 0 0,0 1 1 0 0,1-1 0 0 0,-1 0-1 0 0,0 0 1 0 0,0 0 0 0 0,2 1-32 0 0,-2-1 30 0 0,0 0 0 0 0,0-1 0 0 0,1 1 0 0 0,-1 0 0 0 0,0 0 0 0 0,-1 1 0 0 0,1-1 0 0 0,0 0 0 0 0,0 0 0 0 0,-1 0 0 0 0,0 0 0 0 0,1 1 0 0 0,-1-1-30 0 0,0-1 19 0 0,0 1 1 0 0,0-1 0 0 0,1 0-1 0 0,-1 1 1 0 0,0-1-1 0 0,1 0 1 0 0,-1 1-1 0 0,1-1 1 0 0,-1 0 0 0 0,1 0-1 0 0,-1 1 1 0 0,1-1-1 0 0,0 0-19 0 0,4 9 140 0 0,-4-2-16 0 0,0 1 6 0 0,5 1 12 0 0,-2-1-15 0 0,-3-3-14 0 0,1-2 55 0 0,6 4-6 0 0,-6-6-28 0 0,-2-2-7 0 0,2 2-6 0 0,-2-1-100 0 0,5 5 27 0 0,-2-4 4 0 0,-1-1 51 0 0,-2-1 1 0 0,0 0 0 0 0,0 0 3 0 0,0 0 10 0 0,0 0 3 0 0,0 0 0 0 0,4 0-26 0 0,-1-1-35 0 0,1-3 0 0 0,-1-1-15 0 0,5 1 20 0 0,-6-6 3 0 0,-2 10-64 0 0,0-1 0 0 0,0 1 0 0 0,0-1 0 0 0,0 1 0 0 0,0-1 0 0 0,0 1 0 0 0,0-1 0 0 0,1 1 0 0 0,-1-1 0 0 0,0 1 0 0 0,0-1 0 0 0,0 1 0 0 0,0-1 0 0 0,1 1 0 0 0,-1-1 0 0 0,0 1 0 0 0,1-1 0 0 0,-1 1 0 0 0,0 0 0 0 0,1-1 0 0 0,-1 1 0 0 0,0-1 0 0 0,1 1 0 0 0,-1 0 0 0 0,1 0 0 0 0,-1-1-3 0 0,1 1 3 0 0,-1 0-1 0 0,1-1 1 0 0,-1 1-1 0 0,0 0 1 0 0,1-1-1 0 0,-1 1 1 0 0,0 0-1 0 0,1-1 1 0 0,-1 1 0 0 0,0-1-1 0 0,1 1 1 0 0,-1-1-1 0 0,0 1 1 0 0,0-1-1 0 0,1 1 1 0 0,-1-1-1 0 0,0 1 1 0 0,0-1-1 0 0,0 1 1 0 0,0-1-1 0 0,0 1 1 0 0,0-1-1 0 0,0 1 1 0 0,0-1-1 0 0,0 1 1 0 0,0-1-3 0 0,0 0 1 0 0,0-1 0 0 0,1 1 1 0 0,-1 0-1 0 0,0-1 0 0 0,0 1 0 0 0,1 0 1 0 0,-1-1-1 0 0,1 1 0 0 0,-1 0 1 0 0,1 0-1 0 0,0 0 0 0 0,-1-1 0 0 0,1 1-1 0 0,0 0 5 0 0,0 0-1 0 0,-1 0 0 0 0,1-1 1 0 0,0 1-1 0 0,-1 0 1 0 0,1 0-1 0 0,-1-1 0 0 0,0 1 1 0 0,1 0-1 0 0,-1-1 1 0 0,0 1-1 0 0,0 0 0 0 0,0-1-4 0 0,0 1 2 0 0,0 1 0 0 0,0-1 0 0 0,0 0-1 0 0,0 1 1 0 0,0-1 0 0 0,0 0 0 0 0,0 1-1 0 0,0-1 1 0 0,0 0 0 0 0,0 1-1 0 0,0-1 1 0 0,1 0 0 0 0,-1 1 0 0 0,0-1-1 0 0,0 0 1 0 0,1 1 0 0 0,-1-1 0 0 0,0 0-1 0 0,1 1 1 0 0,-1-1 0 0 0,1 1 0 0 0,-1-1-1 0 0,1 1 1 0 0,-1-1 0 0 0,1 1-2 0 0,8-11 28 0 0,-7 6-25 0 0,1-1 0 0 0,-1 0 0 0 0,0 1 0 0 0,0-6-3 0 0,-1 8 0 0 0,0 0 0 0 0,1 1 0 0 0,-1-1 0 0 0,0 1 0 0 0,1-1 0 0 0,1-1 0 0 0,-2 3 0 0 0,0-1 0 0 0,1 0 0 0 0,-1 0 0 0 0,0 0 0 0 0,0 0 0 0 0,0 0 0 0 0,0-1 0 0 0,-1 1 0 0 0,1 0 0 0 0,0 0 0 0 0,-1-1 0 0 0,0 0 0 0 0,0 1 0 0 0,1 1 0 0 0,-1 0 0 0 0,0-1 0 0 0,0 1 0 0 0,0 0 0 0 0,1 0 0 0 0,-1-1 0 0 0,1 1 0 0 0,-1 0 0 0 0,1 0 0 0 0,0 0 0 0 0,-1 0 0 0 0,1-1 0 0 0,0 1 0 0 0,0 0 0 0 0,-1 0 0 0 0,1 0 0 0 0,0 0 0 0 0,0 1 0 0 0,0-1 0 0 0,13-15 0 0 0,-15 13 0 0 0,3 0 0 0 0,8 1 0 0 0,2 4-12 0 0,-9 0 0 0 0,0 0-1 0 0,0 1 0 0 0,0-1 0 0 0,0 1 1 0 0,1 1 12 0 0,-1 0-7 0 0,-3-4 5 0 0,0 0 0 0 0,1 1 0 0 0,-1-1 0 0 0,0 0 0 0 0,1 1 0 0 0,-1-1-1 0 0,0 1 1 0 0,0-1 0 0 0,0 0 0 0 0,1 1 0 0 0,-1-1 0 0 0,0 1 0 0 0,0-1 0 0 0,0 1 0 0 0,0-1 0 0 0,0 1 0 0 0,0-1 0 0 0,0 1 0 0 0,0-1 0 0 0,0 1 0 0 0,0-1 2 0 0,1 5-11 0 0,2 1 11 0 0,-2-5 0 0 0,0 0 0 0 0,0 0 0 0 0,-1 0 0 0 0,1 0 0 0 0,-1 0 0 0 0,1 1 0 0 0,-1-1 0 0 0,1 0 0 0 0,-1 0 0 0 0,0 1 0 0 0,0-1 0 0 0,1 0 0 0 0,-1 0 0 0 0,0 1 0 0 0,0 0 2 0 0,0 0-1 0 0,1 0 0 0 0,-1 1 1 0 0,1-1-1 0 0,-1 0 0 0 0,1 0 1 0 0,0 0-1 0 0,0 0 1 0 0,0 0-1 0 0,0 0 0 0 0,0 0 1 0 0,1 0-1 0 0,-1 0-1 0 0,1 0 3 0 0,-1 0-1 0 0,1 0 1 0 0,-1 0 0 0 0,0 0 0 0 0,0 1-1 0 0,0-1 1 0 0,0 0 0 0 0,0 1 0 0 0,-1-1-1 0 0,1 1 1 0 0,-1-1 0 0 0,1 1 0 0 0,-1 0-3 0 0,0-2 2 0 0,0 0 0 0 0,0 1 0 0 0,0-1-1 0 0,0 0 1 0 0,0 0 0 0 0,0 0 0 0 0,0 1 0 0 0,1-1 0 0 0,-1 0 0 0 0,0 0 0 0 0,1 0 0 0 0,0 1-2 0 0,6 6 82 0 0,-6-6-62 0 0,-1 1 0 0 0,1-1 0 0 0,-1 1 1 0 0,0-1-1 0 0,1 0 0 0 0,-1 1 0 0 0,0-1 0 0 0,0 1 0 0 0,-1-1 1 0 0,1 1-21 0 0,0 2 47 0 0,2-1 33 0 0,4 5-10 0 0,-6-8-63 0 0,1 0 1 0 0,-1 0-1 0 0,0-1 0 0 0,1 1 0 0 0,-1 0 1 0 0,1 0-1 0 0,-1-1 0 0 0,1 1 1 0 0,-1 0-1 0 0,1-1 0 0 0,-1 1 0 0 0,1-1 1 0 0,0 1-1 0 0,-1-1 0 0 0,1 1 1 0 0,0-1-1 0 0,-1 1 0 0 0,1-1 0 0 0,0 0 1 0 0,0 1-1 0 0,-1-1 0 0 0,1 0 1 0 0,0 0-8 0 0,0 1 52 0 0,0 4-32 0 0,-1-1-10 0 0,1 2 74 0 0,1-1-38 0 0,9 3-33 0 0,-3-3 0 0 0,-6-3 46 0 0,0 0-4 0 0,6 6-31 0 0,-3-5 40 0 0,2-3-66 0 0,-5-1 6 0 0,10 1-4 0 0,19 0-5 0 0,-25 0 32 0 0,-1 0 39 0 0,3 0 54 0 0,4-3-2 0 0,-12 3-112 0 0,1-1 0 0 0,0 1 0 0 0,0-1 0 0 0,-1 0 1 0 0,1 1-1 0 0,0-1 0 0 0,-1 0 0 0 0,1 1 0 0 0,0-1 0 0 0,-1 0 0 0 0,1 0 0 0 0,-1 0-6 0 0,1 1 1 0 0,-1-1 0 0 0,0 0-1 0 0,0 1 1 0 0,1-1 0 0 0,-1 0 0 0 0,0 1-1 0 0,1-1 1 0 0,-1 1 0 0 0,1-1 0 0 0,-1 1 0 0 0,1-1-1 0 0,-1 1 1 0 0,1-1 0 0 0,-1 1 0 0 0,1-1 0 0 0,0 1-1 0 0,-1 0 1 0 0,1-1 0 0 0,0 1 0 0 0,-1 0-1 0 0,1-1 1 0 0,0 1 0 0 0,-1 0 0 0 0,1 0 0 0 0,0 0-1 0 0,-1 0 0 0 0,8-3-3 0 0,-2-5 3 0 0,16-6 0 0 0,-18 10-9 0 0,-1 0 0 0 0,0 0-1 0 0,0-1 1 0 0,0 0 0 0 0,-1 1-1 0 0,0-2 10 0 0,1 2-10 0 0,-1-8-4 0 0,0-2 14 0 0,8-16 0 0 0,-10 30 0 0 0,0-4 0 0 0,-2-8 0 0 0,-9-10 50 0 0,11 15 0 0 0,1 2-12 0 0,-2 1 38 0 0,-2 1-39 0 0,-5-2-5 0 0,8 5-19 0 0,-13-2 33 0 0,13 2-50 0 0,0 0 0 0 0,-1 0 0 0 0,1 0 0 0 0,0 0 0 0 0,-1 0 0 0 0,1 0 0 0 0,-1 0 0 0 0,1 0 0 0 0,0 0 0 0 0,-1 0 1 0 0,1 0-1 0 0,0 0 0 0 0,-1 0 0 0 0,1 0 0 0 0,-1-1 0 0 0,1 1 0 0 0,0 0 0 0 0,-1 0 0 0 0,1 0 0 0 0,0-1 0 0 0,0 1 0 0 0,-1 0 1 0 0,1 0-1 0 0,0-1 0 0 0,-1 1 0 0 0,1 0 0 0 0,0 0 0 0 0,0-1 0 0 0,-1 1 0 0 0,1 0 0 0 0,0-1 0 0 0,0 1 4 0 0,-4-5-62 0 0,4 4 59 0 0,0 1 0 0 0,-1 0 0 0 0,1 0 0 0 0,0 0 0 0 0,-1 0 0 0 0,1 0 1 0 0,0-1-1 0 0,-1 1 0 0 0,1 0 0 0 0,-1 0 0 0 0,1 0 0 0 0,0 0 0 0 0,-1 0 0 0 0,1 0 1 0 0,-1 0-1 0 0,1 0 0 0 0,0 0 0 0 0,-1 0 0 0 0,1 0 0 0 0,0 1 0 0 0,-1-1 0 0 0,1 0 1 0 0,-1 0-1 0 0,1 0 0 0 0,0 0 0 0 0,-1 1 3 0 0,-6 3-17 0 0,-22 12-45 0 0,17-12 52 0 0,11-3 5 0 0,0-1 1 0 0,0 1 0 0 0,-1 0 0 0 0,1 0-1 0 0,0 0 1 0 0,0 0 0 0 0,0 0-1 0 0,0 1 1 0 0,0-1 0 0 0,0 1 4 0 0,-21 44-11 0 0,22-45 11 0 0,0 0 0 0 0,-1-1 0 0 0,1 1 0 0 0,0 0 0 0 0,0 0 0 0 0,0 0 0 0 0,0 0 0 0 0,0-1 0 0 0,0 1 0 0 0,0 0 0 0 0,0 0 0 0 0,0 0 0 0 0,1 0 0 0 0,-1-1 0 0 0,0 1 0 0 0,0 0 0 0 0,1 0 0 0 0,-1 0 0 0 0,0-1 0 0 0,1 1 0 0 0,-1 0 0 0 0,1-1 0 0 0,-1 1 0 0 0,1 0 0 0 0,0 0 0 0 0,0 0 0 0 0,-1 0 0 0 0,1 1 0 0 0,0-1 0 0 0,-1 0 0 0 0,1 0 0 0 0,-1 1 0 0 0,0-1 0 0 0,1 0 0 0 0,-1 1 0 0 0,0 0 0 0 0,0 1 0 0 0,1-1 0 0 0,-1 1 0 0 0,1-1 0 0 0,-1 0 0 0 0,1 1 0 0 0,0-1 0 0 0,0 1 0 0 0,0-1 0 0 0,0 0 0 0 0,2 2 0 0 0,1 4 0 0 0,-2-5 4 0 0,0 0 0 0 0,0-1-1 0 0,0 1 1 0 0,1-1 0 0 0,-1 0-1 0 0,1 0 1 0 0,-1 0 0 0 0,1 0 0 0 0,0 0-1 0 0,-1 0 1 0 0,1-1 0 0 0,0 1-1 0 0,0-1 1 0 0,1 0 0 0 0,0 0-4 0 0,11 6 20 0 0,-3 0 27 0 0,10 5-27 0 0,-5-9 33 0 0,-14-2-50 0 0,0-1-1 0 0,0 0 0 0 0,0 1 1 0 0,0-1-1 0 0,0 1 1 0 0,0 0-1 0 0,-1 0 0 0 0,1 0 1 0 0,0 1-1 0 0,2 0-2 0 0,7 1 34 0 0,2-2-85 0 0,-10 1 23 0 0,9 2-21 0 0,-3-1-21 0 0,-1-2-48 0 0,1-1-78 0 0,-7 0-145 0 0,-1 0 77 0 0,1 0 66 0 0,0 0 55 0 0,2 0-22 0 0,6 0-27 0 0,-8 0 67 0 0,0 0-84 0 0,-1 0 32 0 0,0 0-46 0 0,0 0-54 0 0,0 0-58 0 0,1 0-97 0 0,-1 0-84 0 0,0 0-90 0 0,0 0-99 0 0,1 0-106 0 0,-1 0-114 0 0,1 0-122 0 0,-2 0 475 0 0,0 0-33 0 0,4 0-1901 0 0,2 0-1397 0 0</inkml:trace>
  <inkml:trace contextRef="#ctx0" brushRef="#br0" timeOffset="11858.1648">10872 85 12928 0 0,'0'0'297'0'0,"0"0"39"0"0,0 0 16 0 0,0 0-148 0 0,0 0-97 0 0,-1 0-31 0 0,0 0-44 0 0,-14 0-11 0 0,12 0 20 0 0,1 0 39 0 0,0 0 133 0 0,0 2 252 0 0,-6 6 443 0 0,6-7-443 0 0,1 0-107 0 0,0-1-91 0 0,-1 1-78 0 0,1-1-43 0 0,-1 0-67 0 0,-2-1 15 0 0,3 1-13 0 0,0 0 81 0 0,-3 0 83 0 0,0 1-45 0 0,0 1-6 0 0,-2 1 38 0 0,-3 2 135 0 0,0-4-28 0 0,8-1-280 0 0,0 0 0 0 0,0 0 0 0 0,0 0 0 0 0,0 0 0 0 0,-1 0 0 0 0,1 1 0 0 0,0-1-1 0 0,0 0 1 0 0,0 1 0 0 0,0-1 0 0 0,0 1 0 0 0,0-1 0 0 0,0 1 0 0 0,0-1 0 0 0,0 1 0 0 0,0 0 0 0 0,0 0 0 0 0,0-1 0 0 0,0 1 0 0 0,0 0 0 0 0,1 0-1 0 0,-1 0 1 0 0,0 0-59 0 0,-1 1 86 0 0,-7 8 189 0 0,-2 0-91 0 0,9-8-94 0 0,0-1-34 0 0,-3 0-4 0 0,0-1-13 0 0,1 2 10 0 0,2 0-5 0 0,-16 16-25 0 0,8-6-19 0 0,8-9 0 0 0,2 2 0 0 0,0 11 0 0 0,0 20 0 0 0,0-34-2 0 0,0-1 0 0 0,0 0-1 0 0,1 0 1 0 0,-1 1-1 0 0,0-1 1 0 0,1 0 0 0 0,-1 0-1 0 0,0 1 1 0 0,1-1 0 0 0,0 0-1 0 0,-1 0 1 0 0,1 0-1 0 0,0 0 1 0 0,-1 0 2 0 0,4 5-20 0 0,-3-4 19 0 0,0 0 1 0 0,0 0-1 0 0,1-1 0 0 0,-1 1 0 0 0,1 0 1 0 0,-1-1-1 0 0,1 0 0 0 0,-1 1 1 0 0,1-1-1 0 0,0 0 0 0 0,-1 0 0 0 0,1 0 1 0 0,0 0-1 0 0,0 0 0 0 0,1 1 1 0 0,9 0 0 0 0,-10-2-2 0 0,-1 0-1 0 0,0 0 1 0 0,1 0-1 0 0,-1 0 1 0 0,0 1 0 0 0,1-1-1 0 0,-1 1 1 0 0,0-1-1 0 0,0 1 1 0 0,1-1-1 0 0,-1 1 1 0 0,0 0-1 0 0,0 0 3 0 0,0-1-2 0 0,1 1-1 0 0,-1 0 1 0 0,0-1-1 0 0,0 1 1 0 0,0-1 0 0 0,1 1-1 0 0,-1-1 1 0 0,0 1-1 0 0,1-1 1 0 0,-1 0-1 0 0,0 0 1 0 0,1 1-1 0 0,-1-1 3 0 0,12-1-25 0 0,-10 0 1 0 0,0 0 1 0 0,-1 0 0 0 0,1 0 0 0 0,0 0 0 0 0,0 0 0 0 0,1-1 23 0 0,-2 1-10 0 0,23-3-109 0 0,-1-17 108 0 0,-12 17 1 0 0,0-6-44 0 0,0-2-10 0 0,0 0 11 0 0,-2 0 42 0 0,-8 2 22 0 0,-4 6 32 0 0,-9-9-5 0 0,11 9-21 0 0,-1 1-2 0 0,-7-1 13 0 0,2 1 88 0 0,-3 5-74 0 0,2 0-8 0 0,1-1 30 0 0,2-1-58 0 0,3 0-3 0 0,0 0 1 0 0,1 0-1 0 0,-1 0 1 0 0,0 0-1 0 0,0 0 1 0 0,1 0-1 0 0,-1 0 1 0 0,0 0-1 0 0,1 0 1 0 0,-1 0-1 0 0,0 0 1 0 0,0 0-1 0 0,1 1 1 0 0,-1-1-1 0 0,0 0 1 0 0,1 1-1 0 0,-1-1 1 0 0,1 0-1 0 0,-1 1 1 0 0,0-1-1 0 0,1 1 1 0 0,-1-1-1 0 0,1 1 1 0 0,-1-1-1 0 0,1 1 1 0 0,-1-1-1 0 0,1 1 1 0 0,0 0-1 0 0,-1-1 1 0 0,1 1-1 0 0,0-1 1 0 0,-1 1-1 0 0,1 0 1 0 0,0-1-1 0 0,0 1-3 0 0,-1 0 8 0 0,0 0-1 0 0,1 0 1 0 0,-1 0 0 0 0,1 0-1 0 0,-1-1 1 0 0,0 1-1 0 0,0 0 1 0 0,1 0-1 0 0,-1-1 1 0 0,0 1-1 0 0,0-1 1 0 0,0 1-8 0 0,-6 2 88 0 0,6-2-77 0 0,0-1 0 0 0,0 0 0 0 0,0 0 0 0 0,0 1 0 0 0,1-1 0 0 0,-1 1 0 0 0,0-1 0 0 0,0 0 0 0 0,0 1 0 0 0,1-1 0 0 0,-1 1 0 0 0,0 0 0 0 0,1-1 0 0 0,-1 1 0 0 0,0 0 0 0 0,1-1 0 0 0,-1 1 0 0 0,1 0 0 0 0,-1-1 0 0 0,1 1 0 0 0,-1 0 0 0 0,1 0 0 0 0,0 0 0 0 0,-1 0 0 0 0,1-1 0 0 0,0 1 0 0 0,0 0 0 0 0,0 0 0 0 0,0 0 0 0 0,-1 0 0 0 0,1 0-11 0 0,-2 3 142 0 0,-3 5-10 0 0,-2 2 74 0 0,2-7-91 0 0,5-4-108 0 0,0 0 0 0 0,-1 0 1 0 0,1 0-1 0 0,0 1 0 0 0,-1-1 0 0 0,1 0 0 0 0,0 0 0 0 0,0 1 1 0 0,-1-1-1 0 0,1 0 0 0 0,0 1 0 0 0,0-1 0 0 0,-1 0 0 0 0,1 0 1 0 0,0 1-1 0 0,0-1 0 0 0,0 1 0 0 0,0-1 0 0 0,-1 0 0 0 0,1 1 0 0 0,0-1 1 0 0,0 0-1 0 0,0 1 0 0 0,0-1 0 0 0,0 0 0 0 0,0 1 0 0 0,0-1 1 0 0,0 1-1 0 0,0-1 0 0 0,0 0 0 0 0,0 1 0 0 0,0-1-7 0 0,0 4 57 0 0,0 0 32 0 0,0 14 293 0 0,0-10-252 0 0,0 0-67 0 0,0-1-106 0 0,2 7 53 0 0,8 6-10 0 0,12 6 54 0 0,-20-23-51 0 0,-2-2-3 0 0,1 0 0 0 0,-1 1 1 0 0,1-1-1 0 0,0 0 1 0 0,-1 0-1 0 0,1 1 0 0 0,0-1 1 0 0,0 0-1 0 0,0 0 0 0 0,0 0 1 0 0,0 0-1 0 0,0 0 0 0 0,0 0 1 0 0,0 0-1 0 0,0 0 1 0 0,1-1-1 0 0,-1 1 0 0 0,0 0 1 0 0,0-1-1 0 0,1 1 0 0 0,0 0 0 0 0,1 0 0 0 0,12 8-30 0 0,-14-8 20 0 0,0 0 0 0 0,0 0 0 0 0,1 0 0 0 0,-1 0 0 0 0,0 0 0 0 0,0 1 0 0 0,-1-1 0 0 0,1 0 0 0 0,1 2 10 0 0,-2-2-9 0 0,1 0 0 0 0,-1-1 0 0 0,1 1 0 0 0,-1 0 0 0 0,1 0 0 0 0,0-1 0 0 0,-1 1 0 0 0,1-1 0 0 0,0 1 0 0 0,0 0 0 0 0,-1-1 0 0 0,1 1 0 0 0,0-1 0 0 0,0 0 0 0 0,0 1 0 0 0,0-1 0 0 0,-1 0 0 0 0,1 1 0 0 0,0-1 0 0 0,0 0 0 0 0,1 0 9 0 0,12 1-183 0 0,-13-1 173 0 0,0 0-161 0 0,0 1 65 0 0,-1 1 41 0 0,0 1 33 0 0,0 0-8 0 0,0-1-41 0 0,1-1-45 0 0,0-1-71 0 0,-1 0 220 0 0,1 0-51 0 0,0 0-45 0 0,0 0-40 0 0,1 0-153 0 0,0 0-74 0 0,5 0-983 0 0,-4 0 809 0 0,-2 0 298 0 0,0 0 42 0 0,-1 0 52 0 0,1 0 62 0 0,0 0-292 0 0,-1 0 89 0 0,1 0 12 0 0,-1 0-39 0 0,0 0 12 0 0,0 0-40 0 0,0 0-45 0 0,0 0-50 0 0,0 0-55 0 0,0 0-50 0 0,0 0-44 0 0,0 0-41 0 0,0 0-163 0 0,0 0-39 0 0,0 0-199 0 0,0 0-543 0 0</inkml:trace>
  <inkml:trace contextRef="#ctx0" brushRef="#br0" timeOffset="12214.0366">11135 168 12064 0 0,'0'0'273'0'0,"0"0"40"0"0,0 0 21 0 0,0 0-143 0 0,0 0-92 0 0,0 0 19 0 0,0 0-41 0 0,0 0 87 0 0,0 0 179 0 0,0 0 315 0 0,0 0 29 0 0,0 2-28 0 0,-5 14 367 0 0,2-12-773 0 0,1 0-34 0 0,1 0-49 0 0,0 0-61 0 0,-1 0 217 0 0,-3 5-87 0 0,-2 2 94 0 0,-1-7-71 0 0,4 4-78 0 0,-4-4-31 0 0,4 4-8 0 0,0-4-55 0 0,-4 6 50 0 0,6-6-117 0 0,0-1 1 0 0,-1 0 0 0 0,0 0-1 0 0,1 0 1 0 0,-3 0-24 0 0,2 1 28 0 0,1 0 32 0 0,2 16-37 0 0,-2-16 20 0 0,-6 6-33 0 0,8-10-9 0 0,0 1-1 0 0,-1-1 1 0 0,1 1-1 0 0,0-1 1 0 0,0 1-1 0 0,0-1 1 0 0,0 1-1 0 0,0-1 1 0 0,0 1-1 0 0,0 0 1 0 0,0-1-1 0 0,0 1 1 0 0,0-1 0 0 0,0 1-1 0 0,0-1 1 0 0,0 1-1 0 0,0-1 1 0 0,0 1-1 0 0,1-1 1 0 0,-1 1-1 0 0,0 0 0 0 0,10 17 55 0 0,-9-16-63 0 0,-2 2 1 0 0,1-4 5 0 0,0 1 0 0 0,0-1 0 0 0,0 0 0 0 0,0 1 0 0 0,0-1 0 0 0,0 0 0 0 0,0 1 0 0 0,0-1 0 0 0,0 1 0 0 0,0-1 0 0 0,0 0 0 0 0,0 1 0 0 0,0-1 0 0 0,0 0 0 0 0,1 1 0 0 0,-1-1 0 0 0,0 0 0 0 0,0 1 0 0 0,0-1 0 0 0,0 0 0 0 0,1 1 0 0 0,-1-1 0 0 0,0 0 0 0 0,0 1 0 0 0,1-1 0 0 0,-1 0 0 0 0,0 0 0 0 0,1 1 0 0 0,-1-1 0 0 0,0 0 0 0 0,1 0 0 0 0,-1 0 2 0 0,5 4-27 0 0,-1 0-41 0 0,6 4-110 0 0,-5-5 130 0 0,7 8-186 0 0,-8-7 161 0 0,-3-2 58 0 0,2 0-96 0 0,0-1 50 0 0,3-2 14 0 0,-4 1 10 0 0,5 0-27 0 0,8 0-13 0 0,0 0 20 0 0,-8 0-6 0 0,9 0-25 0 0,-6 0-30 0 0,-2 0-44 0 0,1 0-94 0 0,-4-1-219 0 0,7-6-724 0 0,-7 3 808 0 0,7-8-834 0 0</inkml:trace>
  <inkml:trace contextRef="#ctx0" brushRef="#br0" timeOffset="12581.5875">11474 144 10480 0 0,'0'0'233'0'0,"0"0"39"0"0,2 0 16 0 0,-2 0-330 0 0,1 0 39 0 0,0 0 36 0 0,-1 0 34 0 0,1 0 163 0 0,0 0 110 0 0,0 1 190 0 0,0-1 104 0 0,-1 0 220 0 0,0 1 511 0 0,0 0-695 0 0,-1 0-36 0 0,1-1-243 0 0,-1 1-32 0 0,0 0 146 0 0,1 0-303 0 0,-1-1-38 0 0,0 2 11 0 0,0-2-137 0 0,1 1-37 0 0,-1 0-38 0 0,0 0-41 0 0,0-1-43 0 0,0 1-45 0 0,1 0-69 0 0,-10 4 628 0 0,-1 2 114 0 0,8-2-252 0 0,-8 2 278 0 0,0 3-180 0 0,-2 0-28 0 0,6-5-141 0 0,1-1-63 0 0,5-3-99 0 0,0 0-1 0 0,0 0 0 0 0,0 0 0 0 0,1 0 0 0 0,-1 1 0 0 0,0-1 1 0 0,1 0-1 0 0,-1 0 0 0 0,0 1 0 0 0,1-1 0 0 0,-1 1-21 0 0,-2 5 171 0 0,-1-1-35 0 0,-7 2 60 0 0,9-7-173 0 0,1 0-1 0 0,-1 0 1 0 0,0 0 0 0 0,1 1-1 0 0,-1-1 1 0 0,1 0 0 0 0,-1 1-1 0 0,1-1 1 0 0,0 1 0 0 0,0 0-1 0 0,-1 0-22 0 0,-3 10 133 0 0,4-10-120 0 0,0 1 0 0 0,0-1 0 0 0,0 1 0 0 0,-1-1 0 0 0,1 0 0 0 0,-1 0 0 0 0,0 1 0 0 0,0-1 0 0 0,0 0 0 0 0,0 0 0 0 0,0 0-13 0 0,2-1 1 0 0,-1 0 0 0 0,1 0 0 0 0,-1 0 0 0 0,1 0 1 0 0,0 0-1 0 0,0 0 0 0 0,0 0 0 0 0,-1 1 0 0 0,1-1 0 0 0,0 0 0 0 0,0 0 0 0 0,1 0 0 0 0,-1 1-1 0 0,0 6-2 0 0,0 12 2 0 0,2-4 0 0 0,8 4 0 0 0,-7-15-1 0 0,1-1-22 0 0,13 13-46 0 0,-8-10-53 0 0,14 6-260 0 0,-19-11 323 0 0,4 0-107 0 0,0 0-92 0 0,4-2-144 0 0,5-1-320 0 0,-2 0-82 0 0,-11 1 497 0 0,-2 0 105 0 0,0 0-34 0 0,2 0-215 0 0,0 1-96 0 0,-1-1-101 0 0,1 0-108 0 0,0-1-112 0 0,0 1-118 0 0,-1-1-125 0 0,-2 1 508 0 0,1-1-33 0 0,2-2-1286 0 0,4-4-1068 0 0</inkml:trace>
  <inkml:trace contextRef="#ctx0" brushRef="#br0" timeOffset="12993.7707">11713 228 8640 0 0,'0'0'197'0'0,"0"0"24"0"0,0 0 17 0 0,0 0-71 0 0,0 0 12 0 0,0 0 91 0 0,0 0 255 0 0,0 0 466 0 0,0 0 38 0 0,0 0-416 0 0,0 0-233 0 0,0 0-38 0 0,0 0 122 0 0,0 0 261 0 0,-2 0-18 0 0,2 0-650 0 0,-1 0 36 0 0,-1 0 177 0 0,-1 0 73 0 0,-3 0 547 0 0,4 0-647 0 0,1 0-37 0 0,-1 0-49 0 0,1 0-67 0 0,0 0-81 0 0,0 0-97 0 0,-3 2 571 0 0,-4 6-97 0 0,6-6-39 0 0,0 0-10 0 0,0 1-243 0 0,-10 9 448 0 0,8-8-428 0 0,2-1-97 0 0,0 1 37 0 0,2-3-41 0 0,0-1 0 0 0,0 1 0 0 0,0-1 0 0 0,-1 1 0 0 0,1-1 1 0 0,0 1-1 0 0,-1-1 0 0 0,1 0 0 0 0,0 1 0 0 0,-1-1 0 0 0,1 1 0 0 0,0-1 0 0 0,-1 0 0 0 0,1 1 1 0 0,-1-1-1 0 0,1 0 0 0 0,0 1 0 0 0,-1-1 0 0 0,1 0 0 0 0,-1 0 0 0 0,1 0 0 0 0,-1 1-13 0 0,-3 1 47 0 0,-2 2 15 0 0,1 6 159 0 0,4-4-156 0 0,0-5 21 0 0,-4 0-66 0 0,0-1-11 0 0,4 2 54 0 0,1 32 31 0 0,2-22-94 0 0,1-7 0 0 0,-2-2 1 0 0,0-1 0 0 0,0 1 0 0 0,0 0 0 0 0,1-1 0 0 0,0 1 0 0 0,-1-1 1 0 0,1 1-1 0 0,0-1 0 0 0,0 0 0 0 0,2 2-1 0 0,20 12 107 0 0,-18-12-98 0 0,-5-4-9 0 0,0 1 0 0 0,0 0 0 0 0,1-1 0 0 0,-1 1 0 0 0,0 0 0 0 0,0-1 1 0 0,0 0-1 0 0,1 1 0 0 0,-1-1 0 0 0,0 0 0 0 0,0 1 0 0 0,1-1 0 0 0,-1 0 0 0 0,0 0 0 0 0,1 0 0 0 0,-1 0 0 0 0,0 0 0 0 0,1 0 0 0 0,-1 1 0 0 0,0-1 0 0 0,1 1 0 0 0,-1-1 0 0 0,0 0 0 0 0,1 1 0 0 0,-1 0 0 0 0,0-1-1 0 0,0 1 1 0 0,0 0 0 0 0,0 0 1 0 0,1-1 0 0 0,-1 1 0 0 0,0 0 0 0 0,0-1 0 0 0,1 1 0 0 0,-1-1 0 0 0,0 1 0 0 0,0-1-1 0 0,1 0 1 0 0,-1 1 0 0 0,1-1 0 0 0,-1 0 0 0 0,0 0-1 0 0,9 1 38 0 0,2-1-27 0 0,15-11 47 0 0,-15 9-37 0 0,0 0 22 0 0,0-8-33 0 0,-2-2-10 0 0,-9 9-1 0 0,0-2 4 0 0,-1-11-29 0 0,-1 13-18 0 0,1 0 0 0 0,-1 0-1 0 0,0 0 1 0 0,0 0 0 0 0,0 0 0 0 0,0 0-1 0 0,0 0 1 0 0,-1 1 0 0 0,0-2 44 0 0,-1-2-55 0 0,-5-4-117 0 0,6 7 35 0 0,1 2 55 0 0,1-1 34 0 0,1 0 30 0 0,0-1-10 0 0,-2 2-38 0 0,1-1-38 0 0,-2 0-61 0 0,1 0-21 0 0,0 1 41 0 0,-1-1-42 0 0,-1-2 96 0 0,-1-4 28 0 0,2 5-20 0 0,1 0-39 0 0,0 1-68 0 0,0-1-83 0 0,0 0-99 0 0,0 1 18 0 0,0 0-70 0 0,0 0-79 0 0,0 0-84 0 0,0 0-91 0 0,0 0-98 0 0,0 0-104 0 0,1 0-111 0 0,-4-2-1265 0 0,-3-4-1269 0 0</inkml:trace>
  <inkml:trace contextRef="#ctx0" brushRef="#br0" timeOffset="10847.1629">9885 144 10912 0 0,'0'0'248'0'0,"0"0"34"0"0,0 0 20 0 0,0 0-38 0 0,0 0-163 0 0,0 0 19 0 0,0 0 97 0 0,0 0 242 0 0,0 0 440 0 0,0 0 42 0 0,-1 1-383 0 0,0 0-220 0 0,-3 2-46 0 0,0 2 84 0 0,2-4-164 0 0,2 0-40 0 0,-1 1 69 0 0,1 0-90 0 0,0 0-82 0 0,1 0-5 0 0,-1 0 78 0 0,-1 0 89 0 0,1-1-65 0 0,-2 0 39 0 0,1 1-116 0 0,0-1 0 0 0,0 1 0 0 0,0 0 1 0 0,0-1-1 0 0,0 1 0 0 0,0 0 0 0 0,1 0 0 0 0,-1 0 0 0 0,0-1 0 0 0,1 1 0 0 0,0 0 0 0 0,-1 0 0 0 0,1 0 1 0 0,0 1-90 0 0,0 33 1217 0 0,0-18-645 0 0,0-3-138 0 0,0 28 934 0 0,0-25-839 0 0,0-2-151 0 0,0-8-235 0 0,0-1-37 0 0,2-1 40 0 0,6 12-15 0 0,-6-4-64 0 0,-2-13-61 0 0,1 0-1 0 0,-1 0 1 0 0,0 1 0 0 0,0-1 0 0 0,0 0 0 0 0,1 0 0 0 0,-1 0 0 0 0,0 0 0 0 0,1 0 0 0 0,-1 0 0 0 0,1 1-1 0 0,-1-1 1 0 0,1 0 0 0 0,0 0 0 0 0,0 0-6 0 0,3 3 6 0 0,-4-4-1 0 0,0 0 0 0 0,0 1 0 0 0,1-1-1 0 0,-1 0 1 0 0,0 0 0 0 0,1 1 0 0 0,-1-1 0 0 0,0 0-1 0 0,1 0 1 0 0,-1 0 0 0 0,1 0 0 0 0,-1 1 0 0 0,0-1-1 0 0,1 0 1 0 0,-1 0 0 0 0,0 0 0 0 0,1 0-1 0 0,-1 0 1 0 0,1 0-5 0 0,7-3 31 0 0,1-5-49 0 0,-9 8 17 0 0,6-7-132 0 0,-2-2 58 0 0,2 1-16 0 0,2 4-39 0 0,-4-4-20 0 0,1 4 51 0 0,-5 4 92 0 0,0 0 1 0 0,1 0-1 0 0,-1 0 1 0 0,0 0-1 0 0,1-1 0 0 0,-1 1 1 0 0,0 0-1 0 0,1 0 0 0 0,-1-1 1 0 0,0 1-1 0 0,0 0 0 0 0,1-1 1 0 0,-1 1-1 0 0,0 0 0 0 0,0-1 1 0 0,0 1-1 0 0,0 0 0 0 0,1-1 1 0 0,-1 1-1 0 0,0 0 0 0 0,0-1 1 0 0,0 1-1 0 0,0-1 0 0 0,0 1 1 0 0,0 0-1 0 0,0-1 1 0 0,0 1-1 0 0,0 0 0 0 0,0-1 1 0 0,0 1-1 0 0,0-1 0 0 0,0 1 7 0 0,0-3-43 0 0,0 1 1 0 0,1 0-1 0 0,-1-1 0 0 0,1 1 0 0 0,0 0 1 0 0,0-1-1 0 0,0 1 0 0 0,0 0 0 0 0,0 0 0 0 0,0 0 1 0 0,0 0-1 0 0,2-1 43 0 0,6-14-314 0 0,-6 4 76 0 0,-3 10 176 0 0,0 0 0 0 0,0 1 0 0 0,0-1 0 0 0,1 1 0 0 0,-1-1 0 0 0,1 1 0 0 0,0-2 62 0 0,5-8-215 0 0,-5 9 189 0 0,-1-1-28 0 0,1-1 2 0 0,2 0-60 0 0,-2 4 101 0 0,0 0 1 0 0,0 0-1 0 0,0 0 0 0 0,-1 0 1 0 0,1 0-1 0 0,0 0 1 0 0,0 0-1 0 0,-1-1 0 0 0,1 1 1 0 0,-1 0-1 0 0,1-1 1 0 0,-1 1-1 0 0,0 0 1 0 0,1-1-1 0 0,-1 0 11 0 0,0 0-67 0 0,0 2 3 0 0,0 0 0 0 0,0-2 11 0 0,0-6 32 0 0,0 8 20 0 0,0 0 0 0 0,0 0 0 0 0,0 0 0 0 0,0 0 0 0 0,0-1 0 0 0,0 1 0 0 0,1 0 1 0 0,-1 0-1 0 0,0 0 0 0 0,0 0 0 0 0,0 0 0 0 0,0 0 0 0 0,0-1 0 0 0,1 1 0 0 0,-1 0 0 0 0,0 0 1 0 0,0 0-1 0 0,0 0 0 0 0,0 0 0 0 0,1 0 0 0 0,-1 0 0 0 0,0 0 0 0 0,0 0 0 0 0,0 0 0 0 0,0 0 1 0 0,1 0-1 0 0,-1 0 0 0 0,0 0 0 0 0,0 0 0 0 0,0 0 0 0 0,0 0 0 0 0,1 0 0 0 0,-1 0 0 0 0,0 0 1 0 0,0 0-1 0 0,0 0 0 0 0,0 0 0 0 0,1 0 0 0 0,-1 0 1 0 0,6 2-19 0 0,-5-1 22 0 0,0-1 0 0 0,-1 1 0 0 0,1-1-1 0 0,0 1 1 0 0,0 0 0 0 0,-1-1 0 0 0,1 1-1 0 0,-1 0 1 0 0,1 0 0 0 0,0-1-1 0 0,-1 1 1 0 0,1 0 0 0 0,-1 0 0 0 0,0 0-1 0 0,1 0 1 0 0,-1-1 0 0 0,0 1 0 0 0,1 0-1 0 0,-1 0 1 0 0,0 1-3 0 0,1 19 101 0 0,-1-15-74 0 0,2-2 54 0 0,-1-2-64 0 0,0-1-1 0 0,0 0 0 0 0,0 1 0 0 0,0-1 0 0 0,-1 0 1 0 0,1 1-1 0 0,0-1 0 0 0,-1 1 0 0 0,1-1 1 0 0,-1 1-1 0 0,1 0 0 0 0,-1-1 0 0 0,0 2-16 0 0,1 23 312 0 0,-1-17-187 0 0,2-5 69 0 0,5 7-25 0 0,-6-9-125 0 0,-1 1 0 0 0,1-1 0 0 0,-1 1 1 0 0,1 0-1 0 0,-1-1 0 0 0,0 1 0 0 0,0 0-44 0 0,0-1 138 0 0,0-2-54 0 0,0 1-20 0 0,0 1-39 0 0,0 5-15 0 0,2-5 48 0 0,4-2-42 0 0,10 0 35 0 0,-13 0-45 0 0,0 0 0 0 0,-1 0 0 0 0,1-1 0 0 0,0 1 0 0 0,-1-1 1 0 0,1 0-1 0 0,-1 1 0 0 0,1-1 0 0 0,-1 0 0 0 0,1 0 0 0 0,-1-1 1 0 0,1 1-7 0 0,-1 0 0 0 0,2-1 0 0 0,-4 2 0 0 0,1 0 0 0 0,-1-1 0 0 0,1 1 0 0 0,-1 0 0 0 0,1 0 0 0 0,-1-1 0 0 0,1 1 0 0 0,-1 0 0 0 0,1-1 0 0 0,-1 1 0 0 0,0 0 0 0 0,1-1 0 0 0,-1 1 0 0 0,0 0 0 0 0,1-1 0 0 0,-1 1 0 0 0,0-1 0 0 0,1 1 0 0 0,-1-1 0 0 0,0 1 0 0 0,0-1 0 0 0,0 0 0 0 0,2-2 0 0 0,-1 1 0 0 0,0 1 0 0 0,0 0 0 0 0,0 0 0 0 0,0 0 0 0 0,1 0 0 0 0,-1 0 0 0 0,0 0 0 0 0,0 0 0 0 0,1 0 0 0 0,-1 0 0 0 0,0 0 0 0 0,1 1 0 0 0,0-1 0 0 0,14-9 0 0 0,-2-12-14 0 0,-4 16-45 0 0,2-2 28 0 0,0-1-35 0 0,-11 9 61 0 0,0 0 0 0 0,-1-1 0 0 0,1 1-1 0 0,0 0 1 0 0,-1-1 0 0 0,1 1 0 0 0,0 0-1 0 0,-1-1 1 0 0,1 1 0 0 0,-1-1 0 0 0,1 0-1 0 0,-1 1 1 0 0,1-1 0 0 0,-1 1-1 0 0,1-1 1 0 0,-1 0 0 0 0,1 1 0 0 0,-1-1-1 0 0,0 0 1 0 0,0 1 0 0 0,1-1 0 0 0,-1 0-1 0 0,0 1 1 0 0,0-1 0 0 0,0 0 0 0 0,0 0-1 0 0,1 0 6 0 0,1-9-53 0 0,-1 9 43 0 0,4 0 6 0 0,9 1-65 0 0,-10 2 9 0 0,4 8 48 0 0,4 15 12 0 0,-10-13 0 0 0,-2-12-1 0 0,0 1-1 0 0,0 0 1 0 0,0 0-1 0 0,0 0 1 0 0,0 0 0 0 0,0 0-1 0 0,0 0 1 0 0,0-1-1 0 0,1 1 1 0 0,-1 0-1 0 0,0 0 1 0 0,1 0-1 0 0,-1-1 1 0 0,0 1-1 0 0,1 0 1 0 0,-1 0-1 0 0,1 0 2 0 0,0 0-3 0 0,0 1-1 0 0,0 0 0 0 0,0 0 1 0 0,0-1-1 0 0,0 1 0 0 0,-1 0 1 0 0,1 0-1 0 0,-1 0 0 0 0,1 0 0 0 0,-1 0 1 0 0,0 0-1 0 0,0 0 0 0 0,0-1 1 0 0,0 1-1 0 0,0 0 0 0 0,0 2 4 0 0,0-3 105 0 0,0 0-69 0 0,0 0-64 0 0,0 0-61 0 0,0 1-38 0 0,0-1-42 0 0,0 0-39 0 0,0 0-37 0 0,0 1-341 0 0,0 0-112 0 0,0 0-5 0 0,0-1-54 0 0,-2 4-2266 0 0,2-4 2288 0 0,-2 0-543 0 0,0-1-33 0 0,-4 1-2740 0 0</inkml:trace>
  <inkml:trace contextRef="#ctx0" brushRef="#br0" timeOffset="11095.0325">9980 156 15616 0 0,'0'-2'462'0'0,"0"2"-586"0"0,0 0 68 0 0,0 0 59 0 0,0 0 46 0 0,0-1 55 0 0,0-1 285 0 0,0 1-257 0 0,0 0-70 0 0,0 0-72 0 0,0 0-34 0 0,0 1-38 0 0,0-1-44 0 0,0 1-48 0 0,0-1-52 0 0,1 1-168 0 0,-1-1-114 0 0,0 1 207 0 0,0 0-32 0 0,1 0-35 0 0,-1 0-35 0 0,3 0-1885 0 0,4 0-1300 0 0</inkml:trace>
  <inkml:trace contextRef="#ctx0" brushRef="#br0" timeOffset="6957.6514">7247 290 7544 0 0,'0'2'166'0'0,"0"2"-55"0"0,1 15 272 0 0,-2-13-294 0 0,-1-1-54 0 0,-1 0-1 0 0,-1 1 59 0 0,-2 5 145 0 0,5-9-178 0 0,-1 0 1 0 0,1 0-1 0 0,0 0 1 0 0,0 1 0 0 0,1-1-1 0 0,-1 0 1 0 0,0 1 0 0 0,1-1-1 0 0,0 0 1 0 0,-1 1-1 0 0,1 0-60 0 0,2 9 169 0 0,0-6-77 0 0,1 2 98 0 0,0 1 88 0 0,-2 3 103 0 0,0 1 119 0 0,-1-11-420 0 0,0 1 0 0 0,1-1 0 0 0,-1 1 0 0 0,0-1 0 0 0,1 0 1 0 0,0 1-1 0 0,0 0-80 0 0,2 4 234 0 0,0 0 44 0 0,-1-3-38 0 0,-1 1-40 0 0,-1 1 42 0 0,0 0-49 0 0,1 7 211 0 0,4-3 31 0 0,-1-3-35 0 0,-3 2 50 0 0,0-1-137 0 0,-1 0-73 0 0,2 0-25 0 0,1 3 19 0 0,0 2-6 0 0,-1-4-32 0 0,-1-1 23 0 0,-1 2 72 0 0,0-9-268 0 0,1 0 0 0 0,-1 0 0 0 0,0 1 0 0 0,1-1 1 0 0,-1 0-1 0 0,1 0 0 0 0,-1 1 0 0 0,1-1 0 0 0,-1 0 0 0 0,1 0 0 0 0,1 1-23 0 0,1 5 97 0 0,5 3 215 0 0,-7-9-287 0 0,-1-1-1 0 0,1 1 1 0 0,-1-1-1 0 0,1 1 1 0 0,-1-1 0 0 0,1 1-1 0 0,-1-1 1 0 0,0 1-1 0 0,1 0 1 0 0,-1-1-1 0 0,0 1 1 0 0,1-1 0 0 0,-1 1-1 0 0,0 0 1 0 0,0-1-1 0 0,0 1 1 0 0,0 0-1 0 0,0 0-24 0 0,0 1 146 0 0,0-2-85 0 0,0 0-54 0 0,0 0 59 0 0,0 0 30 0 0,-2-4-16 0 0,-6-14-64 0 0,4-8-16 0 0,3 23 0 0 0,0 1-2 0 0,0-1 1 0 0,-1 1 0 0 0,1-1 0 0 0,0 1 0 0 0,1-1 0 0 0,-1 1 0 0 0,0-1-1 0 0,1 0 1 0 0,0 1 0 0 0,-1-1 0 0 0,1 0 0 0 0,0 0 1 0 0,0-19-127 0 0,0 0-79 0 0,0-2-88 0 0,0-31-459 0 0,0 36 526 0 0,0 18 213 0 0,0-1 0 0 0,0 1 0 0 0,0-1 0 0 0,0 1 0 0 0,-1-1 0 0 0,1 1 0 0 0,-1 0-1 0 0,1-1 1 0 0,-1 1 0 0 0,1 0 0 0 0,-2-2 14 0 0,-1-5-79 0 0,9-6-15 0 0,-2 1 74 0 0,8-20-61 0 0,-3 15 34 0 0,-9 17 47 0 0,1 0 0 0 0,-1-1 0 0 0,1 1-1 0 0,0 0 1 0 0,0-1 0 0 0,-1 1 0 0 0,1 0-1 0 0,0 0 1 0 0,0 0 0 0 0,1-1 0 0 0,2-2-4 0 0,10-12 4 0 0,-15 13 0 0 0,2 0 0 0 0,7 0 10 0 0,-6 3 48 0 0,-1 0 17 0 0,3 1-73 0 0,-1-1-4 0 0,-1 0 35 0 0,0 0 30 0 0,-1-1 44 0 0,8 3 82 0 0,-9-2-181 0 0,0 0-1 0 0,0 1 1 0 0,1-1-1 0 0,-1 1 1 0 0,0-1-1 0 0,0 1 0 0 0,0-1 1 0 0,1 0-1 0 0,-1 1 1 0 0,0-1-1 0 0,0 1 0 0 0,0-1 1 0 0,0 1-1 0 0,0-1 1 0 0,0 1-1 0 0,0-1 1 0 0,0 1-1 0 0,0-1 0 0 0,0 1-7 0 0,0 0 9 0 0,0-1 0 0 0,0 1 0 0 0,0 0 0 0 0,0-1 0 0 0,0 1 0 0 0,0-1 0 0 0,0 1-1 0 0,0 0 1 0 0,0-1 0 0 0,0 1 0 0 0,0 0 0 0 0,1-1 0 0 0,-1 1 0 0 0,0-1 0 0 0,1 1 0 0 0,-1 0-1 0 0,1 0-8 0 0,4 2 115 0 0,-5-3-107 0 0,0 0 0 0 0,1 0 1 0 0,-1 1-1 0 0,0-1 0 0 0,1 0 1 0 0,-1 0-1 0 0,0 1 0 0 0,0-1 1 0 0,1 0-1 0 0,-1 0 0 0 0,0 1 1 0 0,0-1-1 0 0,1 0 0 0 0,-1 1 1 0 0,0-1-1 0 0,0 0 1 0 0,0 1-1 0 0,0-1 0 0 0,1 0 1 0 0,-1 1-1 0 0,0-1 0 0 0,0 1 1 0 0,0-1-1 0 0,0 0 0 0 0,0 1 1 0 0,0-1-1 0 0,0 0 0 0 0,0 1 1 0 0,0-1-1 0 0,0 1 0 0 0,0-1 1 0 0,0 1-9 0 0,-1 3 82 0 0,1 0 0 0 0,-1 0 1 0 0,0 0-1 0 0,1 0 1 0 0,-2 0-1 0 0,1 0 0 0 0,0 0 1 0 0,-1-1-1 0 0,0 1 0 0 0,0 0 1 0 0,-1 1-83 0 0,-3 7 220 0 0,3-1-28 0 0,3-1-96 0 0,-1 1-10 0 0,-8-3 35 0 0,5 10-8 0 0,4-17-103 0 0,-1 1-1 0 0,0-1 0 0 0,1 1 1 0 0,-1-1-1 0 0,0 0 0 0 0,0 0 1 0 0,0 1-1 0 0,0-1 0 0 0,0 0 1 0 0,-1 0-10 0 0,-1 2 13 0 0,1 1-9 0 0,-7 13 51 0 0,8-15-48 0 0,-5 10-25 0 0,6-11 12 0 0,-1-1 0 0 0,1 1 0 0 0,-1 0 1 0 0,1-1-1 0 0,0 1 0 0 0,-1 0 0 0 0,1-1 0 0 0,-1 1 0 0 0,1-1 1 0 0,-1 1-1 0 0,0-1 0 0 0,1 1 0 0 0,-1-1 0 0 0,0 0 0 0 0,1 1 1 0 0,-1-1-1 0 0,0 0 0 0 0,1 1 0 0 0,-1-1 0 0 0,0 0 0 0 0,0 0 6 0 0,-1 1-56 0 0,0 0-34 0 0,-1 2-70 0 0,-2 2-174 0 0,3-3-308 0 0,2-2 488 0 0,0 0 20 0 0,0 0-13 0 0,0 0-43 0 0,0 0-8 0 0,0 0-45 0 0,0 0-49 0 0,0 0-55 0 0,0 0-62 0 0,0 0-54 0 0,0 0-51 0 0,0 0-43 0 0,0 0-161 0 0,0 0-42 0 0,0 0-194 0 0,0 0-523 0 0</inkml:trace>
  <inkml:trace contextRef="#ctx0" brushRef="#br0" timeOffset="8215.0602">7477 423 9528 0 0,'0'0'216'0'0,"0"0"32"0"0,0 0 10 0 0,0 0-76 0 0,0 0 2 0 0,0 0 81 0 0,0 0 240 0 0,0 0 442 0 0,0 0 40 0 0,0 0-405 0 0,2 2-230 0 0,-1-1-218 0 0,-1-1-54 0 0,1 1-29 0 0,1 1-33 0 0,-1-1 49 0 0,0 0 69 0 0,0 0 60 0 0,0 0 89 0 0,0 0 104 0 0,0 0 119 0 0,0 0-260 0 0,1-1-43 0 0,-1 0-40 0 0,1 0-35 0 0,2-1 45 0 0,-1-2-85 0 0,5-3 14 0 0,-7 5 15 0 0,-1 1-106 0 0,5-4 268 0 0,-1 0-74 0 0,0-1-42 0 0,0 2-69 0 0,-1-1-42 0 0,1-2-26 0 0,-3 5-23 0 0,0-1 1 0 0,0 1-1 0 0,0 0 0 0 0,0 0 1 0 0,0 0-1 0 0,0 0 0 0 0,0 0 1 0 0,1 0-1 0 0,-1 0 0 0 0,0 0 1 0 0,1 1-1 0 0,-1-1 0 0 0,0 0 0 0 0,1 1 1 0 0,-1-1-1 0 0,1 1-5 0 0,0-1 4 0 0,0 1-1 0 0,0-1 1 0 0,-1 0-1 0 0,1 0 1 0 0,0 0-1 0 0,0 0 1 0 0,-1 0 0 0 0,1 0-1 0 0,-1 0 1 0 0,1 0-1 0 0,-1-1 1 0 0,1 1-1 0 0,-1-1 1 0 0,0 1-1 0 0,0-1 1 0 0,0 0-1 0 0,0 1-3 0 0,1-4 0 0 0,1 1 0 0 0,-1 0 0 0 0,1 0 0 0 0,0 0 0 0 0,0 0 0 0 0,0 0 0 0 0,0 1 0 0 0,1-1 0 0 0,-1 1 5 0 0,-1-1-1 0 0,1 1 0 0 0,-1 0 1 0 0,0-1-1 0 0,0 1 0 0 0,0-1 1 0 0,0-1-5 0 0,-1 1 5 0 0,1 0-1 0 0,0 0 1 0 0,0 0 0 0 0,0 0 0 0 0,1 1 0 0 0,-1-1-1 0 0,2-1-4 0 0,-2 5 0 0 0,-1-1 0 0 0,-1 0 0 0 0,1 0 0 0 0,0 0 0 0 0,0 0 0 0 0,0 0 0 0 0,0 0 0 0 0,-1 0 0 0 0,1 0 0 0 0,0-1 0 0 0,-1 1 0 0 0,1 0 0 0 0,-1 0 0 0 0,0-1 0 0 0,1 1 0 0 0,-1 0 0 0 0,0 0 0 0 0,0-1 0 0 0,0 1 0 0 0,1-1 0 0 0,-1 1-2 0 0,0 0-1 0 0,0 0 1 0 0,0-1-1 0 0,0 1 1 0 0,0 0-1 0 0,1 0 1 0 0,-1 0-1 0 0,1-1 0 0 0,-1 1 1 0 0,1 0-1 0 0,-1 0 1 0 0,1 0-1 0 0,0-1 3 0 0,4-6-68 0 0,-3-5-97 0 0,-2 1-50 0 0,0-8-168 0 0,-2 16 177 0 0,-6-4 39 0 0,5 5 24 0 0,3 0 75 0 0,0-3 10 0 0,1 6 36 0 0,-3-1-99 0 0,0 0 69 0 0,-6 1 40 0 0,7 0 0 0 0,1 0 5 0 0,-9 0-3 0 0,6-2-64 0 0,4 2 74 0 0,-1 0-1 0 0,0-1 1 0 0,0 1-1 0 0,0 0 0 0 0,0 0 1 0 0,0-1-1 0 0,0 1 1 0 0,0 0-1 0 0,0 0 0 0 0,0-1 1 0 0,-1 1-1 0 0,1 0 0 0 0,0 0 1 0 0,0-1-1 0 0,0 1 1 0 0,0 0-1 0 0,0 0 0 0 0,0 0 1 0 0,0-1-1 0 0,0 1 1 0 0,-1 0-1 0 0,1 0 0 0 0,0 0 1 0 0,0-1-1 0 0,0 1 0 0 0,-1 0 1 0 0,1 0 0 0 0,-1 1 0 0 0,1-1 0 0 0,-1 0 0 0 0,1 1 0 0 0,-1-1 0 0 0,1 0 0 0 0,-1 1 0 0 0,1-1 0 0 0,-1 1 0 0 0,1-1 0 0 0,-1 1 0 0 0,1-1 0 0 0,0 1 0 0 0,-1 0 0 0 0,1-1 0 0 0,-1 1 0 0 0,0 3 0 0 0,0-4 0 0 0,1 1 0 0 0,0-1 0 0 0,0 1 0 0 0,0-1 0 0 0,-1 1 0 0 0,1-1 0 0 0,0 1 0 0 0,-1-1 0 0 0,1 0 0 0 0,0 1 0 0 0,-1-1 0 0 0,1 1 0 0 0,0-1 0 0 0,-1 0 0 0 0,1 1 0 0 0,-1-1 0 0 0,1 0 0 0 0,-1 0 0 0 0,1 1 0 0 0,-1-1 0 0 0,1 0 0 0 0,-1 0 0 0 0,-3 2 0 0 0,-20 18 0 0 0,16-14 14 0 0,5 2 54 0 0,0 0-2 0 0,-7 0 66 0 0,4 2-66 0 0,5-6-35 0 0,-1-1-1 0 0,1 1 1 0 0,1 0-1 0 0,-1 0 1 0 0,1 0-1 0 0,-1-1 0 0 0,1 1 1 0 0,0 0-31 0 0,0-2 4 0 0,0-1 1 0 0,0 1-1 0 0,0-1 1 0 0,-1 0-1 0 0,1 1 1 0 0,0-1-1 0 0,-1 0 1 0 0,1 0-1 0 0,-1 1 1 0 0,0-1-1 0 0,1 0 1 0 0,-1 0-1 0 0,0 0-4 0 0,0 1 5 0 0,1-1 0 0 0,-1 0-1 0 0,0 0 1 0 0,1 0-1 0 0,-1 1 1 0 0,1-1 0 0 0,-1 0-1 0 0,1 1 1 0 0,0-1 0 0 0,-1 0-1 0 0,1 1 1 0 0,0-1-1 0 0,0 1-4 0 0,1 13 54 0 0,5 2-43 0 0,1 1 44 0 0,-6-16-51 0 0,0 0-1 0 0,0 0 0 0 0,1 1 0 0 0,-1-1 1 0 0,1 0-1 0 0,-1 0 0 0 0,1 0 0 0 0,-1-1 0 0 0,1 1 1 0 0,0 0-1 0 0,0 0-3 0 0,1 0 7 0 0,-1 0 0 0 0,0 1 1 0 0,1-1-1 0 0,-1 1 0 0 0,0-1 1 0 0,0 1-1 0 0,0 2-7 0 0,8 7 41 0 0,-9-11-40 0 0,0 0 0 0 0,0 0-1 0 0,0 0 1 0 0,0 0 0 0 0,0 0-1 0 0,0 0 1 0 0,0 0-1 0 0,-1 0 1 0 0,1 1 0 0 0,-1-1-1 0 0,1 0 1 0 0,0 0 0 0 0,-1 1-1 0 0,0-1 1 0 0,1 0 0 0 0,-1 1-1 0 0,0-1 1 0 0,0 0-1 0 0,0 1 0 0 0,0-1 2 0 0,0 0 0 0 0,1 0 0 0 0,-1 0 0 0 0,0 1-1 0 0,0-1 1 0 0,1 0 0 0 0,-1 0 0 0 0,0 0 0 0 0,1 0-1 0 0,-1 0 1 0 0,1 0 0 0 0,-1 0 0 0 0,1 0 0 0 0,0 0 0 0 0,-1 0-1 0 0,1 0 1 0 0,0-1 0 0 0,0 1 0 0 0,0 0 0 0 0,0 0-1 0 0,-1-1 1 0 0,1 1 0 0 0,0 0 0 0 0,0-1 0 0 0,0 1-1 0 0,0-1 1 0 0,1 1 0 0 0,-1-1 0 0 0,0 0-2 0 0,7 5-18 0 0,0 1-37 0 0,4 5 15 0 0,0-2-97 0 0,0-1-87 0 0,3-2-76 0 0,-6-3 154 0 0,6 2-114 0 0,-5-1 25 0 0,0-1-144 0 0,8-3-247 0 0,-12-1 322 0 0,-4 1-179 0 0,0-2-112 0 0,4-3 162 0 0,3 0-86 0 0,0 0 3 0 0,13-6-744 0 0,-10 5 496 0 0,-8 4 554 0 0,-4 2 157 0 0,1 0 1 0 0,-1 0 0 0 0,1 0-1 0 0,-1-1 1 0 0,1 1 0 0 0,-1 0-1 0 0,1-1 1 0 0,-1 1 0 0 0,0 0-1 0 0,1-1 1 0 0,-1 1-1 0 0,1 0 1 0 0,-1-1 0 0 0,0 1-1 0 0,1-1 1 0 0,-1 1 0 0 0,0 0-1 0 0,0-1 1 0 0,1 1-1 0 0,-1-1 1 0 0,0 1 0 0 0,0-1 52 0 0,2-3-219 0 0,1 0 6 0 0,0 1-35 0 0,3-1-336 0 0,0 1-29 0 0,-6 3 566 0 0,1 0 0 0 0,-1-1-1 0 0,0 1 1 0 0,1 0 0 0 0,-1-1 0 0 0,0 1 0 0 0,0 0-1 0 0,1-1 1 0 0,-1 1 0 0 0,0 0 0 0 0,0-1 0 0 0,0 1-1 0 0,1 0 1 0 0,-1-1 0 0 0,0 1 0 0 0,0-1 0 0 0,0 1-1 0 0,0 0 1 0 0,0-1 0 0 0,0 1 0 0 0,0-1 47 0 0,1-1-518 0 0,0 0 232 0 0,1-1 229 0 0,0 0-44 0 0,2-8-362 0 0,-3 6 288 0 0,0-2 61 0 0,-1 3 116 0 0,0 1 56 0 0,0-1 67 0 0,0 0 77 0 0,0 4-194 0 0,0-2 676 0 0,0 2-339 0 0,1-1-76 0 0,-1 0-64 0 0,-1 0-56 0 0,1 0-36 0 0,0 0-42 0 0,-1-4 31 0 0,0 4-32 0 0,1 0 3 0 0,0 1 33 0 0,0 0-67 0 0,0-1 83 0 0,-1 0-49 0 0,-1-3 20 0 0,1 2-18 0 0,0 1 8 0 0,0 0 41 0 0,0 0 65 0 0,0 0 69 0 0,0 1 82 0 0,0 0 93 0 0,1 0-113 0 0,0 0-55 0 0,0-1-49 0 0,0 1-45 0 0,0 0-38 0 0,0-1-35 0 0,0 0 17 0 0,0 0-80 0 0,0-2-15 0 0,0 2 15 0 0,0 0 42 0 0,0 0 61 0 0,0 0 110 0 0,0 1-78 0 0,-1-1 34 0 0,1 1 37 0 0,0 0 42 0 0,0 0 43 0 0,-1 0 48 0 0,1 0-338 0 0,-1 0 0 0 0,1 0-1 0 0,0 0 1 0 0,-1 0-1 0 0,1 0 1 0 0,0 0 0 0 0,-1 0-1 0 0,1 0 1 0 0,-1 0-1 0 0,1-1 1 0 0,0 1 0 0 0,-1 0-1 0 0,1 0 1 0 0,0 0 0 0 0,-1 0-1 0 0,1-1 1 0 0,0 1-1 0 0,-1 0 1 0 0,1 0 0 0 0,0 0-1 0 0,0-1 1 0 0,-1 1 0 0 0,1 0-1 0 0,0-1 1 0 0,0 1-1 0 0,-1 0 1 0 0,1-1 0 0 0,0 1-1 0 0,0 0 1 0 0,0-1-1 0 0,0 1 1 0 0,-1 0 0 0 0,1-1-1 0 0,0 1 1 0 0,0 0 0 0 0,0-1-1 0 0,0 1 1 0 0,0 0-1 0 0,0-1 1 0 0,0 1 0 0 0,0-1-1 0 0,0 1-35 0 0,0-2 628 0 0,0 2-48 0 0,0 0-10 0 0,0 0-18 0 0,0 0-69 0 0,0 0-31 0 0,0 0-4 0 0,0 0-40 0 0,0 0-293 0 0,0 0 10 0 0,0 0 41 0 0,0 0-20 0 0,0 0-15 0 0,0 0-48 0 0,0 0 13 0 0,2-2 22 0 0,-1 1-104 0 0,0 0 0 0 0,0 0-1 0 0,0 0 1 0 0,0 0-1 0 0,1 0 1 0 0,-1 1 0 0 0,0-1-1 0 0,0 0 1 0 0,0 1-1 0 0,1-1 1 0 0,-1 1 0 0 0,0 0-1 0 0,1-1 1 0 0,-1 1-1 0 0,1 0-13 0 0,2-2 80 0 0,6-8-64 0 0,5-2-7 0 0,-11 13-26 0 0,-4-1 17 0 0,0 0 0 0 0,0 0 1 0 0,0 0-1 0 0,0 0 0 0 0,0 0 1 0 0,0 0-1 0 0,0 1 0 0 0,1-1 0 0 0,-1 0 1 0 0,0 0-1 0 0,0 0 0 0 0,0 0 1 0 0,0 0-1 0 0,0 0 0 0 0,0 0 1 0 0,0 0-1 0 0,0 0 0 0 0,0 0 0 0 0,0 0 1 0 0,1 0-1 0 0,-1 0 0 0 0,0 0 1 0 0,0 0-1 0 0,0 0 0 0 0,0 0 0 0 0,0 0 1 0 0,0-1-1 0 0,0 1 0 0 0,0 0 1 0 0,0 0-1 0 0,0 0 0 0 0,0 0 0 0 0,1 0 1 0 0,-1 0-1 0 0,0 0 0 0 0,0 0 1 0 0,0 0-1 0 0,0 0 0 0 0,0 0 0 0 0,0 0 1 0 0,0 0-1 0 0,0 0 0 0 0,0 0 1 0 0,0-1-1 0 0,0 1 0 0 0,0 0 1 0 0,0 0-1 0 0,0 0 0 0 0,0 0 0 0 0,0 0 1 0 0,0 0-1 0 0,0 0 0 0 0,0 0 1 0 0,0 0-1 0 0,0 0 0 0 0,0-1 0 0 0,0 1 1 0 0,0 0-1 0 0,0 0 0 0 0,4-8 46 0 0,4-8 37 0 0,-7 16-83 0 0,-1-1 1 0 0,0 1 0 0 0,0-1 0 0 0,0 1-1 0 0,1-1 1 0 0,-1 1 0 0 0,0-1-1 0 0,0 1 1 0 0,0-1 0 0 0,0 1-1 0 0,0-1 1 0 0,0 0 0 0 0,0 1 0 0 0,0-1-1 0 0,0 1 1 0 0,-1-1 0 0 0,1 1-1 0 0,0-1 1 0 0,0 1 0 0 0,0-1-1 0 0,-1 0 0 0 0,1 1-1 0 0,-1-1 0 0 0,1 0-1 0 0,-1 0 1 0 0,0 0 0 0 0,1 0-1 0 0,-1 1 1 0 0,0-1 0 0 0,0 0-1 0 0,1 0 1 0 0,-1 1 0 0 0,0-1-1 0 0,-1 0 2 0 0,1 1-7 0 0,1 0-1 0 0,-1-1 0 0 0,0 1 1 0 0,0-1-1 0 0,0 1 0 0 0,0 0 0 0 0,0 0 1 0 0,0 0-1 0 0,0-1 0 0 0,0 1 1 0 0,0 0-1 0 0,0 0 0 0 0,0 0 0 0 0,0 1 1 0 0,0-1-1 0 0,0 0 8 0 0,-22 10-40 0 0,14-6 51 0 0,5-1-11 0 0,-1-1 0 0 0,0 0 0 0 0,1 1 0 0 0,-1 0 0 0 0,1 0 0 0 0,0 0 0 0 0,-1 1 0 0 0,-29 30-10 0 0,31-26-42 0 0,3-7 58 0 0,0 1 0 0 0,0-1 0 0 0,0 1-1 0 0,0-1 1 0 0,1 1 0 0 0,-1-1-1 0 0,0 1 1 0 0,1-1 0 0 0,0 2-6 0 0,2 0 2 0 0,0 1 0 0 0,1 0 0 0 0,-2 0 0 0 0,1 0 0 0 0,0 0-1 0 0,1 5-1 0 0,-3-7 0 0 0,0 0 0 0 0,0 0 0 0 0,0 0 0 0 0,0 0 0 0 0,0 0 0 0 0,1 0 0 0 0,-1 0 0 0 0,1-1 0 0 0,-1 1 0 0 0,1 0 0 0 0,0-1 0 0 0,-1 1 0 0 0,1-1-1 0 0,0 0 1 0 0,1 1 0 0 0,57 22 0 0 0,-55-23 0 0 0,0 0 0 0 0,-1 0 0 0 0,1-1 0 0 0,0 1 0 0 0,-1-1 0 0 0,1 0 0 0 0,0 0 0 0 0,4-1 0 0 0,2 0 0 0 0,-7 1-1 0 0,-1-1 0 0 0,0 1-1 0 0,0-1 1 0 0,0 0-1 0 0,0 0 1 0 0,0 0-1 0 0,0 0 1 0 0,0 0 0 0 0,0-1-1 0 0,0 1 1 0 0,2-3 1 0 0,7-2-40 0 0,2 0-33 0 0,-12 5 62 0 0,1 0 0 0 0,0-1 0 0 0,-1 1 0 0 0,1-1 0 0 0,-1 1 0 0 0,1-1 0 0 0,0 0 11 0 0,16-17-140 0 0,-12 13 57 0 0,0-1 0 0 0,0 1 0 0 0,4-2 83 0 0,-3 3-72 0 0,5-3-68 0 0,0-5-71 0 0,1-7-28 0 0,6 4 1 0 0,-12 6 57 0 0,-1 0 0 0 0,1 0 0 0 0,-2 0 0 0 0,6-10 181 0 0,-2 1-179 0 0,1 1 45 0 0,13-26-38 0 0,-12 26 85 0 0,-10 14 79 0 0,-1 0 0 0 0,1 0 0 0 0,-1 0 0 0 0,1 0 0 0 0,-1 0 0 0 0,0 0 0 0 0,0 0 0 0 0,-1-2 8 0 0,1-8-76 0 0,-1-2-67 0 0,0 14 121 0 0,0 1 0 0 0,0-1-1 0 0,0 1 1 0 0,-1-1 0 0 0,1 1 0 0 0,-1-1-1 0 0,1 1 1 0 0,-1 0 0 0 0,1-1-1 0 0,-1 1 1 0 0,0 0 0 0 0,0-1 22 0 0,0 1-21 0 0,1 0 1 0 0,-1 0 0 0 0,0 0-1 0 0,1-1 1 0 0,-1 1 0 0 0,1 0-1 0 0,0 0 1 0 0,-1 0-1 0 0,1-1 1 0 0,0 1 0 0 0,0 0-1 0 0,-1 0 21 0 0,-1-3-141 0 0,0 1 115 0 0,-5-3-113 0 0,0-2-16 0 0,3 5 99 0 0,-2 0-11 0 0,-3 6 21 0 0,0 5-12 0 0,9-8 50 0 0,-4 3-47 0 0,2-4 36 0 0,1 1 19 0 0,1 0 1 0 0,0 0-1 0 0,0 0 0 0 0,0 0 0 0 0,0-1 0 0 0,0 1 0 0 0,0 0 0 0 0,0 0 1 0 0,0 0-1 0 0,0 0 0 0 0,-1 0 0 0 0,1 0 0 0 0,0 0 0 0 0,0 0 1 0 0,0 0-1 0 0,0 0 0 0 0,0 0 0 0 0,0 0 0 0 0,-1 0 0 0 0,1 0 0 0 0,0 0 1 0 0,0 0-1 0 0,0 0 0 0 0,0 0 0 0 0,0 0 0 0 0,-1 0 0 0 0,1 0 0 0 0,0 0 1 0 0,0 0-1 0 0,0 0 0 0 0,0 0 0 0 0,0 0 0 0 0,0 0 0 0 0,-1 0 1 0 0,1 0-1 0 0,0 0 0 0 0,-15 13-2 0 0,3 0 25 0 0,0 1 86 0 0,3 2 62 0 0,6 1 43 0 0,3-10-70 0 0,-1-2-37 0 0,-4 6 85 0 0,2-4-80 0 0,1-1 0 0 0,1 0 19 0 0,1 2 50 0 0,0 1-23 0 0,0 1 37 0 0,-1 29 571 0 0,2-26-550 0 0,1-2-56 0 0,8 16 259 0 0,-4-15-273 0 0,-2-1-56 0 0,0 2-13 0 0,2 7 28 0 0,0-6-78 0 0,-5-12-22 0 0,0-1-1 0 0,0 1 0 0 0,0 0 0 0 0,0 0 1 0 0,0 0-1 0 0,0-1 0 0 0,0 1 1 0 0,1 0-1 0 0,-1-1 0 0 0,1 1 0 0 0,-1-1 1 0 0,1 0-1 0 0,-1 1 0 0 0,1-1 0 0 0,1 1-4 0 0,-2-2 0 0 0,0 1-1 0 0,-1-1 1 0 0,1 1-1 0 0,0-1 1 0 0,0 1-1 0 0,-1-1 1 0 0,1 1-1 0 0,-1 0 0 0 0,1 0 1 0 0,-1-1-1 0 0,1 1 1 0 0,-1 0-1 0 0,1 0 1 0 0,-1-1-1 0 0,1 2 1 0 0,1 3-14 0 0,2-1-35 0 0,6-2-105 0 0,-7-2 19 0 0,2 0-131 0 0,-3 0-237 0 0,-2 0 381 0 0,0 0 9 0 0,0 0-17 0 0,0 0-44 0 0,0 0-13 0 0,0 0-44 0 0,0 0-50 0 0,0 0-58 0 0,0 0-61 0 0,0 0-58 0 0,0 0-50 0 0,0 0-45 0 0,0 0-160 0 0,0 0-44 0 0,0 0-194 0 0,0 0-522 0 0</inkml:trace>
  <inkml:trace contextRef="#ctx0" brushRef="#br0" timeOffset="8488.3048">8127 205 13880 0 0,'0'0'314'0'0,"0"0"46"0"0,0 0 22 0 0,0 0-163 0 0,0 0-105 0 0,0 1-31 0 0,0 0-49 0 0,0 3-49 0 0,0-1 77 0 0,0 0 30 0 0,0-1 33 0 0,0 3 207 0 0,0 1 132 0 0,4 6 715 0 0,-1-7-819 0 0,0-1-105 0 0,1 0-85 0 0,8 16 267 0 0,-7-16-316 0 0,0-2-49 0 0,19 9 10 0 0,-18-8-62 0 0,4 2-14 0 0,0-3-48 0 0,-2-3 5 0 0,16 0-91 0 0,-10 5-62 0 0,-13-4 176 0 0,9 4-277 0 0,-9-4 251 0 0,0 0 0 0 0,-1 0 0 0 0,1 0 0 0 0,0 0 0 0 0,0 0 0 0 0,0-1 0 0 0,0 1 0 0 0,0 0 0 0 0,-1-1 0 0 0,1 1 0 0 0,0 0 0 0 0,0-1 0 0 0,0 1 0 0 0,0-1 40 0 0,-1 1-24 0 0,3-2-50 0 0,0 2-34 0 0,1-1-42 0 0,-1 1-48 0 0,1 0-54 0 0,-1 0-60 0 0,1 0-67 0 0,0 0-72 0 0,-1 0 68 0 0,-1 0-44 0 0,1 1-49 0 0,0-1-50 0 0,7 0-408 0 0</inkml:trace>
  <inkml:trace contextRef="#ctx0" brushRef="#br0" timeOffset="8979.8745">8489 278 2744 0 0,'0'1'30'0'0,"0"0"52"0"0,0 0 48 0 0,0 0 46 0 0,0 0 42 0 0,0 0 38 0 0,0 1 355 0 0,0 0 96 0 0,0 0 78 0 0,0 4 2005 0 0,0-4-1653 0 0,0-1-607 0 0,0 0-47 0 0,0 1-56 0 0,0-1-65 0 0,-1-1-209 0 0,-1 0-83 0 0,-5 0-18 0 0,6 0 4 0 0,0 2 58 0 0,1-1-184 0 0,0 0 105 0 0,1 1 89 0 0,-1-1 78 0 0,0 0 98 0 0,1 1 61 0 0,1 2 1195 0 0,-1-3-1194 0 0,0 0-73 0 0,-1 0-44 0 0,1 0-95 0 0,-1-1-37 0 0,1 1-42 0 0,-1 0-47 0 0,1-1-52 0 0,-1 1-58 0 0,1-1-61 0 0,-1 1-67 0 0,2 1 618 0 0,-2-2-118 0 0,0 0-50 0 0,1 0-59 0 0,0 0-70 0 0,1-1-43 0 0,2 0-32 0 0,-2 1 1 0 0,-2 0 19 0 0,4-5 143 0 0,-4 4-181 0 0,0 1 0 0 0,0 0 0 0 0,0-1 1 0 0,0 1-1 0 0,1 0 0 0 0,-1-1 0 0 0,0 1 0 0 0,0 0 1 0 0,1 0-1 0 0,-1-1 0 0 0,0 1 0 0 0,1 0 0 0 0,-1 0 0 0 0,0-1 1 0 0,1 1-1 0 0,-1 0 0 0 0,0 0 0 0 0,1 0 0 0 0,-1 0 0 0 0,0 0 1 0 0,1-1-1 0 0,-1 1 0 0 0,0 0 0 0 0,1 0 0 0 0,-1 0 0 0 0,1 0 1 0 0,-1 0-1 0 0,0 0 0 0 0,1 0 0 0 0,-1 0 0 0 0,1 0 0 0 0,-1 1-14 0 0,5-2 108 0 0,1-2 333 0 0,-6 1-291 0 0,1 0-87 0 0,0 1-80 0 0,0 0-40 0 0,4-3 57 0 0,2-6-14 0 0,1 0-30 0 0,-7 9 44 0 0,5-5 18 0 0,-6 6-10 0 0,1-1-1 0 0,0 0 1 0 0,-1 0-1 0 0,1 1 1 0 0,0-1-1 0 0,-1 0 1 0 0,1 0-1 0 0,-1 0 1 0 0,0 0-1 0 0,1 0 1 0 0,-1 0-1 0 0,1 0 1 0 0,-1 0-1 0 0,0 0 1 0 0,0 0-1 0 0,0 0 1 0 0,0 0-1 0 0,0 0 1 0 0,0 0-1 0 0,0 0 1 0 0,0 0-8 0 0,0 1 0 0 0,0-1 1 0 0,0 1 0 0 0,0-1-1 0 0,0 1 1 0 0,0-1-1 0 0,0 1 1 0 0,1-1-1 0 0,-1 1 1 0 0,0-1 0 0 0,0 1-1 0 0,0-1 1 0 0,0 1-1 0 0,1-1 1 0 0,-1 1-1 0 0,0-1 1 0 0,0 1 0 0 0,1 0-1 0 0,-1-1 1 0 0,0 1-1 0 0,1-1 1 0 0,-1 1 0 0 0,1 0-1 0 0,-1-1 1 0 0,0 1-1 0 0,1 0 1 0 0,-1-1-1 0 0,1 1 2 0 0,-1 0 0 0 0,1 0 0 0 0,-1-1 0 0 0,1 1 1 0 0,-1-1-1 0 0,0 1 0 0 0,1 0 0 0 0,-1-1 0 0 0,0 1 0 0 0,1-1 0 0 0,-1 1 1 0 0,0 0-1 0 0,0-1 0 0 0,1 1 0 0 0,-1-1 0 0 0,0 1 0 0 0,0-1 0 0 0,0 1 0 0 0,0-1 1 0 0,0 1-1 0 0,0-1 0 0 0,0 1 0 0 0,1-1 0 0 0,-2 1 0 0 0,1-1 0 0 0,0 0-2 0 0,0-11 12 0 0,-2 2-12 0 0,1 8 3 0 0,-2 2-5 0 0,-15 0 47 0 0,3 0-255 0 0,-16 0-409 0 0,17 4 361 0 0,8 0 174 0 0,0 0 43 0 0,-3 6-81 0 0,-7 7-29 0 0,5-10 121 0 0,3 0-16 0 0,4 5 21 0 0,4-11 23 0 0,0-1 0 0 0,-1 1-1 0 0,1 0 1 0 0,0 0 0 0 0,0 0 0 0 0,-1 0 0 0 0,1 0 0 0 0,0 0 0 0 0,-1-1 0 0 0,1 1 0 0 0,-1 0-1 0 0,1 0 1 0 0,-1 0 0 0 0,1-1 0 0 0,-1 1 0 0 0,0 0 0 0 0,1-1 0 0 0,-1 1 0 0 0,0-1 0 0 0,0 1-1 0 0,1 0 1 0 0,-1-1 0 0 0,0 1 2 0 0,0-1-1 0 0,0 0 1 0 0,0 1-1 0 0,0-1 0 0 0,0 1 0 0 0,0-1 1 0 0,0 1-1 0 0,1 0 0 0 0,-1-1 0 0 0,0 1 0 0 0,0 0 1 0 0,1 0-1 0 0,-1 0 0 0 0,0-1 0 0 0,1 1 1 0 0,-1 1 0 0 0,1 8 1 0 0,1-5-2 0 0,-1-2 1 0 0,1 0 0 0 0,0 0 0 0 0,0 0 0 0 0,0 0 0 0 0,0 1 0 0 0,0-1 0 0 0,1-1 0 0 0,-1 1 0 0 0,1 0 0 0 0,2 2 0 0 0,3 8 0 0 0,-4-8 0 0 0,-2-2 0 0 0,0-1 0 0 0,0 1 0 0 0,0-1 0 0 0,1 0 0 0 0,-1 0 0 0 0,1 1 0 0 0,0-1 0 0 0,0 0 0 0 0,-1 0 0 0 0,1-1 0 0 0,0 1 0 0 0,1 0 0 0 0,1 1 0 0 0,44 21-10 0 0,-41-19-9 0 0,1 1-26 0 0,1-1-60 0 0,-3-2-14 0 0,0 0-49 0 0,14 1-280 0 0,-16-3 396 0 0,-1 0-53 0 0,-1 0-49 0 0,1 0-47 0 0,0 1-125 0 0,0-1-68 0 0,0 0-62 0 0,0-1-56 0 0,0 1-50 0 0,1 0-44 0 0,3-1-714 0 0,3 0-517 0 0,5 0-1035 0 0</inkml:trace>
  <inkml:trace contextRef="#ctx0" brushRef="#br0" timeOffset="5768.816">6466 410 8144 0 0,'1'1'-200'0'0,"-1"0"39"0"0,1-1 37 0 0,0 1 36 0 0,0 0 19 0 0,0 0 72 0 0,0 0 67 0 0,-1-1 60 0 0,1 1 52 0 0,-1-1 46 0 0,0 1 339 0 0,1 0-11 0 0,-2 0 834 0 0,0 0-614 0 0,0-1-394 0 0,0 1-79 0 0,0 0-99 0 0,0 0-117 0 0,-3 4 419 0 0,4-5-478 0 0,0 1-1 0 0,0-1 0 0 0,0 0 1 0 0,-1 1-1 0 0,1-1 1 0 0,0 0-1 0 0,0 0 0 0 0,0 1 1 0 0,-1-1-1 0 0,1 0 1 0 0,0 0-1 0 0,0 1 0 0 0,-1-1 1 0 0,1 0-1 0 0,0 0 1 0 0,0 0-1 0 0,-1 0 0 0 0,1 1 1 0 0,0-1-1 0 0,-1 0 1 0 0,1 0-1 0 0,0 0 0 0 0,-1 0 1 0 0,1 0-1 0 0,0 0 1 0 0,0 0-1 0 0,-1 0 0 0 0,1 0 1 0 0,0 0-1 0 0,-1 0 1 0 0,1 0-28 0 0,-2 0 638 0 0,1 1-370 0 0,0 0-59 0 0,0 1-51 0 0,1-2-44 0 0,-1 1-26 0 0,0 0-39 0 0,-2 1-19 0 0,1-1 17 0 0,2 0 49 0 0,-2 2 209 0 0,0 0-84 0 0,2 1-43 0 0,1 1-27 0 0,-1 1-16 0 0,-1-3 17 0 0,-2-1-59 0 0,1-1-7 0 0,-2 2 53 0 0,3 1-6 0 0,1 2 88 0 0,-1 0-65 0 0,1 9 99 0 0,0-3-128 0 0,1-5-78 0 0,1-3-73 0 0,6 0 67 0 0,-5 2-29 0 0,-3-6-12 0 0,1 0 0 0 0,-1 0 0 0 0,0 1 0 0 0,0-1 0 0 0,0 0 0 0 0,0 1 0 0 0,1-1 0 0 0,-1 0 0 0 0,0 0 0 0 0,0 0 0 0 0,0 1 0 0 0,1-1 0 0 0,-1 0 1 0 0,0 0-1 0 0,1 0 0 0 0,-1 1 0 0 0,0-1 0 0 0,0 0 0 0 0,1 0 0 0 0,-1 0 0 0 0,0 0 0 0 0,1 0 0 0 0,-1 0 0 0 0,0 0 0 0 0,1 0 0 0 0,-1 0 0 0 0,0 0 0 0 0,1 0 0 0 0,-1 0 0 0 0,0 0 0 0 0,1 0-2 0 0,3 2 77 0 0,-1 2-43 0 0,13 10 153 0 0,-9-11-155 0 0,1-2-45 0 0,-5-1 6 0 0,-1 0-1 0 0,1 1 0 0 0,0-1 0 0 0,-1 0 0 0 0,1 1 0 0 0,0 0 0 0 0,-1 0 0 0 0,1-1 0 0 0,-1 1 0 0 0,1 1 1 0 0,-1-1-1 0 0,1 0 8 0 0,-1 0-2 0 0,10 1 2 0 0,-11-2 0 0 0,1 0 0 0 0,-1 0 0 0 0,0 0 0 0 0,1 0-1 0 0,-1-1 1 0 0,0 1 0 0 0,1-1 0 0 0,-1 1 0 0 0,0-1-1 0 0,0 1 1 0 0,1-1 0 0 0,-1 0 0 0 0,0 0 0 0 0,0 1 1 0 0,0-1 0 0 0,1 0 0 0 0,-1 1 0 0 0,0-1 0 0 0,0 1 0 0 0,1-1 0 0 0,-1 1 0 0 0,0-1 0 0 0,1 1 0 0 0,-1 0 0 0 0,0 0 0 0 0,1-1 0 0 0,-1 1-1 0 0,9-2 53 0 0,-6-6 1 0 0,4 4-28 0 0,-6-6 54 0 0,-2-2 9 0 0,0 4-41 0 0,0-1-29 0 0,0 4-4 0 0,-2 1 28 0 0,-6-6-33 0 0,4-2-10 0 0,-6 0 0 0 0,10 12 0 0 0,-1 0 0 0 0,1-1 0 0 0,-1 1 0 0 0,1 0 0 0 0,-1-1 0 0 0,1 1 0 0 0,0-1 0 0 0,-1 1 0 0 0,1 0 0 0 0,0-1 0 0 0,-1 1 0 0 0,1-1 0 0 0,0 1 0 0 0,0-1 0 0 0,-1 1 0 0 0,1-1 0 0 0,0 1 0 0 0,0-1 0 0 0,0 1 0 0 0,0-1 0 0 0,0 1 0 0 0,0-1 0 0 0,0 1 0 0 0,0-1 0 0 0,0 0 0 0 0,0 1 0 0 0,0-1 0 0 0,0 1 0 0 0,0-1 0 0 0,0 1 0 0 0,0-1 0 0 0,0 1 0 0 0,1-1 0 0 0,0-5 0 0 0,-2 4-2 0 0,-3-2-77 0 0,0 1-35 0 0,-7-2-211 0 0,11 5 315 0 0,-1 0-1 0 0,1 0 0 0 0,0 0 0 0 0,-1 0 0 0 0,1 0 0 0 0,-1 0 1 0 0,1 0-1 0 0,0 0 0 0 0,-1 0 0 0 0,1 0 0 0 0,-1 0 0 0 0,1 0 1 0 0,0 0-1 0 0,-1 0 0 0 0,1 0 0 0 0,0 0 0 0 0,-1-1 0 0 0,1 1 1 0 0,0 0-1 0 0,-1 0 0 0 0,1 0 0 0 0,0-1 0 0 0,-1 1 0 0 0,1 0 1 0 0,0-1-1 0 0,0 1 0 0 0,-1 0 0 0 0,1 0 0 0 0,0-1 0 0 0,0 1 0 0 0,0 0 1 0 0,-1-1 10 0 0,-2-4-206 0 0,2 4 79 0 0,0 0 43 0 0,0 0 27 0 0,-1 1 22 0 0,0-1-7 0 0,1 0-36 0 0,0 0-46 0 0,1 0-73 0 0,-1 0-37 0 0,1-1-75 0 0,0 0-87 0 0,0 0-96 0 0,0 2 229 0 0,0 0-34 0 0,0 0-390 0 0,0 0 102 0 0,-1 0-47 0 0,0 0-734 0 0,-2 0-571 0 0,-4 0-1088 0 0</inkml:trace>
  <inkml:trace contextRef="#ctx0" brushRef="#br0" timeOffset="6469.8581">6730 374 6560 0 0,'0'0'149'0'0,"0"0"23"0"0,0 0 11 0 0,0 0-51 0 0,0 0 22 0 0,0 0 87 0 0,2 0 237 0 0,-2 0-489 0 0,1 0 39 0 0,0 0 34 0 0,-1 0 34 0 0,1 0 184 0 0,0-1 103 0 0,0 1 144 0 0,0 0 78 0 0,1-2 1575 0 0,-1 1-1316 0 0,-1 1-417 0 0,0-1-70 0 0,0 1-144 0 0,0-1-57 0 0,1 0-64 0 0,-1 1-71 0 0,0-1-78 0 0,0 0-85 0 0,0 1-92 0 0,0-1-100 0 0,0-1 522 0 0,0 2 48 0 0,0 0 119 0 0,0 0-20 0 0,0 0-14 0 0,0 0-44 0 0,-1 3 91 0 0,1 15 641 0 0,0-12-778 0 0,0-2-72 0 0,1-2-111 0 0,-1-1-54 0 0,-1 9 418 0 0,1 2 44 0 0,0-5-203 0 0,1-3-100 0 0,1-1-71 0 0,3 0-18 0 0,-5-2-79 0 0,0-1-1 0 0,1 0 1 0 0,-1 0 0 0 0,0 0-1 0 0,1 1 1 0 0,-1-1 0 0 0,0 0 0 0 0,0 0-1 0 0,1 1 1 0 0,-1-1 0 0 0,0 0 0 0 0,0 0-1 0 0,1 1 1 0 0,-1-1 0 0 0,0 0-1 0 0,0 1 1 0 0,0-1 0 0 0,1 0 0 0 0,-1 1-1 0 0,0-1 1 0 0,0 1 0 0 0,0-1 0 0 0,0 0-1 0 0,0 1 1 0 0,0-1 0 0 0,0 0-1 0 0,0 1 1 0 0,0-1 0 0 0,0 1 0 0 0,0-1-1 0 0,0 0 1 0 0,0 1-5 0 0,0 4-18 0 0,1 0 117 0 0,0-5-87 0 0,-1 0 0 0 0,0 1 0 0 0,1-1 0 0 0,-1 0 0 0 0,0 0 1 0 0,1 0-1 0 0,-1 1 0 0 0,1-1 0 0 0,-1 0 0 0 0,1 0 1 0 0,-1 0-1 0 0,0 0 0 0 0,1 0 0 0 0,-1 0 0 0 0,1 0 1 0 0,-1 0-1 0 0,1 0 0 0 0,-1 0 0 0 0,1 0-12 0 0,1 0 157 0 0,-2 2 3 0 0,0 3-74 0 0,0-2-61 0 0,2-1-133 0 0,1-2 67 0 0,2 0-7 0 0,2 0-36 0 0,-1-2 54 0 0,4-5 56 0 0,-9 6-28 0 0,3-2 95 0 0,1 3-62 0 0,0-1-15 0 0,-4 1-15 0 0,0-1 0 0 0,-1 0 1 0 0,1 1-1 0 0,0-1 0 0 0,0 0 0 0 0,-1 1 0 0 0,1-1 0 0 0,0 0 0 0 0,-1 0 0 0 0,1 1 0 0 0,0-1 0 0 0,-1 0 0 0 0,1 0 0 0 0,-1 0 0 0 0,0 0 0 0 0,1 0 0 0 0,-1 0 0 0 0,0 0 0 0 0,0 0 0 0 0,1 0 0 0 0,-1 0 0 0 0,0 0 0 0 0,0 0-1 0 0,0 0 3 0 0,0 1 0 0 0,1-1-1 0 0,-1 0 1 0 0,0 1 0 0 0,1-1 0 0 0,-1 0-1 0 0,0 1 1 0 0,1-1 0 0 0,-1 1-1 0 0,1-1 1 0 0,-1 1 0 0 0,1-1-1 0 0,-1 1 1 0 0,1-1 0 0 0,-1 1-1 0 0,1-1 1 0 0,0 1 0 0 0,-1-1 0 0 0,1 1-1 0 0,0 0 1 0 0,-1 0 0 0 0,1-1-3 0 0,0 1 0 0 0,4-2 0 0 0,-4 2 0 0 0,-1-1 0 0 0,0 1 0 0 0,1 0 0 0 0,-1 0 0 0 0,0 0 0 0 0,1 0 0 0 0,-1 0 0 0 0,0-1 0 0 0,1 1 0 0 0,-1 0 0 0 0,0 0 0 0 0,1-1 0 0 0,-1 1 0 0 0,0 0 0 0 0,0-1 0 0 0,1 1 0 0 0,-1 0 0 0 0,0 0 0 0 0,0-1 0 0 0,1 1 0 0 0,-1-1 0 0 0,0 1 0 0 0,0 0 0 0 0,0-1 0 0 0,0 1 0 0 0,0 0 0 0 0,0-1 0 0 0,0 1 0 0 0,0-1 0 0 0,0 1 0 0 0,0 0 0 0 0,0-1 0 0 0,0 1 0 0 0,0-1 0 0 0,0 1 0 0 0,0 0 0 0 0,0-1 0 0 0,0 1 0 0 0,0 0 0 0 0,0-1 0 0 0,0 1 0 0 0,0-1 0 0 0,0 1 0 0 0,0 0 0 0 0,0-1 0 0 0,0 1 0 0 0,0 0 0 0 0,0-1 0 0 0,0 1 0 0 0,0-1 0 0 0,0 1 0 0 0,0 0 0 0 0,0-1 0 0 0,0 1 0 0 0,0 0 0 0 0,1-1 0 0 0,-1 1 0 0 0,0 0 0 0 0,0-1 0 0 0,0 1 0 0 0,1 0 0 0 0,-1-1 0 0 0,0 1 0 0 0,0 0 0 0 0,1 0 0 0 0,-1-1 0 0 0,0 1 0 0 0,1 0 0 0 0,-1 0 0 0 0,0 0 0 0 0,1-1 0 0 0,4-2 0 0 0,-1-5 0 0 0,1 5-8 0 0,-5 2 6 0 0,1 1 0 0 0,-1 0 1 0 0,0 0-1 0 0,1 0 0 0 0,-1-1 0 0 0,0 1 0 0 0,1 0 0 0 0,-1 0 0 0 0,0-1 0 0 0,0 1 0 0 0,1 0 1 0 0,-1 0-1 0 0,0-1 0 0 0,0 1 0 0 0,0 0 0 0 0,1-1 0 0 0,-1 1 0 0 0,0 0 0 0 0,0-1 0 0 0,0 1 0 0 0,0 0 1 0 0,0-1-1 0 0,0 1 0 0 0,0-1 0 0 0,0 1 0 0 0,0 0 0 0 0,0-1 0 0 0,0 1 0 0 0,0 0 0 0 0,0-1 1 0 0,0 1-1 0 0,0-1 0 0 0,0 1 2 0 0,0 0-66 0 0,2 0 13 0 0,8 2 42 0 0,-9-2 11 0 0,0 1 0 0 0,0 0 0 0 0,0-1 0 0 0,-1 1 0 0 0,1 0 0 0 0,0-1 0 0 0,0 1 0 0 0,-1 0 0 0 0,1 0 0 0 0,0-1 0 0 0,-1 1 0 0 0,1 1 0 0 0,7 8 0 0 0,-8-10 0 0 0,1 1 0 0 0,-1-1 0 0 0,1 1 0 0 0,-1-1 0 0 0,1 1 0 0 0,-1 0 0 0 0,1-1 0 0 0,-1 1 0 0 0,0 0 0 0 0,1-1 0 0 0,-1 1 0 0 0,0 0 0 0 0,0-1 0 0 0,1 1 0 0 0,-1 0 0 0 0,0 0 0 0 0,0-1 0 0 0,0 1 0 0 0,0 0 0 0 0,0 0 0 0 0,2 11 0 0 0,6 0 0 0 0,-4 0 0 0 0,4-2 12 0 0,-6-8 47 0 0,-2-2 6 0 0,0 0-1 0 0,0 0 2 0 0,2-2-8 0 0,8-8-46 0 0,2-2-12 0 0,0 0-10 0 0,-2 2-48 0 0,-1 3-59 0 0,-1 2 38 0 0,-5 5 61 0 0,-1-1-1 0 0,1 0 1 0 0,0 1-1 0 0,-1 0 1 0 0,1 0-1 0 0,-1 0 1 0 0,1 0 0 0 0,1 0 18 0 0,3 0-53 0 0,-5 0-19 0 0,-2 0-1 0 0,0 7-3 0 0,4-3 44 0 0,2-1-5 0 0,-2 5 13 0 0,1-4-7 0 0,-5-4 30 0 0,0 0 0 0 0,1 0 0 0 0,-1 0 0 0 0,0 0 0 0 0,1 1 0 0 0,-1-1 0 0 0,0 0 0 0 0,0 0 0 0 0,1 0 0 0 0,-1 1 0 0 0,0-1-1 0 0,0 0 1 0 0,0 0 0 0 0,1 1 0 0 0,-1-1 0 0 0,0 0 0 0 0,0 0 0 0 0,0 1 0 0 0,0-1 0 0 0,0 0 0 0 0,0 1 0 0 0,1-1-1 0 0,-1 0 1 0 0,0 1 0 0 0,0-1 0 0 0,0 0 0 0 0,0 1 0 0 0,0-1 0 0 0,0 0 0 0 0,0 1 0 0 0,0-1 1 0 0,2 4-43 0 0,6 6 32 0 0,-6 0-13 0 0,-2-6-77 0 0,0 0-34 0 0,0 6-396 0 0,0-7 331 0 0,0 0 42 0 0,0-1-423 0 0,0-2 333 0 0,0 0-9 0 0,0 0-60 0 0,0 0 113 0 0,0 0-35 0 0,0 0-40 0 0,0 0-35 0 0,0 0-412 0 0,0 1 110 0 0,0-1-50 0 0,0 1-773 0 0,0 2-602 0 0,0 4-1146 0 0</inkml:trace>
  <inkml:trace contextRef="#ctx0" brushRef="#br0" timeOffset="36128.0486">4889 1456 4328 0 0,'0'0'125'0'0,"0"1"-17"0"0,0 0 30 0 0,0 0-272 0 0,0 0 110 0 0,0-1 101 0 0,0 1 96 0 0,0-1 88 0 0,0 1 80 0 0,0 0 75 0 0,0-1 67 0 0,0 1 129 0 0,0-1 66 0 0,1 0 56 0 0,-1 1 46 0 0,0 0 845 0 0,1 0 1138 0 0,-1-1-1605 0 0,1 0-29 0 0,-1 0-81 0 0,1 1-474 0 0,-1-1-44 0 0,0 0-49 0 0,1 0-55 0 0,-1 0-141 0 0,0 0-38 0 0,0 0-41 0 0,1 0-43 0 0,-1 0-45 0 0,0 0-49 0 0,1 0-51 0 0,-1 0-53 0 0,0 0-57 0 0,1 0-57 0 0,-1 0-62 0 0,0 0-63 0 0,1 0-66 0 0,-1 0-69 0 0,0 0-71 0 0,1 0-73 0 0,1 0 665 0 0,-2 0 14 0 0,0 0 2 0 0,0 0-34 0 0,0 0-146 0 0,2-2-63 0 0,-2 2 101 0 0,6-8-63 0 0,-4 7 19 0 0,0 0-38 0 0,-2 1 10 0 0,0 0-6 0 0,0 0-9 0 0,0 0-24 0 0,0 0-17 0 0,0 0-2 0 0,0 0 47 0 0,0 0-2 0 0,0 0-43 0 0,0 0-130 0 0,0 0-240 0 0,0 0-21 0 0</inkml:trace>
  <inkml:trace contextRef="#ctx0" brushRef="#br0" timeOffset="31524.1268">1589 1505 7344 0 0,'0'0'165'0'0,"0"0"22"0"0,0 0 9 0 0,0 0-52 0 0,0 0 10 0 0,0 0 74 0 0,0 0 212 0 0,0 0 392 0 0,0 0 31 0 0,-2 0-22 0 0,1 0-784 0 0,0 0 42 0 0,-1 0 205 0 0,0-1 93 0 0,0-1 655 0 0,1 2-761 0 0,1-1-42 0 0,0-1-56 0 0,-1 1-78 0 0,1 0-97 0 0,0-1-113 0 0,0 2 418 0 0,0-1-82 0 0,0 1-70 0 0,-1 0-60 0 0,1-1-44 0 0,-1 1-45 0 0,-2 0-81 0 0,2 0 67 0 0,0 0 33 0 0,0 0 38 0 0,0 0 27 0 0,1 0 41 0 0,-1 0 47 0 0,1 0 54 0 0,-1 0 58 0 0,1 0 65 0 0,0 0 70 0 0,-1 0 77 0 0,-1 2 168 0 0,-6 6 2 0 0,6-6-42 0 0,2-2-441 0 0,0 0 56 0 0,-2 0 129 0 0,-1 1-279 0 0,1 0 71 0 0,0 0 99 0 0,-1 2 190 0 0,0 1-57 0 0,1-3-227 0 0,0 0-115 0 0,-1-1-100 0 0,1 0 327 0 0,2 0-55 0 0,0 0-20 0 0,0 0-7 0 0,-1 1-46 0 0,0-1-89 0 0,-7-1-27 0 0,8 0-11 0 0,0 0 36 0 0,0 1-78 0 0,5-6 66 0 0,-7 3 9 0 0,-1 0-48 0 0,3 3-28 0 0,0 0 0 0 0,0 0 0 0 0,0 0 0 0 0,-1-1-1 0 0,1 1 1 0 0,0 0 0 0 0,0 0 0 0 0,0 0 0 0 0,0-1 0 0 0,0 1-1 0 0,0 0 1 0 0,0 0 0 0 0,0-1 0 0 0,0 1 0 0 0,-1 0 0 0 0,1 0-1 0 0,0-1 1 0 0,0 1 0 0 0,0 0 0 0 0,0 0 0 0 0,1-1-1 0 0,-1 1 1 0 0,0 0 0 0 0,0 0 0 0 0,0 0 0 0 0,0-1 0 0 0,0 1-1 0 0,0 0 1 0 0,0 0 0 0 0,0-1 0 0 0,0 1 0 0 0,1 0 0 0 0,-1 0-1 0 0,0 0 1 0 0,0-1 0 0 0,0 1 0 0 0,0 0 0 0 0,1 0 0 0 0,-1 0-1 0 0,0 0 1 0 0,0 0 0 0 0,0-1 0 0 0,1 1 0 0 0,-1 0-1 0 0,0 0 1 0 0,0 0 0 0 0,0 0 0 0 0,1 0 0 0 0,-1 0 0 0 0,0 0-1 0 0,0 0 1 0 0,1 0 0 0 0,-1 0 0 0 0,0 0-1 0 0,4-3 25 0 0,10-21-4 0 0,-6 7 6 0 0,-7 14-23 0 0,1-1-1 0 0,-1 1 0 0 0,1 0 0 0 0,-1 0 1 0 0,1 0-1 0 0,0 0 0 0 0,0 0 0 0 0,1-1-3 0 0,-1 3 0 0 0,-1-1 0 0 0,0 1 0 0 0,0 0 0 0 0,0-1 0 0 0,0 0 0 0 0,0 1 0 0 0,-1-1 0 0 0,1 1 0 0 0,0-1 0 0 0,-1 0 0 0 0,1 0 0 0 0,-1 1 0 0 0,1-1 0 0 0,-1 0 0 0 0,2-8 0 0 0,1 3 9 0 0,0 1 0 0 0,1-1 0 0 0,-1 1 1 0 0,2-1-10 0 0,9-20 86 0 0,-5 5 78 0 0,-4 9-82 0 0,1 0-37 0 0,-1 1-64 0 0,-5 9 7 0 0,1 1-4 0 0,-1 1 1 0 0,1-1 0 0 0,0 0 0 0 0,-1 0 0 0 0,1 0 0 0 0,0 1 0 0 0,0-1-1 0 0,0 0 1 0 0,0 1 0 0 0,0-1 0 0 0,1 1 0 0 0,-1-1 0 0 0,1 1 15 0 0,-1-1-8 0 0,0 1 0 0 0,0 0 0 0 0,0 0 0 0 0,0-1 0 0 0,0 1 0 0 0,0-1 1 0 0,-1 1-1 0 0,1-1 0 0 0,0 1 0 0 0,-1-1 0 0 0,1 1 8 0 0,1-17 11 0 0,-2 17 1 0 0,0-1 1 0 0,0 1-1 0 0,0-1 1 0 0,0 1-1 0 0,1 0 1 0 0,-1-1 0 0 0,0 1-1 0 0,1-1 1 0 0,-1 1-1 0 0,1 0 1 0 0,0-1 0 0 0,-1 1-1 0 0,2-1-12 0 0,-1 1 10 0 0,-1 0 0 0 0,1-1-1 0 0,0 1 1 0 0,-1 0 0 0 0,1 0 0 0 0,-1 0 0 0 0,0 0-1 0 0,1-1 1 0 0,-1 1 0 0 0,0 0 0 0 0,0 0-1 0 0,1 0 1 0 0,-1-2-10 0 0,0 1 2 0 0,0-1 0 0 0,0 1 0 0 0,1-1 0 0 0,-1 1 0 0 0,1-1 1 0 0,0 1-1 0 0,0 0 0 0 0,-1-1 0 0 0,2-1-2 0 0,2-4-3 0 0,9-18-60 0 0,-12 23 47 0 0,1 0 1 0 0,0 1 0 0 0,-1-1 0 0 0,0 0 0 0 0,0 0 0 0 0,1 0-1 0 0,-2 0 1 0 0,1 0 0 0 0,0 0 0 0 0,-1-1 0 0 0,1 1 15 0 0,1-5-71 0 0,2 3 52 0 0,0 2 46 0 0,-2-3 40 0 0,-2 6-66 0 0,0 0 1 0 0,0 0-1 0 0,0 0 1 0 0,0 0-1 0 0,0 0 1 0 0,0 0 0 0 0,0-1-1 0 0,0 1 1 0 0,0 0-1 0 0,0 0 1 0 0,0 0-1 0 0,0 0 1 0 0,0 0 0 0 0,0 0-1 0 0,0 0 1 0 0,0 0-1 0 0,0 0 1 0 0,0 0-1 0 0,0 0 1 0 0,0 0 0 0 0,0 0-1 0 0,0 0 1 0 0,0-1-1 0 0,0 1 1 0 0,0 0-1 0 0,0 0 1 0 0,0 0 0 0 0,0 0-1 0 0,0 0 1 0 0,0 0-1 0 0,0 0 1 0 0,0 0-1 0 0,0 0 1 0 0,0 0-1 0 0,0 0 1 0 0,0 0 0 0 0,1 0-1 0 0,-1 0 1 0 0,0 0-1 0 0,0 0 1 0 0,0 0-1 0 0,0 0 1 0 0,0 0 0 0 0,0 0-1 0 0,0 0 1 0 0,0 0-1 0 0,0 0 1 0 0,0 0-1 0 0,0 0 1 0 0,0 0 0 0 0,0 0-1 0 0,0 0 1 0 0,1 0-1 0 0,-1 0 1 0 0,0 0-1 0 0,0 0 1 0 0,0 0-2 0 0,0 0 3 0 0,1 0 1 0 0,-1 0-1 0 0,0 0 0 0 0,1 0 1 0 0,-1 0-1 0 0,1 0 1 0 0,-1 0-1 0 0,0 0 0 0 0,1 0 1 0 0,-1-1-1 0 0,1 1 0 0 0,-1 0 1 0 0,0 0-1 0 0,1 0 1 0 0,-1 0-1 0 0,0-1 0 0 0,1 1 1 0 0,-1 0-1 0 0,0 0 0 0 0,1-1 1 0 0,-1 1-1 0 0,0-1-3 0 0,2-5-15 0 0,-2 4-93 0 0,0 2 0 0 0,0 2 26 0 0,0 20 66 0 0,0-17 12 0 0,0-4-1 0 0,-1 0 1 0 0,1 1-1 0 0,0-1 0 0 0,0 0 1 0 0,0 0-1 0 0,0 1 0 0 0,1-1 1 0 0,-1 0-1 0 0,0 0 1 0 0,1 1-1 0 0,-1-1 0 0 0,1 1 5 0 0,4 1-13 0 0,-5-2 13 0 0,1-1 0 0 0,-1 0 0 0 0,0 0 0 0 0,1 0 0 0 0,-1 1 0 0 0,0-1 0 0 0,0 0 0 0 0,1 0 0 0 0,-1 1 0 0 0,0-1 0 0 0,0 0 0 0 0,1 0 0 0 0,-1 1 0 0 0,0-1 0 0 0,0 0 0 0 0,0 1 1 0 0,1-1-1 0 0,-1 0 0 0 0,0 1 0 0 0,0-1 0 0 0,0 1 0 0 0,0-1 0 0 0,0 0 0 0 0,0 1 0 0 0,0-1 0 0 0,0 0 0 0 0,0 1 0 0 0,0-1 0 0 0,0 1 0 0 0,0-1 0 0 0,0 0 0 0 0,0 1 0 0 0,0 1 0 0 0,0 0 0 0 0,0-1 0 0 0,1 1 0 0 0,-1 0 0 0 0,0 0 0 0 0,1-1 0 0 0,0 1 0 0 0,-1 0 0 0 0,1-1 0 0 0,0 1 0 0 0,0 0 0 0 0,7 15 0 0 0,-3-3 39 0 0,15 36 256 0 0,-11-32-218 0 0,1-1-52 0 0,-7-11-26 0 0,0-1 0 0 0,0 1 0 0 0,0 0 0 0 0,1 5 1 0 0,16 45 0 0 0,-13-39 0 0 0,-6-14 0 0 0,0 0 0 0 0,0 0 0 0 0,0 0 0 0 0,0 1 0 0 0,0-1 0 0 0,-1 0 0 0 0,1 0 0 0 0,-1 0 0 0 0,0 2 0 0 0,1-2 0 0 0,-1 1 0 0 0,1-1 0 0 0,-1 1 0 0 0,1-1 0 0 0,0 1 0 0 0,0-1 0 0 0,1 0 0 0 0,-1 0 0 0 0,1 0 0 0 0,1 3 0 0 0,6 13 0 0 0,-5 7 0 0 0,-4-26 0 0 0,4 7-2 0 0,-1 0-1 0 0,1 0 0 0 0,1 0 1 0 0,-1-1 2 0 0,-1 0-52 0 0,-3 0 45 0 0,-1-4-5 0 0,1 10-57 0 0,2 0 63 0 0,6-2 14 0 0,-6-8-84 0 0,-4 0-52 0 0,-6 7-194 0 0,6-7-29 0 0,2-2-48 0 0,0 0 190 0 0,0 0-148 0 0,0 0-279 0 0,0 0-18 0 0,0 0 228 0 0,0 0 46 0 0,0 0-128 0 0,0 0 60 0 0,0 0-35 0 0,0 0-1230 0 0,0 0-56 0 0</inkml:trace>
  <inkml:trace contextRef="#ctx0" brushRef="#br0" timeOffset="31809.6364">1613 1349 10856 0 0,'0'0'241'0'0,"0"0"38"0"0,0 0 14 0 0,0 0-21 0 0,0 0-167 0 0,0 0 21 0 0,0 0 101 0 0,0 0 255 0 0,0 0 458 0 0,2 0 48 0 0,4 0-392 0 0,1 0-85 0 0,2 0 22 0 0,2 0 176 0 0,-9 0-69 0 0,0 0-41 0 0,0 0-450 0 0,1 0 83 0 0,10 0 741 0 0,-8 0-634 0 0,-2 0-224 0 0,-1 0-52 0 0,0 0-63 0 0,0 0-74 0 0,2 2 246 0 0,-4-2-169 0 0,6 5 112 0 0,-3-7 16 0 0,0-1-75 0 0,7 1 27 0 0,8 2 3 0 0,-4 0-37 0 0,-2 0-43 0 0,-1 0-48 0 0,-1 0-51 0 0,-1 0-57 0 0,2 0-61 0 0,0 0-67 0 0,-2-1-581 0 0,0-4-537 0 0,-3 1 528 0 0,6 2-986 0 0</inkml:trace>
  <inkml:trace contextRef="#ctx0" brushRef="#br0" timeOffset="32234.0538">2071 1338 12176 0 0,'-1'0'106'0'0,"0"-1"-85"0"0,-3 1-98 0 0,3 0 95 0 0,-1 0 66 0 0,1 0 53 0 0,-1 1 77 0 0,1 0 93 0 0,0 0 107 0 0,-2 2-352 0 0,-2 4-23 0 0,3 0 4 0 0,2-4 79 0 0,0-3-122 0 0,0 1 252 0 0,0 0 4 0 0,0-1 36 0 0,-1 1 213 0 0,-1 0-109 0 0,1 0-96 0 0,1 0-80 0 0,-1 0-53 0 0,0 0-62 0 0,-1 1 43 0 0,1-1-50 0 0,0-1 4 0 0,1 1 48 0 0,-2 1 515 0 0,2-2-268 0 0,0 0-60 0 0,-2 0 86 0 0,0 0-324 0 0,0 0 44 0 0,-1 0 252 0 0,-1 1 90 0 0,-4 1 727 0 0,5-1-893 0 0,1 0-57 0 0,0 0-73 0 0,-1 0-99 0 0,1 0-118 0 0,2 0-37 0 0,-1 0-37 0 0,-1 0 301 0 0,1 0-55 0 0,-1 0-46 0 0,1-1-37 0 0,-1 0-24 0 0,-1-1-13 0 0,2 1 14 0 0,1 0 8 0 0,-2 0 211 0 0,1 8 182 0 0,0-5-268 0 0,-1 0-33 0 0,1-1-36 0 0,-1 1-37 0 0,0-2-38 0 0,1 1-40 0 0,-1 0 117 0 0,1 0-37 0 0,0 1-23 0 0,1 0-19 0 0,0 1 33 0 0,-1-3-47 0 0,1 0 0 0 0,-1-1-1 0 0,1 1 1 0 0,-1 0 0 0 0,0-1 0 0 0,1 1 0 0 0,-1-1 0 0 0,0 1 0 0 0,1-1 0 0 0,-1 1 0 0 0,0-1 0 0 0,1 1 0 0 0,-1-1 0 0 0,0 1 0 0 0,0-1 0 0 0,0 0-11 0 0,-7 5 159 0 0,6 5-19 0 0,-1 2-110 0 0,-4-2-48 0 0,4-5-59 0 0,3 2 79 0 0,1-5-7 0 0,-1 2 5 0 0,0-2 0 0 0,-11 16 0 0 0,10-15 0 0 0,0 2 0 0 0,1 11 0 0 0,2-4 0 0 0,0-9 8 0 0,0 0 0 0 0,0-1 0 0 0,0 0 0 0 0,0 1 0 0 0,1-1 0 0 0,-1 0 0 0 0,0 0 0 0 0,4 2-8 0 0,4-2-10 0 0,16-2-47 0 0,34 0 64 0 0,-42 0-50 0 0,2 0-56 0 0,-18 0 76 0 0,1 0 0 0 0,-1 0 0 0 0,1 0 1 0 0,-1 1-1 0 0,0-1 0 0 0,1 1 0 0 0,0 0 23 0 0,11 6-142 0 0,-13-7 130 0 0,0 0 0 0 0,-1 0 0 0 0,1 1 0 0 0,0-1 0 0 0,0 0-1 0 0,0 0 1 0 0,-1 0 0 0 0,1 0 0 0 0,0 0 0 0 0,0 0 0 0 0,0 0 0 0 0,-1 0-1 0 0,2 0 13 0 0,14-7-174 0 0,-10 5 78 0 0,-5 1 63 0 0,1 1 0 0 0,-1-1 0 0 0,1 1 0 0 0,-1 0 0 0 0,0 0 0 0 0,1 0 0 0 0,-1 0 0 0 0,0 0-1 0 0,1 0 1 0 0,-1 0 0 0 0,1 0 0 0 0,-1 0 0 0 0,0 1 0 0 0,1-1 0 0 0,-1 1 0 0 0,0-1 0 0 0,0 1 0 0 0,1-1-1 0 0,-1 1 34 0 0,10 3-303 0 0,-2-8-41 0 0,-2 1 51 0 0,1 2-71 0 0,-6 1 351 0 0,-1 0-45 0 0,1 0-49 0 0,-1 0-47 0 0,1 0-50 0 0,-1 0-49 0 0,1 0-52 0 0,0 0-52 0 0,-1 0-53 0 0,0 0-53 0 0,1 0-56 0 0,-1 0-56 0 0,0 0-56 0 0,0 0-59 0 0,1 0-58 0 0,-2 0-59 0 0,2 0-1698 0 0,-2 0-1414 0 0</inkml:trace>
  <inkml:trace contextRef="#ctx0" brushRef="#br0" timeOffset="32810.2492">2408 1504 13104 0 0,'0'0'297'0'0,"0"0"39"0"0,-2 0 19 0 0,-3 0-174 0 0,1 0-46 0 0,-4 0-48 0 0,-9 0-46 0 0,14 0-70 0 0,-1 0 42 0 0,0 0 70 0 0,1 0 61 0 0,-1 1 50 0 0,-3-1 292 0 0,-7 4 812 0 0,10-1-968 0 0,1-1-80 0 0,1 0 333 0 0,2-2-240 0 0,0 0-56 0 0,-1 0-66 0 0,0 0-56 0 0,0 0-48 0 0,0 0-32 0 0,-1 1-38 0 0,-3 0 27 0 0,4-1 46 0 0,1 0-100 0 0,-2 1 82 0 0,-4 3-2 0 0,4-2 0 0 0,0 0 109 0 0,2-1-51 0 0,0-1 41 0 0,-1 0-35 0 0,1 0-43 0 0,-3 0 20 0 0,1 0-95 0 0,-4 0-4 0 0,6 0 16 0 0,-1 0-47 0 0,1 0 0 0 0,-1 0-1 0 0,1 0 1 0 0,0 0 0 0 0,-1 0-1 0 0,1 0 1 0 0,0 0 0 0 0,-1 0-1 0 0,1 0 1 0 0,-1 0 0 0 0,1 0-1 0 0,0 0 1 0 0,-1 0 0 0 0,1 1-1 0 0,0-1 1 0 0,-1 0 0 0 0,1 0-1 0 0,0 0 1 0 0,-1 0 0 0 0,1 1-1 0 0,0-1 1 0 0,-1 0-1 0 0,1 0 1 0 0,0 1 0 0 0,0-1-1 0 0,-1 0 1 0 0,1 1 0 0 0,0-1-1 0 0,0 0 1 0 0,-1 0 0 0 0,1 1-1 0 0,0-1-10 0 0,-3 5 143 0 0,-3-1-36 0 0,6-4-102 0 0,0 0-1 0 0,-1 0 0 0 0,1 1 1 0 0,0-1-1 0 0,0 0 1 0 0,-1 0-1 0 0,1 0 1 0 0,0 1-1 0 0,0-1 0 0 0,-1 0 1 0 0,1 0-1 0 0,0 1 1 0 0,0-1-1 0 0,0 0 1 0 0,-1 0-1 0 0,1 1 0 0 0,0-1 1 0 0,0 0-1 0 0,0 1 1 0 0,0-1-1 0 0,0 0 1 0 0,0 0-1 0 0,0 1 0 0 0,-1-1 1 0 0,1 0-1 0 0,0 1 1 0 0,0-1-1 0 0,0 0 0 0 0,0 1 1 0 0,0-1-1 0 0,1 1-4 0 0,-3 3 96 0 0,-7 4-5 0 0,6-4-31 0 0,3 0-46 0 0,-1 0-4 0 0,-4-1 32 0 0,5-3-41 0 0,0 0 1 0 0,-1 1-1 0 0,1-1 1 0 0,0 0 0 0 0,0 0-1 0 0,-1 0 1 0 0,1 0-1 0 0,0 1 1 0 0,0-1-1 0 0,-1 0 1 0 0,1 0 0 0 0,0 1-1 0 0,0-1 1 0 0,0 0-1 0 0,-1 0 1 0 0,1 1-1 0 0,0-1 1 0 0,0 0 0 0 0,0 1-1 0 0,0-1 1 0 0,0 0-1 0 0,0 1 1 0 0,-1-1 0 0 0,1 0-1 0 0,0 1 1 0 0,0-1-1 0 0,0 0 1 0 0,0 0-1 0 0,0 1 1 0 0,0-1 0 0 0,0 1-2 0 0,0 1 81 0 0,0 0-5 0 0,1-1-67 0 0,-1 0-1 0 0,0 1 1 0 0,1-1-1 0 0,-1 0 1 0 0,0 1 0 0 0,1-1-1 0 0,0 0 1 0 0,-1 1 0 0 0,1-1-1 0 0,0 0 1 0 0,-1 0-1 0 0,1 0 1 0 0,0 0 0 0 0,0 0-1 0 0,0 1-8 0 0,1 0 64 0 0,-2-2 0 0 0,2 2 0 0 0,7 6 0 0 0,-5-5-8 0 0,0-4-49 0 0,0 0 11 0 0,0 4 56 0 0,-3-2-68 0 0,0 0 0 0 0,0 0 0 0 0,1 0 0 0 0,-1-1 0 0 0,1 1 1 0 0,-1 0-1 0 0,0-1 0 0 0,1 1 0 0 0,0-1 0 0 0,-1 1 0 0 0,1-1 0 0 0,-1 1 0 0 0,2-1-6 0 0,25 1 58 0 0,-19-1-54 0 0,-9 0-3 0 0,1 0 0 0 0,0 0 1 0 0,0 0-1 0 0,-1 0 0 0 0,1 0 0 0 0,0 0 0 0 0,-1 0 0 0 0,1 0 0 0 0,0 0 0 0 0,-1-1 0 0 0,1 1 0 0 0,0 0 0 0 0,-1 0 0 0 0,1-1 1 0 0,0 1-1 0 0,-1 0 0 0 0,1-1-1 0 0,3-1 7 0 0,-1 0 0 0 0,1 0 0 0 0,0 1 0 0 0,0-1 0 0 0,3 0-7 0 0,13-6 21 0 0,-6 6 22 0 0,-13 2-42 0 0,-1 0 0 0 0,1 0-1 0 0,0 0 1 0 0,0-1 0 0 0,-1 1 0 0 0,1 0 0 0 0,0 0 0 0 0,0 0 0 0 0,-1-1 0 0 0,1 1 0 0 0,0 0 0 0 0,-1-1 0 0 0,1 1 0 0 0,0-1 0 0 0,-1 1 0 0 0,1 0 0 0 0,-1-1-1 0 0,1 1 1 0 0,-1-1 0 0 0,1 0-1 0 0,9-6 46 0 0,2-3-36 0 0,-2-2-10 0 0,2-12 0 0 0,-10 11 0 0 0,-2 9 0 0 0,1 2 0 0 0,-1 1 0 0 0,0 0 0 0 0,0 0 0 0 0,0-1 0 0 0,0 1 0 0 0,0 0 0 0 0,-1-1 0 0 0,1 1 0 0 0,0 0 0 0 0,-1 0 0 0 0,1 0 0 0 0,-1-2 0 0 0,-7-1 0 0 0,6-6 0 0 0,0 0 0 0 0,-6 6 11 0 0,6-6 32 0 0,0 0-33 0 0,2 10-10 0 0,-1 0-1 0 0,1 0 1 0 0,0-1 0 0 0,-1 1-1 0 0,1 0 1 0 0,0 0-1 0 0,-1 0 1 0 0,1 0 0 0 0,-1 0-1 0 0,1 0 1 0 0,0 0-1 0 0,-1 0 1 0 0,1 0 0 0 0,0 0-1 0 0,-1 0 1 0 0,1 0-1 0 0,-1 0 1 0 0,1 0 0 0 0,0 0-1 0 0,-1 0 1 0 0,1 0-1 0 0,0 0 1 0 0,-1 1-1 0 0,1-1 1 0 0,-1 0 0 0 0,1 0 0 0 0,-1 1-4 0 0,0-1 1 0 0,0 1-1 0 0,1 0 0 0 0,-1-1 1 0 0,0 1-1 0 0,0 0 1 0 0,0-1-1 0 0,1 1 1 0 0,-1 0-1 0 0,0 0 1 0 0,1 0-1 0 0,-1 0 4 0 0,1 0-2 0 0,0 0 1 0 0,-1-1 0 0 0,1 1-1 0 0,0-1 1 0 0,0 1-1 0 0,0 0 1 0 0,0-1-1 0 0,0 1 1 0 0,0 0-1 0 0,0-1 1 0 0,0 1-1 0 0,0 0 1 0 0,0-1-1 0 0,0 1 1 0 0,0 0-1 0 0,1-1 1 0 0,-1 1-1 0 0,0 0 1 0 0,0-1 0 0 0,1 1-1 0 0,-1-1 1 0 0,0 1-1 0 0,1 0 1 0 0,-1-1-1 0 0,1 1 2 0 0,2 6-27 0 0,-5 1 17 0 0,1-6 9 0 0,8 2 1 0 0,5 6 0 0 0,0 0 0 0 0,-2-8-37 0 0,-6 0-150 0 0,8 5-22 0 0,8-3-30 0 0,-13-4 96 0 0,-1 2-93 0 0,-2 0-101 0 0,0 0-111 0 0,0 0-69 0 0,-1 0-108 0 0,2-1-114 0 0,0 0-121 0 0,7-1-1170 0 0</inkml:trace>
  <inkml:trace contextRef="#ctx0" brushRef="#br0" timeOffset="33310.2132">2782 1554 11056 0 0,'0'0'248'0'0,"0"0"34"0"0,0 0 22 0 0,0 0-29 0 0,0-1-207 0 0,0 0-40 0 0,-2-8-17 0 0,-3 8 19 0 0,2 0 82 0 0,3 1-112 0 0,-2 0 378 0 0,0 0-55 0 0,0 0-49 0 0,0 0-43 0 0,0 0-9 0 0,0 0-40 0 0,-1 0 61 0 0,-3 1 247 0 0,4 0-297 0 0,1-1 50 0 0,-2 5 427 0 0,0-1-81 0 0,-5-2-118 0 0,6-3-448 0 0,0 1 97 0 0,0 0 29 0 0,0 0 34 0 0,-5 0 517 0 0,4 1-425 0 0,0-1-57 0 0,0 2-96 0 0,-19 10 514 0 0,18-8-470 0 0,-6 4 156 0 0,0 0-205 0 0,8-6-48 0 0,2-2-5 0 0,0 2-10 0 0,2 6-44 0 0,-1-7-10 0 0,4 0 0 0 0,11-1 0 0 0,-11 0 0 0 0,-3 0 0 0 0,0 0 0 0 0,-1 0 0 0 0,1 0 0 0 0,0 0 0 0 0,-1 0 0 0 0,1 0 0 0 0,-1-1 0 0 0,1 1 0 0 0,0-1 0 0 0,0 1 0 0 0,8-8 22 0 0,-1 0 123 0 0,-3 3-61 0 0,2-1 8 0 0,-3-1 0 0 0,0 0-6 0 0,2 0 80 0 0,-5 6-112 0 0,0-1-1 0 0,-1 1 0 0 0,1-1 0 0 0,0 0 1 0 0,-1 1-1 0 0,1-1 0 0 0,-1 0 0 0 0,0 0 1 0 0,1 0-1 0 0,-1 0 0 0 0,0 0 0 0 0,0 0 0 0 0,-1-1 1 0 0,1 1-1 0 0,0 0 0 0 0,-1 0 0 0 0,1-3-53 0 0,1-3 122 0 0,2 1-50 0 0,-3 6-64 0 0,-1 0 1 0 0,1-1-1 0 0,0 1 0 0 0,-1 0 0 0 0,1-1 1 0 0,-1 1-1 0 0,1-1 0 0 0,-1 1 1 0 0,1 0-1 0 0,-1-1 0 0 0,0 1 1 0 0,0-2-9 0 0,0-111 155 0 0,0 82-140 0 0,0 29-15 0 0,0 0 0 0 0,-1 0 0 0 0,1 0 0 0 0,-1 0 0 0 0,0 0 0 0 0,0 0 0 0 0,0 0 0 0 0,0 0 0 0 0,0 0 0 0 0,-2-1 0 0 0,3 2 0 0 0,-1 1 0 0 0,1 0 0 0 0,-1-1-1 0 0,1 1 1 0 0,0-1 0 0 0,0 1 0 0 0,0-1-1 0 0,0 1 1 0 0,0-1 0 0 0,0 1 0 0 0,0-2 0 0 0,0 2 1 0 0,1 0 0 0 0,-1-1 0 0 0,0 1 1 0 0,0-1-1 0 0,-1 1 0 0 0,1-1 0 0 0,0 1 0 0 0,0 0 1 0 0,-1-1-1 0 0,1 1 0 0 0,-1-1-1 0 0,-3-5 20 0 0,4 6-18 0 0,-1 0 1 0 0,0 0-1 0 0,1 0 1 0 0,-1 0-1 0 0,1 0 0 0 0,-1 0 1 0 0,1-1-1 0 0,-1 1 0 0 0,1 0 1 0 0,0 0-1 0 0,-1 0 1 0 0,1-1-1 0 0,0 1 0 0 0,0 0-2 0 0,-2-12 0 0 0,-8 1 0 0 0,-2 2 0 0 0,0 8 0 0 0,2 4 0 0 0,8 8-12 0 0,3 3-37 0 0,-1 13 23 0 0,-3-16-19 0 0,2-9 45 0 0,1 0-1 0 0,-1 0 1 0 0,1 1-1 0 0,-1-1 1 0 0,1 0-1 0 0,-1 1 0 0 0,1-1 1 0 0,0 0-1 0 0,0 1 1 0 0,-1-1-1 0 0,1 1 1 0 0,0-1-1 0 0,1 0 1 0 0,-1 1-1 0 0,0-1 0 0 0,0 1 1 0 0,0-1-1 0 0,1 0 1 0 0,-1 1-1 0 0,1-1 1 0 0,-1 0-1 0 0,1 1 1 0 0,0 1 0 0 0,3 25 0 0 0,6-6 0 0 0,-2-5 0 0 0,-5-10 0 0 0,0 0 0 0 0,0 0 0 0 0,4 5 0 0 0,6 6 0 0 0,1-1 0 0 0,1 0 0 0 0,3 1 0 0 0,-2-4-46 0 0,-1-3-68 0 0,14 12-178 0 0,-25-19 246 0 0,-2-3-63 0 0,0 1-60 0 0,0-1-96 0 0,0 0-44 0 0,-1-1-94 0 0,1 1-106 0 0,0 0-119 0 0,-1 0-102 0 0,0-1 316 0 0,0 0-35 0 0,0 1-36 0 0,0-1-38 0 0,0 1-38 0 0,1-1-41 0 0,0 2-672 0 0,0 0-34 0 0,6 4-2741 0 0,-8-6 4023 0 0</inkml:trace>
  <inkml:trace contextRef="#ctx0" brushRef="#br0" timeOffset="34333.1732">3119 1480 12552 0 0,'0'0'281'0'0,"0"0"40"0"0,0 0 23 0 0,0 0-141 0 0,0-2-96 0 0,0-3 10 0 0,-2 2 23 0 0,-1 1 78 0 0,1 1 63 0 0,-1-1 222 0 0,1-5 323 0 0,2 7-807 0 0,0 0 0 0 0,0 0 0 0 0,0 0 0 0 0,0 0 1 0 0,0 0-1 0 0,0 0 0 0 0,0 0 0 0 0,0 0 0 0 0,0 0 0 0 0,0 0 1 0 0,0-1-1 0 0,0 1 0 0 0,0 0 0 0 0,0 0 0 0 0,0 0 0 0 0,0 0 1 0 0,0 0-1 0 0,0 0 0 0 0,0 0 0 0 0,0 0 0 0 0,0 0 0 0 0,0 0 0 0 0,0 0 1 0 0,0 0-1 0 0,0 0 0 0 0,0 0 0 0 0,0 0 0 0 0,0-1 0 0 0,0 1 1 0 0,1 0-1 0 0,-1 0 0 0 0,0 0 0 0 0,0 0 0 0 0,0 0 0 0 0,0 0 1 0 0,0 0-1 0 0,0 0 0 0 0,0 0 0 0 0,0 0 0 0 0,0 0 0 0 0,0 0 0 0 0,0 0 1 0 0,0 0-1 0 0,0 0 0 0 0,0 0 0 0 0,0 0 0 0 0,1 0 0 0 0,-1 0 1 0 0,0 0-1 0 0,0 0 0 0 0,0 0 0 0 0,0 0 0 0 0,0 0 0 0 0,0 0 1 0 0,0 0-1 0 0,0 0 0 0 0,0 0-19 0 0,3 0 355 0 0,-1-1-53 0 0,-1 0-48 0 0,-1 0-41 0 0,-2-2 115 0 0,-2-1-87 0 0,3 2 133 0 0,0-1-49 0 0,0 0-47 0 0,1-1-46 0 0,0 1-44 0 0,0 0-43 0 0,1 0-40 0 0,-1 0-40 0 0,0 1-38 0 0,0-1 27 0 0,0-1 41 0 0,0-9 334 0 0,0 7-272 0 0,0 1-66 0 0,0 0-111 0 0,0 5 23 0 0,0-1-1 0 0,1 1 0 0 0,-1 0 0 0 0,0-1 1 0 0,0 1-1 0 0,0 0 0 0 0,0-1 1 0 0,0 1-1 0 0,0 0 0 0 0,0-1 0 0 0,0 1 1 0 0,0 0-1 0 0,0-1 0 0 0,-1 1 1 0 0,1 0-1 0 0,0-1 0 0 0,0 1 0 0 0,0 0 1 0 0,0-1-1 0 0,0 1 0 0 0,-1 0 1 0 0,1-1-1 0 0,0 1 0 0 0,0 0 0 0 0,0 0 1 0 0,-1-1-1 0 0,1 1 0 0 0,0 0 1 0 0,0 0-1 0 0,-1-1 0 0 0,1 1 0 0 0,0 0 1 0 0,-1 0-1 0 0,1 0 0 0 0,0 0-2 0 0,-5-5 41 0 0,2-16-23 0 0,4 16 1 0 0,-1-5 9 0 0,0 9-27 0 0,-1 0-1 0 0,0 0 1 0 0,1 0-1 0 0,-1 1 0 0 0,0-1 1 0 0,1 0-1 0 0,-1 0 1 0 0,0 1-1 0 0,0-1 0 0 0,0 0 1 0 0,0 1-1 0 0,1-1 1 0 0,-1 1-1 0 0,0-1 0 0 0,-1 1 0 0 0,-8-8 11 0 0,10 8-10 0 0,0 0 0 0 0,0 0-1 0 0,0-1 1 0 0,0 1 0 0 0,0 0 0 0 0,0 0-1 0 0,0 0 1 0 0,0 0 0 0 0,0 0-1 0 0,0 0 1 0 0,0 0 0 0 0,-1 0 0 0 0,1 0-1 0 0,0 0 1 0 0,0 0 0 0 0,0 0 0 0 0,0 0-1 0 0,0-1 1 0 0,0 1 0 0 0,0 0 0 0 0,0 0-1 0 0,0 0 1 0 0,0 0 0 0 0,-1 0 0 0 0,1 0-1 0 0,0 0 1 0 0,0 0 0 0 0,0 0 0 0 0,0 0-1 0 0,0 0 1 0 0,0 0 0 0 0,0 0 0 0 0,0 0-1 0 0,0 0 1 0 0,-1 0 0 0 0,1 0 0 0 0,0 0-1 0 0,0 0 1 0 0,0 0 0 0 0,0 1 0 0 0,0-1-1 0 0,0 0 1 0 0,0 0 0 0 0,0 0 0 0 0,0 0-1 0 0,0 0 1 0 0,0 0 0 0 0,-1 0 0 0 0,1 0-1 0 0,0 0 1 0 0,0 0 0 0 0,0 0 0 0 0,0 0-1 0 0,0 0 1 0 0,0 1 0 0 0,0-1 0 0 0,0 0-1 0 0,-6 7 9 0 0,2-3-8 0 0,0 0-1 0 0,0 0 0 0 0,0 0 0 0 0,0-1 0 0 0,-4 3 0 0 0,5-5 0 0 0,2 0 0 0 0,0-1 0 0 0,-1 1 0 0 0,1-1 0 0 0,0 1 0 0 0,-1 0 0 0 0,1 0 0 0 0,0-1 0 0 0,0 1 0 0 0,0 0 0 0 0,0 0 0 0 0,0 0 0 0 0,0 0 0 0 0,0 0 0 0 0,0 0 0 0 0,0 1 0 0 0,0-1 0 0 0,1 0 0 0 0,-1 0 0 0 0,1 1 0 0 0,-1-1 0 0 0,0 1 0 0 0,0 1 0 0 0,-5 9 0 0 0,3-9 0 0 0,1 1 0 0 0,0-1 0 0 0,1 1 0 0 0,-1 0 0 0 0,1 0 0 0 0,-1 0 0 0 0,1 0 0 0 0,1 0 0 0 0,-1 0 0 0 0,0 0 0 0 0,1 2 0 0 0,0-2-6 0 0,0 0-1 0 0,1 0 1 0 0,-1 0-1 0 0,1 0 1 0 0,0-1-1 0 0,0 1 1 0 0,0 0-1 0 0,1 0 0 0 0,-1-1 1 0 0,1 1-1 0 0,1 1 7 0 0,-2-4 0 0 0,9 11 0 0 0,14 12 0 0 0,-20-20 0 0 0,0-1 0 0 0,1 0 0 0 0,-1 0 0 0 0,1 0 0 0 0,0-1 0 0 0,0 0 0 0 0,-1 0 0 0 0,-1-1 0 0 0,-1 0 0 0 0,1 0 0 0 0,-1-1 0 0 0,1 1 0 0 0,0-1 0 0 0,-1 0 0 0 0,1 0 0 0 0,0 0 0 0 0,-1 0 0 0 0,1 0 0 0 0,14 0 0 0 0,-7 5 0 0 0,-9-4 0 0 0,0 0 0 0 0,0-1 0 0 0,0 1 0 0 0,1-1 0 0 0,-1 1 0 0 0,0-1 0 0 0,0 1 0 0 0,0-1 0 0 0,0 0 0 0 0,1 0 0 0 0,-1 0 0 0 0,0 0 0 0 0,0 1 0 0 0,47-1 54 0 0,-47 0-54 0 0,-1 0 1 0 0,1 0-1 0 0,0 0 0 0 0,-1 0 1 0 0,1 0-1 0 0,-1-1 1 0 0,1 1-1 0 0,-1 0 1 0 0,1 0-1 0 0,-1 0 1 0 0,1 0-1 0 0,-1-1 0 0 0,1 1 1 0 0,-1 0-1 0 0,0 0 1 0 0,1-1-1 0 0,-1 1 1 0 0,1 0-1 0 0,-1-1 1 0 0,1 1-1 0 0,-1 0 0 0 0,0-1 1 0 0,1 1-1 0 0,-1-1 1 0 0,0 1-1 0 0,0-1 0 0 0,1 1 0 0 0,-1 0 0 0 0,0-1 0 0 0,1 1 0 0 0,-1-1 0 0 0,0 1 0 0 0,1 0 0 0 0,-1-1 0 0 0,1 1 0 0 0,-1 0 0 0 0,0-1 0 0 0,1 1 0 0 0,-1 0 0 0 0,1 0 0 0 0,-1-1 0 0 0,1 1 0 0 0,-1 0 0 0 0,1 0 0 0 0,-1 0 0 0 0,1 0 0 0 0,-1-1-1 0 0,1 1 1 0 0,-1 0 0 0 0,1 0 0 0 0,-1 0 0 0 0,1 0 0 0 0,0 0 0 0 0,0 0 0 0 0,0 0 0 0 0,0 0 0 0 0,1 0 0 0 0,-1 0 0 0 0,0-1 0 0 0,0 1 0 0 0,1 0 0 0 0,-1-1 0 0 0,0 1 0 0 0,0-1 0 0 0,0 0 0 0 0,0 1 0 0 0,0-1 0 0 0,0 0 0 0 0,6-3 0 0 0,-5 4 0 0 0,-1-1 0 0 0,1 0 0 0 0,0 0 0 0 0,0-1 0 0 0,-1 1 0 0 0,1 0 0 0 0,0 0 0 0 0,-1-1 0 0 0,1 1 0 0 0,-1-1 0 0 0,0 0 0 0 0,1 1 0 0 0,-1-1 0 0 0,0 0 0 0 0,0 0 0 0 0,0 0 0 0 0,0 0 0 0 0,9-10 0 0 0,-9 11 0 0 0,0 0 0 0 0,1-1 0 0 0,-1 1 0 0 0,0-1 0 0 0,0 0 0 0 0,0 1 0 0 0,0-1 0 0 0,0 0 0 0 0,0 0 0 0 0,-1 1 0 0 0,1-1 0 0 0,-1 0 0 0 0,1 0 0 0 0,0-1 0 0 0,10-30 0 0 0,-7 27 0 0 0,1-1 0 0 0,-1-17 0 0 0,4 12 0 0 0,-6 0 0 0 0,-2 2-13 0 0,0 8-51 0 0,-2 0 8 0 0,-6-6 33 0 0,6 6-37 0 0,2 2-10 0 0,0 0 67 0 0,0 1 0 0 0,1 0 0 0 0,-1-1 0 0 0,0 1 0 0 0,0-1 0 0 0,0 1 0 0 0,0 0 0 0 0,0-1 0 0 0,1 1 0 0 0,-1 0 0 0 0,0-1 0 0 0,-1 1 1 0 0,1 0-1 0 0,0-1 0 0 0,0 1 0 0 0,0-1 0 0 0,0 1 3 0 0,0 0-1 0 0,0-1 0 0 0,-1 1 0 0 0,1-1 0 0 0,0 1 0 0 0,0 0 0 0 0,0-1 0 0 0,0 1 0 0 0,0 0 0 0 0,0-1 0 0 0,0 1 0 0 0,1-1 0 0 0,-1 1 0 0 0,0 0 0 0 0,0-1 0 0 0,0 1 0 0 0,1 0 1 0 0,4 2 0 0 0,-5-3 0 0 0,1 1 0 0 0,-1-1 0 0 0,0 0 0 0 0,0 0 0 0 0,1 0 0 0 0,-1 1 0 0 0,0-1 0 0 0,1 0 0 0 0,-1 0 0 0 0,0 1 0 0 0,0-1 0 0 0,1 0 0 0 0,-1 1 0 0 0,0-1 0 0 0,0 0 0 0 0,0 1 0 0 0,1-1 0 0 0,-1 0 0 0 0,0 1 0 0 0,0-1 0 0 0,0 1 0 0 0,0-1 0 0 0,0 0 0 0 0,0 1 0 0 0,0-1 0 0 0,0 0 0 0 0,0 1 0 0 0,0-1 0 0 0,0 1 0 0 0,0-1 0 0 0,0 0 0 0 0,0 1 0 0 0,-1 8 19 0 0,1-7-2 0 0,0 1-1 0 0,0-1 0 0 0,0 1 1 0 0,0-1-1 0 0,0 1 0 0 0,0-1 1 0 0,1 1-1 0 0,-1-1 1 0 0,1 0-1 0 0,0 1-16 0 0,3 4 68 0 0,0 0 39 0 0,-2 1 33 0 0,0-4 34 0 0,-1-3-149 0 0,6 9 130 0 0,-6-4-37 0 0,0 1 96 0 0,2 5-23 0 0,4-4-59 0 0,-5-6-35 0 0,-2-2-29 0 0,2 0-4 0 0,6 2 0 0 0,-7-1-53 0 0,0-1-1 0 0,-1 0 0 0 0,1 1 0 0 0,0-1 1 0 0,0 0-1 0 0,0 0 0 0 0,0 0 1 0 0,0 1-1 0 0,0-1 0 0 0,0 0 0 0 0,-1 0 1 0 0,1-1-1 0 0,0 1 0 0 0,0 0 1 0 0,0 0-1 0 0,0 0 0 0 0,0 0 0 0 0,0-1 1 0 0,-1 1-1 0 0,1 0 0 0 0,0-1 1 0 0,0 1-1 0 0,0-1 0 0 0,-1 1 0 0 0,1-1 1 0 0,0 1-1 0 0,-1-1 0 0 0,1 0-10 0 0,3-3 52 0 0,6-4 43 0 0,-4 4-88 0 0,-3 2 10 0 0,-1 0 1 0 0,0 0 0 0 0,0 0 0 0 0,0 0-1 0 0,0-1 1 0 0,-1 1 0 0 0,1-1-18 0 0,6-7 12 0 0,-8 10-9 0 0,1-1-1 0 0,-1 1 1 0 0,1-1 0 0 0,-1 1 0 0 0,1-1 0 0 0,-1 0 0 0 0,1 1 0 0 0,-1-1 0 0 0,0 0 0 0 0,1 1 0 0 0,-1-1 0 0 0,0 0 0 0 0,1 1 0 0 0,-1-1 0 0 0,0 0 0 0 0,0 0-1 0 0,0 1 1 0 0,0-1 0 0 0,0 0 0 0 0,0 0-3 0 0,0 0 0 0 0,0-8 22 0 0,2-2 61 0 0,-2 11-75 0 0,0-1 0 0 0,0 0-1 0 0,1 0 1 0 0,-1 0 0 0 0,0 1 0 0 0,1-1-1 0 0,-1 0 1 0 0,1 0 0 0 0,-1 1 0 0 0,1-1-1 0 0,-1 0 1 0 0,1 1 0 0 0,0-1 0 0 0,-1 1-1 0 0,1-1 1 0 0,0 1 0 0 0,-1-1 0 0 0,1 1-1 0 0,0-1-7 0 0,0 1 10 0 0,0-1 0 0 0,0 1 0 0 0,-1 0 0 0 0,1-1-1 0 0,0 1 1 0 0,-1 0 0 0 0,1-1 0 0 0,0 1 0 0 0,-1-1 0 0 0,1 1-1 0 0,-1-1 1 0 0,1 0 0 0 0,-1 1 0 0 0,1-1 0 0 0,-1 1-1 0 0,1-1 1 0 0,-1 0 0 0 0,1 0-10 0 0,-1-9 41 0 0,0 6-56 0 0,2 0-88 0 0,4-5 17 0 0,2-1-8 0 0,0 7 70 0 0,-4 3 24 0 0,-2-1 0 0 0,6-8 0 0 0,0 7-12 0 0,-1 1-46 0 0,-6 1 54 0 0,18 11 6 0 0,-19-11-2 0 0,1 0 0 0 0,0 1 1 0 0,-1-1-1 0 0,1 0 0 0 0,-1 1 0 0 0,1-1 0 0 0,0 0 0 0 0,-1 1 0 0 0,1-1 0 0 0,-1 1 0 0 0,1-1 0 0 0,-1 1 0 0 0,1-1 0 0 0,-1 1 0 0 0,1 0 0 0 0,-1-1 1 0 0,0 1-1 0 0,1-1 0 0 0,-1 1 0 0 0,0 0 0 0 0,0-1 0 0 0,1 1 0 0 0,-1 0 0 0 0,0 0 0 0 0,0-1 0 0 0,0 1 0 0 0,3 7 12 0 0,5-2 60 0 0,4 14 154 0 0,-9-14-76 0 0,-3 3-65 0 0,-1-9-81 0 0,1 1 0 0 0,0-1 0 0 0,0 1 0 0 0,0-1-1 0 0,0 0 1 0 0,0 1 0 0 0,0-1 0 0 0,0 1 0 0 0,0-1 0 0 0,0 1 0 0 0,0-1-1 0 0,0 1 1 0 0,0-1 0 0 0,0 0 0 0 0,1 1 0 0 0,-1-1 0 0 0,0 1 0 0 0,0-1-1 0 0,0 0 1 0 0,1 1-4 0 0,4 2 63 0 0,-5-2-59 0 0,0-1 0 0 0,1 0-1 0 0,-1 0 1 0 0,0 0 0 0 0,1 1 0 0 0,-1-1 0 0 0,0 0 0 0 0,1 0 0 0 0,-1 1 0 0 0,0-1 0 0 0,0 0-1 0 0,0 1 1 0 0,1-1 0 0 0,-1 0 0 0 0,0 1 0 0 0,0-1 0 0 0,0 0 0 0 0,1 1 0 0 0,-1-1-1 0 0,0 0 1 0 0,0 1 0 0 0,0-1 0 0 0,0 0 0 0 0,0 1 0 0 0,0-1 0 0 0,0 1 0 0 0,0-1-1 0 0,0 0 1 0 0,0 1 0 0 0,0-1 0 0 0,0 0 0 0 0,0 1-4 0 0,0 12 93 0 0,0 8 38 0 0,2-17-72 0 0,6 4-59 0 0,-6-6-59 0 0,-2-2-32 0 0,0-2-9 0 0,7-18-160 0 0,0 8 154 0 0,-2 9 45 0 0,-5 3 57 0 0,0-1 0 0 0,1 1-1 0 0,-1 0 1 0 0,0 0 0 0 0,1 0 0 0 0,-1-1-1 0 0,0 1 1 0 0,1 0 0 0 0,-1 0-1 0 0,0-1 1 0 0,0 1 0 0 0,1 0 0 0 0,-1-1-1 0 0,0 1 1 0 0,0 0 0 0 0,0-1-1 0 0,1 1 1 0 0,-1 0 0 0 0,0-1 0 0 0,0 1-1 0 0,0 0 1 0 0,0-1 0 0 0,0 1-1 0 0,0-1 1 0 0,0 1 0 0 0,0 0 0 0 0,0-1-1 0 0,0 1 1 0 0,0 0 0 0 0,0-1 0 0 0,0 1-1 0 0,0-1 5 0 0,0-4-44 0 0,-1 4 31 0 0,1 0-1 0 0,0-1 1 0 0,0 1 0 0 0,0 0-1 0 0,0 0 1 0 0,0-1 0 0 0,1 1-1 0 0,-1 0 1 0 0,0 0 0 0 0,1-1 0 0 0,-1 1-1 0 0,1-1 14 0 0,3-2-54 0 0,4-6-48 0 0,-4 4 68 0 0,-4 5 26 0 0,1 0 0 0 0,0 0 1 0 0,-1 0-1 0 0,1-1 0 0 0,-1 1 0 0 0,1 0 1 0 0,-1 0-1 0 0,1 0 0 0 0,-1-1 1 0 0,0 1-1 0 0,1 0 0 0 0,-1 0 0 0 0,0-1 1 0 0,0 1 7 0 0,0 0-8 0 0,0-1 1 0 0,0 1 0 0 0,0 0 0 0 0,1 0 0 0 0,-1-1 0 0 0,0 1-1 0 0,1 0 1 0 0,-1 0 0 0 0,1 0 0 0 0,-1-1 0 0 0,1 1-1 0 0,0 0 1 0 0,-1 0 0 0 0,1 0 0 0 0,0 0 0 0 0,0 0-1 0 0,0 0 1 0 0,0 0 7 0 0,3-2-73 0 0,0 3 44 0 0,0-1 14 0 0,-2-9-8 0 0,0 0-25 0 0,-1 8 32 0 0,3 1 27 0 0,2 2-55 0 0,5-1-65 0 0,-6 0 101 0 0,-4 0 7 0 0,0-1 0 0 0,-1 1 0 0 0,1 0-1 0 0,0 0 1 0 0,-1 0 0 0 0,1 0-1 0 0,0 0 1 0 0,0 0 0 0 0,-1 0 0 0 0,1 0-1 0 0,0 0 1 0 0,-1 1 0 0 0,1-1-1 0 0,0 0 1 0 0,-1 0 0 0 0,1 1 0 0 0,0-1-1 0 0,-1 0 1 0 0,1 1 0 0 0,0-1 0 0 0,-1 1-1 0 0,1-1 1 0 0,-1 1 0 0 0,1-1-1 0 0,-1 1 1 0 0,1-1 0 0 0,-1 1 0 0 0,1-1-1 0 0,-1 1 1 0 0,0-1 0 0 0,1 1-1 0 0,-1 0 1 0 0,0-1 0 0 0,1 1 0 0 0,-1 0-1 0 0,0 0 2 0 0,10 11 0 0 0,4 10 0 0 0,-9-18 13 0 0,2 6 82 0 0,-3-4-47 0 0,-3-4-36 0 0,0-1-1 0 0,-1 0 0 0 0,1 0 0 0 0,-1 0 1 0 0,1 0-1 0 0,0 0 0 0 0,-1 1 0 0 0,0-1 1 0 0,1 0-1 0 0,-1 0 0 0 0,0 2-11 0 0,2 1 78 0 0,-1-3-74 0 0,0 0 1 0 0,0 0-1 0 0,0 0 1 0 0,0 0 0 0 0,-1 0-1 0 0,1 0 1 0 0,0 0-1 0 0,-1 0 1 0 0,1 0 0 0 0,-1 0-1 0 0,1 1 1 0 0,-1-1-1 0 0,0 0 1 0 0,1 0 0 0 0,-1 1-1 0 0,0-1 1 0 0,0 0-1 0 0,0 1-4 0 0,0-1 3 0 0,0-1 1 0 0,0 0-1 0 0,0 1 0 0 0,0-1 0 0 0,0 0 0 0 0,0 1 0 0 0,0-1 0 0 0,0 1 1 0 0,0-1-1 0 0,0 0 0 0 0,0 1 0 0 0,0-1 0 0 0,0 0 0 0 0,0 1 0 0 0,1-1 0 0 0,-1 0 1 0 0,0 1-1 0 0,0-1 0 0 0,0 0 0 0 0,1 1 0 0 0,-1-1 0 0 0,0 0 0 0 0,0 1 1 0 0,1-1-1 0 0,-1 0 0 0 0,0 0 0 0 0,0 1 0 0 0,1-1 0 0 0,-1 0 0 0 0,0 0 1 0 0,1 1-1 0 0,-1-1-3 0 0,5 3 33 0 0,-3 7-36 0 0,-2-9-2 0 0,0 1-1 0 0,1-1 1 0 0,-1 0 0 0 0,0 0 0 0 0,0 0-1 0 0,0 0 1 0 0,1 1 0 0 0,-1-1 0 0 0,1 0-1 0 0,-1 0 1 0 0,1 0 0 0 0,-1 0 0 0 0,1 0-1 0 0,0 1 6 0 0,3 2-57 0 0,-2-1-178 0 0,-1-2 77 0 0,0 1 45 0 0,-1 1 39 0 0,-1-1 14 0 0,2-1-37 0 0,0 0-116 0 0,-1-1 60 0 0,0 0 54 0 0,0 0 47 0 0,1 0 54 0 0,-1 1 82 0 0,2-1 386 0 0,-2 0-403 0 0,0 0-36 0 0,1 0-47 0 0,-1 0-60 0 0,1 0-72 0 0,-1 0-82 0 0,0 0-55 0 0,1 0-84 0 0,-1 0-91 0 0,1 0-100 0 0,-1 0-108 0 0,1 0-116 0 0,-1 0-125 0 0,1 0 406 0 0,-1 0-34 0 0,0 0-29 0 0,0 0-34 0 0,0 0-725 0 0,0 0-35 0 0,0 0-2843 0 0</inkml:trace>
  <inkml:trace contextRef="#ctx0" brushRef="#br0" timeOffset="34628.8162">3938 1361 15320 0 0,'0'0'348'0'0,"0"0"49"0"0,0 0 20 0 0,0 0-173 0 0,0 0-116 0 0,0 0-36 0 0,0 2-53 0 0,0 1-170 0 0,0 0 37 0 0,0 0 35 0 0,0 1 32 0 0,0 2 66 0 0,0 1 110 0 0,0-1 50 0 0,0 0 61 0 0,0 1 50 0 0,0-1 42 0 0,0 6 430 0 0,0 17 1194 0 0,0-20-1423 0 0,0-1-64 0 0,0 1-80 0 0,0-1-117 0 0,0-5-197 0 0,0 1-38 0 0,0 0-42 0 0,0-1-44 0 0,2 1 189 0 0,2 0-87 0 0,2 2-34 0 0,-1 0-37 0 0,0-2-43 0 0,-2 1-92 0 0,-3-1 74 0 0,1-1 11 0 0,0-2 61 0 0,1 0-65 0 0,1 0-61 0 0,0-1-55 0 0,1 0-172 0 0,1 0-91 0 0,0 0-70 0 0,-1 0-51 0 0,1-1-424 0 0,-4 1 612 0 0,-1 0 91 0 0,1 0 15 0 0,-1 0-40 0 0,0 0 12 0 0,0 0-39 0 0,0 0-45 0 0,0 0-52 0 0,0 0-53 0 0,0 0-52 0 0,0 0-44 0 0,0 0-40 0 0,0 0-166 0 0,0 0-40 0 0,0 0-200 0 0,0 0-551 0 0</inkml:trace>
  <inkml:trace contextRef="#ctx0" brushRef="#br0" timeOffset="34859.9255">4057 1228 12816 0 0,'0'0'289'0'0,"0"0"40"0"0,0 0 22 0 0,0 0-147 0 0,0 0-97 0 0,0 0 81 0 0,0 0-49 0 0,0 0 148 0 0,0 0 268 0 0,0 0 21 0 0,1 0-243 0 0,0 0-157 0 0,2 0-61 0 0,2 0-23 0 0,-5 0-91 0 0,0 0 1 0 0,0 0-1 0 0,0 0 0 0 0,1 0 1 0 0,-1 0-1 0 0,0 0 0 0 0,0 0 1 0 0,0 0-1 0 0,0 0 0 0 0,0 0 1 0 0,0 0-1 0 0,0 0 0 0 0,0 0 1 0 0,0 0-1 0 0,0 0 1 0 0,0 0-1 0 0,0 0 0 0 0,0 0 1 0 0,0 0-1 0 0,1 0 0 0 0,-1 0 1 0 0,0 0-1 0 0,0 1 0 0 0,0-1 1 0 0,0 0-1 0 0,0 0 0 0 0,0 0 1 0 0,0 0-1 0 0,0 0 1 0 0,0 0-1 0 0,0 0 0 0 0,0 0 1 0 0,0 0-1 0 0,0 0 0 0 0,0 0 1 0 0,0 0-1 0 0,0 0 0 0 0,0 0 1 0 0,0 0-1 0 0,0 0 0 0 0,0 0 1 0 0,0 1-1 0 0,0-1 1 0 0,0 0-1 0 0,0 0 0 0 0,0 0 1 0 0,0 0-1 0 0,0 0 0 0 0,0 0 1 0 0,0 0-1 0 0,0 0 0 0 0,0 0 1 0 0,0 0-1 0 0,0 0 0 0 0,0 0 1 0 0,0 0-1 0 0,0 0-1 0 0,0 1 1 0 0,0-1-1 0 0,0 0 0 0 0,0 1 1 0 0,0-1-1 0 0,0 0 1 0 0,0 1-1 0 0,0-1 0 0 0,0 0 1 0 0,0 1-1 0 0,0-1 1 0 0,0 0-1 0 0,1 1 1 0 0,-1-1-1 0 0,0 0 0 0 0,0 1 1 0 0,0-1-1 0 0,0 0 1 0 0,1 0-1 0 0,-1 1 0 0 0,0-1 1 0 0,0 0-1 0 0,0 0 1 0 0,1 1-1 0 0,-1-1 1 0 0,0 0-1 0 0,0 0 0 0 0,1 0 1 0 0,-1 0-1 0 0,0 1 1 0 0,1-1-1 0 0,-1 0 0 0 0,5 4-26 0 0,-1 1-58 0 0,-4-5 78 0 0,0 0 0 0 0,0 1 0 0 0,0-1 0 0 0,1 0 0 0 0,-1 0 0 0 0,0 1 0 0 0,0-1 0 0 0,0 0 0 0 0,1 0 1 0 0,-1 1-1 0 0,0-1 0 0 0,0 0 0 0 0,1 0 0 0 0,-1 1 0 0 0,0-1 0 0 0,0 0 0 0 0,1 0 0 0 0,-1 0 0 0 0,0 0 0 0 0,1 0 0 0 0,-1 0 0 0 0,0 1 0 0 0,1-1 0 0 0,-1 0 0 0 0,0 0 1 0 0,0 0-1 0 0,1 0 0 0 0,-1 0 0 0 0,0 0 0 0 0,1 0 0 0 0,-1 0 6 0 0,2 0-99 0 0,-2 0-27 0 0,0 0-82 0 0,2 2-210 0 0,6 6-376 0 0,-6-7 460 0 0,-2-1 183 0 0,0 0-33 0 0,0 1-1 0 0,0-1-33 0 0,0 0-39 0 0,0 0-44 0 0,0 0-46 0 0,0 0-43 0 0,0 0-38 0 0,0 0-34 0 0,0 0-131 0 0,0 0-32 0 0,0 0-1368 0 0</inkml:trace>
  <inkml:trace contextRef="#ctx0" brushRef="#br0" timeOffset="35111.6142">4232 1228 10680 0 0,'0'0'241'0'0,"0"0"38"0"0,0 0 11 0 0,0 0-28 0 0,0 1-197 0 0,0 0-37 0 0,0 0-28 0 0,0-1 1 0 0,0 0-1 0 0,0 1 1 0 0,0-1-1 0 0,0 0 0 0 0,0 1 1 0 0,0-1-1 0 0,0 0 1 0 0,0 1-1 0 0,0-1 0 0 0,-1 0 1 0 0,1 1-1 0 0,0-1 1 0 0,0 0-1 0 0,0 1 1 0 0,0-1-1 0 0,0 0 0 0 0,-1 0 1 0 0,1 1-1 0 0,0-1 1 0 0,0 0-1 0 0,0 0 0 0 0,-1 1 1 0 0,1-1-1 0 0,0 0 1 0 0,0 0-1 0 0,-1 0 0 0 0,1 0 1 0 0,0 1-1 0 0,-1-1 1 0 0,1 0-1 0 0,-5 4-2 0 0,3-2 7 0 0,1 1 33 0 0,0 0 64 0 0,-2-1 87 0 0,1-1 59 0 0,-1 1 253 0 0,1 7 333 0 0,1-4-359 0 0,0 0-50 0 0,-1-1-45 0 0,-1 0-39 0 0,0 2 138 0 0,-2 1 161 0 0,2-2-56 0 0,-5 7 526 0 0,-2 0-397 0 0,-1 0-86 0 0,7-2-40 0 0,0-6-227 0 0,1 0-101 0 0,2 0-84 0 0,-1 6 158 0 0,2-6 104 0 0,-2 0-48 0 0,-1 7-183 0 0,3-9-147 0 0,0 0-1 0 0,0 0 1 0 0,0 1-1 0 0,0-1 1 0 0,0 0-1 0 0,1 0 0 0 0,-1 0 1 0 0,1 1-1 0 0,-1-1 1 0 0,1 0-1 0 0,1 2-58 0 0,2 4 140 0 0,2-1-73 0 0,-2-3 78 0 0,-4 0-90 0 0,0 0-27 0 0,11 2 3 0 0,-6 1-10 0 0,-3-5-18 0 0,-1-1 0 0 0,0 1 0 0 0,0-1 0 0 0,1 0 0 0 0,-1 1 0 0 0,1-1 0 0 0,-1 0 0 0 0,1 0-1 0 0,-1 0 1 0 0,1 0 0 0 0,1 0-3 0 0,31 19 54 0 0,-18-12-43 0 0,-4-3 6 0 0,0-4 25 0 0,-9 0-41 0 0,0-1 1 0 0,0 0-1 0 0,0 1 0 0 0,0-1 0 0 0,0 1 0 0 0,0 0 1 0 0,0 0-1 0 0,-1 0 0 0 0,1 1 0 0 0,2 0-1 0 0,-3-1-1 0 0,0 0 0 0 0,0-1 0 0 0,1 1 0 0 0,-1-1 0 0 0,0 0 1 0 0,0 1-1 0 0,1-1 0 0 0,-1 0 0 0 0,0 0 0 0 0,1-1 0 0 0,-1 1 1 0 0,5-1-30 0 0,-5 1-116 0 0,0 0 42 0 0,2 0 0 0 0,0 0 100 0 0,4 0 114 0 0,-5 0-107 0 0,-1 0-44 0 0,1 0-87 0 0,0 0-111 0 0,-1 0-65 0 0,1 0-113 0 0,-2 0 162 0 0,0 0-35 0 0,0 0-35 0 0,0 0-39 0 0,1 0-39 0 0,-1 0-43 0 0,0 0-43 0 0,0 0-46 0 0,0 0-48 0 0,1 0-50 0 0,-1 0-52 0 0,0 0-54 0 0,2 0-619 0 0,-1 0-38 0 0,5 0-2920 0 0</inkml:trace>
  <inkml:trace contextRef="#ctx0" brushRef="#br0" timeOffset="40317.3373">4767 1167 7256 0 0,'0'0'165'0'0,"0"0"22"0"0,-2 0 7 0 0,-19 0-121 0 0,10 0 33 0 0,4 0 68 0 0,3 0-45 0 0,1 0 32 0 0,-2 0 195 0 0,3 0-133 0 0,-1 0 34 0 0,0 0 37 0 0,0 0 38 0 0,0 0 42 0 0,0 0 43 0 0,1 0 142 0 0,2-2-58 0 0,0 2-283 0 0,0-1-64 0 0,0 0-56 0 0,0 1-50 0 0,0 0-60 0 0,0 0-86 0 0,0 0-425 0 0,0 0 447 0 0,0-1 39 0 0,0 1 50 0 0,0-1 63 0 0,0 1 77 0 0,0-1 87 0 0,0 0 59 0 0,0-1 88 0 0,0 1 98 0 0,0-1 104 0 0,0 0 115 0 0,0-1 123 0 0,0 2-365 0 0,0-1 34 0 0,0 1 35 0 0,0-1 36 0 0,2 4-335 0 0,4 6-33 0 0,5 11 247 0 0,-8-12-284 0 0,-3-7-159 0 0,1 3 81 0 0,0 0 0 0 0,0-1 0 0 0,-1 1 1 0 0,1 0-1 0 0,-1-1 0 0 0,0 1 0 0 0,0 0 1 0 0,0 2-85 0 0,-1 15 372 0 0,0-8-180 0 0,1-3 13 0 0,0-1-58 0 0,0 11 140 0 0,2-8-102 0 0,2-4-57 0 0,0 3-8 0 0,-3 2-1 0 0,-1-1-17 0 0,3 0 41 0 0,2-2-81 0 0,-4-6-56 0 0,0 0-1 0 0,0-1 0 0 0,-1 1 1 0 0,1-1-1 0 0,-1 1 0 0 0,1 0 1 0 0,-1-1-1 0 0,0 1-5 0 0,0 12 54 0 0,0-11-44 0 0,0-3-10 0 0,10 18 57 0 0,-7-10-44 0 0,-3-7-14 0 0,0 0 1 0 0,1 0 0 0 0,-1 1 0 0 0,1-1 0 0 0,-1 0-1 0 0,1 0 1 0 0,0 0 0 0 0,0 0 0 0 0,0 0 0 0 0,0 0 0 0 0,0 0-1 0 0,0 0 1 0 0,2 8-45 0 0,-3 7-109 0 0,-1-8 81 0 0,2-8 6 0 0,0 0-8 0 0,3 3-45 0 0,-1 1-46 0 0,-1 1-48 0 0,-1-1-50 0 0,-1-3-182 0 0,0-2 166 0 0,0 0 58 0 0,0 0-47 0 0,0 0-196 0 0,0 0-373 0 0,0 1 98 0 0,0-1 114 0 0,0 1 99 0 0,0 0 83 0 0,0 0 3 0 0,0 0 75 0 0,0 0 80 0 0,0 2-326 0 0,0-2 254 0 0,0-1-69 0 0,0 1 88 0 0,0-2-58 0 0,0 3-1636 0 0,0-2-1136 0 0</inkml:trace>
  <inkml:trace contextRef="#ctx0" brushRef="#br0" timeOffset="40617.3426">4503 1084 7520 0 0,'0'0'217'0'0,"2"0"-6"0"0,1 0-193 0 0,0 0 63 0 0,0 0 57 0 0,0 0 48 0 0,3 0 221 0 0,0 0 91 0 0,0 0 46 0 0,8 0 784 0 0,-6 0-601 0 0,-4 0-416 0 0,0 0-55 0 0,0 0-66 0 0,0 0-78 0 0,-2 0 302 0 0,0 0-39 0 0,17 0 251 0 0,14 1 363 0 0,-11-3-403 0 0,-5-1-189 0 0,-9 0-239 0 0,-1 0-34 0 0,2 0 130 0 0,1 3-35 0 0,0 0-40 0 0,-1 0-44 0 0,-1 1-37 0 0,8 0 71 0 0,-13-1-144 0 0,0 1 0 0 0,0-1 1 0 0,0 0-1 0 0,0 0 1 0 0,0-1-1 0 0,0 1 1 0 0,0 0-1 0 0,0-1 0 0 0,0 0 1 0 0,1 0-26 0 0,10-7 14 0 0,-1 6-23 0 0,-5 2-27 0 0,-8 0 36 0 0,11 0-173 0 0,2 0-170 0 0,-11 0 48 0 0,-2 0-42 0 0,0 0 151 0 0,0 0-140 0 0,0 0-266 0 0,0 0 348 0 0,0 0 1 0 0,0 0-47 0 0,0 0-110 0 0,0 0-129 0 0,0 0-115 0 0,0 0 99 0 0,0 0-44 0 0,0 0-681 0 0,0 0-531 0 0,0 0-1010 0 0</inkml:trace>
  <inkml:trace contextRef="#ctx0" brushRef="#br0" timeOffset="40985.2645">4588 1505 8536 0 0,'0'0'249'0'0,"0"0"-1"0"0,0 0-183 0 0,2 0-38 0 0,1 0 785 0 0,-1 0-47 0 0,1 0-46 0 0,0 0-43 0 0,-1 0-43 0 0,1 0-41 0 0,0 0-41 0 0,0 0-37 0 0,0 0-38 0 0,-1 0-36 0 0,1 0-34 0 0,0 0-34 0 0,3 0 279 0 0,0 0-118 0 0,-1 0-130 0 0,0 0-84 0 0,1 0-75 0 0,-1 0-66 0 0,0 0-73 0 0,0 0-36 0 0,4 0-14 0 0,0 0-79 0 0,13 0-108 0 0,-15 0 128 0 0,-1 0 42 0 0,1 0 59 0 0,0 0 73 0 0,0 0 88 0 0,-1 0 104 0 0,0 0-283 0 0,0-1 0 0 0,-1 0 0 0 0,1 0 0 0 0,4-1-79 0 0,-4 0 77 0 0,1 0-1 0 0,-1 1 1 0 0,0 0 0 0 0,7 0-77 0 0,-7 1 49 0 0,1 0 0 0 0,0-1-1 0 0,-1 0 1 0 0,2-1-49 0 0,26-8 161 0 0,-6 2-40 0 0,-8 4-65 0 0,3-2-30 0 0,-4 0 38 0 0,27-14-50 0 0,-22 16-39 0 0,-18 0-27 0 0,2 0-67 0 0,2 2-73 0 0,-8 2 17 0 0,-1 0 50 0 0,1 0 46 0 0,-1-1 37 0 0,0 1 37 0 0,0-1 45 0 0,2-2 195 0 0,-2 2-194 0 0,0-1-90 0 0,0 2-17 0 0,-1-1-32 0 0,1 1-38 0 0,-1-1-40 0 0,1 1-46 0 0,-1-1-49 0 0,1 1-53 0 0,0-1-58 0 0,0 1-62 0 0,0 0-65 0 0,0 0-71 0 0,0 0-73 0 0,0 0-79 0 0,0 0-82 0 0,-1 0-999 0 0</inkml:trace>
  <inkml:trace contextRef="#ctx0" brushRef="#br0" timeOffset="42087.1369">5183 1191 10104 0 0,'0'0'230'0'0,"0"0"30"0"0,0 0 19 0 0,-1 1-118 0 0,0 0-83 0 0,-4 5-8 0 0,2-2 25 0 0,2-2-149 0 0,0 0 119 0 0,1 0 48 0 0,0-1 46 0 0,0 3 254 0 0,0 2 352 0 0,-1-4-466 0 0,1 1-31 0 0,-1-1-100 0 0,0-1-128 0 0,-3 11 701 0 0,8-1-110 0 0,-3-10-603 0 0,0 3 240 0 0,0 1 44 0 0,1 13 826 0 0,-3-9-689 0 0,1-5-217 0 0,-1 1-39 0 0,1-1-58 0 0,0 0-44 0 0,0 0-52 0 0,0-1-58 0 0,-1 6 237 0 0,1 0-4 0 0,0-2-34 0 0,1-1 10 0 0,1 1 47 0 0,1 2-68 0 0,0 0 55 0 0,9 28 775 0 0,-9-24-738 0 0,-2 1-103 0 0,-1-12-143 0 0,0-1-1 0 0,0 0 1 0 0,0 1 0 0 0,1-1 0 0 0,-1 0 0 0 0,0 1-1 0 0,1-1 1 0 0,-1 0 0 0 0,1 0 0 0 0,0 1 0 0 0,-1-1 0 0 0,1 0-1 0 0,0 0-14 0 0,0 0 12 0 0,-1 0-1 0 0,1 1 0 0 0,0-1 1 0 0,-1 0-1 0 0,1 0 0 0 0,-1 1 1 0 0,1-1-1 0 0,-1 0 0 0 0,0 1 1 0 0,0-1-1 0 0,1 0 0 0 0,-1 1 1 0 0,0-1-12 0 0,2 11 30 0 0,8 0 29 0 0,0-2 8 0 0,-4-4-3 0 0,-3-2-55 0 0,0-2 0 0 0,-1 0 50 0 0,-2-4-4 0 0,2-6-45 0 0,6 4-10 0 0,-6-6 0 0 0,-2-74-14 0 0,0 83 8 0 0,0 0 1 0 0,0-1-1 0 0,0 1 1 0 0,1 0-1 0 0,-1 0 1 0 0,0-1-1 0 0,1 1 1 0 0,-1 0-1 0 0,1 0 0 0 0,-1 0 1 0 0,1 0-1 0 0,-1 0 1 0 0,2-1 5 0 0,-2 1-5 0 0,1-1-1 0 0,0 1 1 0 0,0 0 0 0 0,-1-1 0 0 0,1 1-1 0 0,-1 0 1 0 0,1-1 0 0 0,-1 1 0 0 0,0-1-1 0 0,1 1 1 0 0,-1-1 0 0 0,0 1 0 0 0,0-2 5 0 0,0-10-17 0 0,0 7-38 0 0,0-1-56 0 0,0-16 53 0 0,0 9 41 0 0,0-5-32 0 0,0-17 38 0 0,0 24 11 0 0,-2 1 11 0 0,-4 7 32 0 0,12-4-22 0 0,-4 6 34 0 0,-2-1 15 0 0,0-1-71 0 0,0 1 60 0 0,0-1 73 0 0,2-4-122 0 0,8 4-10 0 0,2-4 0 0 0,0 6 0 0 0,24 2 0 0 0,-35 0 0 0 0,1 0 0 0 0,-1 1 0 0 0,0-1 0 0 0,1 0 0 0 0,-1 0 0 0 0,0 1 0 0 0,0-1 0 0 0,0 1 0 0 0,1-1 0 0 0,-1 1 0 0 0,0-1 0 0 0,0 1 0 0 0,0 0 0 0 0,0 0 0 0 0,5 2 0 0 0,18 13 78 0 0,0 4 12 0 0,-21-18-67 0 0,-1-2-8 0 0,-1 1 1 0 0,0-1-1 0 0,0 1 0 0 0,1 0 1 0 0,-1-1-1 0 0,0 1 0 0 0,0 0 1 0 0,0 0-1 0 0,1 0 0 0 0,-1 0 1 0 0,0 0-1 0 0,0 0 0 0 0,-1 0 0 0 0,1 0 1 0 0,0 0-1 0 0,0 1 0 0 0,0-1 1 0 0,-1 0-1 0 0,1 0 0 0 0,-1 1 1 0 0,1 0-16 0 0,1 1 23 0 0,1 1 34 0 0,0 1 0 0 0,1-1 0 0 0,0 0 0 0 0,0 0 0 0 0,3 2-57 0 0,0 1 91 0 0,-6-5 3 0 0,0 0-34 0 0,0 3-3 0 0,0 0-12 0 0,12 24 228 0 0,-6-12-162 0 0,0 0 39 0 0,-6-16-134 0 0,0 1-1 0 0,0-1 1 0 0,0 1-1 0 0,-1-1 1 0 0,1 1-1 0 0,-1 0 0 0 0,1 0 1 0 0,-1-1-1 0 0,0 1 1 0 0,1 0-1 0 0,-1 1-15 0 0,2 9 96 0 0,6-2-32 0 0,-5-6-141 0 0,-3 2 44 0 0,1-2 7 0 0,7 6-22 0 0,-5-6 82 0 0,-4 0 97 0 0,0 0 10 0 0,4 0-89 0 0,5 6-34 0 0,-7-7-53 0 0,0-1-65 0 0,0 0-55 0 0,-1-1-45 0 0,2 0-292 0 0,1-4-268 0 0,-1 1 460 0 0,1-1 80 0 0,0 0 40 0 0,0 0-264 0 0,0 0 42 0 0,-1 1-36 0 0,-2 2 29 0 0,1-1 47 0 0,-1 0 43 0 0,1 1 40 0 0,-1-1 38 0 0,0 0 33 0 0,1 0-119 0 0,-1 0 117 0 0,0 0 59 0 0,-1-3-198 0 0,1 3 236 0 0,0 0-7 0 0,0 1-35 0 0,0 0-44 0 0,0-1-51 0 0,0-1-432 0 0,0-1-101 0 0,0 2 141 0 0,1-1-37 0 0,0-2-760 0 0,2-1-572 0 0,4-2-1102 0 0,-7 7 3113 0 0</inkml:trace>
  <inkml:trace contextRef="#ctx0" brushRef="#br0" timeOffset="42351.853">5694 903 10160 0 0,'0'0'230'0'0,"0"0"30"0"0,0 0 19 0 0,0 0-30 0 0,0 0-83 0 0,0 1-37 0 0,0 0 138 0 0,0 3-157 0 0,1 0 97 0 0,-1 1 42 0 0,0 0 45 0 0,0 12 792 0 0,-1-11-655 0 0,0-3-211 0 0,0 0-37 0 0,-2 3 83 0 0,-3 12 574 0 0,5-11-508 0 0,2 1-84 0 0,0-1-69 0 0,4 2 237 0 0,-1-1 2 0 0,-3 3 98 0 0,-1 5 7 0 0,-1-8-247 0 0,1-1 0 0 0,0 0 0 0 0,0 1 0 0 0,1-1 0 0 0,1 8-276 0 0,3-4 398 0 0,-1 2 34 0 0,-3 3-93 0 0,-1 6-39 0 0,0 22 270 0 0,2-18-272 0 0,4 0 10 0 0,-3-14-201 0 0,0-1-40 0 0,2 0-2 0 0,-4-8-54 0 0,0-1 0 0 0,0 1 0 0 0,-1-1 1 0 0,1 1-1 0 0,0 0 0 0 0,-1-1 1 0 0,0 1-1 0 0,0 0 0 0 0,0 0-11 0 0,1 0 7 0 0,-1 1-1 0 0,1-1 0 0 0,0 1 1 0 0,-1-1-1 0 0,1 0 0 0 0,1 1 0 0 0,-1-1 1 0 0,0 0-1 0 0,1 0 0 0 0,2 3-6 0 0,5 13 9 0 0,-8-13-2 0 0,1-1-1 0 0,0 0 0 0 0,0 1 1 0 0,1-1-1 0 0,0 0 0 0 0,0 0 1 0 0,0 0-1 0 0,2 1-6 0 0,1 0-65 0 0,-2-2 44 0 0,-2-2-12 0 0,-1 0-51 0 0,0-2-93 0 0,-1 0-22 0 0,0 0 61 0 0,0 0 51 0 0,1 0 44 0 0,0 0 42 0 0,3 0 106 0 0,-2 0-123 0 0,-1 0-61 0 0,0 0-83 0 0,0 0-104 0 0,-1 0 22 0 0,0 0-63 0 0,1 0-67 0 0,-1 0-74 0 0,0 0-147 0 0,0 0 112 0 0,1 0 100 0 0,0 0 84 0 0,0 0-2 0 0,1 0 101 0 0,3 0-205 0 0,-4 0 280 0 0,-1 0-42 0 0,1 0-44 0 0,-1 0-61 0 0,2 0-418 0 0,0 0-111 0 0,0 0 139 0 0,-1-1-40 0 0,2 0-793 0 0,-2-2-598 0 0,0-4-1152 0 0</inkml:trace>
  <inkml:trace contextRef="#ctx0" brushRef="#br0" timeOffset="42352.853">5755 1132 11432 0 0,'-2'2'256'0'0,"0"0"-202"0"0,0 0 41 0 0,-10 10 521 0 0,9-9-505 0 0,1-2-103 0 0,-1 5 87 0 0,3 3-76 0 0,1-8-20 0 0,-1-1 1 0 0,0 0 0 0 0,0 1 0 0 0,0-1-1 0 0,0 1 1 0 0,0-1 0 0 0,0 1-1 0 0,0-1 1 0 0,0 0 0 0 0,0 1-1 0 0,0-1 1 0 0,0 1 0 0 0,0-1-1 0 0,0 1 1 0 0,0-1 0 0 0,-1 0 0 0 0,1 1-1 0 0,0-1 1 0 0,0 1 0 0 0,-1-1 0 0 0,-1 2-7 0 0,-1 0 44 0 0,1-1 49 0 0,1 1 50 0 0,0 0 52 0 0,0 3 54 0 0,0 2 204 0 0,-4-2 271 0 0,1 0-9 0 0,2 2-279 0 0,2-3-263 0 0,0 6 443 0 0,0-6-387 0 0,0-1-96 0 0,0-1-104 0 0,0 0 258 0 0,1-2-206 0 0,0 0-41 0 0,7 2-42 0 0,-6 6-119 0 0,-1-8-51 0 0,1 1 75 0 0,1 0 46 0 0,1 0 27 0 0,-2 0-40 0 0,0-1-35 0 0,-1 1 45 0 0,1 0 32 0 0,0 0 39 0 0,1 1 7 0 0,-1 0-94 0 0,0-1-91 0 0,-1-1 36 0 0,0 0-38 0 0,1 1-208 0 0,-1-1 138 0 0,1 0-36 0 0,-1 0-40 0 0,0 1-41 0 0,1-1-45 0 0,0 0-47 0 0,8 0-1143 0 0</inkml:trace>
  <inkml:trace contextRef="#ctx0" brushRef="#br0" timeOffset="42755.3338">5913 1398 10856 0 0,'0'0'241'0'0,"0"0"38"0"0,0 0 14 0 0,0 0-21 0 0,0 0-154 0 0,0 0-37 0 0,0 0 94 0 0,0 0 194 0 0,0 0 349 0 0,0-2 33 0 0,1-4-406 0 0,1 2-60 0 0,1 0-5 0 0,4 0 58 0 0,2-4 143 0 0,-7 0-75 0 0,-2 8-390 0 0,0-1 1 0 0,0 1 0 0 0,0-1-1 0 0,0 1 1 0 0,0 0 0 0 0,0-1-1 0 0,0 1 1 0 0,0-1 0 0 0,0 1-1 0 0,0 0 1 0 0,0-1 0 0 0,0 1-1 0 0,0 0 1 0 0,1-1 0 0 0,-1 1-1 0 0,0-1 1 0 0,0 1 0 0 0,0 0-1 0 0,1-1 1 0 0,-1 1 0 0 0,0 0 0 0 0,0 0-1 0 0,1-1 1 0 0,-1 1 0 0 0,0 0-1 0 0,0-1 1 0 0,1 1 0 0 0,-1 0-1 0 0,1 0-16 0 0,4-6 288 0 0,-2-4-104 0 0,0-1 22 0 0,5 0 48 0 0,-6 8-177 0 0,0 1 0 0 0,0 0 0 0 0,0-1 0 0 0,0 0 0 0 0,-1 1 0 0 0,1-3-77 0 0,8-16 425 0 0,-8 18-369 0 0,-1 0 0 0 0,1 1 0 0 0,-1-1 0 0 0,1 1 0 0 0,0-1 0 0 0,1 0-56 0 0,4-7 95 0 0,-2-4-7 0 0,-4 12-77 0 0,-1 0-1 0 0,0 0 1 0 0,1 1 0 0 0,0-1-1 0 0,-1 0 1 0 0,1 0 0 0 0,0 0-1 0 0,0 1 1 0 0,0-1-1 0 0,0 0 1 0 0,1 1 0 0 0,-1-1-1 0 0,0 0-10 0 0,5-5 50 0 0,1-5 85 0 0,2-3 72 0 0,-7 13-68 0 0,-1-1-63 0 0,-1 0-40 0 0,0-1-26 0 0,-1 2 23 0 0,2-2-28 0 0,-1 0-55 0 0,-1-6-247 0 0,0 8 271 0 0,0 0 55 0 0,-7-2-48 0 0,1-6 19 0 0,4 9 0 0 0,-13 2 14 0 0,15-1-9 0 0,0 0 0 0 0,-1 0 0 0 0,1 1 0 0 0,0-1 0 0 0,-1 0 0 0 0,1 1 0 0 0,0-1 0 0 0,-1 1 0 0 0,1-1-1 0 0,0 1 1 0 0,0 0 0 0 0,0-1 0 0 0,-1 1-5 0 0,1 0 1 0 0,0 0-1 0 0,0-1 0 0 0,0 1 0 0 0,-1 0 0 0 0,1-1 0 0 0,0 1 0 0 0,-1-1 1 0 0,1 0-1 0 0,0 1 0 0 0,-1-1 0 0 0,1 0 0 0 0,0 0 0 0 0,-1 0 0 0 0,0 1 0 0 0,-1-1 0 0 0,1 1 0 0 0,-1 0 0 0 0,1 0 0 0 0,-1 0 0 0 0,1 0 0 0 0,-1 0 0 0 0,1 1 0 0 0,0-1 0 0 0,0 1 0 0 0,0-1 0 0 0,0 1 0 0 0,0 0 0 0 0,0 0 0 0 0,0 0 0 0 0,-1 2 0 0 0,-6 7 0 0 0,0 1 0 0 0,-3 5 0 0 0,9-12 0 0 0,-3 7 0 0 0,0 0 0 0 0,0 0 0 0 0,2 0 0 0 0,-4 13 0 0 0,4-13 0 0 0,3-7 0 0 0,0 0 0 0 0,0 0 0 0 0,1 0 0 0 0,-1 1 0 0 0,1-1 0 0 0,1 0 0 0 0,-1 0 0 0 0,1 1 0 0 0,0-1 0 0 0,0 1 0 0 0,7 2 0 0 0,-4 8 0 0 0,4-10 0 0 0,-2 4-16 0 0,-5-9 15 0 0,-1-1-1 0 0,0 1 1 0 0,1 0-1 0 0,-1-1 0 0 0,0 1 1 0 0,1 0-1 0 0,-1-1 1 0 0,1 1-1 0 0,-1-1 1 0 0,1 1-1 0 0,-1 0 1 0 0,1-1-1 0 0,-1 1 1 0 0,1-1-1 0 0,0 0 1 0 0,-1 1-1 0 0,1-1 0 0 0,0 1 1 0 0,-1-1-1 0 0,1 0 1 0 0,0 0-1 0 0,0 1 1 0 0,-1-1-1 0 0,1 0 1 0 0,0 0-1 0 0,0 0 1 0 0,-1 0-1 0 0,1 0 0 0 0,0 0 1 0 0,0 0-1 0 0,0 0 2 0 0,0 0-3 0 0,1 0 0 0 0,-1 0-1 0 0,1 1 1 0 0,-1-1-1 0 0,0 0 1 0 0,0 1 0 0 0,1-1-1 0 0,-1 1 1 0 0,0-1 0 0 0,1 1-1 0 0,-1-1 1 0 0,0 1-1 0 0,0 0 4 0 0,0 0-10 0 0,0 0 0 0 0,1-1 0 0 0,-1 1 0 0 0,0-1 0 0 0,0 1-1 0 0,1-1 1 0 0,-1 1 0 0 0,0-1 0 0 0,1 0 0 0 0,-1 1 0 0 0,0-1 0 0 0,1 0-1 0 0,-1 0 11 0 0,24 0-259 0 0,-1 0-62 0 0,0 0-81 0 0,-3 0-104 0 0,-12 0 231 0 0,-2-1 54 0 0,1-1 5 0 0,3-2-56 0 0,-2 2 25 0 0,-3 0 48 0 0,-1 1-2 0 0,1 1-42 0 0,1-1-242 0 0,-1-1 87 0 0,0-1-4 0 0,2-4-139 0 0,-2 1-23 0 0,0 3 94 0 0,-1 2-11 0 0,1 0-105 0 0,-1 1-3 0 0,2 0-78 0 0,-2 0 147 0 0,-2-1-16 0 0,-1 1 220 0 0,0-1-38 0 0,0 0-219 0 0,1-1-85 0 0,0-1-214 0 0,1-1-530 0 0,-4 4 1387 0 0</inkml:trace>
  <inkml:trace contextRef="#ctx0" brushRef="#br0" timeOffset="43373.6115">6274 1278 8352 0 0,'0'-5'100'0'0,"1"1"60"0"0,-1-9 431 0 0,-1 8-482 0 0,-2-1-39 0 0,0-1-51 0 0,-1-2-63 0 0,4 8-18 0 0,-1 0 69 0 0,1 0 63 0 0,0-1 53 0 0,-1 0 123 0 0,1 0 65 0 0,0-5 866 0 0,0 4-741 0 0,0 2-218 0 0,0-1-76 0 0,0 1 446 0 0,0 0-228 0 0,-6 1 613 0 0,-1 0-158 0 0,2 0-314 0 0,1 0-127 0 0,0 0-51 0 0,2 1-101 0 0,-1-1-52 0 0,1 1-58 0 0,1-1-65 0 0,-4 9 373 0 0,2-3-178 0 0,-3-1-35 0 0,5-4-180 0 0,1-1 0 0 0,-1 0 0 0 0,0 0 0 0 0,1 1 0 0 0,-1-1 0 0 0,0 0 0 0 0,1 1 0 0 0,-1-1 0 0 0,0 1 0 0 0,1-1-1 0 0,-1 1 1 0 0,1-1 0 0 0,-1 1 0 0 0,1-1 0 0 0,-1 1 0 0 0,1-1 0 0 0,0 1 0 0 0,-1 0 0 0 0,1-1 0 0 0,0 1-1 0 0,-1-1 1 0 0,1 1 0 0 0,0 0 0 0 0,0 0 0 0 0,0-1 0 0 0,-1 1 0 0 0,1 0 0 0 0,0-1 0 0 0,0 1 0 0 0,0 0 0 0 0,0 0-1 0 0,0-1 1 0 0,0 1 0 0 0,0 0 0 0 0,1-1 0 0 0,-1 1-27 0 0,0 5 115 0 0,-2 5 205 0 0,-6 0-4 0 0,5-6 56 0 0,3 2-113 0 0,0-1-108 0 0,1 0-103 0 0,-1-4-82 0 0,2 10 34 0 0,-1-11 0 0 0,-1 0 0 0 0,1 0 0 0 0,0 0 0 0 0,0 0 0 0 0,0 0 0 0 0,0-1 0 0 0,0 1 0 0 0,0 0 0 0 0,0 0 0 0 0,0-1 0 0 0,0 1 0 0 0,1 0 0 0 0,-1-1 0 0 0,1 1 0 0 0,-1-1 0 0 0,0 1 0 0 0,1-1 0 0 0,-1 1 0 0 0,0-1 0 0 0,0 1 0 0 0,0 0 0 0 0,0 0 0 0 0,0-1 0 0 0,0 1 0 0 0,0 0 0 0 0,0 0 0 0 0,0 0 0 0 0,0 0 0 0 0,0 1 0 0 0,0 1 0 0 0,4 4 0 0 0,13-5 0 0 0,-16-2-4 0 0,-1 0 0 0 0,1 0 1 0 0,-1 0-1 0 0,0-1 0 0 0,1 1 0 0 0,-1 0 0 0 0,1-1 0 0 0,-1 1 0 0 0,1-1 0 0 0,-1 0 0 0 0,0 1 0 0 0,1-1 0 0 0,0-1 4 0 0,-1 2-4 0 0,0-1 1 0 0,0 0 0 0 0,0 1-1 0 0,0-1 1 0 0,0 1-1 0 0,1-1 1 0 0,-1 1 0 0 0,0 0-1 0 0,0-1 1 0 0,1 1-1 0 0,-1 0 1 0 0,0 0-1 0 0,1 0 4 0 0,3 0 2 0 0,3-1-5 0 0,5-11 9 0 0,-3 1 3 0 0,4-11 121 0 0,-9 18-98 0 0,-2 1-60 0 0,1-4-70 0 0,4-3-90 0 0,-6 7 37 0 0,-1 1 55 0 0,0 0 34 0 0,-1-1 31 0 0,0 0 6 0 0,0 2-24 0 0,0 1 20 0 0,1-1-48 0 0,-1 0 57 0 0,3-3 124 0 0,-2 2-97 0 0,0 1-45 0 0,0 0-45 0 0,0 0-69 0 0,0 0-77 0 0,0 1-92 0 0,-1 0-105 0 0,-2-2 210 0 0,-6-7 7 0 0,6 7 28 0 0,2 2 11 0 0,0-5-65 0 0,-2 2-246 0 0,0 4 212 0 0,1 0 131 0 0,0 0 63 0 0,-1 0 46 0 0,1 0 45 0 0,0 0 44 0 0,-1 2-213 0 0,2 0 68 0 0,-1 0 43 0 0,2 1 20 0 0,-1-2-28 0 0,1 6-64 0 0,0-1 44 0 0,1 1 26 0 0,3 2 21 0 0,-4-7 20 0 0,2 9-49 0 0,-2 2 38 0 0,3-6 13 0 0,-3-6 0 0 0,0 0 0 0 0,0 1 0 0 0,0-1 0 0 0,-1 0 0 0 0,1 1 0 0 0,0-1 0 0 0,-1 1 0 0 0,0-1 0 0 0,0 0 0 0 0,0 3 1 0 0,1-1-8 0 0,-1 1 0 0 0,1 0 0 0 0,0-1 0 0 0,0 1 0 0 0,0-1-1 0 0,1 1 1 0 0,0 1 8 0 0,8 21 16 0 0,-8-24 3 0 0,-1 1-1 0 0,0 0 1 0 0,-1 0-1 0 0,1-1 1 0 0,-1 1 0 0 0,1 1-19 0 0,0 10 99 0 0,4 3-2 0 0,-1-2 7 0 0,-2-3 10 0 0,-2-9-76 0 0,0 0 1 0 0,0-1-1 0 0,1 1 0 0 0,0-1 0 0 0,0 1 0 0 0,0-1 1 0 0,0 1-39 0 0,4 14 195 0 0,-3-2 10 0 0,-2-13-92 0 0,0 1-33 0 0,0 5-3 0 0,0-1-76 0 0,0 12-86 0 0,0-13 89 0 0,0-1 36 0 0,0 2 73 0 0,0 0 94 0 0,0-4-51 0 0,0 0 37 0 0,0 0 39 0 0,0 0 44 0 0,0 0 47 0 0,0-1 49 0 0,0 1 54 0 0,0 0 57 0 0,-1-7-253 0 0,1-1-38 0 0,-2-2 95 0 0,-2-2-78 0 0,1 3-135 0 0,-1-2-4 0 0,-4-6 65 0 0,5 7-94 0 0,0 1 0 0 0,1 0 0 0 0,0-1 0 0 0,-1-5-41 0 0,1-2 29 0 0,3 11-29 0 0,-1 0 0 0 0,0 0 0 0 0,-1 0 0 0 0,1 0 0 0 0,0 0 0 0 0,-1 0 0 0 0,1 0 0 0 0,-1 0 0 0 0,1 0 0 0 0,-1 0 0 0 0,0 0 0 0 0,-1-1 0 0 0,2 2 0 0 0,-1-1 0 0 0,0 0 0 0 0,0 0 0 0 0,0 0 0 0 0,1 0 0 0 0,-1 0 0 0 0,1 0 0 0 0,0 0 0 0 0,0 0 0 0 0,-1 0 0 0 0,1 0 0 0 0,0-1 0 0 0,0-2 0 0 0,0-1 0 0 0,-1 0 0 0 0,0 1 0 0 0,0-1 0 0 0,0 1 0 0 0,-1-1 0 0 0,0 1 0 0 0,0 0 0 0 0,-2-4 0 0 0,-2-7-21 0 0,5 9-3 0 0,-1 1 1 0 0,2 0 0 0 0,-1-1-1 0 0,1 1 1 0 0,0-5 23 0 0,0 8-6 0 0,0-5-27 0 0,0 4-9 0 0,-1 1-1 0 0,1-1 1 0 0,0 1-1 0 0,0-1 1 0 0,0 1-1 0 0,1-1 0 0 0,0 1 1 0 0,-1-1-1 0 0,1 0 43 0 0,5 0-92 0 0,-3 2-34 0 0,-2-4-45 0 0,-1 4-121 0 0,0 0-11 0 0,1-2 183 0 0,0 2-50 0 0,1-1-40 0 0,0 0-34 0 0,6-7-630 0 0,0 0 172 0 0,-6 8 240 0 0,-2 2 266 0 0,0 0-36 0 0,1 0-42 0 0,-1 0-38 0 0,0-1-211 0 0,2 0-44 0 0,1-2-226 0 0,2-2-439 0 0,-3 3-864 0 0</inkml:trace>
  <inkml:trace contextRef="#ctx0" brushRef="#br0" timeOffset="77972.0017">6570 1134 9904 0 0,'0'0'222'0'0,"0"0"30"0"0,0 0 20 0 0,0 0-112 0 0,-2 0-82 0 0,-3 0-8 0 0,0-2 26 0 0,4 1 63 0 0,0 1-106 0 0,0-1-65 0 0,-1-1-72 0 0,2 1 91 0 0,-1 0 66 0 0,0 0 93 0 0,0 1-39 0 0,1 0 33 0 0,-1-1 113 0 0,0 0 73 0 0,0 1 84 0 0,0-1 90 0 0,-1 0-268 0 0,1 1 76 0 0,-1 0 63 0 0,1 0 53 0 0,-1 0 449 0 0,1 4 1321 0 0,2-2-1502 0 0,0 0-105 0 0,-1-1-355 0 0,1-1-41 0 0,-1 1-45 0 0,1 0-51 0 0,0 0-48 0 0,0-1-111 0 0,1 1-121 0 0,-2-1 33 0 0,1 0-34 0 0,0 0 325 0 0,0 1-34 0 0,1 1 40 0 0,0 0-86 0 0,1 4-5 0 0,-2-5 5 0 0,-1-1-64 0 0,2 4 114 0 0,0 0 42 0 0,1 2 210 0 0,-1-2-179 0 0,0-1-113 0 0,1 0-107 0 0,1 2 134 0 0,0 0 0 0 0,0 0-1 0 0,-1 1 1 0 0,0-1-1 0 0,0 1 1 0 0,0 0-1 0 0,1 5-114 0 0,6 13 297 0 0,-9-24-289 0 0,-1 1 0 0 0,1 0 1 0 0,-1-1-1 0 0,1 1 0 0 0,-1 0 0 0 0,1-1 0 0 0,0 1 0 0 0,-1-1 0 0 0,1 1 0 0 0,0-1 0 0 0,0 1 0 0 0,-1-1 0 0 0,1 1 0 0 0,0-1 0 0 0,0 0 0 0 0,0 1-9 0 0,7 4 85 0 0,6 17 45 0 0,-1-10-79 0 0,-7-7-34 0 0,-4-2-19 0 0,-1 1 12 0 0,7 8 50 0 0,-5-12-74 0 0,-2 0 4 0 0,1 0-106 0 0,-1 1 71 0 0,-1 1-1 0 0,0-1 0 0 0,0 1 0 0 0,0-1 1 0 0,1 0-1 0 0,-1 1 0 0 0,1-1 0 0 0,-1 0 1 0 0,1 1-1 0 0,0-1 0 0 0,-1 0 0 0 0,2 1 46 0 0,7 8-455 0 0,0-4-33 0 0,-4-5 196 0 0,0 0-40 0 0,-3-1-110 0 0,-1 1 254 0 0,0 0-35 0 0,0 0-41 0 0,1 1-36 0 0,0 1-204 0 0,1-1-44 0 0,-2-1-217 0 0,0 0-424 0 0,-1-1 434 0 0,0 0 162 0 0,0 0 2 0 0,0 0 252 0 0,0 0-34 0 0,0 0-36 0 0,0 0-35 0 0,0 0-529 0 0,0 0-310 0 0,0 0-773 0 0</inkml:trace>
  <inkml:trace contextRef="#ctx0" brushRef="#br0" timeOffset="78587.3471">6901 995 10752 0 0,'-3'-3'75'0'0,"-2"-2"236"0"0,2 7-30 0 0,2 0-225 0 0,-1 0-35 0 0,-3 0 12 0 0,2-2 90 0 0,3 0-123 0 0,-2 0 254 0 0,2 0 5 0 0,0 2 37 0 0,0 1 83 0 0,-1-1-77 0 0,-3 2 418 0 0,2-3-475 0 0,1 0 51 0 0,0 1 70 0 0,0 0 93 0 0,0-1-91 0 0,0 1 57 0 0,1 1 63 0 0,0 0 70 0 0,0 3 63 0 0,-1 1-110 0 0,0 3-44 0 0,1-1-80 0 0,0-6-279 0 0,0-1-1 0 0,0 1 1 0 0,0-1 0 0 0,1 1-1 0 0,-1-1 1 0 0,0 1 0 0 0,1-1-1 0 0,0 1 1 0 0,0 0-108 0 0,5 11 315 0 0,-5-12-264 0 0,0 1 0 0 0,0-1 1 0 0,-1 1-1 0 0,1-1 0 0 0,-1 1 0 0 0,0-1 0 0 0,0 3-51 0 0,0-3 36 0 0,0 0-1 0 0,0-1 1 0 0,1 1 0 0 0,-1 0-1 0 0,0 0 1 0 0,1-1-1 0 0,-1 1 1 0 0,1 0-1 0 0,0-1 1 0 0,-1 1-1 0 0,1-1 1 0 0,0 1-1 0 0,0-1 1 0 0,0 1-1 0 0,0-1 1 0 0,2 2-36 0 0,2 4 162 0 0,0 3-69 0 0,4 22 96 0 0,7 18 204 0 0,-5-28-243 0 0,3-3-90 0 0,10 17 12 0 0,-18-30-72 0 0,-4-4 0 0 0,1 1 0 0 0,-1-1 0 0 0,1 0 0 0 0,-1 1 0 0 0,1-1 0 0 0,0 0 0 0 0,7 5 23 0 0,-9-6-21 0 0,-1-1 0 0 0,1 1 0 0 0,-1 0 0 0 0,1-1 0 0 0,0 0 0 0 0,-1 1 1 0 0,1-1-1 0 0,0 1 0 0 0,-1-1 0 0 0,1 0 0 0 0,0 1 0 0 0,-1-1 0 0 0,1 0 0 0 0,0 0 0 0 0,-1 1 0 0 0,1-1 0 0 0,0 0 0 0 0,0 0 0 0 0,-1 0 0 0 0,2 0-2 0 0,10 0-10 0 0,-5 0-30 0 0,-2 2-27 0 0,0 1-56 0 0,3 3-143 0 0,-7-6 246 0 0,-1 0-1 0 0,1 0 1 0 0,-1 0 0 0 0,1 0-1 0 0,-1 0 1 0 0,1 0-1 0 0,-1 0 1 0 0,1 0 0 0 0,0 0-1 0 0,-1 0 1 0 0,1 0-1 0 0,-1 0 1 0 0,1 0 0 0 0,-1 0-1 0 0,1 0 1 0 0,-1 0-1 0 0,1-1 1 0 0,0 1 20 0 0,2-2-104 0 0,0 0-64 0 0,-1 1-55 0 0,-1 0-106 0 0,0 0 118 0 0,0 1-35 0 0,0-1-38 0 0,0 1-41 0 0,1-1-43 0 0,-1 1-47 0 0,0 0-50 0 0,0-1-51 0 0,0 1-56 0 0,1 0-59 0 0,-1 0-60 0 0,1 0-63 0 0,0 0-511 0 0,1 0-33 0 0,4 0-2715 0 0</inkml:trace>
  <inkml:trace contextRef="#ctx0" brushRef="#br0" timeOffset="79637.0952">7211 1168 11888 0 0,'0'0'266'0'0,"0"0"44"0"0,0 0 14 0 0,1 0-132 0 0,0 0-91 0 0,3 1-16 0 0,-3 4-42 0 0,-4-1-26 0 0,1-2 22 0 0,2-2-16 0 0,0 2 83 0 0,0 1-81 0 0,0-1-7 0 0,0-1 28 0 0,-1 0 25 0 0,1 0 41 0 0,0 0 18 0 0,-1 0 39 0 0,0 0 45 0 0,0 0 49 0 0,-6 11 457 0 0,5-6-364 0 0,1 2 135 0 0,1-3-194 0 0,0 0 44 0 0,-2 5 26 0 0,-2-1-98 0 0,-4 9 74 0 0,5-10-257 0 0,-1 3 3 0 0,2-3 38 0 0,1 1 71 0 0,1-3-55 0 0,0 0 34 0 0,0 9-89 0 0,0 30 337 0 0,2-36-357 0 0,8 3-35 0 0,0 1 8 0 0,-6-1-20 0 0,6 0 22 0 0,-9-11-42 0 0,0 0 0 0 0,0 1 0 0 0,1-1 0 0 0,-1-1 0 0 0,0 1 0 0 0,0 0 0 0 0,1 0 0 0 0,-1 0 0 0 0,1-1 0 0 0,-1 1-1 0 0,5 0 1 0 0,0 0-1 0 0,0-1 1 0 0,0 1-1 0 0,6-2 0 0 0,-4 1 9 0 0,-2-2 34 0 0,12-8-33 0 0,-15 8-10 0 0,0 0 0 0 0,0-1 0 0 0,-1 1 0 0 0,1-1 0 0 0,-1 0 0 0 0,0 1 0 0 0,0-1 0 0 0,0 0 0 0 0,0-1 0 0 0,0 1 0 0 0,-1 0 0 0 0,0 1 0 0 0,1 0 0 0 0,-1-1 0 0 0,1 1 0 0 0,-1 0 0 0 0,1 0 0 0 0,0 0 0 0 0,0 0 0 0 0,0 0 0 0 0,0 1 0 0 0,0-1 0 0 0,0 1 0 0 0,1-1 0 0 0,1 2 0 0 0,-2-1 0 0 0,2-10 0 0 0,0-1 0 0 0,6-10 20 0 0,-9 19-16 0 0,1 0 0 0 0,0-1 0 0 0,-1 1 0 0 0,0 0 0 0 0,0 0 0 0 0,0-1 0 0 0,0 1 0 0 0,0 0 0 0 0,-1-1 0 0 0,0 1 0 0 0,1-1-4 0 0,-1 3 1 0 0,-1 1-1 0 0,1 0 0 0 0,0-1 0 0 0,0 1 1 0 0,0-1-1 0 0,0 1 0 0 0,0 0 0 0 0,0-1 1 0 0,0 1-1 0 0,0-1 0 0 0,0 1 0 0 0,0 0 0 0 0,0-1 1 0 0,1 1-1 0 0,-1-1 0 0 0,0 1 0 0 0,0 0 1 0 0,0-1-1 0 0,0 1 0 0 0,1 0 0 0 0,-1-1 1 0 0,0 1-1 0 0,0 0 0 0 0,1-1 0 0 0,-1 1 0 0 0,0 0 1 0 0,0 0-1 0 0,1-1 0 0 0,-1 1 0 0 0,0 0 1 0 0,1 0-1 0 0,-1 0 0 0 0,0-1 0 0 0,1 1 1 0 0,-1 0-1 0 0,1 0 0 0 0,-1 0 0 0 0,0 0 0 0 0,1 0 1 0 0,-1 0-1 0 0,0 0 0 0 0,1 0 0 0 0,-1 0 1 0 0,1 0-1 0 0,-1 0 0 0 0,1 0 0 0 0,1-4 54 0 0,-2-4-58 0 0,0 8 7 0 0,0-37-3 0 0,0 34 1 0 0,0-2 4 0 0,0-1 43 0 0,2-4-38 0 0,-2 10-10 0 0,0-1 0 0 0,1 1 0 0 0,-1-1 0 0 0,0 1 0 0 0,1-1 0 0 0,-1 0 0 0 0,1 1 0 0 0,-1 0 0 0 0,1-1 0 0 0,-1 1 0 0 0,1-1 0 0 0,-1 1 0 0 0,1-1 0 0 0,-1 1 0 0 0,1 0 0 0 0,0-1 0 0 0,0 3 0 0 0,1-1 0 0 0,0 1 0 0 0,-1-1 0 0 0,1 1 0 0 0,-1 0 0 0 0,1 0 0 0 0,-1-1 0 0 0,0 1 0 0 0,0 0 0 0 0,1 1 0 0 0,4 10-1 0 0,-3-6 4 0 0,0 0 0 0 0,1 0 0 0 0,-1-1 0 0 0,1 1-1 0 0,1-1 1 0 0,1 2-3 0 0,18 28 224 0 0,-20-33-196 0 0,-1 1 0 0 0,0 0-1 0 0,0-1 1 0 0,0 1-1 0 0,0 1-27 0 0,4 8 86 0 0,13 11 74 0 0,-7 7 182 0 0,-8-16-153 0 0,1-1 40 0 0,-3-3-27 0 0,-3 6-54 0 0,-1-11-84 0 0,0 2 29 0 0,-3 4 208 0 0,1-8-226 0 0,1 0-62 0 0,1 0 26 0 0,1-1-1 0 0,-1 1 0 0 0,1-1 0 0 0,-1 1 0 0 0,1 0 1 0 0,1 2-39 0 0,-1-4 21 0 0,0 1 0 0 0,0-1 0 0 0,0 0 1 0 0,0 1-1 0 0,0-1 0 0 0,0 0 0 0 0,-1 0 1 0 0,1 1-1 0 0,-1-1 0 0 0,1 0 1 0 0,-1 0-1 0 0,0 0 0 0 0,0 1 0 0 0,0-1 1 0 0,0 0-1 0 0,0 0 0 0 0,-1-1 0 0 0,0 3-21 0 0,-1 0 58 0 0,-1 0 0 0 0,1 0 0 0 0,1 1 0 0 0,-1-1 0 0 0,1 1 0 0 0,-1 0-58 0 0,1 0 40 0 0,-6 6 114 0 0,-10 0-36 0 0,13-10-86 0 0,1-1 0 0 0,-1 1 0 0 0,1-1 0 0 0,-1 1 0 0 0,0-1 0 0 0,-3-1-32 0 0,-4-1 48 0 0,8 0-22 0 0,0 0-16 0 0,1 1-1 0 0,-1-1 1 0 0,1 0-1 0 0,-1 0 1 0 0,1 0-1 0 0,0-1 1 0 0,-1 1-1 0 0,1-1 1 0 0,0 0-1 0 0,1 0 1 0 0,-1 0-1 0 0,0-1-9 0 0,1-1 2 0 0,-1 1-1 0 0,1 0 1 0 0,-1 0-1 0 0,0 0 1 0 0,0 0-1 0 0,0 0 1 0 0,0 0-1 0 0,-1 1-1 0 0,0-1 0 0 0,1 0 0 0 0,1 0 0 0 0,-1 0 0 0 0,1 0 0 0 0,-1-1 0 0 0,1 1 0 0 0,1-1 0 0 0,-1 1 0 0 0,-1-5 0 0 0,-7-17 0 0 0,10 24-6 0 0,-1 0 1 0 0,0 0-1 0 0,1 0 0 0 0,0-1 0 0 0,-1 1 0 0 0,1 0 1 0 0,0-1-1 0 0,0 1 0 0 0,0 0 0 0 0,1 0 0 0 0,-1-1 6 0 0,0-4-45 0 0,0-38-210 0 0,0 31 133 0 0,0 1-54 0 0,1 5 15 0 0,0 2 47 0 0,0 0 21 0 0,2 0 0 0 0,1-1-9 0 0,-3 2-6 0 0,0-1-24 0 0,-1-2-51 0 0,1 2 78 0 0,0 0-48 0 0,0 0-41 0 0,1 0-38 0 0,1-2-86 0 0,0 1-36 0 0,11-12-831 0 0,-12 16 934 0 0,1 0-41 0 0,-1 1-43 0 0,-1-1-46 0 0,1 0-46 0 0,-1 0-50 0 0,-1 0-52 0 0,1-1-52 0 0,1-9-1268 0 0,8 1-7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05T22:41:44.0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0 12240 0 0,'-20'0'357'0'0,"16"1"-127"0"0,4 0-105 0 0,0-1-125 0 0,0 4 91 0 0,-2 0-53 0 0,-8-2-23 0 0,8-2 32 0 0,-1 0 85 0 0,1 0 45 0 0,0 0 44 0 0,0 0 65 0 0,-6 1 967 0 0,6 0-973 0 0,1-1-59 0 0,-3 6 417 0 0,2-3-125 0 0,-4-2-92 0 0,4-1 163 0 0,2 0-22 0 0,0 1-551 0 0,0 2 113 0 0,0-1 100 0 0,0 0 138 0 0,1 0 274 0 0,2 0-26 0 0,-1-2-297 0 0,1 0-147 0 0,0 0-117 0 0,9 2 32 0 0,-6 2-51 0 0,-4-3-27 0 0,-1 0 1 0 0,1 0-1 0 0,0 0 0 0 0,-1-1 0 0 0,1 1 1 0 0,0 0-1 0 0,0-1 0 0 0,1 1-3 0 0,-2-1-5 0 0,0 0 0 0 0,0 0 0 0 0,0 0 0 0 0,0 0 0 0 0,0 0 0 0 0,0 0 0 0 0,0-1 0 0 0,-1 1 0 0 0,1 0 0 0 0,0 0 0 0 0,0-1 0 0 0,0 1 0 0 0,0-1 5 0 0,5-3-57 0 0,-1 1 27 0 0,0 2-33 0 0,0 0-42 0 0,2 0-65 0 0,-3 1 85 0 0,1 0-97 0 0,1 0-60 0 0,8 0-390 0 0,-11 0 466 0 0,1 0 33 0 0,-1 0 33 0 0,-2 0 82 0 0,4 0-562 0 0,-1 0 48 0 0,-1 0 43 0 0,0 0 35 0 0,3 0-359 0 0,6 0-952 0 0,-9 0 1184 0 0,2 0-52 0 0,7 0-1223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05T22:41:09.8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700 289 13104 0 0,'0'0'297'0'0,"0"0"39"0"0,0 0 19 0 0,0 0-145 0 0,0 0-99 0 0,0 0 25 0 0,0 0-44 0 0,0 0 108 0 0,-2 0 220 0 0,2 0-249 0 0,-1 0-37 0 0,-6-3 307 0 0,5 1-223 0 0,1 1-71 0 0,1 0 33 0 0,-1 0 39 0 0,2 0 46 0 0,-1 0 50 0 0,1-1 59 0 0,-1 2-150 0 0,0 0 29 0 0,0 0 94 0 0,0 0-26 0 0,0 0-49 0 0,1 0-205 0 0,0 0-39 0 0,8 0-21 0 0,-1 0-37 0 0,4 0-126 0 0,-4 0-32 0 0,-2 0-51 0 0,7 0-344 0 0,2 0-114 0 0,-10 0 403 0 0,0-2-40 0 0,-1 0-56 0 0,0 0-74 0 0,-1 0-88 0 0,1 0-107 0 0,1 1-121 0 0,-2 0 338 0 0,0 1-36 0 0,9 0-1592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98AED-6FDC-4B6F-B4B1-6A164DF84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LaTeX.dot</Template>
  <TotalTime>249</TotalTime>
  <Pages>4</Pages>
  <Words>3115</Words>
  <Characters>17136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Staa</dc:creator>
  <cp:keywords/>
  <dc:description/>
  <cp:lastModifiedBy>Rick Staa</cp:lastModifiedBy>
  <cp:revision>293</cp:revision>
  <cp:lastPrinted>2018-03-13T12:20:00Z</cp:lastPrinted>
  <dcterms:created xsi:type="dcterms:W3CDTF">2018-03-13T07:11:00Z</dcterms:created>
  <dcterms:modified xsi:type="dcterms:W3CDTF">2018-03-27T04:42:00Z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6c1e39f7-21f0-3c93-a255-784bd198dc6e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