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247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347"/>
        <w:gridCol w:w="2679"/>
      </w:tblGrid>
      <w:tr w:rsidR="0005119C" w14:paraId="39475FBB" w14:textId="77777777" w:rsidTr="0005119C">
        <w:tc>
          <w:tcPr>
            <w:tcW w:w="3516" w:type="pct"/>
            <w:tcBorders>
              <w:top w:val="single" w:sz="4" w:space="0" w:color="auto"/>
              <w:left w:val="nil"/>
            </w:tcBorders>
          </w:tcPr>
          <w:p w14:paraId="0FDE994D" w14:textId="61039222" w:rsidR="0005119C" w:rsidRDefault="00791BC5" w:rsidP="0005119C">
            <w:pPr>
              <w:ind w:firstLine="0"/>
            </w:pPr>
            <w:r>
              <w:fldChar w:fldCharType="begin"/>
            </w:r>
            <w:r>
              <w:instrText xml:space="preserve"> MACROBUTTON MTEditEquationSection2 </w:instrText>
            </w:r>
            <w:r w:rsidRPr="00791BC5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bookmarkStart w:id="0" w:name="MTUpdateHome"/>
            <w:bookmarkEnd w:id="0"/>
            <w:r w:rsidR="0005119C">
              <w:t>I used [1] in making this assignment when finished I compared initial values with Prajish Kumar (4743873).</w:t>
            </w:r>
          </w:p>
          <w:p w14:paraId="69ABC688" w14:textId="77777777" w:rsidR="0005119C" w:rsidRPr="00D90205" w:rsidRDefault="0005119C" w:rsidP="0005119C">
            <w:pPr>
              <w:tabs>
                <w:tab w:val="left" w:pos="2670"/>
              </w:tabs>
            </w:pPr>
            <w:r>
              <w:tab/>
            </w:r>
          </w:p>
        </w:tc>
        <w:tc>
          <w:tcPr>
            <w:tcW w:w="1484" w:type="pct"/>
            <w:tcBorders>
              <w:right w:val="nil"/>
            </w:tcBorders>
          </w:tcPr>
          <w:p w14:paraId="7DEC4C02" w14:textId="77777777" w:rsidR="0005119C" w:rsidRPr="00781907" w:rsidRDefault="0005119C" w:rsidP="0005119C">
            <w:pPr>
              <w:ind w:firstLine="0"/>
              <w:rPr>
                <w:b/>
              </w:rPr>
            </w:pPr>
            <w:r w:rsidRPr="00781907">
              <w:rPr>
                <w:b/>
              </w:rPr>
              <w:t>Rick Staa, #4511328</w:t>
            </w:r>
          </w:p>
          <w:p w14:paraId="6D2CEB8D" w14:textId="3E72D11D" w:rsidR="0005119C" w:rsidRPr="00781907" w:rsidRDefault="0005119C" w:rsidP="0005119C">
            <w:pPr>
              <w:ind w:firstLine="0"/>
              <w:rPr>
                <w:b/>
              </w:rPr>
            </w:pPr>
            <w:r w:rsidRPr="00781907">
              <w:rPr>
                <w:b/>
              </w:rPr>
              <w:t xml:space="preserve">HW set </w:t>
            </w:r>
            <w:r w:rsidR="00D67C97">
              <w:rPr>
                <w:b/>
              </w:rPr>
              <w:t>4</w:t>
            </w:r>
            <w:r w:rsidRPr="00781907">
              <w:rPr>
                <w:b/>
              </w:rPr>
              <w:t xml:space="preserve"> due </w:t>
            </w:r>
            <w:r w:rsidR="00D67C97">
              <w:rPr>
                <w:b/>
              </w:rPr>
              <w:t>20</w:t>
            </w:r>
            <w:r w:rsidRPr="00781907">
              <w:rPr>
                <w:b/>
              </w:rPr>
              <w:t>/0</w:t>
            </w:r>
            <w:r w:rsidR="00A4783F">
              <w:rPr>
                <w:b/>
              </w:rPr>
              <w:t>3</w:t>
            </w:r>
            <w:r w:rsidRPr="00781907">
              <w:rPr>
                <w:b/>
              </w:rPr>
              <w:t>/2018</w:t>
            </w:r>
          </w:p>
          <w:p w14:paraId="6F555FC1" w14:textId="77777777" w:rsidR="0005119C" w:rsidRDefault="0005119C" w:rsidP="0005119C">
            <w:pPr>
              <w:ind w:firstLine="0"/>
            </w:pPr>
            <w:r w:rsidRPr="00781907">
              <w:rPr>
                <w:b/>
              </w:rPr>
              <w:t>ME41060</w:t>
            </w:r>
          </w:p>
        </w:tc>
      </w:tr>
    </w:tbl>
    <w:p w14:paraId="3DF81D9C" w14:textId="48CEA7CA" w:rsidR="00E14331" w:rsidRDefault="00E14331" w:rsidP="00B96B45">
      <w:pPr>
        <w:pStyle w:val="Heading1"/>
      </w:pPr>
      <w:r>
        <w:t xml:space="preserve">Statement of </w:t>
      </w:r>
      <w:r w:rsidR="00335E88" w:rsidRPr="00DC5908">
        <w:rPr>
          <w:noProof/>
        </w:rPr>
        <w:t>entregity</w:t>
      </w:r>
    </w:p>
    <w:p w14:paraId="450A8C5F" w14:textId="4BC63E01" w:rsidR="00335E88" w:rsidRDefault="00335E88" w:rsidP="00335E88">
      <w:pPr>
        <w:pStyle w:val="Firstparagraph"/>
      </w:pPr>
    </w:p>
    <w:p w14:paraId="42681115" w14:textId="53631BCC" w:rsidR="00E65E00" w:rsidRDefault="00E65E00" w:rsidP="00E65E00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E6421B6" wp14:editId="0209A571">
                <wp:simplePos x="0" y="0"/>
                <wp:positionH relativeFrom="column">
                  <wp:posOffset>-56527</wp:posOffset>
                </wp:positionH>
                <wp:positionV relativeFrom="paragraph">
                  <wp:posOffset>-220523</wp:posOffset>
                </wp:positionV>
                <wp:extent cx="5581609" cy="597960"/>
                <wp:effectExtent l="38100" t="38100" r="635" b="311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81609" cy="59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C773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" o:spid="_x0000_s1026" type="#_x0000_t75" style="position:absolute;margin-left:-4.8pt;margin-top:-17.7pt;width:440.25pt;height:47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4311A95" wp14:editId="213BF2A0">
                <wp:simplePos x="0" y="0"/>
                <wp:positionH relativeFrom="column">
                  <wp:posOffset>2482830</wp:posOffset>
                </wp:positionH>
                <wp:positionV relativeFrom="paragraph">
                  <wp:posOffset>129661</wp:posOffset>
                </wp:positionV>
                <wp:extent cx="65520" cy="18000"/>
                <wp:effectExtent l="38100" t="38100" r="48895" b="3937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5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A8B3A" id="Ink 91" o:spid="_x0000_s1026" type="#_x0000_t75" style="position:absolute;margin-left:195.15pt;margin-top:9.85pt;width:5.85pt;height:2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">
                <v:imagedata r:id="rId11" o:title=""/>
              </v:shape>
            </w:pict>
          </mc:Fallback>
        </mc:AlternateContent>
      </w:r>
      <w:r w:rsidR="002F491D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FCEB6E1" wp14:editId="13D7968E">
                <wp:simplePos x="0" y="0"/>
                <wp:positionH relativeFrom="column">
                  <wp:posOffset>2647756</wp:posOffset>
                </wp:positionH>
                <wp:positionV relativeFrom="paragraph">
                  <wp:posOffset>108148</wp:posOffset>
                </wp:positionV>
                <wp:extent cx="44280" cy="9000"/>
                <wp:effectExtent l="38100" t="19050" r="32385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280" cy="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C339" id="Ink 87" o:spid="_x0000_s1026" type="#_x0000_t75" style="position:absolute;margin-left:208.15pt;margin-top:8.15pt;width:4.2pt;height:1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">
                <v:imagedata r:id="rId13" o:title=""/>
              </v:shape>
            </w:pict>
          </mc:Fallback>
        </mc:AlternateContent>
      </w:r>
    </w:p>
    <w:p w14:paraId="1C2E4ECF" w14:textId="77777777" w:rsidR="00E65E00" w:rsidRDefault="00E65E00" w:rsidP="00E65E00"/>
    <w:p w14:paraId="1957558E" w14:textId="6D67CE73" w:rsidR="00B96B45" w:rsidRDefault="00B96B45" w:rsidP="00B96B45">
      <w:pPr>
        <w:pStyle w:val="Heading1"/>
      </w:pPr>
      <w:r>
        <w:t>Problem Statement</w:t>
      </w:r>
    </w:p>
    <w:p w14:paraId="45175F43" w14:textId="6D407170" w:rsidR="00556478" w:rsidRDefault="00B63095" w:rsidP="00AE7CB3">
      <w:pPr>
        <w:pStyle w:val="Firstparagraph"/>
      </w:pPr>
      <w:r>
        <w:t>In th</w:t>
      </w:r>
      <w:r w:rsidR="00DA6802">
        <w:t xml:space="preserve">is </w:t>
      </w:r>
      <w:r w:rsidRPr="00DC5908">
        <w:rPr>
          <w:noProof/>
        </w:rPr>
        <w:t>assignment</w:t>
      </w:r>
      <w:r w:rsidR="00DC5908">
        <w:rPr>
          <w:noProof/>
        </w:rPr>
        <w:t>,</w:t>
      </w:r>
      <w:r>
        <w:t xml:space="preserve"> we were </w:t>
      </w:r>
      <w:r w:rsidR="00556478">
        <w:t xml:space="preserve">asked to </w:t>
      </w:r>
      <w:r w:rsidR="00560FD1">
        <w:t>redo the derivation of the equations of motion of</w:t>
      </w:r>
      <w:r w:rsidR="00D67C97">
        <w:t xml:space="preserve"> assignment 2 and </w:t>
      </w:r>
      <w:r w:rsidR="003E4E5E">
        <w:t>3</w:t>
      </w:r>
      <w:r w:rsidR="00560FD1">
        <w:t>. This time we must use independent generalised coordinates and the Lagrange equation</w:t>
      </w:r>
      <w:r w:rsidR="009B65D7">
        <w:t xml:space="preserve"> to do this</w:t>
      </w:r>
      <w:r w:rsidR="00560FD1">
        <w:t xml:space="preserve">. </w:t>
      </w:r>
      <w:r w:rsidR="009B65D7">
        <w:t>As a result, t</w:t>
      </w:r>
      <w:r w:rsidR="00560FD1">
        <w:t xml:space="preserve">he </w:t>
      </w:r>
      <w:r w:rsidR="009B65D7">
        <w:t>and its parameters (</w:t>
      </w:r>
      <w:r w:rsidR="00AB5B8A">
        <w:t xml:space="preserve">mass, </w:t>
      </w:r>
      <w:r w:rsidR="00AB5B8A" w:rsidRPr="000F1FA9">
        <w:t>length</w:t>
      </w:r>
      <w:r w:rsidR="00AB5B8A">
        <w:t xml:space="preserve"> and inertia</w:t>
      </w:r>
      <w:r w:rsidR="009B65D7">
        <w:t>)</w:t>
      </w:r>
      <w:r w:rsidR="00AB5B8A">
        <w:t xml:space="preserve"> are still those depicted in assignment 1. </w:t>
      </w:r>
      <w:r w:rsidR="009B65D7">
        <w:t xml:space="preserve">In this assignment due to the generalised coordinates the initial state changes. For our double pendulum </w:t>
      </w:r>
      <w:r w:rsidR="003921B5">
        <w:t>model,</w:t>
      </w:r>
      <w:r w:rsidR="009B65D7">
        <w:t xml:space="preserve"> </w:t>
      </w:r>
      <w:r w:rsidR="000D68C2">
        <w:t xml:space="preserve">since it has 2 degrees of freedom (DOF) </w:t>
      </w:r>
      <w:r w:rsidR="009B65D7">
        <w:t xml:space="preserve">a good choice for the generalised coordinates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921B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921B5">
        <w:t xml:space="preserve"> (See </w:t>
      </w:r>
      <w:r w:rsidR="0003084F">
        <w:fldChar w:fldCharType="begin"/>
      </w:r>
      <w:r w:rsidR="0003084F">
        <w:instrText xml:space="preserve"> REF _Ref509213338 \h </w:instrText>
      </w:r>
      <w:r w:rsidR="0003084F">
        <w:fldChar w:fldCharType="separate"/>
      </w:r>
      <w:r w:rsidR="00C72F8F">
        <w:t xml:space="preserve">Figure </w:t>
      </w:r>
      <w:r w:rsidR="00C72F8F">
        <w:rPr>
          <w:noProof/>
        </w:rPr>
        <w:t>1</w:t>
      </w:r>
      <w:r w:rsidR="00C72F8F">
        <w:t>: Figure of our setup</w:t>
      </w:r>
      <w:r w:rsidR="0003084F">
        <w:fldChar w:fldCharType="end"/>
      </w:r>
      <w:r w:rsidR="003921B5">
        <w:t xml:space="preserve">). Using these generalised coordinates, the initial state now becomes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5EBD0153" w14:textId="13E8B3BB" w:rsidR="003921B5" w:rsidRDefault="003921B5" w:rsidP="0003084F">
      <w:pPr>
        <w:ind w:firstLine="0"/>
      </w:pPr>
    </w:p>
    <w:p w14:paraId="08E5C6A0" w14:textId="7A78E17B" w:rsidR="0003084F" w:rsidRDefault="00771BD1" w:rsidP="00771BD1">
      <w:pPr>
        <w:keepNext/>
        <w:jc w:val="center"/>
      </w:pPr>
      <w:r>
        <w:rPr>
          <w:noProof/>
        </w:rPr>
        <w:drawing>
          <wp:inline distT="0" distB="0" distL="0" distR="0" wp14:anchorId="0A6F2466" wp14:editId="2B4FEE84">
            <wp:extent cx="3493254" cy="248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 pendulu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785" cy="24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3108" w14:textId="31ACBEF7" w:rsidR="003921B5" w:rsidRPr="003921B5" w:rsidRDefault="0003084F" w:rsidP="0003084F">
      <w:pPr>
        <w:pStyle w:val="Caption"/>
        <w:jc w:val="center"/>
      </w:pPr>
      <w:bookmarkStart w:id="1" w:name="_Ref509213338"/>
      <w:r>
        <w:t xml:space="preserve">Figure </w:t>
      </w:r>
      <w:r w:rsidR="00BD33D5">
        <w:fldChar w:fldCharType="begin"/>
      </w:r>
      <w:r w:rsidR="00BD33D5">
        <w:instrText xml:space="preserve"> SEQ Figure \* ARABIC </w:instrText>
      </w:r>
      <w:r w:rsidR="00BD33D5">
        <w:fldChar w:fldCharType="separate"/>
      </w:r>
      <w:r w:rsidR="00C72F8F">
        <w:rPr>
          <w:noProof/>
        </w:rPr>
        <w:t>1</w:t>
      </w:r>
      <w:r w:rsidR="00BD33D5">
        <w:rPr>
          <w:noProof/>
        </w:rPr>
        <w:fldChar w:fldCharType="end"/>
      </w:r>
      <w:r>
        <w:t>: Figure of our setup</w:t>
      </w:r>
      <w:bookmarkEnd w:id="1"/>
    </w:p>
    <w:p w14:paraId="320A8890" w14:textId="60431397" w:rsidR="00AE7CB3" w:rsidRDefault="0003084F" w:rsidP="00FC4CC1">
      <w:pPr>
        <w:pStyle w:val="Heading1"/>
      </w:pPr>
      <w:r>
        <w:t xml:space="preserve">Derivation of the EOM using the </w:t>
      </w:r>
      <w:r w:rsidR="00BB5045">
        <w:t>Lagrange</w:t>
      </w:r>
    </w:p>
    <w:p w14:paraId="19CBD985" w14:textId="3519AFEB" w:rsidR="0034022B" w:rsidRDefault="00D57B42" w:rsidP="004D3C37">
      <w:pPr>
        <w:pStyle w:val="Firstparagraph"/>
      </w:pPr>
      <w:r>
        <w:t xml:space="preserve">In his method Lagrange makes use of the principle of energy to </w:t>
      </w:r>
      <w:r w:rsidR="00BB5045">
        <w:t>get the equations of motion (EOM).</w:t>
      </w:r>
      <w:r w:rsidR="00965807">
        <w:t xml:space="preserve"> </w:t>
      </w:r>
      <w:r w:rsidR="00DD599E">
        <w:t xml:space="preserve">As explained in </w:t>
      </w:r>
      <w:r w:rsidR="00DD599E">
        <w:fldChar w:fldCharType="begin" w:fldLock="1"/>
      </w:r>
      <w:r w:rsidR="00A1105B">
        <w:instrText>ADDIN CSL_CITATION { "citationItems" : [ { "id" : "ITEM-1", "itemData" : { "author" : [ { "dropping-particle" : "", "family" : "Schwab", "given" : "Arend L.", "non-dropping-particle" : "", "parse-names" : false, "suffix" : "" } ], "chapter-number" : "3", "container-title" : "Multibody Dynamics", "id" : "ITEM-1", "issued" : { "date-parts" : [ [ "2018" ] ] }, "publisher" : "TU Delft", "publisher-place" : "Delft, The Netherlands", "title" : "Reader: MultiBody Dynamics B", "type" : "chapter" }, "uris" : [ "http://www.mendeley.com/documents/?uuid=69f87e97-929a-4911-99ae-21bdd0ea4a39"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DD599E">
        <w:fldChar w:fldCharType="separate"/>
      </w:r>
      <w:r w:rsidR="00DD599E" w:rsidRPr="00DD599E">
        <w:rPr>
          <w:noProof/>
        </w:rPr>
        <w:t>[1]</w:t>
      </w:r>
      <w:r w:rsidR="00DD599E">
        <w:fldChar w:fldCharType="end"/>
      </w:r>
      <w:r w:rsidR="00DD599E">
        <w:t xml:space="preserve"> </w:t>
      </w:r>
      <w:r w:rsidR="007E4BE1">
        <w:t>these EOM</w:t>
      </w:r>
      <w:r w:rsidR="00DD599E">
        <w:t xml:space="preserve"> can be derived </w:t>
      </w:r>
      <w:r w:rsidR="00A5274B">
        <w:t>out of the</w:t>
      </w:r>
      <w:r w:rsidR="00DD599E">
        <w:t xml:space="preserve"> to</w:t>
      </w:r>
      <w:r w:rsidR="004D3C37">
        <w:t>t</w:t>
      </w:r>
      <w:r w:rsidR="00DD599E">
        <w:t>al derivative of the energy equation</w:t>
      </w:r>
      <w:r w:rsidR="00540013">
        <w:t xml:space="preserve"> of the system. </w:t>
      </w:r>
      <w:r w:rsidR="0034022B">
        <w:t>To do this we first need to define a potential energy function V:</w:t>
      </w:r>
    </w:p>
    <w:p w14:paraId="73D7270B" w14:textId="77777777" w:rsidR="0034022B" w:rsidRPr="0034022B" w:rsidRDefault="0034022B" w:rsidP="0034022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34022B" w14:paraId="06D4E3D7" w14:textId="77777777" w:rsidTr="00240FFC">
        <w:tc>
          <w:tcPr>
            <w:tcW w:w="846" w:type="dxa"/>
            <w:vAlign w:val="center"/>
          </w:tcPr>
          <w:p w14:paraId="11B0226B" w14:textId="77777777" w:rsidR="0034022B" w:rsidRDefault="0034022B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2D251E84" w14:textId="74A6214F" w:rsidR="0034022B" w:rsidRDefault="00BD33D5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=-F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041077E9" w14:textId="0DB5BA3E" w:rsidR="0034022B" w:rsidRDefault="0034022B" w:rsidP="00EA0DE9">
            <w:pPr>
              <w:ind w:firstLine="0"/>
              <w:jc w:val="center"/>
            </w:pPr>
            <w:bookmarkStart w:id="2" w:name="_Ref509277814"/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1</w:t>
              </w:r>
            </w:fldSimple>
            <w:r>
              <w:t>)</w:t>
            </w:r>
            <w:bookmarkEnd w:id="2"/>
          </w:p>
        </w:tc>
      </w:tr>
    </w:tbl>
    <w:p w14:paraId="79332D1E" w14:textId="77777777" w:rsidR="0034022B" w:rsidRDefault="0034022B" w:rsidP="004D3C37">
      <w:pPr>
        <w:pStyle w:val="Firstparagraph"/>
      </w:pPr>
    </w:p>
    <w:p w14:paraId="182540BF" w14:textId="3C64919E" w:rsidR="00540013" w:rsidRDefault="00540013" w:rsidP="004D3C37">
      <w:pPr>
        <w:pStyle w:val="Firstparagraph"/>
      </w:pPr>
      <w:r>
        <w:t xml:space="preserve">The energy equation of our system </w:t>
      </w:r>
      <w:r w:rsidR="00EF3D35">
        <w:t>can be calculated</w:t>
      </w:r>
      <w:r w:rsidR="002D0640">
        <w:t xml:space="preserve"> by integrating the power over the time. The power of the system is equation to:</w:t>
      </w:r>
    </w:p>
    <w:p w14:paraId="4039BAA0" w14:textId="77777777" w:rsidR="002D0640" w:rsidRPr="002D0640" w:rsidRDefault="002D0640" w:rsidP="002D06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D0640" w14:paraId="2431C4B8" w14:textId="77777777" w:rsidTr="00240FFC">
        <w:tc>
          <w:tcPr>
            <w:tcW w:w="846" w:type="dxa"/>
            <w:vAlign w:val="center"/>
          </w:tcPr>
          <w:p w14:paraId="0066A7C4" w14:textId="77777777" w:rsidR="002D0640" w:rsidRDefault="002D0640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D3EB6EF" w14:textId="14397D88" w:rsidR="002D0640" w:rsidRDefault="002D0640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P=m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3" w:type="dxa"/>
            <w:vAlign w:val="center"/>
          </w:tcPr>
          <w:p w14:paraId="69FCD985" w14:textId="721ECB9B" w:rsidR="002D0640" w:rsidRDefault="002D0640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7F15BFA9" w14:textId="77777777" w:rsidR="002D0640" w:rsidRPr="002D0640" w:rsidRDefault="002D0640" w:rsidP="002E1D1B">
      <w:pPr>
        <w:ind w:firstLine="0"/>
      </w:pPr>
    </w:p>
    <w:p w14:paraId="6E3EE0B3" w14:textId="1261FB5F" w:rsidR="00540013" w:rsidRDefault="002E1D1B" w:rsidP="004D3C37">
      <w:pPr>
        <w:pStyle w:val="Firstparagraph"/>
      </w:pPr>
      <w:proofErr w:type="gramStart"/>
      <w:r>
        <w:t>So</w:t>
      </w:r>
      <w:proofErr w:type="gramEnd"/>
      <w:r>
        <w:t xml:space="preserve"> the energy of the system becomes:</w:t>
      </w:r>
    </w:p>
    <w:p w14:paraId="53F51ED6" w14:textId="77777777" w:rsidR="002E1D1B" w:rsidRPr="002E1D1B" w:rsidRDefault="002E1D1B" w:rsidP="002E1D1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EF3D35" w14:paraId="31313438" w14:textId="77777777" w:rsidTr="00240FFC">
        <w:tc>
          <w:tcPr>
            <w:tcW w:w="846" w:type="dxa"/>
            <w:vAlign w:val="center"/>
          </w:tcPr>
          <w:p w14:paraId="6B88838D" w14:textId="77777777" w:rsidR="00EF3D35" w:rsidRDefault="00EF3D35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6F2B986E" w14:textId="1033CE92" w:rsidR="00EF3D35" w:rsidRDefault="00EF3D35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∫F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dt=∫m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7683967D" w14:textId="23ACBFDC" w:rsidR="00EF3D35" w:rsidRDefault="00EF3D35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3</w:t>
              </w:r>
            </w:fldSimple>
            <w:r>
              <w:t>)</w:t>
            </w:r>
          </w:p>
        </w:tc>
      </w:tr>
      <w:tr w:rsidR="002E1D1B" w14:paraId="6C081642" w14:textId="77777777" w:rsidTr="00240FFC">
        <w:tc>
          <w:tcPr>
            <w:tcW w:w="846" w:type="dxa"/>
            <w:vAlign w:val="center"/>
          </w:tcPr>
          <w:p w14:paraId="3B8CBD02" w14:textId="77777777" w:rsidR="002E1D1B" w:rsidRDefault="002E1D1B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213BC0CF" w14:textId="78278349" w:rsidR="002E1D1B" w:rsidRDefault="000F01B1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∫Fdx=∫m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3" w:type="dxa"/>
            <w:vAlign w:val="center"/>
          </w:tcPr>
          <w:p w14:paraId="0C6078D4" w14:textId="4EC2D057" w:rsidR="002E1D1B" w:rsidRDefault="002E1D1B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4</w:t>
              </w:r>
            </w:fldSimple>
            <w:r>
              <w:t>)</w:t>
            </w:r>
          </w:p>
        </w:tc>
      </w:tr>
      <w:tr w:rsidR="002E1D1B" w14:paraId="58E998E2" w14:textId="77777777" w:rsidTr="00240FFC">
        <w:tc>
          <w:tcPr>
            <w:tcW w:w="846" w:type="dxa"/>
            <w:vAlign w:val="center"/>
          </w:tcPr>
          <w:p w14:paraId="53CB9775" w14:textId="149B0838" w:rsidR="002E1D1B" w:rsidRDefault="002E1D1B" w:rsidP="002E1D1B">
            <w:pPr>
              <w:ind w:firstLine="0"/>
            </w:pPr>
          </w:p>
        </w:tc>
        <w:tc>
          <w:tcPr>
            <w:tcW w:w="7087" w:type="dxa"/>
            <w:vAlign w:val="center"/>
          </w:tcPr>
          <w:p w14:paraId="447E352D" w14:textId="77777777" w:rsidR="002E1D1B" w:rsidRDefault="002E1D1B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38CAD8BD" w14:textId="77777777" w:rsidR="002E1D1B" w:rsidRDefault="002E1D1B" w:rsidP="00EA0DE9">
            <w:pPr>
              <w:ind w:firstLine="0"/>
              <w:jc w:val="center"/>
            </w:pPr>
          </w:p>
        </w:tc>
      </w:tr>
    </w:tbl>
    <w:p w14:paraId="28E61DF6" w14:textId="1B9D8230" w:rsidR="001A590C" w:rsidRDefault="00540013" w:rsidP="004D3C37">
      <w:pPr>
        <w:pStyle w:val="Firstparagraph"/>
      </w:pPr>
      <w:r>
        <w:t>Followi</w:t>
      </w:r>
      <w:r w:rsidR="00F26E98">
        <w:t>ng</w:t>
      </w:r>
      <w:r w:rsidR="005636D8">
        <w:t xml:space="preserve"> we obtain the energy equation</w:t>
      </w:r>
      <w:r w:rsidR="00F26E98">
        <w:t xml:space="preserve"> </w:t>
      </w:r>
      <w:r w:rsidR="005636D8">
        <w:t>by</w:t>
      </w:r>
      <w:r w:rsidR="00F26E98">
        <w:t xml:space="preserve"> evaluate the </w:t>
      </w:r>
      <w:r w:rsidR="00574E48">
        <w:t>integral</w:t>
      </w:r>
      <w:r w:rsidR="005636D8">
        <w:t>s. F</w:t>
      </w:r>
      <w:r w:rsidR="00574E48">
        <w:t xml:space="preserve">or the case that the forces are constant </w:t>
      </w:r>
      <w:r w:rsidR="005636D8">
        <w:t xml:space="preserve">and </w:t>
      </w:r>
      <w:r w:rsidR="004E664C">
        <w:t xml:space="preserve">conservative </w:t>
      </w:r>
      <w:r w:rsidR="00F26E98">
        <w:t xml:space="preserve">we get the </w:t>
      </w:r>
      <w:r w:rsidR="00574E48">
        <w:t>following energy equation</w:t>
      </w:r>
      <w:r w:rsidR="00AE1EFE">
        <w:t>:</w:t>
      </w:r>
    </w:p>
    <w:p w14:paraId="0D02AD14" w14:textId="77777777" w:rsidR="0034022B" w:rsidRPr="0034022B" w:rsidRDefault="0034022B" w:rsidP="0034022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574E48" w14:paraId="14177F21" w14:textId="77777777" w:rsidTr="00240FFC">
        <w:tc>
          <w:tcPr>
            <w:tcW w:w="846" w:type="dxa"/>
            <w:vAlign w:val="center"/>
          </w:tcPr>
          <w:p w14:paraId="1C4C608F" w14:textId="77777777" w:rsidR="00574E48" w:rsidRDefault="00574E48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9211DC0" w14:textId="4A047912" w:rsidR="00574E48" w:rsidRDefault="005636D8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T+V=constant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467F1362" w14:textId="23D12434" w:rsidR="00574E48" w:rsidRDefault="00574E48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5</w:t>
              </w:r>
            </w:fldSimple>
            <w:r>
              <w:t>)</w:t>
            </w:r>
          </w:p>
        </w:tc>
      </w:tr>
      <w:tr w:rsidR="004E664C" w14:paraId="41C5B906" w14:textId="77777777" w:rsidTr="00240FFC">
        <w:tc>
          <w:tcPr>
            <w:tcW w:w="846" w:type="dxa"/>
            <w:vAlign w:val="center"/>
          </w:tcPr>
          <w:p w14:paraId="0C3F51FE" w14:textId="77777777" w:rsidR="004E664C" w:rsidRDefault="004E664C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4392D26" w14:textId="77777777" w:rsidR="004E664C" w:rsidRDefault="004E664C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50860DA1" w14:textId="77777777" w:rsidR="004E664C" w:rsidRDefault="004E664C" w:rsidP="00EA0DE9">
            <w:pPr>
              <w:ind w:firstLine="0"/>
              <w:jc w:val="center"/>
            </w:pPr>
          </w:p>
        </w:tc>
      </w:tr>
    </w:tbl>
    <w:p w14:paraId="575108E5" w14:textId="564F917A" w:rsidR="00A5274B" w:rsidRDefault="004E664C" w:rsidP="004E664C">
      <w:pPr>
        <w:ind w:firstLine="0"/>
      </w:pPr>
      <w:r>
        <w:t xml:space="preserve">From this we can see that the EOM can be derived by taking the total derivative of the energy equation. When extending this result for non-conservative forces </w:t>
      </w:r>
      <w:r w:rsidR="001B0D94">
        <w:t>we get the following total derivative:</w:t>
      </w:r>
    </w:p>
    <w:p w14:paraId="5C4C4179" w14:textId="6BD06BE8" w:rsidR="00DD599E" w:rsidRDefault="007E4BE1" w:rsidP="00857628">
      <w:pPr>
        <w:tabs>
          <w:tab w:val="left" w:pos="1065"/>
        </w:tabs>
        <w:ind w:firstLine="0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C7318E" w14:paraId="0D30C6ED" w14:textId="77777777" w:rsidTr="00240FFC">
        <w:tc>
          <w:tcPr>
            <w:tcW w:w="846" w:type="dxa"/>
            <w:vAlign w:val="center"/>
          </w:tcPr>
          <w:p w14:paraId="41AEB0D9" w14:textId="77777777" w:rsidR="00C7318E" w:rsidRDefault="00C7318E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65C35377" w14:textId="11649858" w:rsidR="00C7318E" w:rsidRDefault="00BD33D5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3" w:type="dxa"/>
            <w:vAlign w:val="center"/>
          </w:tcPr>
          <w:p w14:paraId="1165E5E2" w14:textId="6117FA27" w:rsidR="00C7318E" w:rsidRDefault="00C7318E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6</w:t>
              </w:r>
            </w:fldSimple>
            <w:r>
              <w:t>)</w:t>
            </w:r>
          </w:p>
        </w:tc>
      </w:tr>
    </w:tbl>
    <w:p w14:paraId="13D67E50" w14:textId="480C5FD9" w:rsidR="00C7318E" w:rsidRDefault="00C7318E" w:rsidP="00857628">
      <w:pPr>
        <w:tabs>
          <w:tab w:val="left" w:pos="1065"/>
        </w:tabs>
        <w:ind w:firstLine="0"/>
      </w:pPr>
    </w:p>
    <w:p w14:paraId="427FC888" w14:textId="406842E3" w:rsidR="00644573" w:rsidRDefault="001B0D94" w:rsidP="00857628">
      <w:pPr>
        <w:tabs>
          <w:tab w:val="left" w:pos="1065"/>
        </w:tabs>
        <w:ind w:firstLine="0"/>
      </w:pPr>
      <w:r>
        <w:t xml:space="preserve">In this equation T contains the kinetic energy of the system while V contains the potential energy of the system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FD41EB">
        <w:t xml:space="preserve"> </w:t>
      </w:r>
      <w:r w:rsidR="00D8691F">
        <w:t xml:space="preserve">depicts the energy of the </w:t>
      </w:r>
      <w:r w:rsidR="00FD41EB">
        <w:t xml:space="preserve">non-conservative forces on the system. </w:t>
      </w:r>
      <w:r>
        <w:t xml:space="preserve">To make the resulting equations of motion more compact we can express this equation of motion in terms of our generalised coordinates </w:t>
      </w:r>
      <w:r w:rsidR="00DE05F2" w:rsidRPr="00DE05F2">
        <w:t>q</w:t>
      </w:r>
      <w:r w:rsidR="00DE05F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). The new equation now becomes:</w:t>
      </w:r>
    </w:p>
    <w:p w14:paraId="2872E6BA" w14:textId="77777777" w:rsidR="001B0D94" w:rsidRDefault="001B0D94" w:rsidP="00857628">
      <w:pPr>
        <w:tabs>
          <w:tab w:val="left" w:pos="1065"/>
        </w:tabs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1B0D94" w14:paraId="77C9AE71" w14:textId="77777777" w:rsidTr="00240FFC">
        <w:tc>
          <w:tcPr>
            <w:tcW w:w="846" w:type="dxa"/>
            <w:vAlign w:val="center"/>
          </w:tcPr>
          <w:p w14:paraId="3A3B400C" w14:textId="77777777" w:rsidR="001B0D94" w:rsidRDefault="001B0D94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E14E05B" w14:textId="05F92432" w:rsidR="001B0D94" w:rsidRDefault="00BD33D5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83" w:type="dxa"/>
            <w:vAlign w:val="center"/>
          </w:tcPr>
          <w:p w14:paraId="51EFCE49" w14:textId="2E8EDC8B" w:rsidR="001B0D94" w:rsidRDefault="001B0D94" w:rsidP="00EA0DE9">
            <w:pPr>
              <w:ind w:firstLine="0"/>
              <w:jc w:val="center"/>
            </w:pPr>
            <w:bookmarkStart w:id="3" w:name="_Ref509266421"/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7</w:t>
              </w:r>
            </w:fldSimple>
            <w:bookmarkEnd w:id="3"/>
            <w:r>
              <w:t>)</w:t>
            </w:r>
          </w:p>
        </w:tc>
      </w:tr>
    </w:tbl>
    <w:p w14:paraId="4D47F4B2" w14:textId="77777777" w:rsidR="001B0D94" w:rsidRDefault="001B0D94" w:rsidP="00857628">
      <w:pPr>
        <w:tabs>
          <w:tab w:val="left" w:pos="1065"/>
        </w:tabs>
        <w:ind w:firstLine="0"/>
      </w:pPr>
    </w:p>
    <w:p w14:paraId="4E23463B" w14:textId="46391EB5" w:rsidR="008F7E05" w:rsidRDefault="00DE05F2" w:rsidP="001D3410">
      <w:pPr>
        <w:ind w:firstLine="0"/>
      </w:pPr>
      <w:r>
        <w:t>In thi</w:t>
      </w:r>
      <w:r w:rsidR="00840148"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0148">
        <w:t xml:space="preserve"> depicts the generalized forces. These generalised forces are the forces working on the body but now not </w:t>
      </w:r>
      <w:r w:rsidR="00CA5AD5">
        <w:t>acting on the COM but on the generalised coordinates.</w:t>
      </w:r>
      <w:r w:rsidR="004E1288">
        <w:t xml:space="preserve"> We now need to write this in a matrix vector product again to be able to solve for the unknown accelerations. We can do this by rewriting the first term with the multivariate chain rule:</w:t>
      </w:r>
    </w:p>
    <w:p w14:paraId="185BD0C3" w14:textId="77777777" w:rsidR="004E1288" w:rsidRDefault="004E1288" w:rsidP="001D3410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4E1288" w14:paraId="2FDE6AC2" w14:textId="77777777" w:rsidTr="00240FFC">
        <w:tc>
          <w:tcPr>
            <w:tcW w:w="846" w:type="dxa"/>
            <w:vAlign w:val="center"/>
          </w:tcPr>
          <w:p w14:paraId="366974F9" w14:textId="77777777" w:rsidR="004E1288" w:rsidRDefault="004E1288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6B93AF8" w14:textId="081A0B48" w:rsidR="004E1288" w:rsidRDefault="00BD33D5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den>
                    </m:f>
                  </m:e>
                </m:d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∂q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083" w:type="dxa"/>
            <w:vAlign w:val="center"/>
          </w:tcPr>
          <w:p w14:paraId="0B17ECA7" w14:textId="352B0A7B" w:rsidR="004E1288" w:rsidRDefault="004E1288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09059673" w14:textId="3A0C8D30" w:rsidR="004E1288" w:rsidRDefault="004E1288" w:rsidP="001D3410">
      <w:pPr>
        <w:ind w:firstLine="0"/>
      </w:pPr>
    </w:p>
    <w:p w14:paraId="0E914B66" w14:textId="756005BE" w:rsidR="003806CF" w:rsidRDefault="003806CF" w:rsidP="001D3410">
      <w:pPr>
        <w:ind w:firstLine="0"/>
      </w:pPr>
      <w:r>
        <w:t xml:space="preserve">When we </w:t>
      </w:r>
      <w:r w:rsidR="00C97A95">
        <w:t xml:space="preserve">full this in in equation </w:t>
      </w:r>
      <w:r w:rsidR="00C97A95">
        <w:fldChar w:fldCharType="begin"/>
      </w:r>
      <w:r w:rsidR="00C97A95">
        <w:instrText xml:space="preserve"> REF _Ref509266421 \h </w:instrText>
      </w:r>
      <w:r w:rsidR="00C97A95">
        <w:fldChar w:fldCharType="separate"/>
      </w:r>
      <w:r w:rsidR="00C72F8F">
        <w:t>(</w:t>
      </w:r>
      <w:r w:rsidR="00C72F8F">
        <w:rPr>
          <w:noProof/>
        </w:rPr>
        <w:t>7</w:t>
      </w:r>
      <w:r w:rsidR="00C97A95">
        <w:fldChar w:fldCharType="end"/>
      </w:r>
      <w:r w:rsidR="00C97A95">
        <w:t>)</w:t>
      </w:r>
      <w:r w:rsidR="0023475C">
        <w:t xml:space="preserve"> and rewrite the formula in a matrix vector product with the known terms at the right side we get:</w:t>
      </w:r>
    </w:p>
    <w:p w14:paraId="05C5C927" w14:textId="0FC29930" w:rsidR="0023475C" w:rsidRDefault="0023475C" w:rsidP="001D3410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3475C" w14:paraId="6603933C" w14:textId="77777777" w:rsidTr="00240FFC">
        <w:tc>
          <w:tcPr>
            <w:tcW w:w="846" w:type="dxa"/>
            <w:vAlign w:val="center"/>
          </w:tcPr>
          <w:p w14:paraId="39B0605E" w14:textId="77777777" w:rsidR="0023475C" w:rsidRDefault="0023475C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E6DCD71" w14:textId="55CAF4B2" w:rsidR="0023475C" w:rsidRDefault="00BD33D5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=Qi-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∂q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83" w:type="dxa"/>
            <w:vAlign w:val="center"/>
          </w:tcPr>
          <w:p w14:paraId="156F32FB" w14:textId="64FE29BF" w:rsidR="0023475C" w:rsidRDefault="0023475C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377B8CDF" w14:textId="1852C0B5" w:rsidR="0023475C" w:rsidRDefault="0023475C" w:rsidP="001D3410">
      <w:pPr>
        <w:ind w:firstLine="0"/>
      </w:pPr>
    </w:p>
    <w:p w14:paraId="39B78F7C" w14:textId="418CAABE" w:rsidR="00DB3F61" w:rsidRDefault="00DB3F61" w:rsidP="001D3410">
      <w:pPr>
        <w:ind w:firstLine="0"/>
      </w:pPr>
      <w:r>
        <w:t xml:space="preserve">This results in the following </w:t>
      </w:r>
      <w:r w:rsidR="00621B31">
        <w:t>matrix vector product:</w:t>
      </w:r>
    </w:p>
    <w:p w14:paraId="4C7F00A2" w14:textId="77777777" w:rsidR="00621B31" w:rsidRDefault="00621B31" w:rsidP="001D3410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621B31" w14:paraId="7E98800B" w14:textId="77777777" w:rsidTr="00240FFC">
        <w:tc>
          <w:tcPr>
            <w:tcW w:w="846" w:type="dxa"/>
            <w:vAlign w:val="center"/>
          </w:tcPr>
          <w:p w14:paraId="486DF44F" w14:textId="77777777" w:rsidR="00621B31" w:rsidRDefault="00621B31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D42646C" w14:textId="59FC9133" w:rsidR="00621B31" w:rsidRDefault="00BD33D5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3" w:type="dxa"/>
            <w:vAlign w:val="center"/>
          </w:tcPr>
          <w:p w14:paraId="37136863" w14:textId="2D816899" w:rsidR="00621B31" w:rsidRDefault="00621B31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04D70881" w14:textId="4C5047A7" w:rsidR="00621B31" w:rsidRDefault="00621B31" w:rsidP="001D3410">
      <w:pPr>
        <w:ind w:firstLine="0"/>
      </w:pPr>
    </w:p>
    <w:p w14:paraId="3ED9AF54" w14:textId="34C906CE" w:rsidR="00621B31" w:rsidRDefault="00621B31" w:rsidP="001D3410">
      <w:pPr>
        <w:ind w:firstLine="0"/>
      </w:pPr>
      <w:r>
        <w:t xml:space="preserve">Solving this matrix vector product gives us the </w:t>
      </w:r>
      <w:r w:rsidR="00C21029">
        <w:t xml:space="preserve">accelerations in terms of the generalised coordinates. </w:t>
      </w:r>
      <w:r w:rsidR="00F10EE8">
        <w:t>We still need to express th</w:t>
      </w:r>
      <w:r w:rsidR="00665DF0">
        <w:t xml:space="preserve">e accelerations in terms of the COM coordinates. </w:t>
      </w:r>
    </w:p>
    <w:p w14:paraId="49426ABB" w14:textId="2F135752" w:rsidR="008F7E05" w:rsidRDefault="00CA5AD5" w:rsidP="00FC4CC1">
      <w:pPr>
        <w:pStyle w:val="Heading2"/>
      </w:pPr>
      <w:r>
        <w:t>Double pendulum without constraints</w:t>
      </w:r>
      <w:r w:rsidR="003375D7">
        <w:t xml:space="preserve"> (Question 2</w:t>
      </w:r>
      <w:r w:rsidR="005F4CDD">
        <w:t xml:space="preserve"> a-d)</w:t>
      </w:r>
    </w:p>
    <w:p w14:paraId="7BA18829" w14:textId="25F74B0B" w:rsidR="00CA5AD5" w:rsidRDefault="000D68C2" w:rsidP="00A04A53">
      <w:pPr>
        <w:ind w:firstLine="0"/>
      </w:pPr>
      <w:r>
        <w:t>As stated earlier the normal double pendulum without additional constraint has 2</w:t>
      </w:r>
      <w:r w:rsidR="002B43F7">
        <w:t xml:space="preserve"> generalised coordinates (</w:t>
      </w:r>
      <m:oMath>
        <m:r>
          <w:rPr>
            <w:rFonts w:ascii="Cambria Math" w:hAnsi="Cambria Math"/>
          </w:rPr>
          <m:t>α, β).</m:t>
        </m:r>
      </m:oMath>
      <w:r w:rsidR="002B43F7">
        <w:t xml:space="preserve"> We can express the centre of mass of both bodies in these generalised coordinates as follows:</w:t>
      </w:r>
    </w:p>
    <w:p w14:paraId="1B06ACEE" w14:textId="6A24E852" w:rsidR="002B43F7" w:rsidRDefault="002B43F7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B43F7" w14:paraId="0F58263B" w14:textId="77777777" w:rsidTr="00240FFC">
        <w:tc>
          <w:tcPr>
            <w:tcW w:w="846" w:type="dxa"/>
            <w:vAlign w:val="center"/>
          </w:tcPr>
          <w:p w14:paraId="60894551" w14:textId="77777777" w:rsidR="002B43F7" w:rsidRDefault="002B43F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D352439" w14:textId="648196C8" w:rsidR="002B43F7" w:rsidRDefault="00BD33D5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4ABB527B" w14:textId="2159C74F" w:rsidR="002B43F7" w:rsidRDefault="002B43F7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24F18508" w14:textId="16158F88" w:rsidR="002B43F7" w:rsidRDefault="002B43F7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B43F7" w14:paraId="32999325" w14:textId="77777777" w:rsidTr="00240FFC">
        <w:tc>
          <w:tcPr>
            <w:tcW w:w="846" w:type="dxa"/>
            <w:vAlign w:val="center"/>
          </w:tcPr>
          <w:p w14:paraId="6FB7C0C3" w14:textId="77777777" w:rsidR="002B43F7" w:rsidRDefault="002B43F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76AF525" w14:textId="3AA8380C" w:rsidR="002B43F7" w:rsidRDefault="00BD33D5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D4B7377" w14:textId="08776A4C" w:rsidR="002B43F7" w:rsidRDefault="002B43F7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54300123" w14:textId="633E5F2C" w:rsidR="002B43F7" w:rsidRDefault="002B43F7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B43F7" w14:paraId="063E2221" w14:textId="77777777" w:rsidTr="00240FFC">
        <w:tc>
          <w:tcPr>
            <w:tcW w:w="846" w:type="dxa"/>
            <w:vAlign w:val="center"/>
          </w:tcPr>
          <w:p w14:paraId="4D5433CB" w14:textId="77777777" w:rsidR="002B43F7" w:rsidRDefault="002B43F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253DC06" w14:textId="50158B31" w:rsidR="002B43F7" w:rsidRDefault="00BD33D5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62C8D86" w14:textId="6D8ED805" w:rsidR="002B43F7" w:rsidRDefault="002B43F7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6AD5FDD0" w14:textId="4A9635A0" w:rsidR="002B43F7" w:rsidRDefault="002B43F7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B43F7" w14:paraId="58D1C666" w14:textId="77777777" w:rsidTr="00240FFC">
        <w:tc>
          <w:tcPr>
            <w:tcW w:w="846" w:type="dxa"/>
            <w:vAlign w:val="center"/>
          </w:tcPr>
          <w:p w14:paraId="2203A04C" w14:textId="77777777" w:rsidR="002B43F7" w:rsidRDefault="002B43F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0295463" w14:textId="1DB7AABA" w:rsidR="002B43F7" w:rsidRDefault="00BD33D5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4C970619" w14:textId="1B5CF2E1" w:rsidR="002B43F7" w:rsidRDefault="002B43F7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14</w:t>
              </w:r>
            </w:fldSimple>
            <w:r>
              <w:t>)</w:t>
            </w:r>
          </w:p>
        </w:tc>
      </w:tr>
    </w:tbl>
    <w:p w14:paraId="7F941676" w14:textId="5FE349F1" w:rsidR="002B43F7" w:rsidRDefault="002B43F7" w:rsidP="00A04A53">
      <w:pPr>
        <w:ind w:firstLine="0"/>
      </w:pPr>
    </w:p>
    <w:p w14:paraId="2D989BB6" w14:textId="5193A900" w:rsidR="00665DF0" w:rsidRDefault="00665DF0" w:rsidP="00A04A53">
      <w:pPr>
        <w:ind w:firstLine="0"/>
      </w:pPr>
      <w:r>
        <w:t>We</w:t>
      </w:r>
      <w:r w:rsidR="00A9510B">
        <w:t xml:space="preserve"> then </w:t>
      </w:r>
      <w:r w:rsidR="00732F63">
        <w:t>use MATLAB symbolic toolbox to derive the</w:t>
      </w:r>
      <w:r w:rsidR="00BE162D">
        <w:t xml:space="preserve"> velocities expressed in the generalised coordinates</w:t>
      </w:r>
      <w:r w:rsidR="00CF5FEF">
        <w:t xml:space="preserve"> and use these velocities together with the x positions to get the </w:t>
      </w:r>
      <w:r w:rsidR="00691113">
        <w:t>Kinetic</w:t>
      </w:r>
      <w:r w:rsidR="00CF5FEF">
        <w:t xml:space="preserve"> and </w:t>
      </w:r>
      <w:r w:rsidR="00691113">
        <w:t>Potential</w:t>
      </w:r>
      <w:r w:rsidR="00CF5FEF">
        <w:t xml:space="preserve"> energy.</w:t>
      </w:r>
    </w:p>
    <w:p w14:paraId="781A797F" w14:textId="77777777" w:rsidR="00CF5FEF" w:rsidRDefault="00CF5FEF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CF5FEF" w14:paraId="35F2BA03" w14:textId="77777777" w:rsidTr="00240FFC">
        <w:tc>
          <w:tcPr>
            <w:tcW w:w="846" w:type="dxa"/>
            <w:vAlign w:val="center"/>
          </w:tcPr>
          <w:p w14:paraId="16DE998A" w14:textId="77777777" w:rsidR="00CF5FEF" w:rsidRDefault="00CF5FEF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4B4F794" w14:textId="21B9F780" w:rsidR="00CF5FEF" w:rsidRDefault="0067762A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Mx ̇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D8AEEA9" w14:textId="06EB16FE" w:rsidR="00CF5FEF" w:rsidRDefault="00CF5FEF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15</w:t>
              </w:r>
            </w:fldSimple>
            <w:r>
              <w:t>)</w:t>
            </w:r>
          </w:p>
        </w:tc>
      </w:tr>
    </w:tbl>
    <w:p w14:paraId="05A7F13E" w14:textId="77777777" w:rsidR="00CF5FEF" w:rsidRDefault="00CF5FEF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CF5FEF" w14:paraId="6D60EF2A" w14:textId="77777777" w:rsidTr="00240FFC">
        <w:tc>
          <w:tcPr>
            <w:tcW w:w="846" w:type="dxa"/>
            <w:vAlign w:val="center"/>
          </w:tcPr>
          <w:p w14:paraId="163D6993" w14:textId="77777777" w:rsidR="00CF5FEF" w:rsidRDefault="00CF5FEF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4D07EC77" w14:textId="363553F3" w:rsidR="00CF5FEF" w:rsidRDefault="00691113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x  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440776AF" w14:textId="6ED183BC" w:rsidR="00CF5FEF" w:rsidRDefault="00CF5FEF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16</w:t>
              </w:r>
            </w:fldSimple>
            <w:r>
              <w:t>)</w:t>
            </w:r>
          </w:p>
        </w:tc>
      </w:tr>
    </w:tbl>
    <w:p w14:paraId="5F71C7B5" w14:textId="2B07553B" w:rsidR="00BE162D" w:rsidRDefault="00BE162D" w:rsidP="00A04A53">
      <w:pPr>
        <w:ind w:firstLine="0"/>
      </w:pPr>
    </w:p>
    <w:p w14:paraId="535D702E" w14:textId="1488BE57" w:rsidR="00BE162D" w:rsidRPr="00CA5AD5" w:rsidRDefault="00914524" w:rsidP="00A04A53">
      <w:pPr>
        <w:ind w:firstLine="0"/>
      </w:pPr>
      <w:r>
        <w:t xml:space="preserve">In these </w:t>
      </w:r>
      <m:oMath>
        <m:r>
          <w:rPr>
            <w:rFonts w:ascii="Cambria Math" w:hAnsi="Cambria Math"/>
          </w:rPr>
          <m:t>x=[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, </w:t>
      </w:r>
      <m:oMath>
        <m:r>
          <w:rPr>
            <w:rFonts w:ascii="Cambria Math" w:hAnsi="Cambria Math"/>
          </w:rPr>
          <m:t>x=[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M is the mass matrix. The full implementation of these steps can be found in </w:t>
      </w:r>
      <w:r w:rsidR="002D7AC2">
        <w:fldChar w:fldCharType="begin"/>
      </w:r>
      <w:r w:rsidR="002D7AC2">
        <w:instrText xml:space="preserve"> REF _Ref508693298 \h </w:instrText>
      </w:r>
      <w:r w:rsidR="002D7AC2">
        <w:fldChar w:fldCharType="separate"/>
      </w:r>
      <w:r w:rsidR="00C72F8F">
        <w:t xml:space="preserve">Appendix A </w:t>
      </w:r>
      <w:r w:rsidR="00C72F8F">
        <w:rPr>
          <w:rFonts w:ascii="Arial" w:hAnsi="Arial"/>
        </w:rPr>
        <w:t>–</w:t>
      </w:r>
      <w:r w:rsidR="00C72F8F">
        <w:t xml:space="preserve"> </w:t>
      </w:r>
      <w:r w:rsidR="002D7AC2">
        <w:fldChar w:fldCharType="end"/>
      </w:r>
    </w:p>
    <w:p w14:paraId="349F4282" w14:textId="04E9D3EE" w:rsidR="00B96B45" w:rsidRDefault="005F4CDD" w:rsidP="00FC4CC1">
      <w:pPr>
        <w:pStyle w:val="Heading3"/>
      </w:pPr>
      <w:r>
        <w:t>Accelerations (Question 2 a-d</w:t>
      </w:r>
      <w:r w:rsidR="00746CD3">
        <w:t>)</w:t>
      </w:r>
    </w:p>
    <w:p w14:paraId="7FA47AD9" w14:textId="668DB80A" w:rsidR="008F0BC8" w:rsidRDefault="00402146" w:rsidP="00380DB4">
      <w:pPr>
        <w:pStyle w:val="Firstparagraph"/>
      </w:pPr>
      <w:r>
        <w:t xml:space="preserve">We were then asked to use the new EOM to recalculate </w:t>
      </w:r>
      <w:r w:rsidR="008F0BC8">
        <w:t xml:space="preserve">results of assignment </w:t>
      </w:r>
      <w:r w:rsidR="003A459B">
        <w:t>2 a-d</w:t>
      </w:r>
      <w:r w:rsidR="008F0BC8">
        <w:t xml:space="preserve">. In assignment </w:t>
      </w:r>
      <w:r w:rsidR="003A459B">
        <w:t>2 a-d</w:t>
      </w:r>
      <w:r w:rsidR="008F0BC8">
        <w:t xml:space="preserve"> the following initial conditions were used:</w:t>
      </w:r>
    </w:p>
    <w:p w14:paraId="662D29D9" w14:textId="77777777" w:rsidR="00F75532" w:rsidRPr="00F75532" w:rsidRDefault="00F75532" w:rsidP="00F75532"/>
    <w:p w14:paraId="1A2CC1BB" w14:textId="0CFFBFAA" w:rsidR="00E26202" w:rsidRDefault="00BD33D5" w:rsidP="00E26202">
      <w:pPr>
        <w:pStyle w:val="Firstparagraph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 π 0.5π 0 0</m:t>
            </m:r>
          </m:e>
        </m:d>
      </m:oMath>
    </w:p>
    <w:p w14:paraId="4A689D32" w14:textId="30F7C69E" w:rsidR="00E26202" w:rsidRPr="00E26202" w:rsidRDefault="00BD33D5" w:rsidP="00E26202">
      <w:pPr>
        <w:pStyle w:val="ListParagraph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0 0 0 0</m:t>
            </m:r>
          </m:e>
        </m:d>
      </m:oMath>
    </w:p>
    <w:p w14:paraId="16F95F9B" w14:textId="3DEE88D9" w:rsidR="00E26202" w:rsidRDefault="00BD33D5" w:rsidP="00E26202">
      <w:pPr>
        <w:pStyle w:val="Firstparagraph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0 2π 2π</m:t>
            </m:r>
          </m:e>
        </m:d>
      </m:oMath>
    </w:p>
    <w:p w14:paraId="3A689206" w14:textId="77777777" w:rsidR="00E26202" w:rsidRDefault="00E26202" w:rsidP="00380DB4">
      <w:pPr>
        <w:pStyle w:val="Firstparagraph"/>
      </w:pPr>
    </w:p>
    <w:p w14:paraId="559DCAEE" w14:textId="769A5C5F" w:rsidR="008F0BC8" w:rsidRDefault="00F75532" w:rsidP="00380DB4">
      <w:pPr>
        <w:pStyle w:val="Firstparagraph"/>
      </w:pPr>
      <w:r>
        <w:t>T</w:t>
      </w:r>
      <w:r w:rsidR="00402146">
        <w:t xml:space="preserve">he </w:t>
      </w:r>
      <w:r w:rsidR="00724837">
        <w:t xml:space="preserve">accelerations </w:t>
      </w:r>
      <w:r>
        <w:t xml:space="preserve">calculated with the EOM as they were derived by the </w:t>
      </w:r>
      <w:r w:rsidR="002D7AC2">
        <w:t xml:space="preserve">Lagrange constraint equations were found to be exactly equal to those derived earlier in assignment 1. To check this run the </w:t>
      </w:r>
      <w:r w:rsidR="00456FF9">
        <w:t>MATLAB</w:t>
      </w:r>
      <w:r w:rsidR="002D7AC2">
        <w:t xml:space="preserve"> script in </w:t>
      </w:r>
      <w:r w:rsidR="002D7AC2">
        <w:fldChar w:fldCharType="begin"/>
      </w:r>
      <w:r w:rsidR="002D7AC2">
        <w:instrText xml:space="preserve"> REF _Ref508693298 \h </w:instrText>
      </w:r>
      <w:r w:rsidR="002D7AC2">
        <w:fldChar w:fldCharType="separate"/>
      </w:r>
      <w:r w:rsidR="00C72F8F">
        <w:t xml:space="preserve">Appendix A </w:t>
      </w:r>
      <w:r w:rsidR="00C72F8F">
        <w:rPr>
          <w:rFonts w:ascii="Arial" w:hAnsi="Arial"/>
        </w:rPr>
        <w:t>–</w:t>
      </w:r>
      <w:r w:rsidR="00C72F8F">
        <w:t xml:space="preserve"> </w:t>
      </w:r>
      <w:r w:rsidR="002D7AC2">
        <w:fldChar w:fldCharType="end"/>
      </w:r>
      <w:r w:rsidR="007C1071">
        <w:t xml:space="preserve"> The results of this run are:</w:t>
      </w:r>
    </w:p>
    <w:p w14:paraId="35D83576" w14:textId="5C4AFD45" w:rsidR="007C1071" w:rsidRDefault="007C1071" w:rsidP="007C1071">
      <w:pPr>
        <w:ind w:firstLine="0"/>
      </w:pPr>
    </w:p>
    <w:p w14:paraId="7CC5F301" w14:textId="02F9DF56" w:rsidR="00FD5D01" w:rsidRDefault="00FD5D01" w:rsidP="00FD5D01">
      <w:pPr>
        <w:pStyle w:val="Caption"/>
        <w:keepNext/>
      </w:pPr>
      <w:r>
        <w:t xml:space="preserve">Table </w:t>
      </w:r>
      <w:r w:rsidR="00BD33D5">
        <w:fldChar w:fldCharType="begin"/>
      </w:r>
      <w:r w:rsidR="00BD33D5">
        <w:instrText xml:space="preserve"> SEQ Table \* ARABIC </w:instrText>
      </w:r>
      <w:r w:rsidR="00BD33D5">
        <w:fldChar w:fldCharType="separate"/>
      </w:r>
      <w:r w:rsidR="00C72F8F">
        <w:rPr>
          <w:noProof/>
        </w:rPr>
        <w:t>1</w:t>
      </w:r>
      <w:r w:rsidR="00BD33D5">
        <w:rPr>
          <w:noProof/>
        </w:rPr>
        <w:fldChar w:fldCharType="end"/>
      </w:r>
      <w:r>
        <w:t>: Results of recalculation Assignment</w:t>
      </w:r>
      <w:r w:rsidR="00DF50F5">
        <w:t xml:space="preserve"> 2 a-d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4"/>
        <w:gridCol w:w="2723"/>
        <w:gridCol w:w="2404"/>
        <w:gridCol w:w="3015"/>
      </w:tblGrid>
      <w:tr w:rsidR="00426F80" w:rsidRPr="00037E41" w14:paraId="4F654D1F" w14:textId="77777777" w:rsidTr="00FD5D01">
        <w:tc>
          <w:tcPr>
            <w:tcW w:w="485" w:type="pct"/>
            <w:vAlign w:val="center"/>
          </w:tcPr>
          <w:p w14:paraId="0F1F588A" w14:textId="77777777" w:rsidR="00426F80" w:rsidRPr="00FD5D01" w:rsidRDefault="00426F80" w:rsidP="00F070AB">
            <w:pPr>
              <w:ind w:firstLine="0"/>
              <w:jc w:val="center"/>
            </w:pPr>
          </w:p>
        </w:tc>
        <w:tc>
          <w:tcPr>
            <w:tcW w:w="1510" w:type="pct"/>
            <w:vAlign w:val="center"/>
          </w:tcPr>
          <w:p w14:paraId="40946BE4" w14:textId="5FB6F61C" w:rsidR="00426F80" w:rsidRPr="001E63E0" w:rsidRDefault="00426F80" w:rsidP="001E63E0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 w:rsidR="00222A92">
              <w:rPr>
                <w:b/>
              </w:rPr>
              <w:t>2</w:t>
            </w:r>
            <w:r w:rsidRPr="001E63E0">
              <w:rPr>
                <w:b/>
              </w:rPr>
              <w:t xml:space="preserve"> - </w:t>
            </w:r>
            <w:r w:rsidR="002C6BC7" w:rsidRPr="001E63E0">
              <w:rPr>
                <w:b/>
              </w:rPr>
              <w:t>b</w:t>
            </w:r>
          </w:p>
        </w:tc>
        <w:tc>
          <w:tcPr>
            <w:tcW w:w="1333" w:type="pct"/>
            <w:vAlign w:val="center"/>
          </w:tcPr>
          <w:p w14:paraId="18FBE7CA" w14:textId="1134C06B" w:rsidR="00426F80" w:rsidRPr="001E63E0" w:rsidRDefault="00E0782A" w:rsidP="001E63E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A2</w:t>
            </w:r>
            <w:r w:rsidR="002C6BC7" w:rsidRPr="001E63E0">
              <w:rPr>
                <w:b/>
              </w:rPr>
              <w:t xml:space="preserve"> </w:t>
            </w:r>
            <w:r w:rsidR="002C6BC7" w:rsidRPr="001E63E0">
              <w:rPr>
                <w:rFonts w:ascii="Arial" w:hAnsi="Arial" w:cs="Arial"/>
                <w:b/>
              </w:rPr>
              <w:t>–</w:t>
            </w:r>
            <w:r w:rsidR="002C6BC7" w:rsidRPr="001E63E0">
              <w:rPr>
                <w:b/>
              </w:rPr>
              <w:t xml:space="preserve"> c</w:t>
            </w:r>
          </w:p>
        </w:tc>
        <w:tc>
          <w:tcPr>
            <w:tcW w:w="1672" w:type="pct"/>
            <w:vAlign w:val="center"/>
          </w:tcPr>
          <w:p w14:paraId="12F801AF" w14:textId="27ED647F" w:rsidR="00426F80" w:rsidRPr="001E63E0" w:rsidRDefault="002C6BC7" w:rsidP="001E63E0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 w:rsidR="00E0782A">
              <w:rPr>
                <w:b/>
              </w:rPr>
              <w:t>2</w:t>
            </w:r>
            <w:r w:rsidRPr="001E63E0">
              <w:rPr>
                <w:b/>
              </w:rPr>
              <w:t xml:space="preserve"> - d</w:t>
            </w:r>
          </w:p>
        </w:tc>
      </w:tr>
      <w:tr w:rsidR="00FD5D01" w:rsidRPr="00037E41" w14:paraId="048C175E" w14:textId="6BC9739C" w:rsidTr="00FD5D01">
        <w:tc>
          <w:tcPr>
            <w:tcW w:w="485" w:type="pct"/>
            <w:vAlign w:val="center"/>
          </w:tcPr>
          <w:p w14:paraId="5A39D858" w14:textId="77777777" w:rsidR="00FD5D01" w:rsidRPr="001E63E0" w:rsidRDefault="00BD33D5" w:rsidP="00FD5D01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782D7FC8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 xml:space="preserve">6.31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393EC279" w14:textId="4369A14B" w:rsidR="00FD5D01" w:rsidRPr="001E63E0" w:rsidRDefault="00FD5D01" w:rsidP="00FD5D01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2A6508A1" w14:textId="371D6476" w:rsidR="00FD5D01" w:rsidRPr="001E63E0" w:rsidRDefault="00FD5D01" w:rsidP="00FD5D01">
            <w:pPr>
              <w:ind w:firstLine="0"/>
              <w:jc w:val="center"/>
            </w:pPr>
            <w:r>
              <w:t>-10.8566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D5D01" w:rsidRPr="00037E41" w14:paraId="5165449F" w14:textId="0C2C3235" w:rsidTr="00FD5D01">
        <w:tc>
          <w:tcPr>
            <w:tcW w:w="485" w:type="pct"/>
            <w:vAlign w:val="center"/>
          </w:tcPr>
          <w:p w14:paraId="0D69206E" w14:textId="77777777" w:rsidR="00FD5D01" w:rsidRPr="001E63E0" w:rsidRDefault="00BD33D5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150DE70B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1C12B3EC" w14:textId="465D913D" w:rsidR="00FD5D01" w:rsidRPr="001E63E0" w:rsidRDefault="00FD5D01" w:rsidP="00FD5D01">
            <w:pPr>
              <w:ind w:firstLine="0"/>
              <w:jc w:val="center"/>
            </w:pPr>
            <w:r w:rsidRPr="00037E41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168ED793" w14:textId="7DA3CDA4" w:rsidR="00FD5D01" w:rsidRPr="001E63E0" w:rsidRDefault="00FD5D01" w:rsidP="00FD5D01">
            <w:pPr>
              <w:ind w:firstLine="0"/>
              <w:jc w:val="center"/>
            </w:pPr>
            <w:r w:rsidRPr="00037E41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D5D01" w:rsidRPr="00037E41" w14:paraId="2CF9BA5F" w14:textId="05C7552F" w:rsidTr="00FD5D01">
        <w:tc>
          <w:tcPr>
            <w:tcW w:w="485" w:type="pct"/>
            <w:vAlign w:val="center"/>
          </w:tcPr>
          <w:p w14:paraId="3506675F" w14:textId="77777777" w:rsidR="00FD5D01" w:rsidRPr="001E63E0" w:rsidRDefault="00BD33D5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51B878A9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 xml:space="preserve">-22.93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603A921C" w14:textId="0E99A695" w:rsidR="00FD5D01" w:rsidRPr="001E63E0" w:rsidRDefault="00FD5D01" w:rsidP="00FD5D01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  <w:tc>
          <w:tcPr>
            <w:tcW w:w="1672" w:type="pct"/>
            <w:vAlign w:val="center"/>
          </w:tcPr>
          <w:p w14:paraId="4B1BA369" w14:textId="1015176C" w:rsidR="00FD5D01" w:rsidRPr="001E63E0" w:rsidRDefault="00FD5D01" w:rsidP="00FD5D01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</w:tr>
      <w:tr w:rsidR="00FD5D01" w:rsidRPr="00037E41" w14:paraId="5B5F885F" w14:textId="696D33DC" w:rsidTr="00FD5D01">
        <w:tc>
          <w:tcPr>
            <w:tcW w:w="485" w:type="pct"/>
            <w:vAlign w:val="center"/>
          </w:tcPr>
          <w:p w14:paraId="036F933A" w14:textId="77777777" w:rsidR="00FD5D01" w:rsidRPr="001E63E0" w:rsidRDefault="00BD33D5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6A6FBAD6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>10.51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565FDC76" w14:textId="3798584E" w:rsidR="00FD5D01" w:rsidRPr="001E63E0" w:rsidRDefault="00FD5D01" w:rsidP="00FD5D01">
            <w:pPr>
              <w:ind w:firstLine="0"/>
              <w:jc w:val="center"/>
            </w:pPr>
            <w:r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1D6B6A5F" w14:textId="1430540B" w:rsidR="00FD5D01" w:rsidRPr="001E63E0" w:rsidRDefault="00FD5D01" w:rsidP="00FD5D01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-32.5697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D5D01" w:rsidRPr="00037E41" w14:paraId="11E334C9" w14:textId="1A64EF10" w:rsidTr="00FD5D01">
        <w:tc>
          <w:tcPr>
            <w:tcW w:w="485" w:type="pct"/>
            <w:vAlign w:val="center"/>
          </w:tcPr>
          <w:p w14:paraId="7AFF7C2D" w14:textId="77777777" w:rsidR="00FD5D01" w:rsidRPr="001E63E0" w:rsidRDefault="00BD33D5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364BB81E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0B52CC5B" w14:textId="6A806853" w:rsidR="00FD5D01" w:rsidRPr="001E63E0" w:rsidRDefault="00FD5D01" w:rsidP="00FD5D01">
            <w:pPr>
              <w:ind w:firstLine="0"/>
              <w:jc w:val="center"/>
            </w:pPr>
            <w:r w:rsidRPr="00037E41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2D33EEB0" w14:textId="1D14DA41" w:rsidR="00FD5D01" w:rsidRPr="001E63E0" w:rsidRDefault="00FD5D01" w:rsidP="00FD5D01">
            <w:pPr>
              <w:ind w:firstLine="0"/>
              <w:jc w:val="center"/>
            </w:pPr>
            <w:r w:rsidRPr="00037E41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D5D01" w:rsidRPr="00037E41" w14:paraId="6790C23D" w14:textId="6B52AF88" w:rsidTr="00FD5D01">
        <w:tc>
          <w:tcPr>
            <w:tcW w:w="485" w:type="pct"/>
            <w:vAlign w:val="center"/>
          </w:tcPr>
          <w:p w14:paraId="546CCD59" w14:textId="77777777" w:rsidR="00FD5D01" w:rsidRPr="001E63E0" w:rsidRDefault="00BD33D5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6D0EB05D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 xml:space="preserve">7.64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4968BFCB" w14:textId="5B2F16A3" w:rsidR="00FD5D01" w:rsidRPr="001E63E0" w:rsidRDefault="00FD5D01" w:rsidP="00FD5D01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5E24E8EB" w14:textId="4405A231" w:rsidR="00FD5D01" w:rsidRPr="001E63E0" w:rsidRDefault="00FD5D01" w:rsidP="00FD5D01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14:paraId="43E3375A" w14:textId="77777777" w:rsidR="007C1071" w:rsidRPr="007C1071" w:rsidRDefault="007C1071" w:rsidP="007C1071">
      <w:pPr>
        <w:ind w:firstLine="0"/>
      </w:pPr>
    </w:p>
    <w:p w14:paraId="2F20A4B9" w14:textId="7E228047" w:rsidR="00380DB4" w:rsidRDefault="00A95F55" w:rsidP="00FC4CC1">
      <w:pPr>
        <w:pStyle w:val="Heading2"/>
      </w:pPr>
      <w:r>
        <w:t xml:space="preserve">Vertical slider constraint </w:t>
      </w:r>
      <w:r w:rsidR="00746CD3">
        <w:t>(Question 2 e-f)</w:t>
      </w:r>
    </w:p>
    <w:p w14:paraId="7F0B6240" w14:textId="61B349A2" w:rsidR="00BD120F" w:rsidRDefault="00D47938" w:rsidP="00BD120F">
      <w:pPr>
        <w:pStyle w:val="Firstparagraph"/>
      </w:pPr>
      <w:r>
        <w:t xml:space="preserve">In assignment 2 </w:t>
      </w:r>
      <w:r w:rsidR="003A459B">
        <w:t xml:space="preserve">e-f </w:t>
      </w:r>
      <w:r>
        <w:t>we were asked to add a horizontal slider constraint. In this assignment the Lagrange method was used to derive the EOM incorporating this constraint.</w:t>
      </w:r>
      <w:r w:rsidR="00315DB5">
        <w:t xml:space="preserve"> The difference with question 2 is </w:t>
      </w:r>
      <w:r w:rsidR="00315DB5">
        <w:lastRenderedPageBreak/>
        <w:t xml:space="preserve">that for the Lafrance method to work the constraint needs to be expressed in the generalised coordinates instead of the </w:t>
      </w:r>
      <w:r w:rsidR="003806DB">
        <w:t xml:space="preserve">full state. </w:t>
      </w:r>
      <w:r w:rsidR="00C559F6">
        <w:t xml:space="preserve">Since the second bar is now constraint on the vertical axis </w:t>
      </w:r>
      <w:r w:rsidR="00427D36">
        <w:t xml:space="preserve">the pendulum only has 1 DOF. As a </w:t>
      </w:r>
      <w:r w:rsidR="003B05F3">
        <w:t>result,</w:t>
      </w:r>
      <w:r w:rsidR="00427D36">
        <w:t xml:space="preserve"> the second angle is </w:t>
      </w:r>
      <w:r w:rsidR="003B05F3">
        <w:t>dependent</w:t>
      </w:r>
      <w:r w:rsidR="00427D36">
        <w:t xml:space="preserve"> on the first angle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=π-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B05F3">
        <w:t xml:space="preserve">. The COM </w:t>
      </w:r>
      <w:r w:rsidR="00F27084">
        <w:t xml:space="preserve">of both the first and the second body can now be expressed with one generalised coordinate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27084">
        <w:t xml:space="preserve">. </w:t>
      </w:r>
      <w:r w:rsidR="000816C9">
        <w:t xml:space="preserve">The MATLAB implementation can be found in </w:t>
      </w:r>
      <w:r w:rsidR="000816C9">
        <w:fldChar w:fldCharType="begin"/>
      </w:r>
      <w:r w:rsidR="000816C9">
        <w:instrText xml:space="preserve"> REF _Ref509272591 \h </w:instrText>
      </w:r>
      <w:r w:rsidR="000816C9">
        <w:fldChar w:fldCharType="separate"/>
      </w:r>
      <w:r w:rsidR="00C72F8F">
        <w:t xml:space="preserve">Appendix B </w:t>
      </w:r>
      <w:r w:rsidR="00C72F8F">
        <w:rPr>
          <w:rFonts w:ascii="Arial" w:hAnsi="Arial"/>
        </w:rPr>
        <w:t>–</w:t>
      </w:r>
      <w:r w:rsidR="00C72F8F">
        <w:t xml:space="preserve"> Question 2 e-f</w:t>
      </w:r>
      <w:r w:rsidR="000816C9">
        <w:fldChar w:fldCharType="end"/>
      </w:r>
    </w:p>
    <w:p w14:paraId="24856500" w14:textId="77777777" w:rsidR="0075285C" w:rsidRPr="0075285C" w:rsidRDefault="0075285C" w:rsidP="0075285C"/>
    <w:p w14:paraId="316B647F" w14:textId="7FFB2FD4" w:rsidR="00AD2068" w:rsidRDefault="00AD2068" w:rsidP="00AD2068"/>
    <w:p w14:paraId="766D26AF" w14:textId="77777777" w:rsidR="005B4AB2" w:rsidRDefault="00AD2068" w:rsidP="005B4AB2">
      <w:pPr>
        <w:keepNext/>
        <w:jc w:val="center"/>
      </w:pPr>
      <w:r>
        <w:rPr>
          <w:noProof/>
        </w:rPr>
        <w:drawing>
          <wp:inline distT="0" distB="0" distL="0" distR="0" wp14:anchorId="3BDDF98B" wp14:editId="6AB53D32">
            <wp:extent cx="3555358" cy="2480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uble pendulum constrai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58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29FE" w14:textId="34A48839" w:rsidR="000B5F4B" w:rsidRPr="000B5F4B" w:rsidRDefault="005B4AB2" w:rsidP="00E0782A">
      <w:pPr>
        <w:pStyle w:val="Caption"/>
        <w:jc w:val="center"/>
      </w:pPr>
      <w:bookmarkStart w:id="4" w:name="_Ref509272101"/>
      <w:r>
        <w:t xml:space="preserve">Figure </w:t>
      </w:r>
      <w:r w:rsidR="00BD33D5">
        <w:fldChar w:fldCharType="begin"/>
      </w:r>
      <w:r w:rsidR="00BD33D5">
        <w:instrText xml:space="preserve"> SEQ Figure \* ARABIC </w:instrText>
      </w:r>
      <w:r w:rsidR="00BD33D5">
        <w:fldChar w:fldCharType="separate"/>
      </w:r>
      <w:r w:rsidR="00C72F8F">
        <w:rPr>
          <w:noProof/>
        </w:rPr>
        <w:t>2</w:t>
      </w:r>
      <w:r w:rsidR="00BD33D5">
        <w:rPr>
          <w:noProof/>
        </w:rPr>
        <w:fldChar w:fldCharType="end"/>
      </w:r>
      <w:bookmarkEnd w:id="4"/>
      <w:r>
        <w:t>: New pendulum setup with the extra slider constraint</w:t>
      </w:r>
    </w:p>
    <w:p w14:paraId="1BA3534C" w14:textId="3CA8B749" w:rsidR="00E0219F" w:rsidRDefault="00E0219F" w:rsidP="00E0219F">
      <w:pPr>
        <w:pStyle w:val="Heading2"/>
      </w:pPr>
      <w:r>
        <w:t xml:space="preserve">Vertical slider constraint </w:t>
      </w:r>
      <w:r w:rsidR="000B5F4B">
        <w:t xml:space="preserve">+ extra </w:t>
      </w:r>
      <w:r w:rsidR="000F1F8D">
        <w:t>vertical force in B</w:t>
      </w:r>
      <w:r w:rsidR="000B5F4B">
        <w:t xml:space="preserve"> </w:t>
      </w:r>
      <w:r>
        <w:t>(Question 2 g)</w:t>
      </w:r>
    </w:p>
    <w:p w14:paraId="194F8B65" w14:textId="1353429E" w:rsidR="00E0219F" w:rsidRDefault="00E0219F" w:rsidP="006A69C2">
      <w:pPr>
        <w:ind w:firstLine="0"/>
      </w:pPr>
      <w:r>
        <w:t xml:space="preserve">For G we were asked to look at the same situation as 2f but now also add </w:t>
      </w:r>
      <w:proofErr w:type="spellStart"/>
      <w:proofErr w:type="gramStart"/>
      <w:r>
        <w:t>a</w:t>
      </w:r>
      <w:proofErr w:type="spellEnd"/>
      <w:proofErr w:type="gramEnd"/>
      <w:r>
        <w:t xml:space="preserve"> extra constraint force</w:t>
      </w:r>
      <w:r w:rsidR="000F1F8D">
        <w:t xml:space="preserve"> to bar 1 in point B</w:t>
      </w:r>
      <w:r>
        <w:t xml:space="preserve">. When using the Lagrange </w:t>
      </w:r>
      <w:r w:rsidR="006D65F2">
        <w:t>method,</w:t>
      </w:r>
      <w:r>
        <w:t xml:space="preserve"> we can add this force</w:t>
      </w:r>
      <w:r w:rsidR="006D65F2">
        <w:t xml:space="preserve"> to the system as a generalised force. </w:t>
      </w:r>
      <w:r w:rsidR="00B017DD">
        <w:t>To do this the force needs to be expres</w:t>
      </w:r>
      <w:r w:rsidR="005805ED">
        <w:t>sed as a generalised force (A force expressed in the generalised coordinates).</w:t>
      </w:r>
      <w:r w:rsidR="00A1105B">
        <w:t xml:space="preserve"> This is done as follows </w:t>
      </w:r>
      <w:r w:rsidR="00A1105B">
        <w:fldChar w:fldCharType="begin" w:fldLock="1"/>
      </w:r>
      <w:r w:rsidR="00A1105B">
        <w:instrText>ADDIN CSL_CITATION { "citationItems" : [ { "id" : "ITEM-1", "itemData" : { "author" : [ { "dropping-particle" : "", "family" : "Schwab", "given" : "Arend L.", "non-dropping-particle" : "", "parse-names" : false, "suffix" : "" } ], "chapter-number" : "3", "container-title" : "Multibody Dynamics", "id" : "ITEM-1", "issued" : { "date-parts" : [ [ "2018" ] ] }, "publisher" : "TU Delft", "publisher-place" : "Delft, The Netherlands", "title" : "Reader: MultiBody Dynamics B", "type" : "chapter" }, "uris" : [ "http://www.mendeley.com/documents/?uuid=69f87e97-929a-4911-99ae-21bdd0ea4a39" ] } ], "mendeley" : { "formattedCitation" : "[1]", "plainTextFormattedCitation" : "[1]" }, "properties" : {  }, "schema" : "https://github.com/citation-style-language/schema/raw/master/csl-citation.json" }</w:instrText>
      </w:r>
      <w:r w:rsidR="00A1105B">
        <w:fldChar w:fldCharType="separate"/>
      </w:r>
      <w:r w:rsidR="00A1105B" w:rsidRPr="00A1105B">
        <w:rPr>
          <w:noProof/>
        </w:rPr>
        <w:t>[1]</w:t>
      </w:r>
      <w:r w:rsidR="00A1105B">
        <w:fldChar w:fldCharType="end"/>
      </w:r>
      <w:r w:rsidR="00A1105B">
        <w:t>:</w:t>
      </w:r>
    </w:p>
    <w:p w14:paraId="13CBFBE8" w14:textId="77777777" w:rsidR="00A1105B" w:rsidRDefault="00A1105B" w:rsidP="006A69C2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A1105B" w14:paraId="23B2395E" w14:textId="77777777" w:rsidTr="00240FFC">
        <w:tc>
          <w:tcPr>
            <w:tcW w:w="846" w:type="dxa"/>
            <w:vAlign w:val="center"/>
          </w:tcPr>
          <w:p w14:paraId="64F36165" w14:textId="77777777" w:rsidR="00A1105B" w:rsidRDefault="00A1105B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67EC5271" w14:textId="79BB6627" w:rsidR="00A1105B" w:rsidRDefault="00BD33D5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83" w:type="dxa"/>
            <w:vAlign w:val="center"/>
          </w:tcPr>
          <w:p w14:paraId="7023AD0A" w14:textId="12519223" w:rsidR="00A1105B" w:rsidRDefault="00A1105B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17</w:t>
              </w:r>
            </w:fldSimple>
            <w:r>
              <w:t>)</w:t>
            </w:r>
          </w:p>
        </w:tc>
      </w:tr>
    </w:tbl>
    <w:p w14:paraId="738091D6" w14:textId="2667A612" w:rsidR="00B017DD" w:rsidRDefault="00B017DD" w:rsidP="006A69C2">
      <w:pPr>
        <w:ind w:firstLine="0"/>
      </w:pPr>
    </w:p>
    <w:p w14:paraId="5E0EB147" w14:textId="6A5D994B" w:rsidR="00E0782A" w:rsidRDefault="00E0782A" w:rsidP="00DF50F5">
      <w:pPr>
        <w:pStyle w:val="Heading3"/>
      </w:pPr>
      <w:r>
        <w:t>Accelerations (Question 2 e-</w:t>
      </w:r>
      <w:r w:rsidR="0044779F">
        <w:t>g</w:t>
      </w:r>
      <w:r>
        <w:t>)</w:t>
      </w:r>
    </w:p>
    <w:p w14:paraId="56B4F454" w14:textId="3B6995E7" w:rsidR="00DF50F5" w:rsidRDefault="00DF50F5" w:rsidP="00DF50F5">
      <w:pPr>
        <w:pStyle w:val="Caption"/>
        <w:keepNext/>
      </w:pPr>
      <w:r>
        <w:t xml:space="preserve">Table </w:t>
      </w:r>
      <w:r w:rsidR="00BD33D5">
        <w:fldChar w:fldCharType="begin"/>
      </w:r>
      <w:r w:rsidR="00BD33D5">
        <w:instrText xml:space="preserve"> SEQ Table \* ARABIC </w:instrText>
      </w:r>
      <w:r w:rsidR="00BD33D5">
        <w:fldChar w:fldCharType="separate"/>
      </w:r>
      <w:r w:rsidR="00C72F8F">
        <w:rPr>
          <w:noProof/>
        </w:rPr>
        <w:t>2</w:t>
      </w:r>
      <w:r w:rsidR="00BD33D5">
        <w:rPr>
          <w:noProof/>
        </w:rPr>
        <w:fldChar w:fldCharType="end"/>
      </w:r>
      <w:r>
        <w:t>: Results of recalculation assignment 2 e-g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4"/>
        <w:gridCol w:w="2723"/>
        <w:gridCol w:w="2404"/>
        <w:gridCol w:w="3015"/>
      </w:tblGrid>
      <w:tr w:rsidR="00E0782A" w:rsidRPr="00037E41" w14:paraId="5CC7AED3" w14:textId="77777777" w:rsidTr="00F070AB">
        <w:tc>
          <w:tcPr>
            <w:tcW w:w="485" w:type="pct"/>
            <w:vAlign w:val="center"/>
          </w:tcPr>
          <w:p w14:paraId="74B3D5CB" w14:textId="77777777" w:rsidR="00E0782A" w:rsidRPr="00FD5D01" w:rsidRDefault="00E0782A" w:rsidP="00F070AB">
            <w:pPr>
              <w:ind w:firstLine="0"/>
              <w:jc w:val="center"/>
            </w:pPr>
          </w:p>
        </w:tc>
        <w:tc>
          <w:tcPr>
            <w:tcW w:w="1510" w:type="pct"/>
            <w:vAlign w:val="center"/>
          </w:tcPr>
          <w:p w14:paraId="321DC741" w14:textId="77777777" w:rsidR="00E0782A" w:rsidRPr="001E63E0" w:rsidRDefault="00E0782A" w:rsidP="00F070AB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>
              <w:rPr>
                <w:b/>
              </w:rPr>
              <w:t>2</w:t>
            </w:r>
            <w:r w:rsidRPr="001E63E0">
              <w:rPr>
                <w:b/>
              </w:rPr>
              <w:t xml:space="preserve"> - </w:t>
            </w:r>
            <w:r>
              <w:rPr>
                <w:b/>
              </w:rPr>
              <w:t>e</w:t>
            </w:r>
          </w:p>
        </w:tc>
        <w:tc>
          <w:tcPr>
            <w:tcW w:w="1333" w:type="pct"/>
            <w:vAlign w:val="center"/>
          </w:tcPr>
          <w:p w14:paraId="3B71E1DA" w14:textId="77777777" w:rsidR="00E0782A" w:rsidRPr="001E63E0" w:rsidRDefault="00E0782A" w:rsidP="00F070AB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>
              <w:rPr>
                <w:b/>
              </w:rPr>
              <w:t>2</w:t>
            </w:r>
            <w:r w:rsidRPr="001E63E0">
              <w:rPr>
                <w:b/>
              </w:rPr>
              <w:t xml:space="preserve"> </w:t>
            </w:r>
            <w:r w:rsidRPr="001E63E0">
              <w:rPr>
                <w:rFonts w:ascii="Arial" w:hAnsi="Arial" w:cs="Arial"/>
                <w:b/>
              </w:rPr>
              <w:t>–</w:t>
            </w:r>
            <w:r w:rsidRPr="001E63E0">
              <w:rPr>
                <w:b/>
              </w:rPr>
              <w:t xml:space="preserve"> </w:t>
            </w:r>
            <w:r>
              <w:rPr>
                <w:b/>
              </w:rPr>
              <w:t>f</w:t>
            </w:r>
          </w:p>
        </w:tc>
        <w:tc>
          <w:tcPr>
            <w:tcW w:w="1672" w:type="pct"/>
            <w:vAlign w:val="center"/>
          </w:tcPr>
          <w:p w14:paraId="1AF24EDA" w14:textId="77777777" w:rsidR="00E0782A" w:rsidRPr="001E63E0" w:rsidRDefault="00E0782A" w:rsidP="00F070AB">
            <w:pPr>
              <w:ind w:firstLine="0"/>
              <w:jc w:val="center"/>
              <w:rPr>
                <w:b/>
              </w:rPr>
            </w:pPr>
            <w:r w:rsidRPr="00D35BA7">
              <w:rPr>
                <w:b/>
              </w:rPr>
              <w:t>A2 - g</w:t>
            </w:r>
          </w:p>
        </w:tc>
      </w:tr>
      <w:tr w:rsidR="00E0782A" w:rsidRPr="00037E41" w14:paraId="42F28F6D" w14:textId="77777777" w:rsidTr="00F070AB">
        <w:tc>
          <w:tcPr>
            <w:tcW w:w="485" w:type="pct"/>
            <w:vAlign w:val="center"/>
          </w:tcPr>
          <w:p w14:paraId="738AC63E" w14:textId="77777777" w:rsidR="00E0782A" w:rsidRPr="001E63E0" w:rsidRDefault="00BD33D5" w:rsidP="00F070AB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2DE42073" w14:textId="0B419D2F" w:rsidR="00E0782A" w:rsidRPr="001E63E0" w:rsidRDefault="00E0782A" w:rsidP="00F070AB">
            <w:pPr>
              <w:ind w:firstLine="0"/>
              <w:jc w:val="center"/>
            </w:pPr>
            <w:r>
              <w:t>7.3</w:t>
            </w:r>
            <w:r w:rsidR="008D496C">
              <w:t>6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23BDB339" w14:textId="51D73777" w:rsidR="00E0782A" w:rsidRPr="001E63E0" w:rsidRDefault="008D496C" w:rsidP="00F070AB">
            <w:pPr>
              <w:ind w:firstLine="0"/>
              <w:jc w:val="center"/>
            </w:pPr>
            <w:r>
              <w:t>7.36</w:t>
            </w:r>
            <w:r w:rsidR="00E0782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3F914436" w14:textId="53879DBA" w:rsidR="00E0782A" w:rsidRPr="001E63E0" w:rsidRDefault="00202966" w:rsidP="00F070AB">
            <w:pPr>
              <w:ind w:firstLine="0"/>
              <w:jc w:val="center"/>
            </w:pPr>
            <w:r>
              <w:t>0</w:t>
            </w:r>
            <w:r w:rsidR="00703DE8">
              <w:t>.00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0782A" w:rsidRPr="00037E41" w14:paraId="7CDCA1B7" w14:textId="77777777" w:rsidTr="00F070AB">
        <w:tc>
          <w:tcPr>
            <w:tcW w:w="485" w:type="pct"/>
            <w:vAlign w:val="center"/>
          </w:tcPr>
          <w:p w14:paraId="6E753132" w14:textId="77777777" w:rsidR="00E0782A" w:rsidRPr="001E63E0" w:rsidRDefault="00BD33D5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20ED3AE2" w14:textId="77777777" w:rsidR="00E0782A" w:rsidRPr="001E63E0" w:rsidRDefault="00E0782A" w:rsidP="00F070AB">
            <w:pPr>
              <w:ind w:firstLine="0"/>
              <w:jc w:val="center"/>
            </w:pPr>
            <w:r w:rsidRPr="001E63E0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47F8C359" w14:textId="169E3162" w:rsidR="00E0782A" w:rsidRPr="001E63E0" w:rsidRDefault="008D496C" w:rsidP="00F070AB">
            <w:pPr>
              <w:ind w:firstLine="0"/>
              <w:jc w:val="center"/>
            </w:pPr>
            <w:r>
              <w:t>-10.86</w:t>
            </w:r>
            <w:r w:rsidR="00E0782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2D6AFF9B" w14:textId="3D85BDCE" w:rsidR="00E0782A" w:rsidRPr="001E63E0" w:rsidRDefault="00A001DD" w:rsidP="00F070AB">
            <w:pPr>
              <w:ind w:firstLine="0"/>
              <w:jc w:val="center"/>
            </w:pPr>
            <w:r>
              <w:t>14.44</w:t>
            </w:r>
            <w:r w:rsidR="00E0782A" w:rsidRPr="00037E41">
              <w:t xml:space="preserve">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0782A" w:rsidRPr="00037E41" w14:paraId="4BC6C2F2" w14:textId="77777777" w:rsidTr="00F070AB">
        <w:tc>
          <w:tcPr>
            <w:tcW w:w="485" w:type="pct"/>
            <w:vAlign w:val="center"/>
          </w:tcPr>
          <w:p w14:paraId="3734E377" w14:textId="77777777" w:rsidR="00E0782A" w:rsidRPr="001E63E0" w:rsidRDefault="00BD33D5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03071AFC" w14:textId="089BCB30" w:rsidR="00E0782A" w:rsidRPr="001E63E0" w:rsidRDefault="00E0782A" w:rsidP="00F070AB">
            <w:pPr>
              <w:ind w:firstLine="0"/>
              <w:jc w:val="center"/>
            </w:pPr>
            <w:r w:rsidRPr="001E63E0">
              <w:t>-2</w:t>
            </w:r>
            <w:r>
              <w:t>6</w:t>
            </w:r>
            <w:r w:rsidRPr="001E63E0">
              <w:t>.</w:t>
            </w:r>
            <w:r>
              <w:t>7</w:t>
            </w:r>
            <w:r w:rsidR="008D496C">
              <w:t>6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42A2E55A" w14:textId="4991DB9F" w:rsidR="00E0782A" w:rsidRPr="001E63E0" w:rsidRDefault="008D496C" w:rsidP="00F070AB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-26.76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E0782A" w:rsidRPr="00037E41">
              <w:t xml:space="preserve"> </w:t>
            </w:r>
          </w:p>
        </w:tc>
        <w:tc>
          <w:tcPr>
            <w:tcW w:w="1672" w:type="pct"/>
            <w:vAlign w:val="center"/>
          </w:tcPr>
          <w:p w14:paraId="7E458330" w14:textId="34B2036A" w:rsidR="00E0782A" w:rsidRPr="001E63E0" w:rsidRDefault="00A001DD" w:rsidP="00F070AB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52.50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E0782A" w:rsidRPr="00037E41">
              <w:t xml:space="preserve"> </w:t>
            </w:r>
          </w:p>
        </w:tc>
      </w:tr>
      <w:tr w:rsidR="00E0782A" w:rsidRPr="00037E41" w14:paraId="0B791F51" w14:textId="77777777" w:rsidTr="00F070AB">
        <w:tc>
          <w:tcPr>
            <w:tcW w:w="485" w:type="pct"/>
            <w:vAlign w:val="center"/>
          </w:tcPr>
          <w:p w14:paraId="23319728" w14:textId="77777777" w:rsidR="00E0782A" w:rsidRPr="001E63E0" w:rsidRDefault="00BD33D5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408099D2" w14:textId="7A8E8DF5" w:rsidR="00E0782A" w:rsidRPr="001E63E0" w:rsidRDefault="00E0782A" w:rsidP="00F070AB">
            <w:pPr>
              <w:ind w:firstLine="0"/>
              <w:jc w:val="center"/>
            </w:pPr>
            <w:r>
              <w:t>7</w:t>
            </w:r>
            <w:r w:rsidRPr="001E63E0">
              <w:t>.</w:t>
            </w:r>
            <w:r>
              <w:t>3</w:t>
            </w:r>
            <w:r w:rsidR="008D496C">
              <w:t>6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2099E149" w14:textId="237059C1" w:rsidR="00E0782A" w:rsidRPr="001E63E0" w:rsidRDefault="00D576DF" w:rsidP="00F070A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7.36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72" w:type="pct"/>
            <w:vAlign w:val="center"/>
          </w:tcPr>
          <w:p w14:paraId="4A6478BF" w14:textId="3039CBCD" w:rsidR="00E0782A" w:rsidRPr="001E63E0" w:rsidRDefault="00A001DD" w:rsidP="00F070A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0782A" w:rsidRPr="00037E41" w14:paraId="7F9CA22F" w14:textId="77777777" w:rsidTr="00F070AB">
        <w:tc>
          <w:tcPr>
            <w:tcW w:w="485" w:type="pct"/>
            <w:vAlign w:val="center"/>
          </w:tcPr>
          <w:p w14:paraId="40B3176E" w14:textId="77777777" w:rsidR="00E0782A" w:rsidRPr="001E63E0" w:rsidRDefault="00BD33D5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3196A8DC" w14:textId="77777777" w:rsidR="00E0782A" w:rsidRPr="001E63E0" w:rsidRDefault="00E0782A" w:rsidP="00F070AB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7BD8C7DA" w14:textId="1826DA15" w:rsidR="00E0782A" w:rsidRPr="001E63E0" w:rsidRDefault="00D576DF" w:rsidP="00F070A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-32.57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72" w:type="pct"/>
            <w:vAlign w:val="center"/>
          </w:tcPr>
          <w:p w14:paraId="4677DE6C" w14:textId="26E6040A" w:rsidR="00E0782A" w:rsidRPr="001E63E0" w:rsidRDefault="00A001DD" w:rsidP="00F070A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43.3135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0782A" w:rsidRPr="00037E41" w14:paraId="45C9AA18" w14:textId="77777777" w:rsidTr="00F070AB">
        <w:tc>
          <w:tcPr>
            <w:tcW w:w="485" w:type="pct"/>
            <w:vAlign w:val="center"/>
          </w:tcPr>
          <w:p w14:paraId="3706D3D2" w14:textId="77777777" w:rsidR="00E0782A" w:rsidRPr="001E63E0" w:rsidRDefault="00BD33D5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1BF8E4C0" w14:textId="79DFA754" w:rsidR="00E0782A" w:rsidRPr="001E63E0" w:rsidRDefault="00E0782A" w:rsidP="00F070AB">
            <w:pPr>
              <w:ind w:firstLine="0"/>
              <w:jc w:val="center"/>
            </w:pPr>
            <w:r>
              <w:t>26.7</w:t>
            </w:r>
            <w:r w:rsidR="008D496C">
              <w:t>6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366C5BD6" w14:textId="6F096665" w:rsidR="00E0782A" w:rsidRPr="001E63E0" w:rsidRDefault="00D576DF" w:rsidP="00F070AB">
            <w:pPr>
              <w:ind w:firstLine="0"/>
              <w:jc w:val="center"/>
            </w:pPr>
            <w:r>
              <w:t>26.76</w:t>
            </w:r>
            <w:r w:rsidR="00E0782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760C0285" w14:textId="029B82D9" w:rsidR="00E0782A" w:rsidRPr="001E63E0" w:rsidRDefault="00A001DD" w:rsidP="00F070AB">
            <w:pPr>
              <w:ind w:firstLine="0"/>
              <w:jc w:val="center"/>
            </w:pPr>
            <w:r>
              <w:t>-52.50</w:t>
            </w:r>
            <w:r w:rsidR="00E0782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14:paraId="3419C728" w14:textId="6B71BAB5" w:rsidR="0084151C" w:rsidRDefault="0084151C">
      <w:pPr>
        <w:spacing w:line="240" w:lineRule="auto"/>
        <w:ind w:firstLine="0"/>
        <w:jc w:val="left"/>
      </w:pPr>
    </w:p>
    <w:p w14:paraId="0514A1B3" w14:textId="0C4F484D" w:rsidR="00197BA1" w:rsidRDefault="00197BA1" w:rsidP="00A001DD">
      <w:pPr>
        <w:ind w:firstLine="0"/>
      </w:pPr>
      <w:r>
        <w:t>From these results we see that the results of the recalculation of question A2-e</w:t>
      </w:r>
      <w:r w:rsidR="00D827CC">
        <w:t xml:space="preserve"> and A2-f are exactly equal to those calculated in assignment 2. </w:t>
      </w:r>
      <w:r w:rsidR="00007E21">
        <w:t xml:space="preserve">The big difference </w:t>
      </w:r>
      <w:r w:rsidR="00F070AB">
        <w:t xml:space="preserve">(benefit) </w:t>
      </w:r>
      <w:r w:rsidR="002770FF">
        <w:t xml:space="preserve">between this method and the method used in Assignment 2 can be seen by looking at the result of A2-g. Where in A2-g </w:t>
      </w:r>
      <w:r w:rsidR="0097208C">
        <w:t xml:space="preserve">we had no solution due to the linear dependence of the constraints here we have a solution since the linear </w:t>
      </w:r>
      <w:r w:rsidR="0097208C">
        <w:lastRenderedPageBreak/>
        <w:t xml:space="preserve">dependence is </w:t>
      </w:r>
      <w:r w:rsidR="00F070AB">
        <w:t>considered</w:t>
      </w:r>
      <w:r w:rsidR="008A3E87">
        <w:t xml:space="preserve"> by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=π-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42B0">
        <w:t xml:space="preserve">. </w:t>
      </w:r>
      <w:r w:rsidR="00F070AB">
        <w:t>Since</w:t>
      </w:r>
      <w:r w:rsidR="006742B0">
        <w:t xml:space="preserve"> we now only have one generalised coordinate left </w:t>
      </w:r>
      <w:r w:rsidR="00E23093">
        <w:t>we get a unique solution.</w:t>
      </w:r>
    </w:p>
    <w:p w14:paraId="418C57F4" w14:textId="584DE51D" w:rsidR="00970EDA" w:rsidRDefault="00970EDA" w:rsidP="00970EDA">
      <w:pPr>
        <w:pStyle w:val="Heading2"/>
      </w:pPr>
      <w:r>
        <w:t xml:space="preserve">Double pendulum with Passive spring constraint (Question </w:t>
      </w:r>
      <w:r w:rsidR="00B7799D">
        <w:t>3</w:t>
      </w:r>
      <w:r>
        <w:t xml:space="preserve"> a)</w:t>
      </w:r>
    </w:p>
    <w:p w14:paraId="24F976E1" w14:textId="77777777" w:rsidR="00A1771B" w:rsidRDefault="00A1771B" w:rsidP="00A1771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16B8A85" wp14:editId="2C7202CF">
            <wp:extent cx="3491593" cy="2480400"/>
            <wp:effectExtent l="0" t="0" r="0" b="0"/>
            <wp:docPr id="3" name="Picture 3" descr="A picture containing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g eleme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593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A0FC" w14:textId="6F140020" w:rsidR="00A1771B" w:rsidRDefault="00A1771B" w:rsidP="00A1771B">
      <w:pPr>
        <w:pStyle w:val="Caption"/>
        <w:jc w:val="center"/>
      </w:pPr>
      <w:bookmarkStart w:id="5" w:name="_Ref509277631"/>
      <w:r>
        <w:t xml:space="preserve">Figure </w:t>
      </w:r>
      <w:r w:rsidR="00BD33D5">
        <w:fldChar w:fldCharType="begin"/>
      </w:r>
      <w:r w:rsidR="00BD33D5">
        <w:instrText xml:space="preserve"> SEQ Figure \* ARABIC </w:instrText>
      </w:r>
      <w:r w:rsidR="00BD33D5">
        <w:fldChar w:fldCharType="separate"/>
      </w:r>
      <w:r w:rsidR="00C72F8F">
        <w:rPr>
          <w:noProof/>
        </w:rPr>
        <w:t>3</w:t>
      </w:r>
      <w:r w:rsidR="00BD33D5">
        <w:rPr>
          <w:noProof/>
        </w:rPr>
        <w:fldChar w:fldCharType="end"/>
      </w:r>
      <w:r>
        <w:t>: Addition of a passive element</w:t>
      </w:r>
      <w:bookmarkEnd w:id="5"/>
    </w:p>
    <w:p w14:paraId="372BAF83" w14:textId="6056624E" w:rsidR="00197BA1" w:rsidRDefault="00B7799D" w:rsidP="00F338E3">
      <w:pPr>
        <w:ind w:firstLine="0"/>
      </w:pPr>
      <w:r>
        <w:t xml:space="preserve">Here were asked to recalculate the results of assignment 3 </w:t>
      </w:r>
      <w:r w:rsidR="006A07A9">
        <w:t>with the method of Lagrange</w:t>
      </w:r>
      <w:r>
        <w:t>. In assignment 3 a passive element, a</w:t>
      </w:r>
      <w:r w:rsidR="00AD2994">
        <w:t>n</w:t>
      </w:r>
      <w:r>
        <w:t xml:space="preserve"> active element and a</w:t>
      </w:r>
      <w:r w:rsidR="00AD2994">
        <w:t>n</w:t>
      </w:r>
      <w:r>
        <w:t xml:space="preserve"> impact force were added</w:t>
      </w:r>
      <w:r w:rsidR="00AD2994">
        <w:t xml:space="preserve"> to the model</w:t>
      </w:r>
      <w:r>
        <w:t xml:space="preserve">. </w:t>
      </w:r>
      <w:r w:rsidR="00560C1B">
        <w:t>Let</w:t>
      </w:r>
      <w:r w:rsidR="00560C1B">
        <w:rPr>
          <w:rFonts w:ascii="Arial" w:hAnsi="Arial" w:cs="Arial"/>
        </w:rPr>
        <w:t>’</w:t>
      </w:r>
      <w:r w:rsidR="00560C1B">
        <w:t>s</w:t>
      </w:r>
      <w:r>
        <w:t xml:space="preserve"> first start with</w:t>
      </w:r>
      <w:r w:rsidR="00F849F2">
        <w:t xml:space="preserve"> adding</w:t>
      </w:r>
      <w:r>
        <w:t xml:space="preserve"> the passive element.</w:t>
      </w:r>
      <w:r w:rsidR="00F070AB">
        <w:t xml:space="preserve"> </w:t>
      </w:r>
      <w:r w:rsidR="00A1771B">
        <w:t xml:space="preserve">This spring element is depicted in </w:t>
      </w:r>
      <w:r w:rsidR="00A1771B">
        <w:fldChar w:fldCharType="begin"/>
      </w:r>
      <w:r w:rsidR="00A1771B">
        <w:instrText xml:space="preserve"> REF _Ref509277631 \h  \* MERGEFORMAT </w:instrText>
      </w:r>
      <w:r w:rsidR="00A1771B">
        <w:fldChar w:fldCharType="separate"/>
      </w:r>
      <w:r w:rsidR="00C72F8F">
        <w:t xml:space="preserve">Figure </w:t>
      </w:r>
      <w:r w:rsidR="00C72F8F">
        <w:rPr>
          <w:noProof/>
        </w:rPr>
        <w:t>3</w:t>
      </w:r>
      <w:r w:rsidR="00C72F8F">
        <w:t>: Addition of a passive element</w:t>
      </w:r>
      <w:r w:rsidR="00A1771B">
        <w:fldChar w:fldCharType="end"/>
      </w:r>
      <w:r w:rsidR="00A1771B">
        <w:t xml:space="preserve"> and is attached to the ground in D, with coordinates (</w:t>
      </w:r>
      <w:r w:rsidR="00A1771B">
        <w:rPr>
          <w:rFonts w:ascii="Arial" w:hAnsi="Arial" w:cs="Arial"/>
        </w:rPr>
        <w:t>−</w:t>
      </w:r>
      <w:r w:rsidR="00A1771B">
        <w:t xml:space="preserve">L/2, 0) and connected to bar 1 in point E, being at 2/3 of the length measured from point A. The free length of this spring was said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2L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A1771B">
        <w:t xml:space="preserve"> and its linear stiffness k = (15/</w:t>
      </w:r>
      <w:proofErr w:type="gramStart"/>
      <w:r w:rsidR="00A1771B">
        <w:t>2)(</w:t>
      </w:r>
      <w:proofErr w:type="gramEnd"/>
      <w:r w:rsidR="00A1771B">
        <w:t>mg/l).</w:t>
      </w:r>
      <w:r w:rsidR="00F070AB">
        <w:t xml:space="preserve">With the method of LaGrange adding a spring is </w:t>
      </w:r>
      <w:r w:rsidR="001F0297">
        <w:t>easy since</w:t>
      </w:r>
      <w:r w:rsidR="00F070AB">
        <w:t xml:space="preserve"> a linear spring is a conservative force</w:t>
      </w:r>
      <w:r w:rsidR="001F0297">
        <w:t xml:space="preserve">. As a </w:t>
      </w:r>
      <w:r w:rsidR="00F338E3">
        <w:t>result,</w:t>
      </w:r>
      <w:r w:rsidR="001F0297">
        <w:t xml:space="preserve"> the spring force can just be added to the potential energy equation V.</w:t>
      </w:r>
      <w:r w:rsidR="00F338E3">
        <w:t xml:space="preserve"> Since the both the potential function as the spring force are defined as being negative </w:t>
      </w:r>
      <w:r w:rsidR="00F338E3">
        <w:fldChar w:fldCharType="begin"/>
      </w:r>
      <w:r w:rsidR="00F338E3">
        <w:instrText xml:space="preserve"> REF _Ref509277814 \h </w:instrText>
      </w:r>
      <w:r w:rsidR="00F338E3">
        <w:fldChar w:fldCharType="separate"/>
      </w:r>
      <w:r w:rsidR="00C72F8F">
        <w:t>(</w:t>
      </w:r>
      <w:r w:rsidR="00C72F8F">
        <w:rPr>
          <w:noProof/>
        </w:rPr>
        <w:t>1</w:t>
      </w:r>
      <w:r w:rsidR="00C72F8F">
        <w:t>)</w:t>
      </w:r>
      <w:r w:rsidR="00F338E3">
        <w:fldChar w:fldCharType="end"/>
      </w:r>
      <w:r w:rsidR="00F338E3">
        <w:t xml:space="preserve"> we get the following result:</w:t>
      </w:r>
    </w:p>
    <w:p w14:paraId="022BEE6F" w14:textId="77777777" w:rsidR="00F338E3" w:rsidRDefault="00F338E3" w:rsidP="00F338E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F338E3" w14:paraId="4EE686C8" w14:textId="77777777" w:rsidTr="00240FFC">
        <w:tc>
          <w:tcPr>
            <w:tcW w:w="846" w:type="dxa"/>
            <w:vAlign w:val="center"/>
          </w:tcPr>
          <w:p w14:paraId="5B611A38" w14:textId="77777777" w:rsidR="00F338E3" w:rsidRDefault="00F338E3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28D58980" w14:textId="59C94E1D" w:rsidR="00F338E3" w:rsidRDefault="00BD33D5" w:rsidP="00F338E3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  <m:t>2</m:t>
                    </m:r>
                  </m:sup>
                </m:sSup>
              </m:oMath>
            </m:oMathPara>
          </w:p>
          <w:p w14:paraId="3737B9C6" w14:textId="4A5F4D1E" w:rsidR="00F338E3" w:rsidRDefault="00F338E3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6FDEBC31" w14:textId="2110D3BA" w:rsidR="00F338E3" w:rsidRDefault="00F338E3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18</w:t>
              </w:r>
            </w:fldSimple>
            <w:r>
              <w:t>)</w:t>
            </w:r>
          </w:p>
        </w:tc>
      </w:tr>
    </w:tbl>
    <w:p w14:paraId="7DDEE30C" w14:textId="7F5E09DD" w:rsidR="00F338E3" w:rsidRDefault="000F1F8D" w:rsidP="00F338E3">
      <w:pPr>
        <w:ind w:firstLine="0"/>
      </w:pPr>
      <w:r>
        <w:t xml:space="preserve">We when we express the rest length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and current length of the spring in the generalised coordinates we get the following result:</w:t>
      </w:r>
    </w:p>
    <w:p w14:paraId="55AD5327" w14:textId="755BE059" w:rsidR="000F1F8D" w:rsidRDefault="000F1F8D" w:rsidP="00F338E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0F1F8D" w14:paraId="2F48B06E" w14:textId="77777777" w:rsidTr="00240FFC">
        <w:tc>
          <w:tcPr>
            <w:tcW w:w="846" w:type="dxa"/>
            <w:vAlign w:val="center"/>
          </w:tcPr>
          <w:p w14:paraId="739AF2BA" w14:textId="77777777" w:rsidR="000F1F8D" w:rsidRDefault="000F1F8D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D81BF77" w14:textId="44562658" w:rsidR="000F1F8D" w:rsidRDefault="00BD33D5" w:rsidP="000F1F8D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IN" w:eastAsia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  <m:t>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IN" w:eastAsia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IN"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lang w:val="en-IN" w:eastAsia="en-US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  <m:t>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IN" w:eastAsia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  <m:t>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IN" w:eastAsia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IN"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lang w:val="en-IN" w:eastAsia="en-US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IN" w:eastAsia="en-US"/>
                  </w:rPr>
                  <m:t xml:space="preserve"> </m:t>
                </m:r>
              </m:oMath>
            </m:oMathPara>
          </w:p>
          <w:p w14:paraId="1A5EBC83" w14:textId="26079181" w:rsidR="000F1F8D" w:rsidRDefault="000F1F8D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3F72B9A4" w14:textId="50359207" w:rsidR="000F1F8D" w:rsidRDefault="000F1F8D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19</w:t>
              </w:r>
            </w:fldSimple>
            <w:r>
              <w:t>)</w:t>
            </w:r>
          </w:p>
        </w:tc>
      </w:tr>
    </w:tbl>
    <w:p w14:paraId="2A696283" w14:textId="6DD2247B" w:rsidR="00924EA1" w:rsidRDefault="000F1F8D" w:rsidP="00F338E3">
      <w:pPr>
        <w:ind w:firstLine="0"/>
      </w:pPr>
      <w:r>
        <w:t xml:space="preserve">The script implementing this new potential force component can be found in </w:t>
      </w:r>
      <w:r w:rsidR="0041459B">
        <w:fldChar w:fldCharType="begin"/>
      </w:r>
      <w:r w:rsidR="0041459B">
        <w:instrText xml:space="preserve"> REF _Ref509279003 \h </w:instrText>
      </w:r>
      <w:r w:rsidR="0041459B">
        <w:fldChar w:fldCharType="separate"/>
      </w:r>
      <w:r w:rsidR="00C72F8F">
        <w:t xml:space="preserve">Appendix D </w:t>
      </w:r>
      <w:r w:rsidR="00C72F8F">
        <w:rPr>
          <w:rFonts w:ascii="Arial" w:hAnsi="Arial"/>
        </w:rPr>
        <w:t>–</w:t>
      </w:r>
      <w:r w:rsidR="00C72F8F">
        <w:t xml:space="preserve"> Question 3 a</w:t>
      </w:r>
      <w:r w:rsidR="0041459B">
        <w:fldChar w:fldCharType="end"/>
      </w:r>
    </w:p>
    <w:p w14:paraId="34A4F1E6" w14:textId="78D112A9" w:rsidR="00DF50F5" w:rsidRDefault="00DF50F5" w:rsidP="00DF50F5">
      <w:pPr>
        <w:pStyle w:val="Heading2"/>
      </w:pPr>
      <w:r>
        <w:lastRenderedPageBreak/>
        <w:t>Double pendulum with active motor element (Question 3 b)</w:t>
      </w:r>
    </w:p>
    <w:p w14:paraId="5765D735" w14:textId="77777777" w:rsidR="00535641" w:rsidRDefault="00535641" w:rsidP="0053564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26CB6A9" wp14:editId="0FA84AB6">
            <wp:extent cx="3375037" cy="23976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r lemen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37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D197" w14:textId="014FC5FC" w:rsidR="00505340" w:rsidRPr="00505340" w:rsidRDefault="00535641" w:rsidP="00535641">
      <w:pPr>
        <w:pStyle w:val="Caption"/>
        <w:jc w:val="center"/>
      </w:pPr>
      <w:r>
        <w:t xml:space="preserve">Figure </w:t>
      </w:r>
      <w:r w:rsidR="00BD33D5">
        <w:fldChar w:fldCharType="begin"/>
      </w:r>
      <w:r w:rsidR="00BD33D5">
        <w:instrText xml:space="preserve"> SEQ Figure \* ARABIC </w:instrText>
      </w:r>
      <w:r w:rsidR="00BD33D5">
        <w:fldChar w:fldCharType="separate"/>
      </w:r>
      <w:r w:rsidR="00C72F8F">
        <w:rPr>
          <w:noProof/>
        </w:rPr>
        <w:t>4</w:t>
      </w:r>
      <w:r w:rsidR="00BD33D5">
        <w:rPr>
          <w:noProof/>
        </w:rPr>
        <w:fldChar w:fldCharType="end"/>
      </w:r>
      <w:r>
        <w:t>: Setup with active motor element</w:t>
      </w:r>
    </w:p>
    <w:p w14:paraId="30F193DA" w14:textId="0F9BC274" w:rsidR="00DF50F5" w:rsidRDefault="00535641" w:rsidP="00DF50F5">
      <w:pPr>
        <w:pStyle w:val="Firstparagraph"/>
      </w:pPr>
      <w:r>
        <w:t>We were then asked to add a</w:t>
      </w:r>
      <w:r w:rsidR="001E3458">
        <w:t>n</w:t>
      </w:r>
      <w:r>
        <w:t xml:space="preserve"> active motor element to the pendulum. This motor is assumed to have a constant angular velocity </w:t>
      </w:r>
      <m:oMath>
        <m:r>
          <w:rPr>
            <w:rFonts w:ascii="Cambria Math" w:hAnsi="Cambria Math"/>
          </w:rPr>
          <m:t>ω=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of 120 rpm. As a result, the motor constraint can be written as:</w:t>
      </w:r>
    </w:p>
    <w:p w14:paraId="2A758B1D" w14:textId="77777777" w:rsidR="00535641" w:rsidRPr="00535641" w:rsidRDefault="00535641" w:rsidP="0053564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535641" w14:paraId="6ABB7B92" w14:textId="77777777" w:rsidTr="00240FFC">
        <w:tc>
          <w:tcPr>
            <w:tcW w:w="846" w:type="dxa"/>
            <w:vAlign w:val="center"/>
          </w:tcPr>
          <w:p w14:paraId="3D6272F8" w14:textId="77777777" w:rsidR="00535641" w:rsidRDefault="00535641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4E16FF6" w14:textId="59DD51A1" w:rsidR="00535641" w:rsidRDefault="00BD33D5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(q,t)=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-ωt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790D801" w14:textId="617E7B95" w:rsidR="00535641" w:rsidRDefault="00535641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20</w:t>
              </w:r>
            </w:fldSimple>
            <w:r>
              <w:t>)</w:t>
            </w:r>
          </w:p>
        </w:tc>
      </w:tr>
    </w:tbl>
    <w:p w14:paraId="0E050871" w14:textId="77777777" w:rsidR="00535641" w:rsidRDefault="00535641" w:rsidP="00535641">
      <w:pPr>
        <w:ind w:firstLine="0"/>
      </w:pPr>
    </w:p>
    <w:p w14:paraId="0E97C080" w14:textId="77777777" w:rsidR="00E05054" w:rsidRDefault="00535641" w:rsidP="00535641">
      <w:pPr>
        <w:ind w:firstLine="0"/>
      </w:pPr>
      <w:r>
        <w:t xml:space="preserve">This force can be added to LaGrange equation system by making use of the concept of </w:t>
      </w:r>
      <w:r w:rsidR="00E05054">
        <w:t>virtual</w:t>
      </w:r>
    </w:p>
    <w:p w14:paraId="640C116D" w14:textId="24CDF9E7" w:rsidR="00535641" w:rsidRDefault="00535641" w:rsidP="00535641">
      <w:pPr>
        <w:ind w:firstLine="0"/>
      </w:pPr>
      <w:r>
        <w:t xml:space="preserve"> power. </w:t>
      </w:r>
      <w:r w:rsidR="00E05054">
        <w:t xml:space="preserve">To be able to add the constraint we need to differentiate the constraint two times. </w:t>
      </w:r>
      <w:r w:rsidR="001E3458">
        <w:t xml:space="preserve">This is done in the Simulink script of </w:t>
      </w:r>
      <w:r w:rsidR="001E3458">
        <w:fldChar w:fldCharType="begin"/>
      </w:r>
      <w:r w:rsidR="001E3458">
        <w:instrText xml:space="preserve"> REF _Ref509301344 \h </w:instrText>
      </w:r>
      <w:r w:rsidR="001E3458">
        <w:fldChar w:fldCharType="separate"/>
      </w:r>
      <w:r w:rsidR="00C72F8F">
        <w:t xml:space="preserve">Appendix E </w:t>
      </w:r>
      <w:r w:rsidR="00C72F8F">
        <w:rPr>
          <w:rFonts w:ascii="Arial" w:hAnsi="Arial"/>
        </w:rPr>
        <w:t>–</w:t>
      </w:r>
      <w:r w:rsidR="00C72F8F">
        <w:t xml:space="preserve"> Question 3 b</w:t>
      </w:r>
      <w:r w:rsidR="001E3458">
        <w:fldChar w:fldCharType="end"/>
      </w:r>
      <w:r w:rsidR="001E3458">
        <w:t xml:space="preserve"> </w:t>
      </w:r>
      <w:r w:rsidR="00720F90">
        <w:t xml:space="preserve">but </w:t>
      </w:r>
      <w:r w:rsidR="001E3458">
        <w:t xml:space="preserve">this can </w:t>
      </w:r>
      <w:r w:rsidR="00720F90">
        <w:t xml:space="preserve">be easily done by hand by making use of the chain rule. </w:t>
      </w:r>
      <w:r w:rsidR="005322D7">
        <w:t xml:space="preserve">This new constraint equation can be added to the virtual power equation by making use of LaGrange multipliers. When stating that the virtual power equation </w:t>
      </w:r>
      <w:r w:rsidR="00E05054">
        <w:t>must</w:t>
      </w:r>
      <w:r w:rsidR="005322D7">
        <w:t xml:space="preserve"> hold for all virtual velocities that meet the constraints you get the following system of equations:</w:t>
      </w:r>
    </w:p>
    <w:p w14:paraId="66A2DEAC" w14:textId="11454B7F" w:rsidR="005322D7" w:rsidRDefault="005322D7" w:rsidP="00535641">
      <w:pPr>
        <w:ind w:firstLine="0"/>
      </w:pPr>
    </w:p>
    <w:p w14:paraId="568EE8D7" w14:textId="46D7FE2E" w:rsidR="005322D7" w:rsidRDefault="00BD33D5" w:rsidP="005322D7">
      <w:pPr>
        <w:rPr>
          <w:rFonts w:ascii="Garamond" w:eastAsiaTheme="minorEastAsia" w:hAnsi="Garamond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N" w:eastAsia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N"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ij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,q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,q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N"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N" w:eastAsia="en-US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N"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N"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mi,j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m,it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m,tt</m:t>
                      </m:r>
                    </m:sub>
                  </m:sSub>
                </m:e>
              </m:eqArr>
            </m:e>
          </m:d>
        </m:oMath>
      </m:oMathPara>
    </w:p>
    <w:p w14:paraId="1A8B8441" w14:textId="77777777" w:rsidR="005322D7" w:rsidRDefault="005322D7" w:rsidP="00535641">
      <w:pPr>
        <w:ind w:firstLine="0"/>
      </w:pPr>
    </w:p>
    <w:p w14:paraId="6CEE8ED9" w14:textId="1529DAA4" w:rsidR="00B30216" w:rsidRPr="00B30216" w:rsidRDefault="005322D7" w:rsidP="00720F90">
      <w:pPr>
        <w:ind w:firstLine="0"/>
      </w:pPr>
      <w:r>
        <w:t xml:space="preserve">In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mi,j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m,it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m,tt</m:t>
            </m:r>
          </m:sub>
        </m:sSub>
      </m:oMath>
      <w:r>
        <w:t xml:space="preserve"> are the partial derivatives of the motor constraint equation with respect to the generalised coordinates and time respectively</w:t>
      </w:r>
      <w:r w:rsidR="00720F90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20F90">
        <w:t xml:space="preserve"> are the non-conservative forces,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</m:oMath>
      <w:r w:rsidR="00720F90">
        <w:t xml:space="preserve"> the generalised mass matrix. This mass matrix can be written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30216">
        <w:t xml:space="preserve">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30216">
        <w:t xml:space="preserve"> is the Jacobean of x.</w:t>
      </w:r>
      <w:r w:rsidR="00D35BA7">
        <w:t xml:space="preserve"> The lambda now contains the force of the motor.</w:t>
      </w:r>
    </w:p>
    <w:p w14:paraId="10C2B8C4" w14:textId="1A0547DE" w:rsidR="00DF50F5" w:rsidRDefault="00DF50F5" w:rsidP="00DF50F5">
      <w:pPr>
        <w:pStyle w:val="Heading2"/>
      </w:pPr>
      <w:r>
        <w:t>Double pendulum with impact force (Question 3 c)</w:t>
      </w:r>
    </w:p>
    <w:p w14:paraId="598CBCD7" w14:textId="09D34B1C" w:rsidR="00B30216" w:rsidRDefault="00D35BA7" w:rsidP="00D35BA7">
      <w:pPr>
        <w:pStyle w:val="Firstparagraph"/>
      </w:pPr>
      <w:r>
        <w:t xml:space="preserve">For this we can use the formulas we derived in assignment A to calculate the impact forces. Since we are now working with generalised coordinates we only need to express them into generalised coordinates. When we do </w:t>
      </w:r>
      <w:proofErr w:type="gramStart"/>
      <w:r>
        <w:t>this</w:t>
      </w:r>
      <w:proofErr w:type="gramEnd"/>
      <w:r>
        <w:t xml:space="preserve"> we get the following result:</w:t>
      </w:r>
    </w:p>
    <w:p w14:paraId="09F52553" w14:textId="2D4FF64D" w:rsidR="00D35BA7" w:rsidRPr="00D35BA7" w:rsidRDefault="00D35BA7" w:rsidP="00D35BA7">
      <w:r w:rsidRPr="00D35BA7">
        <w:rPr>
          <w:position w:val="-4"/>
        </w:rPr>
        <w:object w:dxaOrig="180" w:dyaOrig="279" w14:anchorId="60F2D9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9pt" o:ole="">
            <v:imagedata r:id="rId18" o:title=""/>
          </v:shape>
          <o:OLEObject Type="Embed" ProgID="Equation.DSMT4" ShapeID="_x0000_i1025" DrawAspect="Content" ObjectID="_1583059900" r:id="rId19"/>
        </w:object>
      </w: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D35BA7" w14:paraId="43F4EF9F" w14:textId="77777777" w:rsidTr="00240FFC">
        <w:tc>
          <w:tcPr>
            <w:tcW w:w="846" w:type="dxa"/>
            <w:vAlign w:val="center"/>
          </w:tcPr>
          <w:p w14:paraId="70ED6CD1" w14:textId="77777777" w:rsidR="00D35BA7" w:rsidRDefault="00D35BA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09E82FE" w14:textId="286AFD8C" w:rsidR="00D35BA7" w:rsidRDefault="00BD33D5" w:rsidP="00D35BA7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IN" w:eastAsia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IN" w:eastAsia="en-US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IN" w:eastAsia="en-US"/>
                                </w:rPr>
                                <m:t>ij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IN" w:eastAsia="en-US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IN" w:eastAsia="en-US"/>
                                </w:rPr>
                                <m:t>k,j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IN" w:eastAsia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IN" w:eastAsia="en-US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IN" w:eastAsia="en-US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+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k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IN" w:eastAsia="en-US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ij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IN" w:eastAsia="en-US"/>
                                  </w:rPr>
                                  <m:t>q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-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k,j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IN" w:eastAsia="en-US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14:paraId="5F748CC7" w14:textId="5996E0B1" w:rsidR="00D35BA7" w:rsidRDefault="00D35BA7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15499C11" w14:textId="42217CDC" w:rsidR="00D35BA7" w:rsidRDefault="00D35BA7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21</w:t>
              </w:r>
            </w:fldSimple>
            <w:r>
              <w:t>)</w:t>
            </w:r>
          </w:p>
        </w:tc>
      </w:tr>
    </w:tbl>
    <w:p w14:paraId="7B290D3A" w14:textId="5E96044F" w:rsidR="00D35BA7" w:rsidRPr="00D35BA7" w:rsidRDefault="00D35BA7" w:rsidP="00D35BA7">
      <w:pPr>
        <w:ind w:firstLine="0"/>
      </w:pPr>
    </w:p>
    <w:p w14:paraId="25FD179B" w14:textId="7D9B9649" w:rsidR="00B30216" w:rsidRDefault="00D35BA7" w:rsidP="00D35BA7">
      <w:pPr>
        <w:ind w:firstLine="0"/>
      </w:pPr>
      <w:r>
        <w:lastRenderedPageBreak/>
        <w:t xml:space="preserve">Now </w:t>
      </w:r>
      <w:proofErr w:type="gramStart"/>
      <w:r>
        <w:t>similar to</w:t>
      </w:r>
      <w:proofErr w:type="gramEnd"/>
      <w:r>
        <w:t xml:space="preserve"> assignment 3 C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k,j</m:t>
            </m:r>
          </m:sub>
        </m:sSub>
      </m:oMath>
      <w:r>
        <w:t xml:space="preserve"> matrix contains the constraints on B and C. These constraints 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D35BA7" w14:paraId="57D86FA2" w14:textId="77777777" w:rsidTr="00240FFC">
        <w:tc>
          <w:tcPr>
            <w:tcW w:w="846" w:type="dxa"/>
            <w:vAlign w:val="center"/>
          </w:tcPr>
          <w:p w14:paraId="57FB28DF" w14:textId="77777777" w:rsidR="00D35BA7" w:rsidRDefault="00D35BA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595BCE7F" w14:textId="3403CBE1" w:rsidR="00D35BA7" w:rsidRDefault="00D35BA7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320DD606" w14:textId="6FB9DE5F" w:rsidR="00D35BA7" w:rsidRDefault="00D35BA7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22</w:t>
              </w:r>
            </w:fldSimple>
            <w:r>
              <w:t>)</w:t>
            </w:r>
          </w:p>
        </w:tc>
      </w:tr>
      <w:tr w:rsidR="00D35BA7" w14:paraId="19FBC881" w14:textId="77777777" w:rsidTr="00240FFC">
        <w:tc>
          <w:tcPr>
            <w:tcW w:w="846" w:type="dxa"/>
            <w:vAlign w:val="center"/>
          </w:tcPr>
          <w:p w14:paraId="10B13C93" w14:textId="77777777" w:rsidR="00D35BA7" w:rsidRDefault="00D35BA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A6D91F7" w14:textId="0F8F4ECD" w:rsidR="00D35BA7" w:rsidRDefault="00D35BA7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+Lcos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885A445" w14:textId="12DB9774" w:rsidR="00D35BA7" w:rsidRDefault="00D35BA7" w:rsidP="00EA0DE9">
            <w:pPr>
              <w:ind w:firstLine="0"/>
              <w:jc w:val="center"/>
            </w:pPr>
            <w:r>
              <w:t>(</w:t>
            </w:r>
            <w:fldSimple w:instr=" SEQ Equation \* MERGEFORMAT  \* MERGEFORMAT ">
              <w:r w:rsidR="00C72F8F">
                <w:rPr>
                  <w:noProof/>
                </w:rPr>
                <w:t>23</w:t>
              </w:r>
            </w:fldSimple>
            <w:r>
              <w:t>)</w:t>
            </w:r>
          </w:p>
        </w:tc>
      </w:tr>
    </w:tbl>
    <w:p w14:paraId="54E17CE2" w14:textId="07CEC926" w:rsidR="00D35BA7" w:rsidRDefault="00D35BA7" w:rsidP="00D35BA7">
      <w:pPr>
        <w:ind w:firstLine="0"/>
      </w:pPr>
    </w:p>
    <w:p w14:paraId="2307638A" w14:textId="2E18A53B" w:rsidR="00D35BA7" w:rsidRPr="00B30216" w:rsidRDefault="00D35BA7" w:rsidP="00D35BA7">
      <w:pPr>
        <w:ind w:firstLine="0"/>
      </w:pPr>
      <w:r>
        <w:t xml:space="preserve">The code solving the </w:t>
      </w:r>
      <w:proofErr w:type="spellStart"/>
      <w:r>
        <w:t>LaGrangian</w:t>
      </w:r>
      <w:proofErr w:type="spellEnd"/>
      <w:r>
        <w:t xml:space="preserve"> equations of motion can be found in </w:t>
      </w:r>
      <w:r>
        <w:fldChar w:fldCharType="begin"/>
      </w:r>
      <w:r>
        <w:instrText xml:space="preserve"> REF _Ref509312268 \h </w:instrText>
      </w:r>
      <w:r>
        <w:fldChar w:fldCharType="separate"/>
      </w:r>
      <w:r w:rsidR="00C72F8F">
        <w:t xml:space="preserve">Appendix E </w:t>
      </w:r>
      <w:r w:rsidR="00C72F8F">
        <w:rPr>
          <w:rFonts w:ascii="Arial" w:hAnsi="Arial"/>
        </w:rPr>
        <w:t>–</w:t>
      </w:r>
      <w:r w:rsidR="00C72F8F">
        <w:t xml:space="preserve"> Question 3 C</w:t>
      </w:r>
      <w:r>
        <w:fldChar w:fldCharType="end"/>
      </w:r>
    </w:p>
    <w:p w14:paraId="14D431DF" w14:textId="233F38DA" w:rsidR="00DF50F5" w:rsidRDefault="00DF50F5" w:rsidP="00DF50F5">
      <w:pPr>
        <w:pStyle w:val="Heading3"/>
      </w:pPr>
      <w:r>
        <w:t>Accelerations (Question 3 a-b)</w:t>
      </w:r>
    </w:p>
    <w:p w14:paraId="1116E454" w14:textId="7B0E77AE" w:rsidR="00BD33D5" w:rsidRDefault="00BD33D5" w:rsidP="00BD33D5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72F8F">
        <w:rPr>
          <w:noProof/>
        </w:rPr>
        <w:t>3</w:t>
      </w:r>
      <w:r>
        <w:rPr>
          <w:noProof/>
        </w:rPr>
        <w:fldChar w:fldCharType="end"/>
      </w:r>
      <w:r>
        <w:t>: Results of recalculation Assignment 3 a-b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3"/>
        <w:gridCol w:w="4091"/>
        <w:gridCol w:w="3612"/>
      </w:tblGrid>
      <w:tr w:rsidR="00BD33D5" w:rsidRPr="00037E41" w14:paraId="12B28747" w14:textId="77777777" w:rsidTr="00BD33D5">
        <w:tc>
          <w:tcPr>
            <w:tcW w:w="728" w:type="pct"/>
            <w:vAlign w:val="center"/>
          </w:tcPr>
          <w:p w14:paraId="36422BEE" w14:textId="77777777" w:rsidR="00BD33D5" w:rsidRPr="00FD5D01" w:rsidRDefault="00BD33D5" w:rsidP="00BD33D5">
            <w:pPr>
              <w:ind w:firstLine="0"/>
              <w:jc w:val="center"/>
            </w:pPr>
          </w:p>
        </w:tc>
        <w:tc>
          <w:tcPr>
            <w:tcW w:w="2269" w:type="pct"/>
            <w:vAlign w:val="center"/>
          </w:tcPr>
          <w:p w14:paraId="239C12E5" w14:textId="77777777" w:rsidR="00BD33D5" w:rsidRPr="001E63E0" w:rsidRDefault="00BD33D5" w:rsidP="00BD33D5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>
              <w:rPr>
                <w:b/>
              </w:rPr>
              <w:t>3</w:t>
            </w:r>
            <w:r w:rsidRPr="001E63E0">
              <w:rPr>
                <w:b/>
              </w:rPr>
              <w:t xml:space="preserve"> - </w:t>
            </w:r>
            <w:r>
              <w:rPr>
                <w:b/>
              </w:rPr>
              <w:t>a</w:t>
            </w:r>
          </w:p>
        </w:tc>
        <w:tc>
          <w:tcPr>
            <w:tcW w:w="2003" w:type="pct"/>
            <w:vAlign w:val="center"/>
          </w:tcPr>
          <w:p w14:paraId="358D8EF8" w14:textId="77777777" w:rsidR="00BD33D5" w:rsidRPr="001E63E0" w:rsidRDefault="00BD33D5" w:rsidP="00BD33D5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>
              <w:rPr>
                <w:b/>
              </w:rPr>
              <w:t>3</w:t>
            </w:r>
            <w:r w:rsidRPr="001E63E0">
              <w:rPr>
                <w:b/>
              </w:rPr>
              <w:t xml:space="preserve"> </w:t>
            </w:r>
            <w:r w:rsidRPr="001E63E0">
              <w:rPr>
                <w:rFonts w:ascii="Arial" w:hAnsi="Arial" w:cs="Arial"/>
                <w:b/>
              </w:rPr>
              <w:t>–</w:t>
            </w:r>
            <w:r w:rsidRPr="001E63E0">
              <w:rPr>
                <w:b/>
              </w:rPr>
              <w:t xml:space="preserve"> </w:t>
            </w:r>
            <w:r>
              <w:rPr>
                <w:b/>
              </w:rPr>
              <w:t>b</w:t>
            </w:r>
          </w:p>
        </w:tc>
      </w:tr>
      <w:tr w:rsidR="00BD33D5" w:rsidRPr="00037E41" w14:paraId="6B01A8F0" w14:textId="77777777" w:rsidTr="00BD33D5">
        <w:tc>
          <w:tcPr>
            <w:tcW w:w="728" w:type="pct"/>
            <w:vAlign w:val="center"/>
          </w:tcPr>
          <w:p w14:paraId="65FC77B2" w14:textId="77777777" w:rsidR="00BD33D5" w:rsidRPr="001E63E0" w:rsidRDefault="00BD33D5" w:rsidP="00BD33D5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2188DDC1" w14:textId="77777777" w:rsidR="00BD33D5" w:rsidRPr="001E63E0" w:rsidRDefault="00BD33D5" w:rsidP="00BD33D5">
            <w:pPr>
              <w:ind w:firstLine="0"/>
              <w:jc w:val="center"/>
            </w:pPr>
            <w:r>
              <w:t>2.10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1AAFF2C8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D33D5" w:rsidRPr="00037E41" w14:paraId="134121F8" w14:textId="77777777" w:rsidTr="00BD33D5">
        <w:tc>
          <w:tcPr>
            <w:tcW w:w="728" w:type="pct"/>
            <w:vAlign w:val="center"/>
          </w:tcPr>
          <w:p w14:paraId="39BAE790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52525A33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3C5B3D08" w14:textId="77777777" w:rsidR="00BD33D5" w:rsidRPr="001E63E0" w:rsidRDefault="00BD33D5" w:rsidP="00BD33D5">
            <w:pPr>
              <w:ind w:firstLine="0"/>
              <w:jc w:val="center"/>
            </w:pPr>
            <w:r>
              <w:t>-43.43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D33D5" w:rsidRPr="00037E41" w14:paraId="3EB2EF38" w14:textId="77777777" w:rsidTr="00BD33D5">
        <w:tc>
          <w:tcPr>
            <w:tcW w:w="728" w:type="pct"/>
            <w:vAlign w:val="center"/>
          </w:tcPr>
          <w:p w14:paraId="44C0D433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34998FB4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>-</w:t>
            </w:r>
            <w:r>
              <w:t>7.64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022ACACE" w14:textId="77777777" w:rsidR="00BD33D5" w:rsidRPr="001E63E0" w:rsidRDefault="00BD33D5" w:rsidP="00BD33D5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</w:tr>
      <w:tr w:rsidR="00BD33D5" w:rsidRPr="00037E41" w14:paraId="7E71BB59" w14:textId="77777777" w:rsidTr="00BD33D5">
        <w:tc>
          <w:tcPr>
            <w:tcW w:w="728" w:type="pct"/>
            <w:vAlign w:val="center"/>
          </w:tcPr>
          <w:p w14:paraId="718FFB87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3BB16620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8.40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03" w:type="pct"/>
            <w:vAlign w:val="center"/>
          </w:tcPr>
          <w:p w14:paraId="1FA7ABAC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-93.47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D33D5" w:rsidRPr="00037E41" w14:paraId="0A0899AB" w14:textId="77777777" w:rsidTr="00BD33D5">
        <w:tc>
          <w:tcPr>
            <w:tcW w:w="728" w:type="pct"/>
            <w:vAlign w:val="center"/>
          </w:tcPr>
          <w:p w14:paraId="6C2D4BAD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20BD1FEA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127E156C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-130.28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D33D5" w:rsidRPr="00037E41" w14:paraId="361C8F67" w14:textId="77777777" w:rsidTr="00BD33D5">
        <w:tc>
          <w:tcPr>
            <w:tcW w:w="728" w:type="pct"/>
            <w:vAlign w:val="center"/>
          </w:tcPr>
          <w:p w14:paraId="06FBE8E6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092286BE" w14:textId="77777777" w:rsidR="00BD33D5" w:rsidRPr="001E63E0" w:rsidRDefault="00BD33D5" w:rsidP="00BD33D5">
            <w:pPr>
              <w:ind w:firstLine="0"/>
              <w:jc w:val="center"/>
            </w:pPr>
            <w:r>
              <w:t>-15.29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0C97C992" w14:textId="77777777" w:rsidR="00BD33D5" w:rsidRPr="001E63E0" w:rsidRDefault="00BD33D5" w:rsidP="00BD33D5">
            <w:pPr>
              <w:ind w:firstLine="0"/>
              <w:jc w:val="center"/>
            </w:pPr>
            <w:r>
              <w:t>339.90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14:paraId="1B6B86EA" w14:textId="77777777" w:rsidR="00DF50F5" w:rsidRDefault="00DF50F5" w:rsidP="00DF50F5">
      <w:pPr>
        <w:spacing w:line="240" w:lineRule="auto"/>
        <w:ind w:firstLine="0"/>
        <w:jc w:val="left"/>
      </w:pPr>
    </w:p>
    <w:p w14:paraId="2A3BBEEC" w14:textId="1D42589B" w:rsidR="00A3635B" w:rsidRDefault="00A3635B" w:rsidP="00F338E3">
      <w:pPr>
        <w:ind w:firstLine="0"/>
        <w:rPr>
          <w:rFonts w:eastAsiaTheme="minorEastAsia"/>
        </w:rPr>
      </w:pPr>
      <w:r w:rsidRPr="00A3635B">
        <w:t xml:space="preserve">The motor torque is calculated to be </w:t>
      </w:r>
      <w:r w:rsidRPr="00A3635B">
        <w:rPr>
          <w:rFonts w:eastAsiaTheme="minorEastAsia"/>
        </w:rPr>
        <w:t xml:space="preserve">-3.1263 Nm meaning we have a power input of 39.2862 W. Since some of my values are </w:t>
      </w:r>
      <w:r>
        <w:rPr>
          <w:rFonts w:eastAsiaTheme="minorEastAsia"/>
        </w:rPr>
        <w:t>somewhat different to the values of Question A3 there is a small error in there. I however had not time to find the error.</w:t>
      </w:r>
    </w:p>
    <w:p w14:paraId="154DF872" w14:textId="6B40E17D" w:rsidR="00A3635B" w:rsidRDefault="00A3635B" w:rsidP="00F338E3">
      <w:pPr>
        <w:ind w:firstLine="0"/>
        <w:rPr>
          <w:rFonts w:eastAsiaTheme="minorEastAsia"/>
        </w:rPr>
      </w:pPr>
    </w:p>
    <w:p w14:paraId="221CC32B" w14:textId="23ED4282" w:rsidR="00A3635B" w:rsidRDefault="00A3635B" w:rsidP="00A3635B">
      <w:pPr>
        <w:pStyle w:val="Heading3"/>
      </w:pPr>
      <w:r>
        <w:t>Accelerations (Question 3 C)</w:t>
      </w:r>
    </w:p>
    <w:p w14:paraId="4E380F32" w14:textId="27EA6358" w:rsidR="006F38BD" w:rsidRPr="006F38BD" w:rsidRDefault="006F38BD" w:rsidP="006F38BD">
      <w:pPr>
        <w:ind w:firstLine="0"/>
        <w:rPr>
          <w:rFonts w:eastAsiaTheme="minorEastAsia"/>
        </w:rPr>
      </w:pPr>
      <w:r>
        <w:rPr>
          <w:rFonts w:eastAsiaTheme="minorEastAsia"/>
        </w:rPr>
        <w:t>The results of the impact equations are the same as in assignment 3C.</w:t>
      </w:r>
    </w:p>
    <w:p w14:paraId="3A1C0330" w14:textId="77777777" w:rsidR="006F38BD" w:rsidRPr="006F38BD" w:rsidRDefault="006F38BD" w:rsidP="006F38BD">
      <w:pPr>
        <w:ind w:firstLine="0"/>
        <w:rPr>
          <w:rFonts w:eastAsiaTheme="minorEastAsia"/>
        </w:rPr>
      </w:pPr>
    </w:p>
    <w:p w14:paraId="374AE244" w14:textId="0D69B694" w:rsidR="00BD33D5" w:rsidRDefault="00BD33D5" w:rsidP="00BD33D5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72F8F">
        <w:rPr>
          <w:noProof/>
        </w:rPr>
        <w:t>4</w:t>
      </w:r>
      <w:r>
        <w:rPr>
          <w:noProof/>
        </w:rPr>
        <w:fldChar w:fldCharType="end"/>
      </w:r>
      <w:r>
        <w:t>: Results of recalculation Assignment 3 a-b</w:t>
      </w:r>
    </w:p>
    <w:tbl>
      <w:tblPr>
        <w:tblStyle w:val="TableGrid"/>
        <w:tblW w:w="5003" w:type="pct"/>
        <w:tblInd w:w="-5" w:type="dxa"/>
        <w:tblLook w:val="04A0" w:firstRow="1" w:lastRow="0" w:firstColumn="1" w:lastColumn="0" w:noHBand="0" w:noVBand="1"/>
      </w:tblPr>
      <w:tblGrid>
        <w:gridCol w:w="937"/>
        <w:gridCol w:w="2921"/>
        <w:gridCol w:w="2578"/>
        <w:gridCol w:w="2585"/>
      </w:tblGrid>
      <w:tr w:rsidR="00BD33D5" w:rsidRPr="00037E41" w14:paraId="41D66A2C" w14:textId="77777777" w:rsidTr="00FC4270">
        <w:tc>
          <w:tcPr>
            <w:tcW w:w="519" w:type="pct"/>
            <w:vAlign w:val="center"/>
          </w:tcPr>
          <w:p w14:paraId="4ED71CD3" w14:textId="77777777" w:rsidR="00BD33D5" w:rsidRPr="00FD5D01" w:rsidRDefault="00BD33D5" w:rsidP="00BD33D5">
            <w:pPr>
              <w:ind w:firstLine="0"/>
              <w:jc w:val="center"/>
            </w:pPr>
          </w:p>
        </w:tc>
        <w:tc>
          <w:tcPr>
            <w:tcW w:w="1619" w:type="pct"/>
            <w:vAlign w:val="center"/>
          </w:tcPr>
          <w:p w14:paraId="2D79A77D" w14:textId="77777777" w:rsidR="00BD33D5" w:rsidRPr="001E63E0" w:rsidRDefault="00BD33D5" w:rsidP="00BD33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 = 0</w:t>
            </w:r>
          </w:p>
        </w:tc>
        <w:tc>
          <w:tcPr>
            <w:tcW w:w="1429" w:type="pct"/>
            <w:vAlign w:val="center"/>
          </w:tcPr>
          <w:p w14:paraId="2F1B4246" w14:textId="77777777" w:rsidR="00BD33D5" w:rsidRPr="001E63E0" w:rsidRDefault="00BD33D5" w:rsidP="00BD33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 =0.5</w:t>
            </w:r>
          </w:p>
        </w:tc>
        <w:tc>
          <w:tcPr>
            <w:tcW w:w="1433" w:type="pct"/>
          </w:tcPr>
          <w:p w14:paraId="43CA456E" w14:textId="77777777" w:rsidR="00BD33D5" w:rsidRDefault="00BD33D5" w:rsidP="00BD33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 = 1</w:t>
            </w:r>
          </w:p>
        </w:tc>
      </w:tr>
      <w:tr w:rsidR="00BD33D5" w:rsidRPr="00037E41" w14:paraId="6AA76F94" w14:textId="77777777" w:rsidTr="00FC4270">
        <w:tc>
          <w:tcPr>
            <w:tcW w:w="519" w:type="pct"/>
            <w:vAlign w:val="center"/>
          </w:tcPr>
          <w:p w14:paraId="59B3F253" w14:textId="77777777" w:rsidR="00BD33D5" w:rsidRPr="001E63E0" w:rsidRDefault="00BD33D5" w:rsidP="00BD33D5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676439E9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0B0E7EBB" w14:textId="77777777" w:rsidR="00BD33D5" w:rsidRPr="001E63E0" w:rsidRDefault="00BD33D5" w:rsidP="00BD33D5">
            <w:pPr>
              <w:ind w:firstLine="0"/>
              <w:jc w:val="center"/>
            </w:pPr>
            <w:r>
              <w:t>1.73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33" w:type="pct"/>
            <w:vAlign w:val="center"/>
          </w:tcPr>
          <w:p w14:paraId="462092AA" w14:textId="77777777" w:rsidR="00BD33D5" w:rsidRDefault="00BD33D5" w:rsidP="00BD33D5">
            <w:pPr>
              <w:ind w:firstLine="0"/>
              <w:jc w:val="center"/>
            </w:pPr>
            <w:r>
              <w:t>3.46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D33D5" w:rsidRPr="00037E41" w14:paraId="59E6B132" w14:textId="77777777" w:rsidTr="00FC4270">
        <w:tc>
          <w:tcPr>
            <w:tcW w:w="519" w:type="pct"/>
            <w:vAlign w:val="center"/>
          </w:tcPr>
          <w:p w14:paraId="34706937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578144C3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1537C841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33" w:type="pct"/>
            <w:vAlign w:val="center"/>
          </w:tcPr>
          <w:p w14:paraId="180A302B" w14:textId="77777777" w:rsidR="00BD33D5" w:rsidRDefault="00BD33D5" w:rsidP="00BD33D5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D33D5" w:rsidRPr="00037E41" w14:paraId="2E8ED35D" w14:textId="77777777" w:rsidTr="00FC4270">
        <w:tc>
          <w:tcPr>
            <w:tcW w:w="519" w:type="pct"/>
            <w:vAlign w:val="center"/>
          </w:tcPr>
          <w:p w14:paraId="0228A143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6BBF2F80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208E2921" w14:textId="77777777" w:rsidR="00BD33D5" w:rsidRPr="001E63E0" w:rsidRDefault="00BD33D5" w:rsidP="00BD33D5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-6.28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  <w:tc>
          <w:tcPr>
            <w:tcW w:w="1433" w:type="pct"/>
            <w:vAlign w:val="center"/>
          </w:tcPr>
          <w:p w14:paraId="08CCA97D" w14:textId="77777777" w:rsidR="00BD33D5" w:rsidRDefault="00BD33D5" w:rsidP="00BD33D5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-12.37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</w:tr>
      <w:tr w:rsidR="00BD33D5" w:rsidRPr="00037E41" w14:paraId="07AEFDD1" w14:textId="77777777" w:rsidTr="00FC4270">
        <w:tc>
          <w:tcPr>
            <w:tcW w:w="519" w:type="pct"/>
            <w:vAlign w:val="center"/>
          </w:tcPr>
          <w:p w14:paraId="384F5E0B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57D79BDE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29" w:type="pct"/>
            <w:vAlign w:val="center"/>
          </w:tcPr>
          <w:p w14:paraId="0583859E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5.19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33" w:type="pct"/>
            <w:vAlign w:val="center"/>
          </w:tcPr>
          <w:p w14:paraId="21A9BC71" w14:textId="77777777" w:rsidR="00BD33D5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10.37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D33D5" w:rsidRPr="00037E41" w14:paraId="09B93CE7" w14:textId="77777777" w:rsidTr="00FC4270">
        <w:tc>
          <w:tcPr>
            <w:tcW w:w="519" w:type="pct"/>
            <w:vAlign w:val="center"/>
          </w:tcPr>
          <w:p w14:paraId="5F4BE855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7E1CE190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3506459A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33" w:type="pct"/>
            <w:vAlign w:val="center"/>
          </w:tcPr>
          <w:p w14:paraId="4CA8FB30" w14:textId="77777777" w:rsidR="00BD33D5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D33D5" w:rsidRPr="00037E41" w14:paraId="6DE03275" w14:textId="77777777" w:rsidTr="00FC4270">
        <w:tc>
          <w:tcPr>
            <w:tcW w:w="519" w:type="pct"/>
            <w:vAlign w:val="center"/>
          </w:tcPr>
          <w:p w14:paraId="226222F1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29E333CB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0C46CE16" w14:textId="77777777" w:rsidR="00BD33D5" w:rsidRPr="001E63E0" w:rsidRDefault="00BD33D5" w:rsidP="00BD33D5">
            <w:pPr>
              <w:ind w:firstLine="0"/>
              <w:jc w:val="center"/>
            </w:pPr>
            <w:r>
              <w:t>-6.28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33" w:type="pct"/>
            <w:vAlign w:val="center"/>
          </w:tcPr>
          <w:p w14:paraId="135CE595" w14:textId="77777777" w:rsidR="00BD33D5" w:rsidRDefault="00BD33D5" w:rsidP="00BD33D5">
            <w:pPr>
              <w:ind w:firstLine="0"/>
              <w:jc w:val="center"/>
            </w:pPr>
            <w:r>
              <w:t>-12.57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5C4A45" w:rsidRPr="00037E41" w14:paraId="2789CA42" w14:textId="77777777" w:rsidTr="00FC4270">
        <w:tc>
          <w:tcPr>
            <w:tcW w:w="519" w:type="pct"/>
            <w:vAlign w:val="center"/>
          </w:tcPr>
          <w:p w14:paraId="63D12286" w14:textId="5F4AC42A" w:rsidR="005C4A45" w:rsidRDefault="005C4A45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69266A89" w14:textId="61874386" w:rsidR="005C4A45" w:rsidRDefault="005C4A45" w:rsidP="00BD33D5">
            <w:pPr>
              <w:ind w:firstLine="0"/>
              <w:jc w:val="center"/>
            </w:pPr>
            <w:r>
              <w:t>1.</w:t>
            </w:r>
          </w:p>
        </w:tc>
        <w:tc>
          <w:tcPr>
            <w:tcW w:w="1429" w:type="pct"/>
            <w:vAlign w:val="center"/>
          </w:tcPr>
          <w:p w14:paraId="01D1ED47" w14:textId="77777777" w:rsidR="005C4A45" w:rsidRDefault="005C4A45" w:rsidP="00BD33D5">
            <w:pPr>
              <w:ind w:firstLine="0"/>
              <w:jc w:val="center"/>
            </w:pPr>
          </w:p>
        </w:tc>
        <w:tc>
          <w:tcPr>
            <w:tcW w:w="1433" w:type="pct"/>
            <w:vAlign w:val="center"/>
          </w:tcPr>
          <w:p w14:paraId="6D8878A9" w14:textId="77777777" w:rsidR="005C4A45" w:rsidRDefault="005C4A45" w:rsidP="00BD33D5">
            <w:pPr>
              <w:ind w:firstLine="0"/>
              <w:jc w:val="center"/>
            </w:pPr>
          </w:p>
        </w:tc>
      </w:tr>
      <w:tr w:rsidR="005C4A45" w:rsidRPr="00037E41" w14:paraId="41AA90C2" w14:textId="77777777" w:rsidTr="00FC4270">
        <w:tc>
          <w:tcPr>
            <w:tcW w:w="519" w:type="pct"/>
            <w:vAlign w:val="center"/>
          </w:tcPr>
          <w:p w14:paraId="5BCE3DEF" w14:textId="728B232A" w:rsidR="005C4A45" w:rsidRDefault="005C4A45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122AD4B7" w14:textId="77777777" w:rsidR="005C4A45" w:rsidRDefault="005C4A45" w:rsidP="00BD33D5">
            <w:pPr>
              <w:ind w:firstLine="0"/>
              <w:jc w:val="center"/>
            </w:pPr>
          </w:p>
        </w:tc>
        <w:tc>
          <w:tcPr>
            <w:tcW w:w="1429" w:type="pct"/>
            <w:vAlign w:val="center"/>
          </w:tcPr>
          <w:p w14:paraId="102F309F" w14:textId="77777777" w:rsidR="005C4A45" w:rsidRDefault="005C4A45" w:rsidP="00BD33D5">
            <w:pPr>
              <w:ind w:firstLine="0"/>
              <w:jc w:val="center"/>
            </w:pPr>
          </w:p>
        </w:tc>
        <w:tc>
          <w:tcPr>
            <w:tcW w:w="1433" w:type="pct"/>
            <w:vAlign w:val="center"/>
          </w:tcPr>
          <w:p w14:paraId="7D6909D1" w14:textId="77777777" w:rsidR="005C4A45" w:rsidRDefault="005C4A45" w:rsidP="00BD33D5">
            <w:pPr>
              <w:ind w:firstLine="0"/>
              <w:jc w:val="center"/>
            </w:pPr>
          </w:p>
        </w:tc>
      </w:tr>
    </w:tbl>
    <w:p w14:paraId="2DAAF83B" w14:textId="77777777" w:rsidR="005C4A45" w:rsidRDefault="005C4A45" w:rsidP="005C4A45">
      <w:pPr>
        <w:pStyle w:val="Heading2"/>
        <w:numPr>
          <w:ilvl w:val="0"/>
          <w:numId w:val="0"/>
        </w:numPr>
        <w:rPr>
          <w:rFonts w:eastAsiaTheme="minorEastAsia"/>
        </w:rPr>
      </w:pPr>
      <w:bookmarkStart w:id="6" w:name="_GoBack"/>
      <w:bookmarkEnd w:id="6"/>
    </w:p>
    <w:p w14:paraId="1EBC742C" w14:textId="08C94D66" w:rsidR="006F38BD" w:rsidRDefault="006F38BD" w:rsidP="006F38BD">
      <w:pPr>
        <w:pStyle w:val="Heading2"/>
        <w:rPr>
          <w:rFonts w:eastAsiaTheme="minorEastAsia"/>
        </w:rPr>
      </w:pPr>
      <w:r>
        <w:rPr>
          <w:rFonts w:eastAsiaTheme="minorEastAsia"/>
        </w:rPr>
        <w:t>How to get the forces</w:t>
      </w:r>
    </w:p>
    <w:p w14:paraId="637A5706" w14:textId="793A8DC8" w:rsidR="006F38BD" w:rsidRDefault="006F38BD" w:rsidP="006F38BD">
      <w:pPr>
        <w:pStyle w:val="Firstparagraph"/>
        <w:rPr>
          <w:rFonts w:eastAsiaTheme="minorEastAsia"/>
        </w:rPr>
      </w:pPr>
      <w:r>
        <w:rPr>
          <w:rFonts w:eastAsiaTheme="minorEastAsia"/>
        </w:rPr>
        <w:t xml:space="preserve">You can get the forces by </w:t>
      </w:r>
      <w:r w:rsidR="0077577E">
        <w:rPr>
          <w:rFonts w:eastAsiaTheme="minorEastAsia"/>
        </w:rPr>
        <w:t>post calculating them with the constraint matrix</w:t>
      </w:r>
      <w:r w:rsidR="00BD33D5">
        <w:rPr>
          <w:rFonts w:eastAsiaTheme="minorEastAsia"/>
        </w:rPr>
        <w:t xml:space="preserve"> you obtained in Assignment 2.</w:t>
      </w:r>
      <w:r w:rsidR="0077577E">
        <w:rPr>
          <w:rFonts w:eastAsiaTheme="minorEastAsia"/>
        </w:rPr>
        <w:t xml:space="preserve"> </w:t>
      </w:r>
      <w:r w:rsidR="00BD33D5">
        <w:rPr>
          <w:rFonts w:eastAsiaTheme="minorEastAsia"/>
        </w:rPr>
        <w:t>This constraint matrix is:</w:t>
      </w:r>
    </w:p>
    <w:p w14:paraId="7D878F88" w14:textId="0D6BDD5D" w:rsidR="00BD33D5" w:rsidRDefault="00BD33D5" w:rsidP="00BD33D5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w:lastRenderedPageBreak/>
            <m:t>C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N"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N"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IN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IN"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565E25F2" w14:textId="77777777" w:rsidR="00BD33D5" w:rsidRPr="00BD33D5" w:rsidRDefault="00BD33D5" w:rsidP="00BD33D5">
      <w:pPr>
        <w:rPr>
          <w:rFonts w:eastAsiaTheme="minorEastAsia"/>
        </w:rPr>
      </w:pPr>
    </w:p>
    <w:p w14:paraId="3EB29BA2" w14:textId="60082900" w:rsidR="00A83B3D" w:rsidRDefault="00090BB1" w:rsidP="00090BB1">
      <w:pPr>
        <w:pStyle w:val="Heading1"/>
      </w:pPr>
      <w:r>
        <w:t>References</w:t>
      </w:r>
    </w:p>
    <w:p w14:paraId="5FD5465C" w14:textId="6E9C66C3" w:rsidR="00A1105B" w:rsidRPr="00A1105B" w:rsidRDefault="00DB41FD" w:rsidP="00A1105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A1105B" w:rsidRPr="00A1105B">
        <w:rPr>
          <w:noProof/>
          <w:szCs w:val="24"/>
        </w:rPr>
        <w:t>[1]</w:t>
      </w:r>
      <w:r w:rsidR="00A1105B" w:rsidRPr="00A1105B">
        <w:rPr>
          <w:noProof/>
          <w:szCs w:val="24"/>
        </w:rPr>
        <w:tab/>
        <w:t xml:space="preserve">A. L. Schwab, “Reader: MultiBody Dynamics B,” in </w:t>
      </w:r>
      <w:r w:rsidR="00A1105B" w:rsidRPr="00A1105B">
        <w:rPr>
          <w:i/>
          <w:iCs/>
          <w:noProof/>
          <w:szCs w:val="24"/>
        </w:rPr>
        <w:t>Multibody Dynamics</w:t>
      </w:r>
      <w:r w:rsidR="00A1105B" w:rsidRPr="00A1105B">
        <w:rPr>
          <w:noProof/>
          <w:szCs w:val="24"/>
        </w:rPr>
        <w:t>, Delft, The Netherlands: TU Delft, 2018.</w:t>
      </w:r>
    </w:p>
    <w:p w14:paraId="49E1E1BC" w14:textId="06189B1C" w:rsidR="002454C0" w:rsidRDefault="00DB41FD" w:rsidP="0084151C">
      <w:pPr>
        <w:pStyle w:val="Firstparagraph"/>
      </w:pPr>
      <w:r>
        <w:fldChar w:fldCharType="end"/>
      </w:r>
    </w:p>
    <w:p w14:paraId="0DED349D" w14:textId="77777777" w:rsidR="0084151C" w:rsidRDefault="0084151C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14:paraId="4CF4C3AE" w14:textId="11E08A1E" w:rsidR="008918F5" w:rsidRDefault="00061587" w:rsidP="008918F5">
      <w:pPr>
        <w:pStyle w:val="Heading1"/>
        <w:numPr>
          <w:ilvl w:val="0"/>
          <w:numId w:val="0"/>
        </w:numPr>
      </w:pPr>
      <w:bookmarkStart w:id="7" w:name="_Ref508693298"/>
      <w:r>
        <w:lastRenderedPageBreak/>
        <w:t xml:space="preserve">Appendix </w:t>
      </w:r>
      <w:r w:rsidR="008918F5">
        <w:t xml:space="preserve">A </w:t>
      </w:r>
      <w:r w:rsidR="008918F5">
        <w:rPr>
          <w:rFonts w:ascii="Arial" w:hAnsi="Arial"/>
        </w:rPr>
        <w:t>–</w:t>
      </w:r>
      <w:r w:rsidR="008918F5">
        <w:t xml:space="preserve"> </w:t>
      </w:r>
      <w:bookmarkEnd w:id="7"/>
      <w:r w:rsidR="00746CD3">
        <w:t>Question 2 a-d</w:t>
      </w:r>
    </w:p>
    <w:p w14:paraId="527DE0ED" w14:textId="219925CF" w:rsidR="00EE7179" w:rsidRDefault="00EE7179" w:rsidP="00EE7179">
      <w:pPr>
        <w:ind w:firstLine="0"/>
      </w:pPr>
      <w:r>
        <w:t xml:space="preserve">In this appendix you will find the code in which the new Lagrange constraint equations were used to redo assignment </w:t>
      </w:r>
      <w:r w:rsidR="003A459B">
        <w:t>2 a-d</w:t>
      </w:r>
      <w:r>
        <w:t xml:space="preserve">. In assignment </w:t>
      </w:r>
      <w:r w:rsidR="003A459B">
        <w:t>2 a-d</w:t>
      </w:r>
      <w:r>
        <w:t xml:space="preserve"> there were no constraints.</w:t>
      </w:r>
    </w:p>
    <w:p w14:paraId="5AFEFF05" w14:textId="77777777" w:rsidR="00EE7179" w:rsidRDefault="00EE7179" w:rsidP="00EE7179">
      <w:pPr>
        <w:ind w:firstLine="0"/>
      </w:pPr>
    </w:p>
    <w:p w14:paraId="57742A06" w14:textId="7F9D5975" w:rsidR="00EE7179" w:rsidRPr="009C7680" w:rsidRDefault="00EE7179" w:rsidP="00EE7179">
      <w:pPr>
        <w:ind w:firstLine="0"/>
        <w:rPr>
          <w:b/>
        </w:rPr>
      </w:pPr>
      <w:r w:rsidRPr="009C7680">
        <w:rPr>
          <w:b/>
        </w:rPr>
        <w:t>MATLAB CODE</w:t>
      </w:r>
    </w:p>
    <w:p w14:paraId="46E47BAB" w14:textId="51664383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bookmarkStart w:id="8" w:name="_Ref508708505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r w:rsidR="003275D8" w:rsidRPr="00EE7179">
        <w:rPr>
          <w:rFonts w:ascii="Courier New" w:hAnsi="Courier New" w:cs="Courier New"/>
          <w:color w:val="228B22"/>
          <w:sz w:val="15"/>
          <w:szCs w:val="15"/>
        </w:rPr>
        <w:t>systematic</w:t>
      </w: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4669334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EE7179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4CE1F0A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EE7179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12DA3526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5835BDA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20B9C17B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clear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all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; close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all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clc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140514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B7B7A44" w14:textId="2B148FB1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'First lets redo A</w:t>
      </w:r>
      <w:r w:rsidR="0044779F">
        <w:rPr>
          <w:rFonts w:ascii="Courier New" w:hAnsi="Courier New" w:cs="Courier New"/>
          <w:color w:val="A020F0"/>
          <w:sz w:val="15"/>
          <w:szCs w:val="15"/>
        </w:rPr>
        <w:t>2</w:t>
      </w:r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- In this case there are no constraints\n'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7B0E829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6B5508B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24DFD56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3A0B132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5EAC29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2A380BA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4322BAC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2663A92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585DF11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26F820E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18142F2B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59623CE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28C6E07B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709E8681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0C9AE91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2DEC01B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520AFA2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%% Calculate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state_dp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for initial states</w:t>
      </w:r>
    </w:p>
    <w:p w14:paraId="0A2BDC9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% A2 - a:</w:t>
      </w:r>
    </w:p>
    <w:p w14:paraId="4FB9B98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% A1 - b</w:t>
      </w:r>
    </w:p>
    <w:p w14:paraId="230F9736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x0              = [0.5*pi 0.5*pi 0 0];</w:t>
      </w:r>
    </w:p>
    <w:p w14:paraId="2828AF5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xdp_A1_b        = double(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3BDA487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EE7179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result for A1 - b is:\n'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01B8E4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_A1_b));</w:t>
      </w:r>
    </w:p>
    <w:p w14:paraId="7C2DC301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29F0AA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A1 - c</w:t>
      </w:r>
    </w:p>
    <w:p w14:paraId="2A697EDE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x0              = [0 0 0 0];</w:t>
      </w:r>
    </w:p>
    <w:p w14:paraId="2C34D35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xdp_A1_c        = double(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19C35B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EE7179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result for A1 - c is:\n'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0C4FB5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_A1_c));</w:t>
      </w:r>
    </w:p>
    <w:p w14:paraId="7FEB980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C34B5F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A1 - d</w:t>
      </w:r>
    </w:p>
    <w:p w14:paraId="5D3581C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w               = (60/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60)*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2*pi;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Convert to rad/s</w:t>
      </w:r>
    </w:p>
    <w:p w14:paraId="68C14A5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x0              = [0 0 w w];</w:t>
      </w:r>
    </w:p>
    <w:p w14:paraId="5A4F017E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xdp_A1_d        = double(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23F9169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EE7179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result for A1 - d is:\n'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25E4743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_A1_d));</w:t>
      </w:r>
    </w:p>
    <w:p w14:paraId="484A9E1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19FE93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Calculate velocities</w:t>
      </w:r>
    </w:p>
    <w:p w14:paraId="1EC1DAE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x_p_A1_d        = [-(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/2)*sin(x0(1))*x0(3); </w:t>
      </w:r>
      <w:r w:rsidRPr="00EE7179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0DF7FBE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   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/2)*cos(x0(1))*x0(3); </w:t>
      </w:r>
      <w:r w:rsidRPr="00EE7179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7D86BB6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    -(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/2)*sin(x0(1))*x0(3) -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/2)*sin(x0(1))*x0(3) -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/2)*sin(x0(2))*x0(4); </w:t>
      </w:r>
      <w:r w:rsidRPr="00EE7179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34D0685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   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/2)*cos(x0(1))*x0(3) +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/2)*cos(x0(1))*x0(3) +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/2)*cos(x0(2))*x0(4)];</w:t>
      </w:r>
    </w:p>
    <w:p w14:paraId="3A407AB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6AFE05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'The </w:t>
      </w:r>
      <w:proofErr w:type="spellStart"/>
      <w:r w:rsidRPr="00EE7179">
        <w:rPr>
          <w:rFonts w:ascii="Courier New" w:hAnsi="Courier New" w:cs="Courier New"/>
          <w:color w:val="A020F0"/>
          <w:sz w:val="15"/>
          <w:szCs w:val="15"/>
        </w:rPr>
        <w:t>accompaning</w:t>
      </w:r>
      <w:proofErr w:type="spell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velocities are:\n'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43F70F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(table({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'x1p'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'y1p'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'x2p'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'y2p'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},x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_p_A1_d));</w:t>
      </w:r>
    </w:p>
    <w:p w14:paraId="00DD35A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161236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%% Express COM in generalised coordinates</w:t>
      </w:r>
    </w:p>
    <w:p w14:paraId="46984CC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5BC59D1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phi1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phi2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phi1p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phi2p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7279946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52FF52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Create generalized coordinate vectors</w:t>
      </w:r>
    </w:p>
    <w:p w14:paraId="2BDDF55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q               = [phi1; phi2];</w:t>
      </w:r>
    </w:p>
    <w:p w14:paraId="7D1A390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= [phi1p; phi2p];</w:t>
      </w:r>
    </w:p>
    <w:p w14:paraId="720B091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C68130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COM of the bodies expressed in generalised coordinates</w:t>
      </w:r>
    </w:p>
    <w:p w14:paraId="2FAE56B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4E40C72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2623F60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4CA18D5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6CB7D13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2E214E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Calculate derivative of COM expressed in generalised coordinates (We need this for the energy equation)</w:t>
      </w:r>
    </w:p>
    <w:p w14:paraId="1649C24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lastRenderedPageBreak/>
        <w:t>x               = [x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26B00DFE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Jx_q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B15931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xp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             =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Jx_q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*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;</w:t>
      </w:r>
    </w:p>
    <w:p w14:paraId="15B83CE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</w:t>
      </w:r>
    </w:p>
    <w:p w14:paraId="5804830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%%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Compute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energies</w:t>
      </w:r>
      <w:proofErr w:type="spellEnd"/>
    </w:p>
    <w:p w14:paraId="402407C6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T               = 0.5*xp.'*diag([parms.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m;parms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.m;parms.I;parms.m;parms.m;parms.I])*xp;           </w:t>
      </w:r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Kinetic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energy</w:t>
      </w:r>
    </w:p>
    <w:p w14:paraId="414B1B6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V               = -([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0 0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0 0]*x);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Potential energy</w:t>
      </w:r>
    </w:p>
    <w:p w14:paraId="796754D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0C2FE50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%% Calculate the terms of the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jacobian</w:t>
      </w:r>
      <w:proofErr w:type="spellEnd"/>
    </w:p>
    <w:p w14:paraId="2471F451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Q                = 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0;   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Non-conservative forces</w:t>
      </w:r>
    </w:p>
    <w:p w14:paraId="42B698C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7210ADF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Partial derivatives of Kinetic energy</w:t>
      </w:r>
    </w:p>
    <w:p w14:paraId="04EFA1A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78181B0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T,qp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FD1428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29F1A8AE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qp,q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36E0F62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F50E37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Partial derivatives of Potential energy</w:t>
      </w:r>
    </w:p>
    <w:p w14:paraId="0D32C17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6F33DFE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V_qp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342137D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V_qpqp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V_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796849C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0E3889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Make matrix vector product</w:t>
      </w:r>
    </w:p>
    <w:p w14:paraId="23FB4041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M                =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8DCB0B6" w14:textId="77777777" w:rsidR="00EE7179" w:rsidRPr="00E0219F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0219F">
        <w:rPr>
          <w:rFonts w:ascii="Courier New" w:hAnsi="Courier New" w:cs="Courier New"/>
          <w:color w:val="000000"/>
          <w:sz w:val="15"/>
          <w:szCs w:val="15"/>
        </w:rPr>
        <w:t xml:space="preserve">F                = Q + </w:t>
      </w:r>
      <w:proofErr w:type="spellStart"/>
      <w:r w:rsidRPr="00E0219F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E0219F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E0219F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E0219F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E0219F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E0219F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E0219F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E0219F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57431AD" w14:textId="77777777" w:rsidR="00EE7179" w:rsidRPr="00E0219F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0219F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5A2818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 Solve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Mqdp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=F to get the accelerations</w:t>
      </w:r>
    </w:p>
    <w:p w14:paraId="1650F7E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(M)*F;</w:t>
      </w:r>
    </w:p>
    <w:p w14:paraId="3B43588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1A7CCF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%% Get back to COM coordinates</w:t>
      </w:r>
    </w:p>
    <w:p w14:paraId="3D6F1A1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xp,qp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qdp+simplify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xp,q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A48AF9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,{phi1 phi2 phi1p phi2p},{x0(1) x0(2) x0(3) x0(4)});</w:t>
      </w:r>
    </w:p>
    <w:p w14:paraId="0184CF0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11CF9F0" w14:textId="60C14C3F" w:rsidR="007633B4" w:rsidRPr="00B438DC" w:rsidRDefault="00EE7179" w:rsidP="00B438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413B9A17" w14:textId="46B1ED7B" w:rsidR="008918F5" w:rsidRDefault="008918F5" w:rsidP="008918F5">
      <w:pPr>
        <w:pStyle w:val="Heading1"/>
        <w:numPr>
          <w:ilvl w:val="0"/>
          <w:numId w:val="0"/>
        </w:numPr>
      </w:pPr>
      <w:bookmarkStart w:id="9" w:name="_Ref509272591"/>
      <w:r>
        <w:t>Appendix B</w:t>
      </w:r>
      <w:bookmarkEnd w:id="8"/>
      <w:r w:rsidR="00941DC4">
        <w:t xml:space="preserve"> </w:t>
      </w:r>
      <w:r w:rsidR="00941DC4">
        <w:rPr>
          <w:rFonts w:ascii="Arial" w:hAnsi="Arial"/>
        </w:rPr>
        <w:t>–</w:t>
      </w:r>
      <w:r w:rsidR="00941DC4">
        <w:t xml:space="preserve"> </w:t>
      </w:r>
      <w:r w:rsidR="00746CD3">
        <w:t>Question 2 e-f</w:t>
      </w:r>
      <w:bookmarkEnd w:id="9"/>
    </w:p>
    <w:p w14:paraId="7296FFC0" w14:textId="2F0FF840" w:rsidR="00B438DC" w:rsidRDefault="00B438DC" w:rsidP="00B438DC">
      <w:pPr>
        <w:ind w:firstLine="0"/>
      </w:pPr>
      <w:r>
        <w:t>In this appendix you will find the code in which the new Lagrange constraint equations were used to redo assignment 2</w:t>
      </w:r>
      <w:r w:rsidR="003A459B">
        <w:t xml:space="preserve"> e-f</w:t>
      </w:r>
      <w:r>
        <w:t>. In assignment 2</w:t>
      </w:r>
      <w:r w:rsidR="003A459B">
        <w:t xml:space="preserve"> e-f</w:t>
      </w:r>
      <w:r>
        <w:t xml:space="preserve"> there was </w:t>
      </w:r>
      <w:r w:rsidR="0036094F">
        <w:t xml:space="preserve">slider constraint that moved on a vertical line through the </w:t>
      </w:r>
      <w:r w:rsidR="003A459B">
        <w:t>organ</w:t>
      </w:r>
      <w:r w:rsidR="0036094F">
        <w:t>.</w:t>
      </w:r>
    </w:p>
    <w:p w14:paraId="25DE540D" w14:textId="77777777" w:rsidR="00B438DC" w:rsidRDefault="00B438DC" w:rsidP="00B438DC">
      <w:pPr>
        <w:ind w:firstLine="0"/>
      </w:pPr>
    </w:p>
    <w:p w14:paraId="5D4B2E65" w14:textId="77777777" w:rsidR="00B438DC" w:rsidRPr="009C7680" w:rsidRDefault="00B438DC" w:rsidP="00B438DC">
      <w:pPr>
        <w:ind w:firstLine="0"/>
        <w:rPr>
          <w:b/>
        </w:rPr>
      </w:pPr>
      <w:r w:rsidRPr="009C7680">
        <w:rPr>
          <w:b/>
        </w:rPr>
        <w:t>MATLAB CODE</w:t>
      </w:r>
    </w:p>
    <w:p w14:paraId="7314007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systemetic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6163CF6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0F1F8D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4D1825A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0F1F8D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3268D72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7B12AD1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16870E7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clear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all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; close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all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clc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643C80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015D564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'First lets redo A1 - In this case there are no constraints\n'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74C3182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B81E1B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40BCF72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2C63877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1518FD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3108053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1BBE091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646ECBF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0992E14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62D991E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4FBFF3D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11FB12B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6808ECF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397873D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5D00AEF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7E45D60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582FEA1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Calculate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state_dp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for initial states</w:t>
      </w:r>
    </w:p>
    <w:p w14:paraId="413516D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A2 - a:</w:t>
      </w:r>
    </w:p>
    <w:p w14:paraId="2CBA8B8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A1 - e</w:t>
      </w:r>
    </w:p>
    <w:p w14:paraId="0B86935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x0              = [0.5*pi 0.5*pi 0 0];</w:t>
      </w:r>
    </w:p>
    <w:p w14:paraId="44CED19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xdp_A1_e        = double(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D4B39B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0F1F8D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0F1F8D">
        <w:rPr>
          <w:rFonts w:ascii="Courier New" w:hAnsi="Courier New" w:cs="Courier New"/>
          <w:color w:val="A020F0"/>
          <w:sz w:val="15"/>
          <w:szCs w:val="15"/>
        </w:rPr>
        <w:t xml:space="preserve"> result for A1 - e is:\n'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9F0F8B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_A1_e));</w:t>
      </w:r>
    </w:p>
    <w:p w14:paraId="0C8368C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856F59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lastRenderedPageBreak/>
        <w:t>% A1 - f</w:t>
      </w:r>
    </w:p>
    <w:p w14:paraId="2B18087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w               = (60/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60)*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2*pi;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Convert to rad/s</w:t>
      </w:r>
    </w:p>
    <w:p w14:paraId="5409343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x0              = [0.5*pi 0.5*pi w 0];</w:t>
      </w:r>
    </w:p>
    <w:p w14:paraId="0025E9C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xdp_A1_f        = double(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986DE3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0F1F8D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0F1F8D">
        <w:rPr>
          <w:rFonts w:ascii="Courier New" w:hAnsi="Courier New" w:cs="Courier New"/>
          <w:color w:val="A020F0"/>
          <w:sz w:val="15"/>
          <w:szCs w:val="15"/>
        </w:rPr>
        <w:t xml:space="preserve"> result for A1 - f is:\n'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608038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_A1_f));</w:t>
      </w:r>
    </w:p>
    <w:p w14:paraId="0C7B491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0AF363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Express COM in generalised coordinates</w:t>
      </w:r>
    </w:p>
    <w:p w14:paraId="0CC0C84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5AD05164" w14:textId="77777777" w:rsidR="000F1F8D" w:rsidRPr="006F38B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6F38BD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phi1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phi2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phi1p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phi2p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4CF3E0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D8A433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Create generalized coordinate vectors</w:t>
      </w:r>
    </w:p>
    <w:p w14:paraId="5C417E2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phi2            = pi - phi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1;   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Add extra constraint</w:t>
      </w:r>
    </w:p>
    <w:p w14:paraId="5792857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q               = [phi1];</w:t>
      </w:r>
    </w:p>
    <w:p w14:paraId="2B16655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[phi1p];</w:t>
      </w:r>
    </w:p>
    <w:p w14:paraId="153AAF4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762BCC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COM of the bodies expressed in generalised coordinates</w:t>
      </w:r>
    </w:p>
    <w:p w14:paraId="71F1593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52F95A6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430E8C0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201E6AC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49F3B27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511FBA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Calculate derivative of COM expressed in generalised coordinates (We need this for the energy equation)</w:t>
      </w:r>
    </w:p>
    <w:p w14:paraId="3DEF5A7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               = [x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226EF85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163A5C1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xp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;</w:t>
      </w:r>
    </w:p>
    <w:p w14:paraId="57EC2F4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</w:t>
      </w:r>
    </w:p>
    <w:p w14:paraId="1ADDBA5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%%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Compute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energies</w:t>
      </w:r>
      <w:proofErr w:type="spellEnd"/>
    </w:p>
    <w:p w14:paraId="47425A6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T               = 0.5*xp.'*diag([parms.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m;parms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.m;parms.I;parms.m;parms.m;parms.I])*xp;           </w:t>
      </w:r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Kinetic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energy</w:t>
      </w:r>
    </w:p>
    <w:p w14:paraId="5792B6C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V               = -([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0 0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0 0]*x);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Potential energy</w:t>
      </w:r>
    </w:p>
    <w:p w14:paraId="327A9AD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24937DA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Calculate the terms of the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jacobian</w:t>
      </w:r>
      <w:proofErr w:type="spellEnd"/>
    </w:p>
    <w:p w14:paraId="49475A8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Q                = 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0;   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Non-conservative forces</w:t>
      </w:r>
    </w:p>
    <w:p w14:paraId="516A0E5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6CB4289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Partial derivatives of Kinetic energy</w:t>
      </w:r>
    </w:p>
    <w:p w14:paraId="5687248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1990C42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T,qp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61C2E59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CEE934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3794877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81EED4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Partial derivatives of Potential energy</w:t>
      </w:r>
    </w:p>
    <w:p w14:paraId="358183F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4B0D6B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F2A6D4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29AFBA4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589FC1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Make matrix vector product</w:t>
      </w:r>
    </w:p>
    <w:p w14:paraId="29984D4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M  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2D9779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F                = Q +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BCE54D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599ACA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Solve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Mqdp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=F to get the accelerations</w:t>
      </w:r>
    </w:p>
    <w:p w14:paraId="63812F8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(M)*F;</w:t>
      </w:r>
    </w:p>
    <w:p w14:paraId="6E0A067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1A7FA8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Get back to COM coordinates</w:t>
      </w:r>
    </w:p>
    <w:p w14:paraId="7443A08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xp,qp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qdp+simplify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xp,q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1733D4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,{phi1 phi2 phi1p phi2p},{x0(1) x0(2) x0(3) x0(4)});</w:t>
      </w:r>
    </w:p>
    <w:p w14:paraId="1D03AB6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0D2A478" w14:textId="77777777" w:rsidR="000F1F8D" w:rsidRPr="006F38B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3AFFF98C" w14:textId="09153193" w:rsidR="008918F5" w:rsidRDefault="008918F5" w:rsidP="008918F5">
      <w:pPr>
        <w:ind w:firstLine="0"/>
      </w:pPr>
    </w:p>
    <w:p w14:paraId="709968DD" w14:textId="03359D29" w:rsidR="000F1F8D" w:rsidRDefault="000F1F8D" w:rsidP="000F1F8D">
      <w:pPr>
        <w:pStyle w:val="Heading1"/>
        <w:numPr>
          <w:ilvl w:val="0"/>
          <w:numId w:val="0"/>
        </w:numPr>
      </w:pPr>
      <w:r>
        <w:t xml:space="preserve">Appendix C </w:t>
      </w:r>
      <w:r>
        <w:rPr>
          <w:rFonts w:ascii="Arial" w:hAnsi="Arial"/>
        </w:rPr>
        <w:t>–</w:t>
      </w:r>
      <w:r>
        <w:t xml:space="preserve"> Question 2 g</w:t>
      </w:r>
    </w:p>
    <w:p w14:paraId="4858E969" w14:textId="1980C1EB" w:rsidR="000F1F8D" w:rsidRDefault="000F1F8D" w:rsidP="000F1F8D">
      <w:pPr>
        <w:ind w:firstLine="0"/>
      </w:pPr>
      <w:r>
        <w:t>In this appendix you will find the code in which the new Lagrange constraint equations were used to redo assignment 2 g. In assignment 2 g there was slider constraint that moved on a vertical line through the organ and additionally also a vertical force was applied to the point B.</w:t>
      </w:r>
    </w:p>
    <w:p w14:paraId="15FF3631" w14:textId="77777777" w:rsidR="000F1F8D" w:rsidRDefault="000F1F8D" w:rsidP="000F1F8D">
      <w:pPr>
        <w:ind w:firstLine="0"/>
      </w:pPr>
    </w:p>
    <w:p w14:paraId="7ACEAF7E" w14:textId="77777777" w:rsidR="000F1F8D" w:rsidRPr="009C7680" w:rsidRDefault="000F1F8D" w:rsidP="000F1F8D">
      <w:pPr>
        <w:ind w:firstLine="0"/>
        <w:rPr>
          <w:b/>
        </w:rPr>
      </w:pPr>
      <w:r w:rsidRPr="009C7680">
        <w:rPr>
          <w:b/>
        </w:rPr>
        <w:t>MATLAB CODE</w:t>
      </w:r>
    </w:p>
    <w:p w14:paraId="6EEC05E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systemetic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6FAB1F2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0F1F8D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12D7B3E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0F1F8D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781E55F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3ED436B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6E44435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clear all; close all;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clc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;</w:t>
      </w:r>
    </w:p>
    <w:p w14:paraId="4BD7CB7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0A5D8C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lastRenderedPageBreak/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'First lets redo A2 - In this case there are no constraints\n'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6579C20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B16475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70BA92B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409A66D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E683E8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003323D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44F20F6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15467DC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4C54E1F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6F6E697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79D01FA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405ABFB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7479303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683C517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6D0D991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3DB7124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3344D84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Calculate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state_dp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for initial states</w:t>
      </w:r>
    </w:p>
    <w:p w14:paraId="7329F54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A2 - a:</w:t>
      </w:r>
    </w:p>
    <w:p w14:paraId="2BB2BA2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A1 - g</w:t>
      </w:r>
    </w:p>
    <w:p w14:paraId="029CF1B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x0              = [0 pi 0 0];</w:t>
      </w:r>
    </w:p>
    <w:p w14:paraId="59F0E69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xdp_A1_e        = double(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9CC3B02" w14:textId="02DABC91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0F1F8D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0F1F8D">
        <w:rPr>
          <w:rFonts w:ascii="Courier New" w:hAnsi="Courier New" w:cs="Courier New"/>
          <w:color w:val="A020F0"/>
          <w:sz w:val="15"/>
          <w:szCs w:val="15"/>
        </w:rPr>
        <w:t xml:space="preserve"> result for A</w:t>
      </w:r>
      <w:r w:rsidR="00056ADF">
        <w:rPr>
          <w:rFonts w:ascii="Courier New" w:hAnsi="Courier New" w:cs="Courier New"/>
          <w:color w:val="A020F0"/>
          <w:sz w:val="15"/>
          <w:szCs w:val="15"/>
        </w:rPr>
        <w:t>2</w:t>
      </w:r>
      <w:r w:rsidRPr="000F1F8D">
        <w:rPr>
          <w:rFonts w:ascii="Courier New" w:hAnsi="Courier New" w:cs="Courier New"/>
          <w:color w:val="A020F0"/>
          <w:sz w:val="15"/>
          <w:szCs w:val="15"/>
        </w:rPr>
        <w:t xml:space="preserve"> - g is:\n'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B006CA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_A1_e));</w:t>
      </w:r>
    </w:p>
    <w:p w14:paraId="5A5533F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1B7306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BC960B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Express COM in generalised coordinates</w:t>
      </w:r>
    </w:p>
    <w:p w14:paraId="3790699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3A30355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phi1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phi2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phi1p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phi2p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67A9F1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935614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Create generalized coordinate vectors</w:t>
      </w:r>
    </w:p>
    <w:p w14:paraId="5FE20F0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phi2            = pi - phi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1;   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Add extra constraint</w:t>
      </w:r>
    </w:p>
    <w:p w14:paraId="7E6658E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q               = [phi1];</w:t>
      </w:r>
    </w:p>
    <w:p w14:paraId="376D70F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[phi1p];</w:t>
      </w:r>
    </w:p>
    <w:p w14:paraId="7C93352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66B045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COM of the bodies expressed in generalised coordinates</w:t>
      </w:r>
    </w:p>
    <w:p w14:paraId="429167A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5F431FE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2D2CBD4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286577F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57B873F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A464CE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Calculate derivative of COM expressed in generalised coordinates (We need this for the energy equation)</w:t>
      </w:r>
    </w:p>
    <w:p w14:paraId="5602441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               = [x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2FFBFDD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71457A1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xp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;</w:t>
      </w:r>
    </w:p>
    <w:p w14:paraId="1168C60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</w:t>
      </w:r>
    </w:p>
    <w:p w14:paraId="7B81CB1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%%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Compute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energies</w:t>
      </w:r>
      <w:proofErr w:type="spellEnd"/>
    </w:p>
    <w:p w14:paraId="3D59154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T               = 0.5*xp.'*diag([parms.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m;parms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.m;parms.I;parms.m;parms.m;parms.I])*xp;           </w:t>
      </w:r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Kinetic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energy</w:t>
      </w:r>
    </w:p>
    <w:p w14:paraId="1D935D8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V               = -([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0 0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0 0]*x);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Potential energy</w:t>
      </w:r>
    </w:p>
    <w:p w14:paraId="3977D81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45AAA2B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Calculate the terms of the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jacobian</w:t>
      </w:r>
      <w:proofErr w:type="spellEnd"/>
    </w:p>
    <w:p w14:paraId="3E31C3B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162F016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Partial derivatives of Kinetic energy</w:t>
      </w:r>
    </w:p>
    <w:p w14:paraId="24559AC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320377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T,qp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5FB876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1D871BD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6344F81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7EF77B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Partial derivatives of Potential energy</w:t>
      </w:r>
    </w:p>
    <w:p w14:paraId="68D1984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BCBB6F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6137973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2CB0351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EF1FB6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Non-conservative forces</w:t>
      </w:r>
    </w:p>
    <w:p w14:paraId="2446EA9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Q  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.'*[0 10 10*(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/2)*cos(phi1) 0 0 0].';     </w:t>
      </w:r>
    </w:p>
    <w:p w14:paraId="4FA2C85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2EDC7B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Make matrix vector product</w:t>
      </w:r>
    </w:p>
    <w:p w14:paraId="6713A43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M  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78F27D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F                = Q +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9F96CB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0CC156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Solve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Mqdp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=F to get the accelerations</w:t>
      </w:r>
    </w:p>
    <w:p w14:paraId="305CD18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(M)*F;</w:t>
      </w:r>
    </w:p>
    <w:p w14:paraId="73DDFC3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6225BE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Get back to COM coordinates</w:t>
      </w:r>
    </w:p>
    <w:p w14:paraId="0F2BB35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xp,qp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qdp+simplify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xp,q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A8ABF1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,{phi1 phi2 phi1p phi2p},{x0(1) x0(2) x0(3) x0(4)});</w:t>
      </w:r>
    </w:p>
    <w:p w14:paraId="57D24DB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9FD512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3ADAE8CA" w14:textId="653CD679" w:rsidR="000F1F8D" w:rsidRDefault="000F1F8D" w:rsidP="000F1F8D">
      <w:pPr>
        <w:pStyle w:val="Heading1"/>
        <w:numPr>
          <w:ilvl w:val="0"/>
          <w:numId w:val="0"/>
        </w:numPr>
      </w:pPr>
      <w:bookmarkStart w:id="10" w:name="_Ref509279003"/>
      <w:r>
        <w:lastRenderedPageBreak/>
        <w:t xml:space="preserve">Appendix D </w:t>
      </w:r>
      <w:r>
        <w:rPr>
          <w:rFonts w:ascii="Arial" w:hAnsi="Arial"/>
        </w:rPr>
        <w:t>–</w:t>
      </w:r>
      <w:r>
        <w:t xml:space="preserve"> Question 3 a</w:t>
      </w:r>
      <w:bookmarkEnd w:id="10"/>
    </w:p>
    <w:p w14:paraId="7B215E61" w14:textId="27D51E75" w:rsidR="000F1F8D" w:rsidRDefault="000F1F8D" w:rsidP="000F1F8D">
      <w:pPr>
        <w:ind w:firstLine="0"/>
      </w:pPr>
      <w:r>
        <w:t>In this appendix you will find the code in which the new Lagrange constraint equations were used to redo assignment 3 a. In assignment 3 a passive spring was added to the system.</w:t>
      </w:r>
    </w:p>
    <w:p w14:paraId="4A2EADA4" w14:textId="77777777" w:rsidR="000F1F8D" w:rsidRDefault="000F1F8D" w:rsidP="000F1F8D">
      <w:pPr>
        <w:ind w:firstLine="0"/>
      </w:pPr>
    </w:p>
    <w:p w14:paraId="7BC856E6" w14:textId="77777777" w:rsidR="000F1F8D" w:rsidRPr="009C7680" w:rsidRDefault="000F1F8D" w:rsidP="000F1F8D">
      <w:pPr>
        <w:ind w:firstLine="0"/>
        <w:rPr>
          <w:b/>
        </w:rPr>
      </w:pPr>
      <w:r w:rsidRPr="009C7680">
        <w:rPr>
          <w:b/>
        </w:rPr>
        <w:t>MATLAB CODE</w:t>
      </w:r>
    </w:p>
    <w:p w14:paraId="13819EC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ME41055 - Multibody Dynamics B - HW Set 4</w:t>
      </w:r>
    </w:p>
    <w:p w14:paraId="6EB4531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Submitted by Prajish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Sekoor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Lakshmana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Sankar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#4743873</w:t>
      </w:r>
    </w:p>
    <w:p w14:paraId="16E37DC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Due 20th </w:t>
      </w:r>
      <w:proofErr w:type="gramStart"/>
      <w:r w:rsidRPr="0041459B">
        <w:rPr>
          <w:rFonts w:ascii="Courier New" w:hAnsi="Courier New" w:cs="Courier New"/>
          <w:color w:val="228B22"/>
          <w:sz w:val="15"/>
          <w:szCs w:val="15"/>
        </w:rPr>
        <w:t>March,</w:t>
      </w:r>
      <w:proofErr w:type="gram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2018</w:t>
      </w:r>
    </w:p>
    <w:p w14:paraId="305E1E61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5C0413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 Redoing HW 3 - a</w:t>
      </w:r>
    </w:p>
    <w:p w14:paraId="5B92838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clc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; clear all; </w:t>
      </w:r>
    </w:p>
    <w:p w14:paraId="1ECC430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D3563B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Initialize variables</w:t>
      </w:r>
    </w:p>
    <w:p w14:paraId="243EAE49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3B0DB59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l = 0.55;  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length of bar</w:t>
      </w:r>
    </w:p>
    <w:p w14:paraId="02DB9AF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w = 0.05;  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width of bar</w:t>
      </w:r>
    </w:p>
    <w:p w14:paraId="3DD56B1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t = 0.004; 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thickness of bar</w:t>
      </w:r>
    </w:p>
    <w:p w14:paraId="3F7B593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rho = 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1180;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</w:t>
      </w:r>
      <w:proofErr w:type="gram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density of bar material</w:t>
      </w:r>
    </w:p>
    <w:p w14:paraId="7A1B1C8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g = 9.81;  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gravitational acceleration</w:t>
      </w:r>
    </w:p>
    <w:p w14:paraId="7D2236B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499017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m = rho*l*w*t;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mass of each bar</w:t>
      </w:r>
    </w:p>
    <w:p w14:paraId="1CD8F72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I = (1/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12)*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m*(l^2 + w^2);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mass moment of inertia of each bar about its CM</w:t>
      </w:r>
    </w:p>
    <w:p w14:paraId="4A8DBE3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AC6851E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k = (15/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2)*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m*g/l;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stiffnedd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of spring</w:t>
      </w:r>
    </w:p>
    <w:p w14:paraId="6CED9A8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24E039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Compute the derivatives of constraint matrix</w:t>
      </w:r>
    </w:p>
    <w:p w14:paraId="35EC638A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8B37B1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 Use symbolic toolbox</w:t>
      </w:r>
    </w:p>
    <w:p w14:paraId="28856ED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41459B">
        <w:rPr>
          <w:rFonts w:ascii="Courier New" w:hAnsi="Courier New" w:cs="Courier New"/>
          <w:color w:val="A020F0"/>
          <w:sz w:val="15"/>
          <w:szCs w:val="15"/>
        </w:rPr>
        <w:t>phi1</w:t>
      </w: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41459B">
        <w:rPr>
          <w:rFonts w:ascii="Courier New" w:hAnsi="Courier New" w:cs="Courier New"/>
          <w:color w:val="A020F0"/>
          <w:sz w:val="15"/>
          <w:szCs w:val="15"/>
        </w:rPr>
        <w:t>phi2</w:t>
      </w: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41459B">
        <w:rPr>
          <w:rFonts w:ascii="Courier New" w:hAnsi="Courier New" w:cs="Courier New"/>
          <w:color w:val="A020F0"/>
          <w:sz w:val="15"/>
          <w:szCs w:val="15"/>
        </w:rPr>
        <w:t>dphi1</w:t>
      </w: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41459B">
        <w:rPr>
          <w:rFonts w:ascii="Courier New" w:hAnsi="Courier New" w:cs="Courier New"/>
          <w:color w:val="A020F0"/>
          <w:sz w:val="15"/>
          <w:szCs w:val="15"/>
        </w:rPr>
        <w:t>dphi2</w:t>
      </w:r>
    </w:p>
    <w:p w14:paraId="21FA9111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49BF3E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Defining the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genaralized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coordinates</w:t>
      </w:r>
    </w:p>
    <w:p w14:paraId="0DE967C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q = [phi1 phi2]';</w:t>
      </w:r>
    </w:p>
    <w:p w14:paraId="4E3FC66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= [dphi1 dphi2]';</w:t>
      </w:r>
    </w:p>
    <w:p w14:paraId="7FAAB687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3294ED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 Expressing coordinates of CM using generalized coordinates</w:t>
      </w:r>
    </w:p>
    <w:p w14:paraId="72C20988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 Here, x = [x1 y1 phi1 x2 y2 phi2]';</w:t>
      </w:r>
    </w:p>
    <w:p w14:paraId="18F4A38A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x = [0.5*l*cos(phi1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);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  <w:proofErr w:type="gramEnd"/>
    </w:p>
    <w:p w14:paraId="7C32A5C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0.5*l*sin(phi1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);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  <w:proofErr w:type="gramEnd"/>
    </w:p>
    <w:p w14:paraId="3E0F539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phi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  <w:proofErr w:type="gramEnd"/>
    </w:p>
    <w:p w14:paraId="6D06584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l*cos(phi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1)+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0.5*l*cos(phi2);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2774FA1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l*sin(phi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1)+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0.5*l*sin(phi2);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4DAA8EEE" w14:textId="77777777" w:rsidR="0041459B" w:rsidRPr="006F38BD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</w:t>
      </w:r>
      <w:r w:rsidRPr="006F38BD">
        <w:rPr>
          <w:rFonts w:ascii="Courier New" w:hAnsi="Courier New" w:cs="Courier New"/>
          <w:color w:val="000000"/>
          <w:sz w:val="15"/>
          <w:szCs w:val="15"/>
        </w:rPr>
        <w:t>phi2];</w:t>
      </w:r>
    </w:p>
    <w:p w14:paraId="233A2D1C" w14:textId="77777777" w:rsidR="0041459B" w:rsidRPr="006F38BD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9E14D3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Q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'));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Computing the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jacobian</w:t>
      </w:r>
      <w:proofErr w:type="spellEnd"/>
    </w:p>
    <w:p w14:paraId="235ADEE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02589F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dx = Q*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This is dx/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dt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>=dx/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>*(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>)</w:t>
      </w:r>
    </w:p>
    <w:p w14:paraId="6B2BEC2D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Computing energies</w:t>
      </w:r>
    </w:p>
    <w:p w14:paraId="0F1073F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53D505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 = 0.5*dx'*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diag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([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m,m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,I,m,m,I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])*dx;</w:t>
      </w:r>
    </w:p>
    <w:p w14:paraId="1C40581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B7FA06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V = -([m*g 0 0 m*g 0 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0]*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x);</w:t>
      </w:r>
    </w:p>
    <w:p w14:paraId="1A395E8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5ECCD2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Cs = sqrt((0.5*l*cos(phi1) + (l/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6)*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cos(phi1) + l/2)^2 + (0.5*l*sin(phi1) 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0886C55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+ (l/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6)*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sin(phi1))^2) - 2*l/3;</w:t>
      </w:r>
    </w:p>
    <w:p w14:paraId="354D0CE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Vs = 0.5*k*(Cs)^2;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The potential energy due to the spring</w:t>
      </w:r>
    </w:p>
    <w:p w14:paraId="67F47DD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98B7F7D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V = V + Vs;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Total potential energy</w:t>
      </w:r>
    </w:p>
    <w:p w14:paraId="67A6999A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Getting the terms of the equations of motion</w:t>
      </w:r>
    </w:p>
    <w:p w14:paraId="7D5F95D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70349D7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T1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T,dq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3434B1E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49A6507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T1_1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(T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1,dq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'));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coefficient of the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ddq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term. </w:t>
      </w:r>
    </w:p>
    <w:p w14:paraId="1222A38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T1_2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(T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1,q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convective terms</w:t>
      </w:r>
    </w:p>
    <w:p w14:paraId="55E80752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16DC51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T2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'))'; </w:t>
      </w:r>
    </w:p>
    <w:p w14:paraId="2B2F815D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8829D7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T3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25E0699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D3F09D7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(T1_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(-T1_2 + T2 - T3 );</w:t>
      </w:r>
    </w:p>
    <w:p w14:paraId="666943F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F62144E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Initial Conditions</w:t>
      </w:r>
    </w:p>
    <w:p w14:paraId="20B1D48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133BB0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phi1_init = pi/2; </w:t>
      </w:r>
    </w:p>
    <w:p w14:paraId="189ACFEA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phi2_init = pi/2; </w:t>
      </w:r>
    </w:p>
    <w:p w14:paraId="06270BB8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dphi1_init = 0;  </w:t>
      </w:r>
    </w:p>
    <w:p w14:paraId="22F93ECE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dphi2_init = 0;  </w:t>
      </w:r>
    </w:p>
    <w:p w14:paraId="4EEB17B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BF987C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lastRenderedPageBreak/>
        <w:t>%% Converting back to CM coordinates</w:t>
      </w:r>
    </w:p>
    <w:p w14:paraId="1EDA649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B50B38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ddx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dx,dq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+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dx,q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2049D0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60A1FD1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ddx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double(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ddx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, [phi1,phi2,dphi1,dphi2],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6D7366D2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[phi1_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init,phi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2_init,dphi1_init,dphi2_init]))</w:t>
      </w:r>
    </w:p>
    <w:p w14:paraId="7F3C749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D51605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END %%</w:t>
      </w:r>
    </w:p>
    <w:p w14:paraId="45EA500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41459B">
        <w:rPr>
          <w:rFonts w:ascii="Courier New" w:hAnsi="Courier New" w:cs="Courier New"/>
          <w:color w:val="228B22"/>
          <w:sz w:val="40"/>
          <w:szCs w:val="40"/>
        </w:rPr>
        <w:t xml:space="preserve"> </w:t>
      </w:r>
    </w:p>
    <w:p w14:paraId="04682D1A" w14:textId="0951973A" w:rsidR="0041459B" w:rsidRDefault="0041459B" w:rsidP="0041459B">
      <w:pPr>
        <w:pStyle w:val="Heading1"/>
        <w:numPr>
          <w:ilvl w:val="0"/>
          <w:numId w:val="0"/>
        </w:numPr>
      </w:pPr>
      <w:bookmarkStart w:id="11" w:name="_Ref509301344"/>
      <w:r>
        <w:t xml:space="preserve">Appendix E </w:t>
      </w:r>
      <w:r>
        <w:rPr>
          <w:rFonts w:ascii="Arial" w:hAnsi="Arial"/>
        </w:rPr>
        <w:t>–</w:t>
      </w:r>
      <w:r>
        <w:t xml:space="preserve"> Question 3 b</w:t>
      </w:r>
      <w:bookmarkEnd w:id="11"/>
    </w:p>
    <w:p w14:paraId="2B96F00D" w14:textId="73B7EDD9" w:rsidR="0041459B" w:rsidRDefault="0041459B" w:rsidP="0041459B">
      <w:pPr>
        <w:ind w:firstLine="0"/>
      </w:pPr>
      <w:r>
        <w:t>In this appendix you will find the code in which the new Lagrange constraint equations were used to redo assignment 3</w:t>
      </w:r>
      <w:r w:rsidR="00F12BB1">
        <w:t xml:space="preserve"> b</w:t>
      </w:r>
      <w:r>
        <w:t xml:space="preserve">. In assignment 3 </w:t>
      </w:r>
      <w:r w:rsidR="00F12BB1">
        <w:t>b</w:t>
      </w:r>
      <w:r>
        <w:t xml:space="preserve"> </w:t>
      </w:r>
      <w:r w:rsidR="00F12BB1">
        <w:t>active motor was added to the system.</w:t>
      </w:r>
    </w:p>
    <w:p w14:paraId="5883DFA3" w14:textId="77777777" w:rsidR="0041459B" w:rsidRDefault="0041459B" w:rsidP="0041459B">
      <w:pPr>
        <w:ind w:firstLine="0"/>
      </w:pPr>
    </w:p>
    <w:p w14:paraId="562763E7" w14:textId="77777777" w:rsidR="0041459B" w:rsidRPr="009C7680" w:rsidRDefault="0041459B" w:rsidP="0041459B">
      <w:pPr>
        <w:ind w:firstLine="0"/>
        <w:rPr>
          <w:b/>
        </w:rPr>
      </w:pPr>
      <w:r w:rsidRPr="009C7680">
        <w:rPr>
          <w:b/>
        </w:rPr>
        <w:t>MATLAB CODE</w:t>
      </w:r>
    </w:p>
    <w:p w14:paraId="490C4B78" w14:textId="77777777" w:rsidR="0041459B" w:rsidRPr="00F12BB1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6C17EAFE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systemetic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6C9EF9B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835FA7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29E00EB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835FA7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13A280B1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5C2FCED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311E94A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 clear all; close all;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clc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;</w:t>
      </w:r>
    </w:p>
    <w:p w14:paraId="7D38906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835FA7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835FA7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E085D76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835FA7">
        <w:rPr>
          <w:rFonts w:ascii="Courier New" w:hAnsi="Courier New" w:cs="Courier New"/>
          <w:color w:val="A020F0"/>
          <w:sz w:val="15"/>
          <w:szCs w:val="15"/>
        </w:rPr>
        <w:t>'First lets redo A3 - In this case there are no constraints\n'</w:t>
      </w:r>
      <w:r w:rsidRPr="00835FA7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21F671E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67D66E5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13E111D9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3C765D37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3E2E75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52D1BEB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538E183E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0D44F159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28EB893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6EFD0C4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7CCCEA3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5C4130F1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4BFF70FB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= -120*(2*pi/60);</w:t>
      </w:r>
    </w:p>
    <w:p w14:paraId="219E2873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B82806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68847A81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3D5CA292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=-120*(2*pi/60);</w:t>
      </w:r>
    </w:p>
    <w:p w14:paraId="25D5909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D1974C9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%% Calculate the accelerations</w:t>
      </w:r>
    </w:p>
    <w:p w14:paraId="24A1FAC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751E106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x0(1) = 0.5*pi;</w:t>
      </w:r>
    </w:p>
    <w:p w14:paraId="1D696D5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x0(2) = 0.5*pi;</w:t>
      </w:r>
    </w:p>
    <w:p w14:paraId="70951FC9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x0(3) = 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3F1592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x0(4) = 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CF6262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A23739A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[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dxx,Motor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_torque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]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(x0,parms);</w:t>
      </w:r>
    </w:p>
    <w:p w14:paraId="0D169A1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72302BB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%% Compute the derivatives of constraint matrix</w:t>
      </w:r>
    </w:p>
    <w:p w14:paraId="552CA29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[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,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Motor_torque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]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2C67435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 Create symbolic variables</w:t>
      </w:r>
    </w:p>
    <w:p w14:paraId="108F467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phi1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phi2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phi1p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phi2p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t</w:t>
      </w:r>
    </w:p>
    <w:p w14:paraId="638DE46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A020F0"/>
          <w:sz w:val="15"/>
          <w:szCs w:val="15"/>
        </w:rPr>
        <w:t xml:space="preserve"> </w:t>
      </w:r>
    </w:p>
    <w:p w14:paraId="557FC8E3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 Define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genaralized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coordinates</w:t>
      </w:r>
    </w:p>
    <w:p w14:paraId="224A904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q = [phi1 phi2]';</w:t>
      </w:r>
    </w:p>
    <w:p w14:paraId="218D7EC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[phi1p phi2p]';</w:t>
      </w:r>
    </w:p>
    <w:p w14:paraId="4C469993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B7E761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gramStart"/>
      <w:r w:rsidRPr="00835FA7">
        <w:rPr>
          <w:rFonts w:ascii="Courier New" w:hAnsi="Courier New" w:cs="Courier New"/>
          <w:color w:val="228B22"/>
          <w:sz w:val="15"/>
          <w:szCs w:val="15"/>
        </w:rPr>
        <w:t>Ex[</w:t>
      </w:r>
      <w:proofErr w:type="spellStart"/>
      <w:proofErr w:type="gramEnd"/>
      <w:r w:rsidRPr="00835FA7">
        <w:rPr>
          <w:rFonts w:ascii="Courier New" w:hAnsi="Courier New" w:cs="Courier New"/>
          <w:color w:val="228B22"/>
          <w:sz w:val="15"/>
          <w:szCs w:val="15"/>
        </w:rPr>
        <w:t>ress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coordinatates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of CM in generalised coordinates</w:t>
      </w:r>
    </w:p>
    <w:p w14:paraId="4D853A7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0B2055C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72875A6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4DA41A9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2B9C6EAB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               = [x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2B4E53D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Xj_q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76F4128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Xj_q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C77F60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1261F8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%% Constraints</w:t>
      </w:r>
    </w:p>
    <w:p w14:paraId="5E93F4E6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C = phi1 - 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*t;</w:t>
      </w:r>
    </w:p>
    <w:p w14:paraId="6D2715C3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C,q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0F7ABD7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2C47B1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Cp,q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6B305E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CF68C7E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lastRenderedPageBreak/>
        <w:t>%% Calculate potential en kinetic energy</w:t>
      </w:r>
    </w:p>
    <w:p w14:paraId="2978975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T = 0.5*xp'*diag([parms.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m,parms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.m,parms.I,parms.m,parms.m,parms.I])*xp;</w:t>
      </w:r>
    </w:p>
    <w:p w14:paraId="1251B43A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V = -([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0 0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0 0]*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37BD89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13098D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%% Building the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Lagrance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equations of motion</w:t>
      </w:r>
    </w:p>
    <w:p w14:paraId="6064E36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T,qp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197491BB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Tqp,qp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280765F6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Tqp,q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3EDF5C9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19EFFEF9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Vq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2715627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M = [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';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0];</w:t>
      </w:r>
    </w:p>
    <w:p w14:paraId="7A6E1D3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F = [-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+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-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Vq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 -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];</w:t>
      </w:r>
    </w:p>
    <w:p w14:paraId="6D634EC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5D1D793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228B22"/>
          <w:sz w:val="15"/>
          <w:szCs w:val="15"/>
        </w:rPr>
        <w:t>% Calculate acceleration</w:t>
      </w:r>
    </w:p>
    <w:p w14:paraId="2E47ED8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(M)*(F);</w:t>
      </w:r>
    </w:p>
    <w:p w14:paraId="1871418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, [phi1,phi1p,phi2,phi2p],[x0(1),x0(2),x0(3),x0(4)]));</w:t>
      </w:r>
    </w:p>
    <w:p w14:paraId="4BEC4CF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3523112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%% Express back </w:t>
      </w:r>
      <w:proofErr w:type="gramStart"/>
      <w:r w:rsidRPr="00835FA7">
        <w:rPr>
          <w:rFonts w:ascii="Courier New" w:hAnsi="Courier New" w:cs="Courier New"/>
          <w:color w:val="228B22"/>
          <w:sz w:val="15"/>
          <w:szCs w:val="15"/>
        </w:rPr>
        <w:t>in  CM</w:t>
      </w:r>
      <w:proofErr w:type="gram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coordinates</w:t>
      </w:r>
    </w:p>
    <w:p w14:paraId="43314AFE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xp,qp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(1:2) +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xp,q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516C8B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Motor_torque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double(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3));</w:t>
      </w:r>
    </w:p>
    <w:p w14:paraId="661FEC06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double(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, [phi1,phi2,phi1p,phi2p],[x0(1),x0(2),x0(3),x0(4)]));</w:t>
      </w:r>
    </w:p>
    <w:p w14:paraId="71AE9B90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275FD115" w14:textId="2DC8CEE5" w:rsidR="008918F5" w:rsidRDefault="008918F5" w:rsidP="008918F5">
      <w:pPr>
        <w:ind w:firstLine="0"/>
      </w:pPr>
    </w:p>
    <w:p w14:paraId="60DC5B5E" w14:textId="7858A596" w:rsidR="005B117C" w:rsidRDefault="005B117C" w:rsidP="005B117C">
      <w:pPr>
        <w:pStyle w:val="Heading1"/>
        <w:numPr>
          <w:ilvl w:val="0"/>
          <w:numId w:val="0"/>
        </w:numPr>
      </w:pPr>
      <w:bookmarkStart w:id="12" w:name="_Ref509312268"/>
      <w:r>
        <w:t xml:space="preserve">Appendix E </w:t>
      </w:r>
      <w:r>
        <w:rPr>
          <w:rFonts w:ascii="Arial" w:hAnsi="Arial"/>
        </w:rPr>
        <w:t>–</w:t>
      </w:r>
      <w:r>
        <w:t xml:space="preserve"> Question 3 C</w:t>
      </w:r>
      <w:bookmarkEnd w:id="12"/>
    </w:p>
    <w:p w14:paraId="6198D34B" w14:textId="23AA11B9" w:rsidR="005B117C" w:rsidRDefault="005B117C" w:rsidP="005B117C">
      <w:pPr>
        <w:ind w:firstLine="0"/>
      </w:pPr>
      <w:r>
        <w:t>In this appendix you will find the code in which the new Lagrange constraint equations were used to redo assignment 3 c. In assignment 3 c Impact equations were added to the system.</w:t>
      </w:r>
    </w:p>
    <w:p w14:paraId="10CC6F87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C1306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proofErr w:type="spellStart"/>
      <w:r w:rsidRPr="004C1306">
        <w:rPr>
          <w:rFonts w:ascii="Courier New" w:hAnsi="Courier New" w:cs="Courier New"/>
          <w:color w:val="228B22"/>
          <w:sz w:val="15"/>
          <w:szCs w:val="15"/>
        </w:rPr>
        <w:t>systemetic</w:t>
      </w:r>
      <w:proofErr w:type="spellEnd"/>
      <w:r w:rsidRPr="004C1306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0DDF512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FC4270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4B3A21F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FC4270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1035A27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74A5E59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1B652367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% clear all; close all; 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clc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>;</w:t>
      </w:r>
    </w:p>
    <w:p w14:paraId="120BE89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FC4270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DE65E8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FC4270">
        <w:rPr>
          <w:rFonts w:ascii="Courier New" w:hAnsi="Courier New" w:cs="Courier New"/>
          <w:color w:val="A020F0"/>
          <w:sz w:val="15"/>
          <w:szCs w:val="15"/>
        </w:rPr>
        <w:t xml:space="preserve">'First lets redo A3 - In this case there is an impact </w:t>
      </w:r>
      <w:proofErr w:type="spellStart"/>
      <w:r w:rsidRPr="00FC4270">
        <w:rPr>
          <w:rFonts w:ascii="Courier New" w:hAnsi="Courier New" w:cs="Courier New"/>
          <w:color w:val="A020F0"/>
          <w:sz w:val="15"/>
          <w:szCs w:val="15"/>
        </w:rPr>
        <w:t>constrant</w:t>
      </w:r>
      <w:proofErr w:type="spellEnd"/>
      <w:r w:rsidRPr="00FC4270">
        <w:rPr>
          <w:rFonts w:ascii="Courier New" w:hAnsi="Courier New" w:cs="Courier New"/>
          <w:color w:val="A020F0"/>
          <w:sz w:val="15"/>
          <w:szCs w:val="15"/>
        </w:rPr>
        <w:t>\n'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39C4C53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CCFCCE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5AF419D9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61907D8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F2DCE15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C1306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1B47F47E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C1306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327B38CD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4C1306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4C1306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4C1306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4C1306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4C1306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3C3EDEB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52F244C7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334578A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0B31BFBD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0E9563D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14231E9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= -120*(2*pi/60);</w:t>
      </w:r>
    </w:p>
    <w:p w14:paraId="2258921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AEA62E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4CE07E1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5B51700C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= -120*(2*pi/60);</w:t>
      </w:r>
    </w:p>
    <w:p w14:paraId="5E4471B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parms.e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0;</w:t>
      </w:r>
    </w:p>
    <w:p w14:paraId="02CAA4B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31EAFCB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Calculate the accelerations</w:t>
      </w:r>
    </w:p>
    <w:p w14:paraId="3B4ABD0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x0(1) = 0.5*pi;</w:t>
      </w:r>
    </w:p>
    <w:p w14:paraId="3D420AC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x0(2) = 0.5*pi;</w:t>
      </w:r>
    </w:p>
    <w:p w14:paraId="29A3992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x0(3) = 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4385859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x0(4) = 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0A2119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48AB89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[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] =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8D8125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44422E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Compute the derivatives of constraint matrix</w:t>
      </w:r>
    </w:p>
    <w:p w14:paraId="54FB60C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[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] =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4ABC142C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 Create symbolic variables</w:t>
      </w:r>
    </w:p>
    <w:p w14:paraId="2C5EB51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phi1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phi2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phi1p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phi2p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t</w:t>
      </w:r>
    </w:p>
    <w:p w14:paraId="4855729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A020F0"/>
          <w:sz w:val="15"/>
          <w:szCs w:val="15"/>
        </w:rPr>
        <w:t xml:space="preserve"> </w:t>
      </w:r>
    </w:p>
    <w:p w14:paraId="111AF3A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% Define 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genaralized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coordinates</w:t>
      </w:r>
    </w:p>
    <w:p w14:paraId="52017EB1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q = [phi1 phi2]';</w:t>
      </w:r>
    </w:p>
    <w:p w14:paraId="1E663B4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= [phi1p phi2p]';</w:t>
      </w:r>
    </w:p>
    <w:p w14:paraId="52FCA047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09DB84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gramStart"/>
      <w:r w:rsidRPr="00FC4270">
        <w:rPr>
          <w:rFonts w:ascii="Courier New" w:hAnsi="Courier New" w:cs="Courier New"/>
          <w:color w:val="228B22"/>
          <w:sz w:val="15"/>
          <w:szCs w:val="15"/>
        </w:rPr>
        <w:t>Ex[</w:t>
      </w:r>
      <w:proofErr w:type="spellStart"/>
      <w:proofErr w:type="gramEnd"/>
      <w:r w:rsidRPr="00FC4270">
        <w:rPr>
          <w:rFonts w:ascii="Courier New" w:hAnsi="Courier New" w:cs="Courier New"/>
          <w:color w:val="228B22"/>
          <w:sz w:val="15"/>
          <w:szCs w:val="15"/>
        </w:rPr>
        <w:t>ress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coordinatates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of CM in generalised coordinates</w:t>
      </w:r>
    </w:p>
    <w:p w14:paraId="7DB4737B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0EBF2C2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570D680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385C8D31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51A15090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lastRenderedPageBreak/>
        <w:t>x               = [x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349C944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Xj_q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75F069B0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xp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Xj_q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3136A3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ADF962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Set constraints</w:t>
      </w:r>
    </w:p>
    <w:p w14:paraId="2E912B6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C               = [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*cos(phi1);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*cos(phi1)+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*cos(phi2);];</w:t>
      </w:r>
    </w:p>
    <w:p w14:paraId="123A7C8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= simplify(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C,q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68C7779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744D3EC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Define Matrices</w:t>
      </w:r>
    </w:p>
    <w:p w14:paraId="3682D150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M               = Xj_q.'*diag([parms.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m,parms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.m,parms.I,parms.m,parms.m,parms.I])*Xj_q;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Reduced generalised M matrix</w:t>
      </w:r>
    </w:p>
    <w:p w14:paraId="53A4B5F7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M_big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= [M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.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';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zeros(2,2)];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Full M matrix</w:t>
      </w:r>
    </w:p>
    <w:p w14:paraId="70E59EA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F               = [M*x0(3:4).'; -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parms.e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*x0(3:4).'];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Impact Forces</w:t>
      </w:r>
    </w:p>
    <w:p w14:paraId="3403F89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=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M_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big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)*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F;</w:t>
      </w:r>
    </w:p>
    <w:p w14:paraId="1764417A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= 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double(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, [phi1,phi2,phi1p,phi2p],[x0(1),x0(2),x0(3),x0(4)]))</w:t>
      </w:r>
    </w:p>
    <w:p w14:paraId="7C30948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(1:2);</w:t>
      </w:r>
    </w:p>
    <w:p w14:paraId="6EBEC32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= 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double(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, [phi1,phi2,phi1p,phi2p],[x0(1),x0(2),x0(3),x0(4)]))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Impact velocities</w:t>
      </w:r>
    </w:p>
    <w:p w14:paraId="27518D5B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7EA89BF8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proofErr w:type="gramStart"/>
      <w:r w:rsidRPr="004C1306">
        <w:rPr>
          <w:rFonts w:ascii="Courier New" w:hAnsi="Courier New" w:cs="Courier New"/>
          <w:color w:val="0000FF"/>
          <w:sz w:val="15"/>
          <w:szCs w:val="15"/>
          <w:lang w:val="nl-NL"/>
        </w:rPr>
        <w:t>end</w:t>
      </w:r>
      <w:proofErr w:type="gramEnd"/>
    </w:p>
    <w:p w14:paraId="257476FA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</w:p>
    <w:p w14:paraId="0BB604A1" w14:textId="77777777" w:rsidR="005B117C" w:rsidRPr="008918F5" w:rsidRDefault="005B117C" w:rsidP="008918F5">
      <w:pPr>
        <w:ind w:firstLine="0"/>
      </w:pPr>
    </w:p>
    <w:sectPr w:rsidR="005B117C" w:rsidRPr="008918F5" w:rsidSect="0005119C">
      <w:headerReference w:type="default" r:id="rId20"/>
      <w:footerReference w:type="even" r:id="rId21"/>
      <w:footerReference w:type="default" r:id="rId2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8E633" w14:textId="77777777" w:rsidR="00697558" w:rsidRDefault="00697558">
      <w:pPr>
        <w:spacing w:line="240" w:lineRule="auto"/>
      </w:pPr>
      <w:r>
        <w:separator/>
      </w:r>
    </w:p>
  </w:endnote>
  <w:endnote w:type="continuationSeparator" w:id="0">
    <w:p w14:paraId="0CB4C763" w14:textId="77777777" w:rsidR="00697558" w:rsidRDefault="00697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bx12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bx10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2F50A" w14:textId="77777777" w:rsidR="00BD33D5" w:rsidRDefault="00BD33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CF33BC" w14:textId="77777777" w:rsidR="00BD33D5" w:rsidRDefault="00BD33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FCEAA" w14:textId="73D57FEA" w:rsidR="00BD33D5" w:rsidRDefault="00BD33D5" w:rsidP="0005119C">
    <w:pPr>
      <w:pStyle w:val="Footer"/>
      <w:tabs>
        <w:tab w:val="left" w:pos="2400"/>
        <w:tab w:val="center" w:pos="4683"/>
      </w:tabs>
      <w:jc w:val="left"/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7</w:t>
    </w:r>
    <w:r>
      <w:rPr>
        <w:caps/>
        <w:noProof/>
        <w:color w:val="4472C4" w:themeColor="accent1"/>
      </w:rPr>
      <w:fldChar w:fldCharType="end"/>
    </w:r>
  </w:p>
  <w:p w14:paraId="37858F22" w14:textId="77777777" w:rsidR="00BD33D5" w:rsidRDefault="00BD3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8F94A" w14:textId="77777777" w:rsidR="00697558" w:rsidRDefault="00697558">
      <w:pPr>
        <w:spacing w:line="240" w:lineRule="auto"/>
      </w:pPr>
      <w:r>
        <w:separator/>
      </w:r>
    </w:p>
  </w:footnote>
  <w:footnote w:type="continuationSeparator" w:id="0">
    <w:p w14:paraId="229A6CCF" w14:textId="77777777" w:rsidR="00697558" w:rsidRDefault="006975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E8C1B" w14:textId="787375C2" w:rsidR="00BD33D5" w:rsidRPr="00C045D2" w:rsidRDefault="00BD33D5" w:rsidP="0005119C">
    <w:pPr>
      <w:pStyle w:val="Header"/>
      <w:tabs>
        <w:tab w:val="clear" w:pos="8306"/>
        <w:tab w:val="left" w:pos="6975"/>
      </w:tabs>
      <w:spacing w:line="240" w:lineRule="auto"/>
      <w:ind w:firstLine="0"/>
      <w:jc w:val="left"/>
      <w:rPr>
        <w:u w:val="single"/>
      </w:rPr>
    </w:pPr>
    <w:r w:rsidRPr="007C0C75">
      <w:rPr>
        <w:u w:val="single"/>
      </w:rPr>
      <w:t xml:space="preserve">ME41060 - Multibody Dynamics B </w:t>
    </w:r>
    <w:r w:rsidRPr="007C0C75">
      <w:rPr>
        <w:rFonts w:ascii="Arial" w:hAnsi="Arial" w:cs="Arial"/>
        <w:u w:val="single"/>
      </w:rPr>
      <w:t>–</w:t>
    </w:r>
    <w:r w:rsidRPr="007C0C75">
      <w:rPr>
        <w:u w:val="single"/>
      </w:rPr>
      <w:t xml:space="preserve"> Assignme</w:t>
    </w:r>
    <w:r>
      <w:rPr>
        <w:u w:val="single"/>
      </w:rPr>
      <w:t>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FD78EE"/>
    <w:multiLevelType w:val="hybridMultilevel"/>
    <w:tmpl w:val="227C5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FEC05AF"/>
    <w:multiLevelType w:val="hybridMultilevel"/>
    <w:tmpl w:val="9264A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21373"/>
    <w:multiLevelType w:val="hybridMultilevel"/>
    <w:tmpl w:val="CB2E257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47157"/>
    <w:multiLevelType w:val="hybridMultilevel"/>
    <w:tmpl w:val="B16CE8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C7427"/>
    <w:multiLevelType w:val="multilevel"/>
    <w:tmpl w:val="2592A4C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a0MDQ3tDCxMDI1NDBV0lEKTi0uzszPAykwNKgFAHIsivYtAAAA"/>
  </w:docVars>
  <w:rsids>
    <w:rsidRoot w:val="00204F38"/>
    <w:rsid w:val="0000010B"/>
    <w:rsid w:val="00003473"/>
    <w:rsid w:val="000056D4"/>
    <w:rsid w:val="00007E21"/>
    <w:rsid w:val="00011368"/>
    <w:rsid w:val="00011607"/>
    <w:rsid w:val="00013074"/>
    <w:rsid w:val="0001427F"/>
    <w:rsid w:val="00017730"/>
    <w:rsid w:val="00017C73"/>
    <w:rsid w:val="00021321"/>
    <w:rsid w:val="00021E0A"/>
    <w:rsid w:val="000222CA"/>
    <w:rsid w:val="000241C8"/>
    <w:rsid w:val="0002522D"/>
    <w:rsid w:val="0003084F"/>
    <w:rsid w:val="000310A6"/>
    <w:rsid w:val="00033530"/>
    <w:rsid w:val="00034956"/>
    <w:rsid w:val="00037E41"/>
    <w:rsid w:val="0004247B"/>
    <w:rsid w:val="00043168"/>
    <w:rsid w:val="00043EC8"/>
    <w:rsid w:val="00045675"/>
    <w:rsid w:val="0005105C"/>
    <w:rsid w:val="0005119C"/>
    <w:rsid w:val="000528E9"/>
    <w:rsid w:val="000544A3"/>
    <w:rsid w:val="00056ADF"/>
    <w:rsid w:val="00061587"/>
    <w:rsid w:val="00061AB4"/>
    <w:rsid w:val="0006221B"/>
    <w:rsid w:val="000643AE"/>
    <w:rsid w:val="00072CBF"/>
    <w:rsid w:val="00077089"/>
    <w:rsid w:val="000816C9"/>
    <w:rsid w:val="00083452"/>
    <w:rsid w:val="00084985"/>
    <w:rsid w:val="000875C6"/>
    <w:rsid w:val="00090BB1"/>
    <w:rsid w:val="00092171"/>
    <w:rsid w:val="00092510"/>
    <w:rsid w:val="00094050"/>
    <w:rsid w:val="000949C1"/>
    <w:rsid w:val="000978C7"/>
    <w:rsid w:val="00097ED9"/>
    <w:rsid w:val="000A0423"/>
    <w:rsid w:val="000A325E"/>
    <w:rsid w:val="000A5321"/>
    <w:rsid w:val="000A6A82"/>
    <w:rsid w:val="000B1220"/>
    <w:rsid w:val="000B1E94"/>
    <w:rsid w:val="000B5F4B"/>
    <w:rsid w:val="000C10D5"/>
    <w:rsid w:val="000C58C7"/>
    <w:rsid w:val="000D14CD"/>
    <w:rsid w:val="000D5DA7"/>
    <w:rsid w:val="000D68C2"/>
    <w:rsid w:val="000D6B9D"/>
    <w:rsid w:val="000F01B1"/>
    <w:rsid w:val="000F1F8D"/>
    <w:rsid w:val="000F1FA9"/>
    <w:rsid w:val="000F33BB"/>
    <w:rsid w:val="000F39D6"/>
    <w:rsid w:val="000F57CB"/>
    <w:rsid w:val="00100419"/>
    <w:rsid w:val="001008E6"/>
    <w:rsid w:val="001030C4"/>
    <w:rsid w:val="0010619C"/>
    <w:rsid w:val="00110F71"/>
    <w:rsid w:val="00115555"/>
    <w:rsid w:val="00115605"/>
    <w:rsid w:val="001200C5"/>
    <w:rsid w:val="00120ED4"/>
    <w:rsid w:val="00124049"/>
    <w:rsid w:val="001323ED"/>
    <w:rsid w:val="001328EE"/>
    <w:rsid w:val="00133582"/>
    <w:rsid w:val="00135039"/>
    <w:rsid w:val="00136B84"/>
    <w:rsid w:val="00141257"/>
    <w:rsid w:val="00143E47"/>
    <w:rsid w:val="00145A94"/>
    <w:rsid w:val="00147A39"/>
    <w:rsid w:val="00151DCC"/>
    <w:rsid w:val="00154361"/>
    <w:rsid w:val="00156B6D"/>
    <w:rsid w:val="0016048D"/>
    <w:rsid w:val="00161844"/>
    <w:rsid w:val="0016324B"/>
    <w:rsid w:val="00165C5B"/>
    <w:rsid w:val="0016647A"/>
    <w:rsid w:val="001720AA"/>
    <w:rsid w:val="0017466A"/>
    <w:rsid w:val="00174F9C"/>
    <w:rsid w:val="0017548E"/>
    <w:rsid w:val="00177952"/>
    <w:rsid w:val="00181B70"/>
    <w:rsid w:val="001822B4"/>
    <w:rsid w:val="00182DE3"/>
    <w:rsid w:val="00184118"/>
    <w:rsid w:val="00184296"/>
    <w:rsid w:val="00184772"/>
    <w:rsid w:val="0018482A"/>
    <w:rsid w:val="00186925"/>
    <w:rsid w:val="00191327"/>
    <w:rsid w:val="00192A8B"/>
    <w:rsid w:val="00197BA1"/>
    <w:rsid w:val="001A0D3E"/>
    <w:rsid w:val="001A3C69"/>
    <w:rsid w:val="001A590C"/>
    <w:rsid w:val="001A7395"/>
    <w:rsid w:val="001A7F77"/>
    <w:rsid w:val="001B0D94"/>
    <w:rsid w:val="001B0E07"/>
    <w:rsid w:val="001B1BD3"/>
    <w:rsid w:val="001B48A3"/>
    <w:rsid w:val="001D02CB"/>
    <w:rsid w:val="001D1C0F"/>
    <w:rsid w:val="001D3410"/>
    <w:rsid w:val="001D4BF0"/>
    <w:rsid w:val="001D67D0"/>
    <w:rsid w:val="001D7B1E"/>
    <w:rsid w:val="001D7C36"/>
    <w:rsid w:val="001E11A4"/>
    <w:rsid w:val="001E1270"/>
    <w:rsid w:val="001E133B"/>
    <w:rsid w:val="001E23B6"/>
    <w:rsid w:val="001E3458"/>
    <w:rsid w:val="001E38D9"/>
    <w:rsid w:val="001E4329"/>
    <w:rsid w:val="001E63E0"/>
    <w:rsid w:val="001E737F"/>
    <w:rsid w:val="001F0297"/>
    <w:rsid w:val="001F2ABA"/>
    <w:rsid w:val="001F36C0"/>
    <w:rsid w:val="001F6DBA"/>
    <w:rsid w:val="00202358"/>
    <w:rsid w:val="00202966"/>
    <w:rsid w:val="00204CA4"/>
    <w:rsid w:val="00204F38"/>
    <w:rsid w:val="00207B38"/>
    <w:rsid w:val="00210608"/>
    <w:rsid w:val="00211394"/>
    <w:rsid w:val="00211B09"/>
    <w:rsid w:val="00215056"/>
    <w:rsid w:val="00216629"/>
    <w:rsid w:val="0022060F"/>
    <w:rsid w:val="00222A92"/>
    <w:rsid w:val="002327D8"/>
    <w:rsid w:val="0023475C"/>
    <w:rsid w:val="002353EF"/>
    <w:rsid w:val="00236CE6"/>
    <w:rsid w:val="002372C6"/>
    <w:rsid w:val="00237457"/>
    <w:rsid w:val="00240A9A"/>
    <w:rsid w:val="00240FFC"/>
    <w:rsid w:val="00241362"/>
    <w:rsid w:val="00241855"/>
    <w:rsid w:val="0024420D"/>
    <w:rsid w:val="002454C0"/>
    <w:rsid w:val="00245BCA"/>
    <w:rsid w:val="002554C1"/>
    <w:rsid w:val="00257D32"/>
    <w:rsid w:val="00257FB9"/>
    <w:rsid w:val="00262533"/>
    <w:rsid w:val="00265227"/>
    <w:rsid w:val="00276289"/>
    <w:rsid w:val="00276BCC"/>
    <w:rsid w:val="002770FF"/>
    <w:rsid w:val="00277A51"/>
    <w:rsid w:val="00283983"/>
    <w:rsid w:val="00284513"/>
    <w:rsid w:val="002937DF"/>
    <w:rsid w:val="002A30CB"/>
    <w:rsid w:val="002A519F"/>
    <w:rsid w:val="002B148F"/>
    <w:rsid w:val="002B397A"/>
    <w:rsid w:val="002B43F7"/>
    <w:rsid w:val="002C10AD"/>
    <w:rsid w:val="002C1207"/>
    <w:rsid w:val="002C4447"/>
    <w:rsid w:val="002C5479"/>
    <w:rsid w:val="002C6BC7"/>
    <w:rsid w:val="002C7FA6"/>
    <w:rsid w:val="002D0640"/>
    <w:rsid w:val="002D34F1"/>
    <w:rsid w:val="002D427F"/>
    <w:rsid w:val="002D50CD"/>
    <w:rsid w:val="002D663D"/>
    <w:rsid w:val="002D7AC2"/>
    <w:rsid w:val="002E13CD"/>
    <w:rsid w:val="002E1617"/>
    <w:rsid w:val="002E1D1B"/>
    <w:rsid w:val="002E30E8"/>
    <w:rsid w:val="002E477B"/>
    <w:rsid w:val="002E584B"/>
    <w:rsid w:val="002E6CB2"/>
    <w:rsid w:val="002F250B"/>
    <w:rsid w:val="002F491D"/>
    <w:rsid w:val="002F53E6"/>
    <w:rsid w:val="002F6BDF"/>
    <w:rsid w:val="002F78AE"/>
    <w:rsid w:val="00300A7D"/>
    <w:rsid w:val="00301151"/>
    <w:rsid w:val="00303352"/>
    <w:rsid w:val="00303973"/>
    <w:rsid w:val="003108D7"/>
    <w:rsid w:val="0031199A"/>
    <w:rsid w:val="003140BE"/>
    <w:rsid w:val="00315DB5"/>
    <w:rsid w:val="00316E4E"/>
    <w:rsid w:val="00317A2E"/>
    <w:rsid w:val="00317C50"/>
    <w:rsid w:val="00320B21"/>
    <w:rsid w:val="00320F96"/>
    <w:rsid w:val="0032200D"/>
    <w:rsid w:val="003260BD"/>
    <w:rsid w:val="003275D8"/>
    <w:rsid w:val="00331531"/>
    <w:rsid w:val="003348FA"/>
    <w:rsid w:val="00335E88"/>
    <w:rsid w:val="003375D7"/>
    <w:rsid w:val="0034022B"/>
    <w:rsid w:val="0034022D"/>
    <w:rsid w:val="003402B9"/>
    <w:rsid w:val="00340B4B"/>
    <w:rsid w:val="00344EA9"/>
    <w:rsid w:val="003475CA"/>
    <w:rsid w:val="0034764F"/>
    <w:rsid w:val="003527B8"/>
    <w:rsid w:val="0036094F"/>
    <w:rsid w:val="00366A30"/>
    <w:rsid w:val="003701B6"/>
    <w:rsid w:val="00370BD2"/>
    <w:rsid w:val="0037497B"/>
    <w:rsid w:val="00375692"/>
    <w:rsid w:val="00376BE1"/>
    <w:rsid w:val="003806CF"/>
    <w:rsid w:val="003806DB"/>
    <w:rsid w:val="00380DB4"/>
    <w:rsid w:val="00381D01"/>
    <w:rsid w:val="00383B95"/>
    <w:rsid w:val="00386A06"/>
    <w:rsid w:val="00387506"/>
    <w:rsid w:val="00390A82"/>
    <w:rsid w:val="00390F84"/>
    <w:rsid w:val="003913DF"/>
    <w:rsid w:val="00392097"/>
    <w:rsid w:val="003921B5"/>
    <w:rsid w:val="00392C5A"/>
    <w:rsid w:val="003946FC"/>
    <w:rsid w:val="00395B56"/>
    <w:rsid w:val="00396782"/>
    <w:rsid w:val="00397C97"/>
    <w:rsid w:val="003A087B"/>
    <w:rsid w:val="003A09AC"/>
    <w:rsid w:val="003A2CE7"/>
    <w:rsid w:val="003A2E24"/>
    <w:rsid w:val="003A459B"/>
    <w:rsid w:val="003A4EF5"/>
    <w:rsid w:val="003B05F3"/>
    <w:rsid w:val="003B1493"/>
    <w:rsid w:val="003B31C3"/>
    <w:rsid w:val="003B34C2"/>
    <w:rsid w:val="003B5FE4"/>
    <w:rsid w:val="003C181E"/>
    <w:rsid w:val="003C237F"/>
    <w:rsid w:val="003C5CD4"/>
    <w:rsid w:val="003C7D0A"/>
    <w:rsid w:val="003D0018"/>
    <w:rsid w:val="003D2B0D"/>
    <w:rsid w:val="003D4F32"/>
    <w:rsid w:val="003D5851"/>
    <w:rsid w:val="003E3260"/>
    <w:rsid w:val="003E4E5E"/>
    <w:rsid w:val="003E6407"/>
    <w:rsid w:val="003E6705"/>
    <w:rsid w:val="003E68AA"/>
    <w:rsid w:val="003F238D"/>
    <w:rsid w:val="003F4C1E"/>
    <w:rsid w:val="003F7EF2"/>
    <w:rsid w:val="00402146"/>
    <w:rsid w:val="00402235"/>
    <w:rsid w:val="004034D5"/>
    <w:rsid w:val="00412ACF"/>
    <w:rsid w:val="00412B4C"/>
    <w:rsid w:val="00413ED4"/>
    <w:rsid w:val="00414233"/>
    <w:rsid w:val="0041459B"/>
    <w:rsid w:val="004233BC"/>
    <w:rsid w:val="0042471F"/>
    <w:rsid w:val="00424DFA"/>
    <w:rsid w:val="00426F80"/>
    <w:rsid w:val="00427D36"/>
    <w:rsid w:val="00427D76"/>
    <w:rsid w:val="00431164"/>
    <w:rsid w:val="00431AAD"/>
    <w:rsid w:val="00432CE5"/>
    <w:rsid w:val="00434457"/>
    <w:rsid w:val="00437224"/>
    <w:rsid w:val="00440922"/>
    <w:rsid w:val="004418B1"/>
    <w:rsid w:val="00443DC8"/>
    <w:rsid w:val="004449F6"/>
    <w:rsid w:val="0044779F"/>
    <w:rsid w:val="0045436A"/>
    <w:rsid w:val="004546BD"/>
    <w:rsid w:val="004556AE"/>
    <w:rsid w:val="00456FF9"/>
    <w:rsid w:val="00457235"/>
    <w:rsid w:val="004620B6"/>
    <w:rsid w:val="004657D7"/>
    <w:rsid w:val="00472658"/>
    <w:rsid w:val="00475143"/>
    <w:rsid w:val="00477EDF"/>
    <w:rsid w:val="0048118A"/>
    <w:rsid w:val="00483431"/>
    <w:rsid w:val="00483C6F"/>
    <w:rsid w:val="00485D3F"/>
    <w:rsid w:val="0049154D"/>
    <w:rsid w:val="00492542"/>
    <w:rsid w:val="00492F0C"/>
    <w:rsid w:val="00493148"/>
    <w:rsid w:val="004938F3"/>
    <w:rsid w:val="00495CE8"/>
    <w:rsid w:val="004A01BB"/>
    <w:rsid w:val="004A177A"/>
    <w:rsid w:val="004A468E"/>
    <w:rsid w:val="004A72F9"/>
    <w:rsid w:val="004B060F"/>
    <w:rsid w:val="004B0F64"/>
    <w:rsid w:val="004B21EF"/>
    <w:rsid w:val="004B2936"/>
    <w:rsid w:val="004B493E"/>
    <w:rsid w:val="004B4A3C"/>
    <w:rsid w:val="004B4EDB"/>
    <w:rsid w:val="004B5F99"/>
    <w:rsid w:val="004B7F81"/>
    <w:rsid w:val="004C1306"/>
    <w:rsid w:val="004C3898"/>
    <w:rsid w:val="004C56C8"/>
    <w:rsid w:val="004D0A5E"/>
    <w:rsid w:val="004D3C37"/>
    <w:rsid w:val="004D797C"/>
    <w:rsid w:val="004E0C0D"/>
    <w:rsid w:val="004E1288"/>
    <w:rsid w:val="004E2ACE"/>
    <w:rsid w:val="004E5D2E"/>
    <w:rsid w:val="004E664C"/>
    <w:rsid w:val="004F6DF3"/>
    <w:rsid w:val="00500661"/>
    <w:rsid w:val="00501C37"/>
    <w:rsid w:val="00503EE2"/>
    <w:rsid w:val="00505340"/>
    <w:rsid w:val="005075A1"/>
    <w:rsid w:val="0051007A"/>
    <w:rsid w:val="005113D1"/>
    <w:rsid w:val="00515DF3"/>
    <w:rsid w:val="00515FDF"/>
    <w:rsid w:val="00517980"/>
    <w:rsid w:val="00521190"/>
    <w:rsid w:val="00521A4C"/>
    <w:rsid w:val="005278B0"/>
    <w:rsid w:val="00531D29"/>
    <w:rsid w:val="005322D7"/>
    <w:rsid w:val="00535641"/>
    <w:rsid w:val="005373EE"/>
    <w:rsid w:val="00540013"/>
    <w:rsid w:val="00541929"/>
    <w:rsid w:val="005428C8"/>
    <w:rsid w:val="00545F96"/>
    <w:rsid w:val="00546203"/>
    <w:rsid w:val="005502F6"/>
    <w:rsid w:val="00550A6A"/>
    <w:rsid w:val="005541BD"/>
    <w:rsid w:val="00556478"/>
    <w:rsid w:val="005578DA"/>
    <w:rsid w:val="00560C1B"/>
    <w:rsid w:val="00560C46"/>
    <w:rsid w:val="00560FD1"/>
    <w:rsid w:val="00561E85"/>
    <w:rsid w:val="005636D8"/>
    <w:rsid w:val="0056426B"/>
    <w:rsid w:val="00566572"/>
    <w:rsid w:val="005736D7"/>
    <w:rsid w:val="00574A6E"/>
    <w:rsid w:val="00574E48"/>
    <w:rsid w:val="005805ED"/>
    <w:rsid w:val="00587DAF"/>
    <w:rsid w:val="005A1E2B"/>
    <w:rsid w:val="005A5846"/>
    <w:rsid w:val="005B0ACE"/>
    <w:rsid w:val="005B117C"/>
    <w:rsid w:val="005B28F5"/>
    <w:rsid w:val="005B294D"/>
    <w:rsid w:val="005B43EC"/>
    <w:rsid w:val="005B4AB2"/>
    <w:rsid w:val="005B66B9"/>
    <w:rsid w:val="005C03F6"/>
    <w:rsid w:val="005C3921"/>
    <w:rsid w:val="005C4A45"/>
    <w:rsid w:val="005D20BD"/>
    <w:rsid w:val="005D2CA9"/>
    <w:rsid w:val="005D6DFB"/>
    <w:rsid w:val="005E45E7"/>
    <w:rsid w:val="005E54EF"/>
    <w:rsid w:val="005E6471"/>
    <w:rsid w:val="005E7139"/>
    <w:rsid w:val="005E78D4"/>
    <w:rsid w:val="005F3CA3"/>
    <w:rsid w:val="005F4CDD"/>
    <w:rsid w:val="005F6E5C"/>
    <w:rsid w:val="00603228"/>
    <w:rsid w:val="006048C9"/>
    <w:rsid w:val="00606150"/>
    <w:rsid w:val="00613EF2"/>
    <w:rsid w:val="006170CA"/>
    <w:rsid w:val="006205A3"/>
    <w:rsid w:val="00621B31"/>
    <w:rsid w:val="00621E85"/>
    <w:rsid w:val="00624169"/>
    <w:rsid w:val="00625220"/>
    <w:rsid w:val="00625392"/>
    <w:rsid w:val="00636F5A"/>
    <w:rsid w:val="0063745E"/>
    <w:rsid w:val="00637A5E"/>
    <w:rsid w:val="00640A0E"/>
    <w:rsid w:val="00641C1B"/>
    <w:rsid w:val="00643C6D"/>
    <w:rsid w:val="00644573"/>
    <w:rsid w:val="00662BCF"/>
    <w:rsid w:val="00662C75"/>
    <w:rsid w:val="00663402"/>
    <w:rsid w:val="00663DB9"/>
    <w:rsid w:val="00664B4F"/>
    <w:rsid w:val="00665DF0"/>
    <w:rsid w:val="00665F18"/>
    <w:rsid w:val="00666C2F"/>
    <w:rsid w:val="00667315"/>
    <w:rsid w:val="006677F7"/>
    <w:rsid w:val="006706FD"/>
    <w:rsid w:val="006742B0"/>
    <w:rsid w:val="0067485F"/>
    <w:rsid w:val="0067632A"/>
    <w:rsid w:val="0067762A"/>
    <w:rsid w:val="00681B56"/>
    <w:rsid w:val="00686DB0"/>
    <w:rsid w:val="00690F2A"/>
    <w:rsid w:val="00691113"/>
    <w:rsid w:val="0069253F"/>
    <w:rsid w:val="00694EA7"/>
    <w:rsid w:val="006951E6"/>
    <w:rsid w:val="00696A80"/>
    <w:rsid w:val="00697558"/>
    <w:rsid w:val="006A07A9"/>
    <w:rsid w:val="006A1B6C"/>
    <w:rsid w:val="006A4BC2"/>
    <w:rsid w:val="006A4D21"/>
    <w:rsid w:val="006A6517"/>
    <w:rsid w:val="006A69C2"/>
    <w:rsid w:val="006A708B"/>
    <w:rsid w:val="006A757D"/>
    <w:rsid w:val="006A78BB"/>
    <w:rsid w:val="006B109A"/>
    <w:rsid w:val="006B4AF0"/>
    <w:rsid w:val="006C1B1F"/>
    <w:rsid w:val="006C433C"/>
    <w:rsid w:val="006C5FF2"/>
    <w:rsid w:val="006D261E"/>
    <w:rsid w:val="006D2BD8"/>
    <w:rsid w:val="006D6365"/>
    <w:rsid w:val="006D65F2"/>
    <w:rsid w:val="006D682E"/>
    <w:rsid w:val="006D6A1F"/>
    <w:rsid w:val="006E190D"/>
    <w:rsid w:val="006E7697"/>
    <w:rsid w:val="006E7AAF"/>
    <w:rsid w:val="006E7EE7"/>
    <w:rsid w:val="006F0DDB"/>
    <w:rsid w:val="006F2253"/>
    <w:rsid w:val="006F2E1C"/>
    <w:rsid w:val="006F38BD"/>
    <w:rsid w:val="006F4C72"/>
    <w:rsid w:val="00702BA4"/>
    <w:rsid w:val="00703DE8"/>
    <w:rsid w:val="0070462A"/>
    <w:rsid w:val="00706626"/>
    <w:rsid w:val="00713E9A"/>
    <w:rsid w:val="00714006"/>
    <w:rsid w:val="00716ADF"/>
    <w:rsid w:val="0071735C"/>
    <w:rsid w:val="00717C24"/>
    <w:rsid w:val="00720F90"/>
    <w:rsid w:val="00721A17"/>
    <w:rsid w:val="00722488"/>
    <w:rsid w:val="00723404"/>
    <w:rsid w:val="0072429F"/>
    <w:rsid w:val="00724837"/>
    <w:rsid w:val="00726EF6"/>
    <w:rsid w:val="0073021B"/>
    <w:rsid w:val="00732A50"/>
    <w:rsid w:val="00732F63"/>
    <w:rsid w:val="0073625A"/>
    <w:rsid w:val="007408C8"/>
    <w:rsid w:val="00741B80"/>
    <w:rsid w:val="00744341"/>
    <w:rsid w:val="00746CD3"/>
    <w:rsid w:val="0075285C"/>
    <w:rsid w:val="00755FD0"/>
    <w:rsid w:val="00762BB1"/>
    <w:rsid w:val="007633B4"/>
    <w:rsid w:val="007661AC"/>
    <w:rsid w:val="0076659F"/>
    <w:rsid w:val="0077088A"/>
    <w:rsid w:val="00771BD1"/>
    <w:rsid w:val="0077209F"/>
    <w:rsid w:val="00772383"/>
    <w:rsid w:val="007732FC"/>
    <w:rsid w:val="007743EF"/>
    <w:rsid w:val="0077577E"/>
    <w:rsid w:val="0077578B"/>
    <w:rsid w:val="00777464"/>
    <w:rsid w:val="007778C3"/>
    <w:rsid w:val="00781907"/>
    <w:rsid w:val="007819FF"/>
    <w:rsid w:val="00782AE9"/>
    <w:rsid w:val="0078308F"/>
    <w:rsid w:val="00783246"/>
    <w:rsid w:val="0078734E"/>
    <w:rsid w:val="00791BC5"/>
    <w:rsid w:val="00792AE8"/>
    <w:rsid w:val="0079434D"/>
    <w:rsid w:val="007A50A2"/>
    <w:rsid w:val="007B0147"/>
    <w:rsid w:val="007B04E1"/>
    <w:rsid w:val="007B0598"/>
    <w:rsid w:val="007B083F"/>
    <w:rsid w:val="007B17AC"/>
    <w:rsid w:val="007B711E"/>
    <w:rsid w:val="007C0C75"/>
    <w:rsid w:val="007C0CF7"/>
    <w:rsid w:val="007C1071"/>
    <w:rsid w:val="007D0A91"/>
    <w:rsid w:val="007D1B59"/>
    <w:rsid w:val="007D50D1"/>
    <w:rsid w:val="007E0745"/>
    <w:rsid w:val="007E2D98"/>
    <w:rsid w:val="007E4BE1"/>
    <w:rsid w:val="007E663B"/>
    <w:rsid w:val="007F1293"/>
    <w:rsid w:val="008017C9"/>
    <w:rsid w:val="0080369A"/>
    <w:rsid w:val="008042F0"/>
    <w:rsid w:val="00804B1A"/>
    <w:rsid w:val="00805A55"/>
    <w:rsid w:val="00806877"/>
    <w:rsid w:val="00811868"/>
    <w:rsid w:val="00814B31"/>
    <w:rsid w:val="00816D3F"/>
    <w:rsid w:val="00817C46"/>
    <w:rsid w:val="00820AB2"/>
    <w:rsid w:val="00827564"/>
    <w:rsid w:val="0083576E"/>
    <w:rsid w:val="00835FA7"/>
    <w:rsid w:val="0083735D"/>
    <w:rsid w:val="00840148"/>
    <w:rsid w:val="0084151C"/>
    <w:rsid w:val="00841948"/>
    <w:rsid w:val="008431C5"/>
    <w:rsid w:val="00843A39"/>
    <w:rsid w:val="00844468"/>
    <w:rsid w:val="008463B7"/>
    <w:rsid w:val="00850925"/>
    <w:rsid w:val="00856ED4"/>
    <w:rsid w:val="00857628"/>
    <w:rsid w:val="00866D64"/>
    <w:rsid w:val="0087312F"/>
    <w:rsid w:val="00873239"/>
    <w:rsid w:val="008745BB"/>
    <w:rsid w:val="008767CE"/>
    <w:rsid w:val="00881B3C"/>
    <w:rsid w:val="0088208F"/>
    <w:rsid w:val="008826EB"/>
    <w:rsid w:val="00882ACC"/>
    <w:rsid w:val="00883F0E"/>
    <w:rsid w:val="00885BE4"/>
    <w:rsid w:val="00890AF0"/>
    <w:rsid w:val="008918F5"/>
    <w:rsid w:val="00892879"/>
    <w:rsid w:val="008937E7"/>
    <w:rsid w:val="00893E92"/>
    <w:rsid w:val="00894182"/>
    <w:rsid w:val="008973D2"/>
    <w:rsid w:val="008A0124"/>
    <w:rsid w:val="008A1D48"/>
    <w:rsid w:val="008A3E87"/>
    <w:rsid w:val="008A50E4"/>
    <w:rsid w:val="008A55B6"/>
    <w:rsid w:val="008B1CAD"/>
    <w:rsid w:val="008B3D13"/>
    <w:rsid w:val="008B3E2D"/>
    <w:rsid w:val="008B6561"/>
    <w:rsid w:val="008C1282"/>
    <w:rsid w:val="008C5A01"/>
    <w:rsid w:val="008D2326"/>
    <w:rsid w:val="008D2929"/>
    <w:rsid w:val="008D4164"/>
    <w:rsid w:val="008D496C"/>
    <w:rsid w:val="008E213D"/>
    <w:rsid w:val="008E2868"/>
    <w:rsid w:val="008F0BC8"/>
    <w:rsid w:val="008F405D"/>
    <w:rsid w:val="008F4C24"/>
    <w:rsid w:val="008F7985"/>
    <w:rsid w:val="008F7D62"/>
    <w:rsid w:val="008F7E05"/>
    <w:rsid w:val="00901C42"/>
    <w:rsid w:val="009056FE"/>
    <w:rsid w:val="0091064D"/>
    <w:rsid w:val="00911522"/>
    <w:rsid w:val="00911F79"/>
    <w:rsid w:val="0091308A"/>
    <w:rsid w:val="00914524"/>
    <w:rsid w:val="00915BB3"/>
    <w:rsid w:val="009174E1"/>
    <w:rsid w:val="009175E1"/>
    <w:rsid w:val="00921F1B"/>
    <w:rsid w:val="00922D76"/>
    <w:rsid w:val="0092337A"/>
    <w:rsid w:val="00924EA1"/>
    <w:rsid w:val="00925881"/>
    <w:rsid w:val="00927B99"/>
    <w:rsid w:val="00933E94"/>
    <w:rsid w:val="0093402B"/>
    <w:rsid w:val="00935034"/>
    <w:rsid w:val="00940B95"/>
    <w:rsid w:val="00941DC4"/>
    <w:rsid w:val="009533ED"/>
    <w:rsid w:val="0095521E"/>
    <w:rsid w:val="00957D06"/>
    <w:rsid w:val="00962A96"/>
    <w:rsid w:val="00963FB0"/>
    <w:rsid w:val="00964DDB"/>
    <w:rsid w:val="00965807"/>
    <w:rsid w:val="00965BC2"/>
    <w:rsid w:val="00966BFE"/>
    <w:rsid w:val="00970EDA"/>
    <w:rsid w:val="0097208C"/>
    <w:rsid w:val="00974382"/>
    <w:rsid w:val="00974B1C"/>
    <w:rsid w:val="009761DD"/>
    <w:rsid w:val="009828AF"/>
    <w:rsid w:val="00984BB6"/>
    <w:rsid w:val="009866D4"/>
    <w:rsid w:val="009922F1"/>
    <w:rsid w:val="00992482"/>
    <w:rsid w:val="00992E26"/>
    <w:rsid w:val="00992FA8"/>
    <w:rsid w:val="00993504"/>
    <w:rsid w:val="009953B5"/>
    <w:rsid w:val="009A420E"/>
    <w:rsid w:val="009B65D7"/>
    <w:rsid w:val="009B7C2F"/>
    <w:rsid w:val="009C3153"/>
    <w:rsid w:val="009C32A8"/>
    <w:rsid w:val="009C5008"/>
    <w:rsid w:val="009C7680"/>
    <w:rsid w:val="009D19EB"/>
    <w:rsid w:val="009D4277"/>
    <w:rsid w:val="009D69C2"/>
    <w:rsid w:val="009D7D3B"/>
    <w:rsid w:val="009D7F29"/>
    <w:rsid w:val="009E16C9"/>
    <w:rsid w:val="009E5157"/>
    <w:rsid w:val="009E55BD"/>
    <w:rsid w:val="009F0EA3"/>
    <w:rsid w:val="009F25B8"/>
    <w:rsid w:val="009F681F"/>
    <w:rsid w:val="00A001DD"/>
    <w:rsid w:val="00A0061F"/>
    <w:rsid w:val="00A0127F"/>
    <w:rsid w:val="00A01CE6"/>
    <w:rsid w:val="00A03158"/>
    <w:rsid w:val="00A03D01"/>
    <w:rsid w:val="00A04A53"/>
    <w:rsid w:val="00A06453"/>
    <w:rsid w:val="00A07C85"/>
    <w:rsid w:val="00A1105B"/>
    <w:rsid w:val="00A111A0"/>
    <w:rsid w:val="00A12E75"/>
    <w:rsid w:val="00A13DD6"/>
    <w:rsid w:val="00A16A2C"/>
    <w:rsid w:val="00A1771B"/>
    <w:rsid w:val="00A21745"/>
    <w:rsid w:val="00A21DF1"/>
    <w:rsid w:val="00A22592"/>
    <w:rsid w:val="00A2395F"/>
    <w:rsid w:val="00A3635B"/>
    <w:rsid w:val="00A4017A"/>
    <w:rsid w:val="00A41F17"/>
    <w:rsid w:val="00A46D74"/>
    <w:rsid w:val="00A4783F"/>
    <w:rsid w:val="00A5274B"/>
    <w:rsid w:val="00A534FF"/>
    <w:rsid w:val="00A53687"/>
    <w:rsid w:val="00A53F1A"/>
    <w:rsid w:val="00A71893"/>
    <w:rsid w:val="00A71B74"/>
    <w:rsid w:val="00A734A9"/>
    <w:rsid w:val="00A74D3E"/>
    <w:rsid w:val="00A74E6F"/>
    <w:rsid w:val="00A7510E"/>
    <w:rsid w:val="00A75C08"/>
    <w:rsid w:val="00A83B3D"/>
    <w:rsid w:val="00A84A66"/>
    <w:rsid w:val="00A87151"/>
    <w:rsid w:val="00A9510B"/>
    <w:rsid w:val="00A95F55"/>
    <w:rsid w:val="00A9762B"/>
    <w:rsid w:val="00AA50F9"/>
    <w:rsid w:val="00AA538D"/>
    <w:rsid w:val="00AA6CDD"/>
    <w:rsid w:val="00AA7ECF"/>
    <w:rsid w:val="00AB0173"/>
    <w:rsid w:val="00AB0349"/>
    <w:rsid w:val="00AB1D95"/>
    <w:rsid w:val="00AB5B8A"/>
    <w:rsid w:val="00AC2A4E"/>
    <w:rsid w:val="00AC4D10"/>
    <w:rsid w:val="00AC5336"/>
    <w:rsid w:val="00AC69AF"/>
    <w:rsid w:val="00AC7A69"/>
    <w:rsid w:val="00AC7A6B"/>
    <w:rsid w:val="00AD2068"/>
    <w:rsid w:val="00AD2994"/>
    <w:rsid w:val="00AD3865"/>
    <w:rsid w:val="00AD4064"/>
    <w:rsid w:val="00AD4B0D"/>
    <w:rsid w:val="00AD5187"/>
    <w:rsid w:val="00AD5DDC"/>
    <w:rsid w:val="00AE0BC3"/>
    <w:rsid w:val="00AE1EFE"/>
    <w:rsid w:val="00AE2C36"/>
    <w:rsid w:val="00AE5335"/>
    <w:rsid w:val="00AE7CB3"/>
    <w:rsid w:val="00AF1675"/>
    <w:rsid w:val="00AF74A4"/>
    <w:rsid w:val="00B017DD"/>
    <w:rsid w:val="00B0555B"/>
    <w:rsid w:val="00B06A58"/>
    <w:rsid w:val="00B1081A"/>
    <w:rsid w:val="00B128A4"/>
    <w:rsid w:val="00B13305"/>
    <w:rsid w:val="00B168B1"/>
    <w:rsid w:val="00B206A8"/>
    <w:rsid w:val="00B23A32"/>
    <w:rsid w:val="00B2486A"/>
    <w:rsid w:val="00B263C5"/>
    <w:rsid w:val="00B30216"/>
    <w:rsid w:val="00B321DC"/>
    <w:rsid w:val="00B3273C"/>
    <w:rsid w:val="00B361DE"/>
    <w:rsid w:val="00B36CE2"/>
    <w:rsid w:val="00B40185"/>
    <w:rsid w:val="00B438DC"/>
    <w:rsid w:val="00B53E29"/>
    <w:rsid w:val="00B63095"/>
    <w:rsid w:val="00B63F5E"/>
    <w:rsid w:val="00B65311"/>
    <w:rsid w:val="00B65ACA"/>
    <w:rsid w:val="00B662B7"/>
    <w:rsid w:val="00B669F5"/>
    <w:rsid w:val="00B70C1E"/>
    <w:rsid w:val="00B720EC"/>
    <w:rsid w:val="00B72FAB"/>
    <w:rsid w:val="00B7799D"/>
    <w:rsid w:val="00B82E00"/>
    <w:rsid w:val="00B873A2"/>
    <w:rsid w:val="00B87F25"/>
    <w:rsid w:val="00B936DC"/>
    <w:rsid w:val="00B95A97"/>
    <w:rsid w:val="00B95DA6"/>
    <w:rsid w:val="00B95DBD"/>
    <w:rsid w:val="00B96B45"/>
    <w:rsid w:val="00BA07B5"/>
    <w:rsid w:val="00BA2126"/>
    <w:rsid w:val="00BA3CD5"/>
    <w:rsid w:val="00BA7EC5"/>
    <w:rsid w:val="00BB08A9"/>
    <w:rsid w:val="00BB0CB1"/>
    <w:rsid w:val="00BB208F"/>
    <w:rsid w:val="00BB2F8D"/>
    <w:rsid w:val="00BB5045"/>
    <w:rsid w:val="00BB560D"/>
    <w:rsid w:val="00BB60A5"/>
    <w:rsid w:val="00BC0D89"/>
    <w:rsid w:val="00BC1FB1"/>
    <w:rsid w:val="00BC2A17"/>
    <w:rsid w:val="00BC3A05"/>
    <w:rsid w:val="00BC3D53"/>
    <w:rsid w:val="00BC7308"/>
    <w:rsid w:val="00BC7D68"/>
    <w:rsid w:val="00BD0847"/>
    <w:rsid w:val="00BD120F"/>
    <w:rsid w:val="00BD33D5"/>
    <w:rsid w:val="00BD6196"/>
    <w:rsid w:val="00BE0082"/>
    <w:rsid w:val="00BE162D"/>
    <w:rsid w:val="00BE45AA"/>
    <w:rsid w:val="00BE5F1D"/>
    <w:rsid w:val="00BE708A"/>
    <w:rsid w:val="00BF0336"/>
    <w:rsid w:val="00BF0807"/>
    <w:rsid w:val="00BF70F4"/>
    <w:rsid w:val="00C000D1"/>
    <w:rsid w:val="00C00113"/>
    <w:rsid w:val="00C01302"/>
    <w:rsid w:val="00C02D71"/>
    <w:rsid w:val="00C02F0E"/>
    <w:rsid w:val="00C045D2"/>
    <w:rsid w:val="00C04D35"/>
    <w:rsid w:val="00C06A0B"/>
    <w:rsid w:val="00C10ADA"/>
    <w:rsid w:val="00C127D1"/>
    <w:rsid w:val="00C21029"/>
    <w:rsid w:val="00C212D0"/>
    <w:rsid w:val="00C26609"/>
    <w:rsid w:val="00C32144"/>
    <w:rsid w:val="00C330A3"/>
    <w:rsid w:val="00C33139"/>
    <w:rsid w:val="00C33C99"/>
    <w:rsid w:val="00C3522F"/>
    <w:rsid w:val="00C360E1"/>
    <w:rsid w:val="00C36458"/>
    <w:rsid w:val="00C37922"/>
    <w:rsid w:val="00C428DD"/>
    <w:rsid w:val="00C4361E"/>
    <w:rsid w:val="00C443EE"/>
    <w:rsid w:val="00C44A8A"/>
    <w:rsid w:val="00C45548"/>
    <w:rsid w:val="00C45C64"/>
    <w:rsid w:val="00C47FCA"/>
    <w:rsid w:val="00C500C1"/>
    <w:rsid w:val="00C54ACE"/>
    <w:rsid w:val="00C55996"/>
    <w:rsid w:val="00C559F6"/>
    <w:rsid w:val="00C57D9C"/>
    <w:rsid w:val="00C61C88"/>
    <w:rsid w:val="00C621DD"/>
    <w:rsid w:val="00C62D21"/>
    <w:rsid w:val="00C6481B"/>
    <w:rsid w:val="00C65440"/>
    <w:rsid w:val="00C65823"/>
    <w:rsid w:val="00C72F8F"/>
    <w:rsid w:val="00C7318E"/>
    <w:rsid w:val="00C73E6D"/>
    <w:rsid w:val="00C76404"/>
    <w:rsid w:val="00C819AA"/>
    <w:rsid w:val="00C8422F"/>
    <w:rsid w:val="00C843CA"/>
    <w:rsid w:val="00C93CAB"/>
    <w:rsid w:val="00C94EAB"/>
    <w:rsid w:val="00C962C8"/>
    <w:rsid w:val="00C96F71"/>
    <w:rsid w:val="00C97A95"/>
    <w:rsid w:val="00CA25FC"/>
    <w:rsid w:val="00CA46CC"/>
    <w:rsid w:val="00CA5AD5"/>
    <w:rsid w:val="00CB063D"/>
    <w:rsid w:val="00CB2606"/>
    <w:rsid w:val="00CC2400"/>
    <w:rsid w:val="00CC3187"/>
    <w:rsid w:val="00CC4EA2"/>
    <w:rsid w:val="00CD24F8"/>
    <w:rsid w:val="00CD34BC"/>
    <w:rsid w:val="00CD5397"/>
    <w:rsid w:val="00CD7341"/>
    <w:rsid w:val="00CE44FE"/>
    <w:rsid w:val="00CE6E9A"/>
    <w:rsid w:val="00CF5D2C"/>
    <w:rsid w:val="00CF5FEF"/>
    <w:rsid w:val="00CF75DB"/>
    <w:rsid w:val="00D00BC8"/>
    <w:rsid w:val="00D01121"/>
    <w:rsid w:val="00D067E4"/>
    <w:rsid w:val="00D06934"/>
    <w:rsid w:val="00D1409E"/>
    <w:rsid w:val="00D2048C"/>
    <w:rsid w:val="00D253FD"/>
    <w:rsid w:val="00D25C65"/>
    <w:rsid w:val="00D25DC5"/>
    <w:rsid w:val="00D2721A"/>
    <w:rsid w:val="00D30A5C"/>
    <w:rsid w:val="00D31159"/>
    <w:rsid w:val="00D311EA"/>
    <w:rsid w:val="00D31234"/>
    <w:rsid w:val="00D335CB"/>
    <w:rsid w:val="00D34F57"/>
    <w:rsid w:val="00D35524"/>
    <w:rsid w:val="00D35BA7"/>
    <w:rsid w:val="00D3662B"/>
    <w:rsid w:val="00D36E47"/>
    <w:rsid w:val="00D40FB2"/>
    <w:rsid w:val="00D431E3"/>
    <w:rsid w:val="00D47938"/>
    <w:rsid w:val="00D576DF"/>
    <w:rsid w:val="00D57B42"/>
    <w:rsid w:val="00D613A7"/>
    <w:rsid w:val="00D621A4"/>
    <w:rsid w:val="00D65BA2"/>
    <w:rsid w:val="00D666EA"/>
    <w:rsid w:val="00D67C97"/>
    <w:rsid w:val="00D827CC"/>
    <w:rsid w:val="00D8691F"/>
    <w:rsid w:val="00D87C6A"/>
    <w:rsid w:val="00D90205"/>
    <w:rsid w:val="00D94BBD"/>
    <w:rsid w:val="00DA0542"/>
    <w:rsid w:val="00DA0A2C"/>
    <w:rsid w:val="00DA1DB1"/>
    <w:rsid w:val="00DA31DC"/>
    <w:rsid w:val="00DA3E1D"/>
    <w:rsid w:val="00DA6802"/>
    <w:rsid w:val="00DB0424"/>
    <w:rsid w:val="00DB04C1"/>
    <w:rsid w:val="00DB11C3"/>
    <w:rsid w:val="00DB213C"/>
    <w:rsid w:val="00DB3F61"/>
    <w:rsid w:val="00DB41FD"/>
    <w:rsid w:val="00DB576C"/>
    <w:rsid w:val="00DB7301"/>
    <w:rsid w:val="00DC0545"/>
    <w:rsid w:val="00DC1FEA"/>
    <w:rsid w:val="00DC2E27"/>
    <w:rsid w:val="00DC5908"/>
    <w:rsid w:val="00DC75EC"/>
    <w:rsid w:val="00DD1409"/>
    <w:rsid w:val="00DD1619"/>
    <w:rsid w:val="00DD3593"/>
    <w:rsid w:val="00DD4B67"/>
    <w:rsid w:val="00DD5574"/>
    <w:rsid w:val="00DD599E"/>
    <w:rsid w:val="00DE05F2"/>
    <w:rsid w:val="00DE227A"/>
    <w:rsid w:val="00DE4176"/>
    <w:rsid w:val="00DE787F"/>
    <w:rsid w:val="00DE7D28"/>
    <w:rsid w:val="00DF2174"/>
    <w:rsid w:val="00DF49FE"/>
    <w:rsid w:val="00DF50F5"/>
    <w:rsid w:val="00DF5DA1"/>
    <w:rsid w:val="00DF6274"/>
    <w:rsid w:val="00DF64C8"/>
    <w:rsid w:val="00DF7765"/>
    <w:rsid w:val="00E0219F"/>
    <w:rsid w:val="00E022B9"/>
    <w:rsid w:val="00E05054"/>
    <w:rsid w:val="00E05AB7"/>
    <w:rsid w:val="00E0782A"/>
    <w:rsid w:val="00E1080B"/>
    <w:rsid w:val="00E11C33"/>
    <w:rsid w:val="00E14331"/>
    <w:rsid w:val="00E14861"/>
    <w:rsid w:val="00E2217D"/>
    <w:rsid w:val="00E23093"/>
    <w:rsid w:val="00E25064"/>
    <w:rsid w:val="00E26202"/>
    <w:rsid w:val="00E3388A"/>
    <w:rsid w:val="00E35207"/>
    <w:rsid w:val="00E42C34"/>
    <w:rsid w:val="00E463FC"/>
    <w:rsid w:val="00E504D4"/>
    <w:rsid w:val="00E53326"/>
    <w:rsid w:val="00E57F32"/>
    <w:rsid w:val="00E6082C"/>
    <w:rsid w:val="00E64939"/>
    <w:rsid w:val="00E65E00"/>
    <w:rsid w:val="00E70951"/>
    <w:rsid w:val="00E72108"/>
    <w:rsid w:val="00E72E9C"/>
    <w:rsid w:val="00E803FB"/>
    <w:rsid w:val="00E8090E"/>
    <w:rsid w:val="00E80F2E"/>
    <w:rsid w:val="00E815E1"/>
    <w:rsid w:val="00E81C02"/>
    <w:rsid w:val="00E82D0C"/>
    <w:rsid w:val="00E83846"/>
    <w:rsid w:val="00E83CF1"/>
    <w:rsid w:val="00E83CF6"/>
    <w:rsid w:val="00E95A04"/>
    <w:rsid w:val="00EA067E"/>
    <w:rsid w:val="00EA0DE9"/>
    <w:rsid w:val="00EA139D"/>
    <w:rsid w:val="00EA41CA"/>
    <w:rsid w:val="00EA4DDE"/>
    <w:rsid w:val="00EA53D0"/>
    <w:rsid w:val="00EA6EC6"/>
    <w:rsid w:val="00EA7287"/>
    <w:rsid w:val="00EB21C7"/>
    <w:rsid w:val="00EB326E"/>
    <w:rsid w:val="00EB36DC"/>
    <w:rsid w:val="00EB384A"/>
    <w:rsid w:val="00EB5CDA"/>
    <w:rsid w:val="00EC33D8"/>
    <w:rsid w:val="00EC55EA"/>
    <w:rsid w:val="00ED0F5E"/>
    <w:rsid w:val="00ED7AFB"/>
    <w:rsid w:val="00ED7EB9"/>
    <w:rsid w:val="00EE2764"/>
    <w:rsid w:val="00EE34A4"/>
    <w:rsid w:val="00EE6CA4"/>
    <w:rsid w:val="00EE7179"/>
    <w:rsid w:val="00EF03C3"/>
    <w:rsid w:val="00EF3D35"/>
    <w:rsid w:val="00EF6C26"/>
    <w:rsid w:val="00F00B0F"/>
    <w:rsid w:val="00F05453"/>
    <w:rsid w:val="00F06601"/>
    <w:rsid w:val="00F06801"/>
    <w:rsid w:val="00F070AB"/>
    <w:rsid w:val="00F10954"/>
    <w:rsid w:val="00F10EE8"/>
    <w:rsid w:val="00F12ACA"/>
    <w:rsid w:val="00F12BB1"/>
    <w:rsid w:val="00F13499"/>
    <w:rsid w:val="00F14276"/>
    <w:rsid w:val="00F1593A"/>
    <w:rsid w:val="00F216AA"/>
    <w:rsid w:val="00F2567E"/>
    <w:rsid w:val="00F26E98"/>
    <w:rsid w:val="00F27084"/>
    <w:rsid w:val="00F317B6"/>
    <w:rsid w:val="00F328E7"/>
    <w:rsid w:val="00F338E3"/>
    <w:rsid w:val="00F3422E"/>
    <w:rsid w:val="00F40248"/>
    <w:rsid w:val="00F40787"/>
    <w:rsid w:val="00F46120"/>
    <w:rsid w:val="00F468DC"/>
    <w:rsid w:val="00F52745"/>
    <w:rsid w:val="00F538B8"/>
    <w:rsid w:val="00F53BFD"/>
    <w:rsid w:val="00F5710C"/>
    <w:rsid w:val="00F646D4"/>
    <w:rsid w:val="00F6591E"/>
    <w:rsid w:val="00F67885"/>
    <w:rsid w:val="00F7229D"/>
    <w:rsid w:val="00F74457"/>
    <w:rsid w:val="00F74885"/>
    <w:rsid w:val="00F75532"/>
    <w:rsid w:val="00F7691F"/>
    <w:rsid w:val="00F8018F"/>
    <w:rsid w:val="00F81515"/>
    <w:rsid w:val="00F828E4"/>
    <w:rsid w:val="00F849F2"/>
    <w:rsid w:val="00F84C6A"/>
    <w:rsid w:val="00F85545"/>
    <w:rsid w:val="00F869D0"/>
    <w:rsid w:val="00F9726B"/>
    <w:rsid w:val="00FA2F72"/>
    <w:rsid w:val="00FB05ED"/>
    <w:rsid w:val="00FB0CFB"/>
    <w:rsid w:val="00FB0D47"/>
    <w:rsid w:val="00FB1231"/>
    <w:rsid w:val="00FB53C9"/>
    <w:rsid w:val="00FB7492"/>
    <w:rsid w:val="00FC3401"/>
    <w:rsid w:val="00FC4270"/>
    <w:rsid w:val="00FC4CC1"/>
    <w:rsid w:val="00FC50C8"/>
    <w:rsid w:val="00FD0C8F"/>
    <w:rsid w:val="00FD2C02"/>
    <w:rsid w:val="00FD350C"/>
    <w:rsid w:val="00FD41EB"/>
    <w:rsid w:val="00FD48E0"/>
    <w:rsid w:val="00FD5801"/>
    <w:rsid w:val="00FD5D01"/>
    <w:rsid w:val="00FE0E18"/>
    <w:rsid w:val="00FE1D0E"/>
    <w:rsid w:val="00FE5AA3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B5B716"/>
  <w15:chartTrackingRefBased/>
  <w15:docId w15:val="{197C1E42-CEA4-495E-8B8F-A2FC00C8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r10" w:eastAsia="Times New Roman" w:hAnsi="cmr10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BA7"/>
    <w:pPr>
      <w:spacing w:line="312" w:lineRule="auto"/>
      <w:ind w:firstLine="340"/>
      <w:jc w:val="both"/>
    </w:pPr>
  </w:style>
  <w:style w:type="paragraph" w:styleId="Heading1">
    <w:name w:val="heading 1"/>
    <w:basedOn w:val="Normal"/>
    <w:next w:val="Firstparagraph"/>
    <w:link w:val="Heading1Char"/>
    <w:qFormat/>
    <w:pPr>
      <w:keepNext/>
      <w:numPr>
        <w:numId w:val="2"/>
      </w:numPr>
      <w:tabs>
        <w:tab w:val="left" w:pos="482"/>
      </w:tabs>
      <w:spacing w:before="360" w:after="180"/>
      <w:jc w:val="left"/>
      <w:outlineLvl w:val="0"/>
    </w:pPr>
    <w:rPr>
      <w:rFonts w:ascii="cmbx12" w:hAnsi="cmbx12" w:cs="Arial"/>
      <w:bCs/>
      <w:sz w:val="28"/>
      <w:szCs w:val="32"/>
    </w:rPr>
  </w:style>
  <w:style w:type="paragraph" w:styleId="Heading2">
    <w:name w:val="heading 2"/>
    <w:basedOn w:val="Normal"/>
    <w:next w:val="Firstparagraph"/>
    <w:link w:val="Heading2Char"/>
    <w:qFormat/>
    <w:pPr>
      <w:keepNext/>
      <w:numPr>
        <w:ilvl w:val="1"/>
        <w:numId w:val="2"/>
      </w:numPr>
      <w:tabs>
        <w:tab w:val="left" w:pos="624"/>
      </w:tabs>
      <w:spacing w:before="300" w:after="120"/>
      <w:jc w:val="left"/>
      <w:outlineLvl w:val="1"/>
    </w:pPr>
    <w:rPr>
      <w:rFonts w:ascii="cmbx12" w:hAnsi="cmbx12" w:cs="Arial"/>
      <w:bCs/>
      <w:iCs/>
      <w:sz w:val="24"/>
      <w:szCs w:val="28"/>
    </w:rPr>
  </w:style>
  <w:style w:type="paragraph" w:styleId="Heading3">
    <w:name w:val="heading 3"/>
    <w:basedOn w:val="Normal"/>
    <w:next w:val="Firstparagraph"/>
    <w:link w:val="Heading3Char"/>
    <w:qFormat/>
    <w:pPr>
      <w:keepNext/>
      <w:numPr>
        <w:ilvl w:val="2"/>
        <w:numId w:val="2"/>
      </w:numPr>
      <w:tabs>
        <w:tab w:val="left" w:pos="765"/>
      </w:tabs>
      <w:spacing w:before="300" w:after="120"/>
      <w:jc w:val="left"/>
      <w:outlineLvl w:val="2"/>
    </w:pPr>
    <w:rPr>
      <w:rFonts w:ascii="cmbx10" w:hAnsi="cmbx10"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204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0D5DA7"/>
    <w:rPr>
      <w:rFonts w:ascii="cmr10" w:hAnsi="cmr10"/>
      <w:sz w:val="21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17C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69D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D79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7AAF"/>
    <w:rPr>
      <w:rFonts w:ascii="cmr10" w:hAnsi="cmr10"/>
      <w:sz w:val="21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B96B45"/>
    <w:rPr>
      <w:rFonts w:ascii="cmbx12" w:hAnsi="cmbx12" w:cs="Arial"/>
      <w:bC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96B45"/>
    <w:rPr>
      <w:rFonts w:ascii="cmbx12" w:hAnsi="cmbx12" w:cs="Arial"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96B45"/>
    <w:rPr>
      <w:rFonts w:ascii="cmbx10" w:hAnsi="cmbx10" w:cs="Arial"/>
      <w:bCs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6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2B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6DC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6DC"/>
  </w:style>
  <w:style w:type="character" w:styleId="EndnoteReference">
    <w:name w:val="endnote reference"/>
    <w:basedOn w:val="DefaultParagraphFont"/>
    <w:uiPriority w:val="99"/>
    <w:semiHidden/>
    <w:unhideWhenUsed/>
    <w:rsid w:val="00EB36D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170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0C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0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0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0CA"/>
    <w:rPr>
      <w:b/>
      <w:bCs/>
    </w:rPr>
  </w:style>
  <w:style w:type="character" w:customStyle="1" w:styleId="MTEquationSection">
    <w:name w:val="MTEquationSection"/>
    <w:basedOn w:val="DefaultParagraphFont"/>
    <w:rsid w:val="00791BC5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de10e0e3544d061e/Software/Utilities/Latex%20word/LaTeX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0:25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2408 385 8032 0 0,'0'0'182'0'0,"2"0"29"0"0,-2 0-201 0 0,1 0 0 0 0,-1 0 1 0 0,0 0-1 0 0,1 0 0 0 0,-1 0 0 0 0,0 0 1 0 0,0 0-1 0 0,1 0 0 0 0,-1 0 0 0 0,0 0 0 0 0,1 0 1 0 0,-1 0-1 0 0,0 0 0 0 0,1 0 0 0 0,-1 0 0 0 0,0 0 1 0 0,0 0-1 0 0,1 1 0 0 0,-1-1 0 0 0,0 0 1 0 0,1 0-1 0 0,-1 0 0 0 0,0 0 0 0 0,0 1 0 0 0,0-1 1 0 0,1 0-1 0 0,-1 0 0 0 0,0 1 0 0 0,0-1 0 0 0,0 0 1 0 0,1 0-1 0 0,-1 1 0 0 0,0-1 0 0 0,0 0 0 0 0,0 1-10 0 0,1 1 65 0 0,1 1-40 0 0,1-1 16 0 0,-1-1 69 0 0,2 2 255 0 0,-3 7 16 0 0,-1-6-212 0 0,0 1 68 0 0,0 1 67 0 0,0 0 70 0 0,0 0 68 0 0,0 1 71 0 0,0 0 71 0 0,0 0 72 0 0,1 1-259 0 0,2-1-91 0 0,-3-7-284 0 0,1 1 0 0 0,-1-1 0 0 0,0 1-1 0 0,1-1 1 0 0,-1 1 0 0 0,0-1-1 0 0,0 1 1 0 0,0-1 0 0 0,0 1 0 0 0,1-1-1 0 0,-1 1 1 0 0,0-1 0 0 0,0 1-1 0 0,0-1 1 0 0,0 1 0 0 0,0-1 0 0 0,0 1-1 0 0,0-1 1 0 0,0 1 0 0 0,0-1 0 0 0,-1 1-1 0 0,1-1 1 0 0,0 1 0 0 0,0-1-1 0 0,0 1 1 0 0,-1-1 0 0 0,1 1 0 0 0,0-1-1 0 0,0 1 1 0 0,-1-1 0 0 0,1 1-1 0 0,-1-1 1 0 0,1 0 0 0 0,0 1 0 0 0,-1-1-22 0 0,1 0 7 0 0,0 0 1 0 0,0 0 0 0 0,0 0 0 0 0,0 0-1 0 0,0 0 1 0 0,-1 0 0 0 0,1 0 0 0 0,0 1-1 0 0,0-1 1 0 0,0 0 0 0 0,0 0 0 0 0,0 0 0 0 0,0 0-1 0 0,0 0 1 0 0,0 0 0 0 0,0 0 0 0 0,0 0-1 0 0,0 0 1 0 0,0 0 0 0 0,0 0 0 0 0,0 1-1 0 0,0-1 1 0 0,0 0 0 0 0,0 0 0 0 0,0 0-1 0 0,0 0 1 0 0,0 0 0 0 0,0 0 0 0 0,0 0 0 0 0,0 0-1 0 0,0 0 1 0 0,0 0 0 0 0,0 1 0 0 0,0-1-1 0 0,0 0 1 0 0,0 0 0 0 0,0 0 0 0 0,0 0-1 0 0,0 0 1 0 0,0 0 0 0 0,0 0 0 0 0,0 0 0 0 0,0 0-1 0 0,0 0 1 0 0,0 1 0 0 0,0-1 0 0 0,0 0-1 0 0,0 0 1 0 0,0 0 0 0 0,0 0 0 0 0,0 0-1 0 0,1 0 1 0 0,-1 0 0 0 0,0 0 0 0 0,0 0-1 0 0,0 0 1 0 0,0 0-8 0 0,0 0 6 0 0,7 9 274 0 0,-6-9-270 0 0,-1 1 0 0 0,0-1 0 0 0,0 0 1 0 0,0 0-1 0 0,1 1 0 0 0,-1-1 0 0 0,0 1 0 0 0,0-1 0 0 0,0 0 0 0 0,0 1 0 0 0,1-1 0 0 0,-1 0 0 0 0,0 1 0 0 0,0-1 0 0 0,0 1 0 0 0,0-1 0 0 0,0 0 0 0 0,0 1 0 0 0,0-1 1 0 0,0 1-1 0 0,0-1 0 0 0,-1 0 0 0 0,1 1 0 0 0,0-1 0 0 0,0 0 0 0 0,0 1 0 0 0,0-1 0 0 0,0 0 0 0 0,-1 1 0 0 0,1-1-10 0 0,-5 4 180 0 0,5-4-170 0 0,-1 0 0 0 0,1 0 0 0 0,0 0 0 0 0,-1 1 0 0 0,1-1 0 0 0,0 0 0 0 0,0 0 1 0 0,-1 0-1 0 0,1 1 0 0 0,0-1 0 0 0,0 0 0 0 0,0 0 0 0 0,-1 1 0 0 0,1-1 0 0 0,0 0 0 0 0,0 0 0 0 0,0 1 0 0 0,0-1 0 0 0,-1 0 0 0 0,1 1 0 0 0,0-1 1 0 0,0 0-1 0 0,0 1 0 0 0,0-1 0 0 0,0 0 0 0 0,0 0 0 0 0,0 1 0 0 0,0-1 0 0 0,0 0 0 0 0,0 1 0 0 0,0-1-10 0 0,0 2 146 0 0,0-2-40 0 0,2 2-8 0 0,6 6-7 0 0,-6-6-16 0 0,-2-2-10 0 0,0 0-1 0 0,0 0 0 0 0,0 0 0 0 0,0-4-2 0 0,0 3-61 0 0,4-2 14 0 0,2-3 35 0 0,-4-4 3 0 0,0 0-42 0 0,1 9-11 0 0,0 0 0 0 0,-1-3-31 0 0,2-4-36 0 0,-3 6 51 0 0,1-1-3 0 0,-1 1-1 0 0,0 0 1 0 0,0-1 0 0 0,0 1 0 0 0,0-1 0 0 0,0 0 0 0 0,-1 1 0 0 0,1-1 0 0 0,-1 0 0 0 0,0 1 0 0 0,0-1-1 0 0,0 0 20 0 0,0-6-36 0 0,0 7 28 0 0,0 0 1 0 0,0-1-1 0 0,0 1 1 0 0,0 0-1 0 0,0 0 1 0 0,0-1-1 0 0,1 1 0 0 0,-1 0 1 0 0,1 0-1 0 0,0-1 1 0 0,1 0 7 0 0,7-10-62 0 0,1 3 51 0 0,2 0 1 0 0,1 3-35 0 0,-2 2 37 0 0,-10 5 7 0 0,-1-1 0 0 0,1 1 1 0 0,-1 0-1 0 0,1 0 1 0 0,0 0-1 0 0,-1 0 1 0 0,1-1-1 0 0,-1 1 1 0 0,1 0-1 0 0,-1 0 1 0 0,1 0-1 0 0,-1 0 1 0 0,1 0-1 0 0,0 0 1 0 0,-1 1-1 0 0,1-1 1 0 0,-1 0-1 0 0,1 0 1 0 0,-1 0-1 0 0,1 0 1 0 0,-1 1 0 0 0,12 9-43 0 0,1 2 22 0 0,7 8 35 0 0,-7-7 50 0 0,-12-12-54 0 0,-1 0-1 0 0,0 0 1 0 0,1 1-1 0 0,-1-1 1 0 0,0 0-1 0 0,1 0 1 0 0,-1 1-1 0 0,0-1 1 0 0,0 0-1 0 0,0 0 1 0 0,0 1-10 0 0,0 0 38 0 0,0 1 0 0 0,1-1 0 0 0,-1 0 0 0 0,1 1 0 0 0,0-1 0 0 0,-1 0 0 0 0,1 0 0 0 0,0 0 0 0 0,1 0 0 0 0,-1 1 0 0 0,0-2 0 0 0,1 3-38 0 0,0-3 43 0 0,-1 1 0 0 0,1 1 0 0 0,-1-1 0 0 0,0 0 0 0 0,0 0 0 0 0,0 0 0 0 0,0 1 0 0 0,0-1 0 0 0,-1 0-1 0 0,1 1 1 0 0,-1-1 0 0 0,1 2-43 0 0,-1 1 83 0 0,-1-4-58 0 0,1 1 0 0 0,0-1 0 0 0,0 0 0 0 0,0 0 1 0 0,0 1-1 0 0,0-1 0 0 0,1 0 0 0 0,-1 0 0 0 0,0 1 0 0 0,0-1 0 0 0,1 0 0 0 0,0 1-25 0 0,2 1 85 0 0,-1-1 10 0 0,-4 1-33 0 0,-1 3-21 0 0,2-5-37 0 0,1 0 0 0 0,0-1 0 0 0,0 1 0 0 0,0 0 0 0 0,0 0 0 0 0,0-1-1 0 0,0 1 1 0 0,0 0 0 0 0,0 0 0 0 0,0-1 0 0 0,0 1 0 0 0,0 0 0 0 0,0-1 0 0 0,0 1 0 0 0,0 0 0 0 0,1 0-1 0 0,-1-1 1 0 0,0 1 0 0 0,1 0 0 0 0,-1-1 0 0 0,0 1 0 0 0,1-1 0 0 0,-1 1 0 0 0,1 0 0 0 0,-1-1 0 0 0,1 1-1 0 0,-1-1-3 0 0,4 5 28 0 0,-2 7 36 0 0,-2 0 0 0 0,0-1 0 0 0,0-9 3 0 0,0-2 10 0 0,2 0-10 0 0,1-1-53 0 0,1 0 0 0 0,-1 0 0 0 0,1-1 0 0 0,-1 1-1 0 0,0 0 1 0 0,1-1-14 0 0,4-4-6 0 0,-4-2 6 0 0,4 4 0 0 0,-4 0 0 0 0,6-4 0 0 0,2-2 0 0 0,12-14 0 0 0,-20 21 0 0 0,0 0 0 0 0,1 0 0 0 0,-1 0 0 0 0,1 0 0 0 0,0 1 0 0 0,0-1 0 0 0,-1 1 0 0 0,6-5 0 0 0,-9 6 0 0 0,-1 1 0 0 0,1-1 0 0 0,-1 1 0 0 0,1-1 0 0 0,-1 1 0 0 0,1-1 0 0 0,0 1 0 0 0,-1-1 0 0 0,1 1 0 0 0,0 0 0 0 0,-1-1 0 0 0,1 1 0 0 0,0 0 0 0 0,-1 0 0 0 0,1 0 0 0 0,0-1 0 0 0,0 1 0 0 0,-1 0 0 0 0,1 0 0 0 0,0 0 0 0 0,3 1 0 0 0,-2-2 0 0 0,6-9 0 0 0,2 8-12 0 0,-7 1 1 0 0,1 2-7 0 0,3 11-13 0 0,-6-10 31 0 0,0 1 0 0 0,0-1 0 0 0,0 0 0 0 0,0 0 0 0 0,1 0 0 0 0,-1 0 0 0 0,0-1 0 0 0,1 1 0 0 0,0 0 0 0 0,-1 0 0 0 0,1-1 0 0 0,1 1 0 0 0,-3-1 0 0 0,1-1 0 0 0,-1 0 0 0 0,0 0 0 0 0,0 1 0 0 0,1-1 0 0 0,-1 0 0 0 0,0 1 0 0 0,0-1 0 0 0,1 0 0 0 0,-1 1 0 0 0,0-1 0 0 0,0 0 0 0 0,0 1 0 0 0,1-1 0 0 0,-1 0 0 0 0,0 1 0 0 0,0-1 0 0 0,0 1 0 0 0,0-1 0 0 0,0 0 0 0 0,0 1 0 0 0,0-1 0 0 0,0 1 0 0 0,0-1 0 0 0,0 0 0 0 0,0 1 0 0 0,0-1 0 0 0,0 0 0 0 0,0 1 0 0 0,-1-1 0 0 0,1 12 0 0 0,0-7-132 0 0,0 0 39 0 0,0 4 6 0 0,0-2 93 0 0,0 8 127 0 0,0-12-120 0 0,0 1-40 0 0,0 0-76 0 0,0 0-103 0 0,0 0-63 0 0,0-1-103 0 0,0 0-119 0 0,0-1 197 0 0,0-1-35 0 0,0 1-38 0 0,0 0-38 0 0,0 0-41 0 0,0 0-42 0 0,0 0-44 0 0,0-1-47 0 0,0 2-48 0 0,0-1-49 0 0,0 2-1394 0 0,0 4-1168 0 0</inkml:trace>
  <inkml:trace contextRef="#ctx0" brushRef="#br0" timeOffset="2036.3758">3913 290 6056 0 0,'0'0'176'0'0,"0"0"-35"0"0,0 0 15 0 0,0 0 76 0 0,0 0 217 0 0,0 0 399 0 0,0 0 31 0 0,0 0-31 0 0,0 0-556 0 0,0 0 103 0 0,0 0 221 0 0,0 2-10 0 0,0-2-581 0 0,0 0 0 0 0,0 1-1 0 0,0-1 1 0 0,0 0-1 0 0,0 0 1 0 0,0 1 0 0 0,0-1-1 0 0,0 0 1 0 0,0 1-1 0 0,0-1 1 0 0,-1 0 0 0 0,1 1-1 0 0,0-1 1 0 0,0 0-1 0 0,0 1 1 0 0,0-1 0 0 0,0 0-1 0 0,-1 0 1 0 0,1 1 0 0 0,0-1-1 0 0,0 0 1 0 0,0 0-1 0 0,-1 1 1 0 0,1-1 0 0 0,0 0-1 0 0,0 0 1 0 0,-1 0-1 0 0,1 0 1 0 0,0 1 0 0 0,-1-1-1 0 0,1 0-24 0 0,-5 4 380 0 0,1 4 151 0 0,-2-5-163 0 0,6-3-347 0 0,0 0 0 0 0,0 1 0 0 0,-1-1 0 0 0,1 0 1 0 0,0 0-1 0 0,-1 0 0 0 0,1 1 0 0 0,0-1 0 0 0,0 0 1 0 0,0 0-1 0 0,-1 0 0 0 0,1 1 0 0 0,0-1 0 0 0,0 0 1 0 0,0 0-1 0 0,-1 1 0 0 0,1-1 0 0 0,0 0 0 0 0,0 1 1 0 0,0-1-1 0 0,0 0 0 0 0,0 1 0 0 0,0-1 0 0 0,0 0 1 0 0,0 1-1 0 0,0-1 0 0 0,0 0 0 0 0,0 0 0 0 0,0 1 1 0 0,0-1-1 0 0,0 1-21 0 0,0 1 368 0 0,-2 0-59 0 0,-6 6-11 0 0,6-6-115 0 0,1 0-66 0 0,0 0-43 0 0,1 0-49 0 0,1 0-21 0 0,-2 0 45 0 0,-4 1 43 0 0,1 0-10 0 0,3 0-5 0 0,1 4 46 0 0,0-1-97 0 0,0 16 117 0 0,0-16-146 0 0,2 6 3 0 0,8 0 0 0 0,-6-8 0 0 0,0 1 6 0 0,12 10 52 0 0,-6-5-48 0 0,-8-8 43 0 0,0-2 11 0 0,12 0 25 0 0,-10 0-38 0 0,0 0 34 0 0,-4-1 7 0 0,0-1-53 0 0,0-5-7 0 0,1 6 8 0 0,0 0 42 0 0,4 0-42 0 0,-1-3 111 0 0,-1-1-100 0 0,5 1 27 0 0,-6-6-6 0 0,-2 3-32 0 0,0-12 49 0 0,-2 11-64 0 0,-3 4-16 0 0,5 4-7 0 0,-1 0-1 0 0,1 0 0 0 0,0 0 1 0 0,-1 0-1 0 0,1-1 1 0 0,0 1-1 0 0,-1 0 0 0 0,1 0 1 0 0,0-1-1 0 0,0 1 1 0 0,-1 0-1 0 0,1-1 0 0 0,0 1 1 0 0,0 0-1 0 0,-1-1 0 0 0,1 1 1 0 0,0 0-1 0 0,0-1 1 0 0,0 1-1 0 0,0 0 0 0 0,0-1 1 0 0,0 1-1 0 0,0 0 1 0 0,-1-1-1 0 0,1 1 0 0 0,0-1 1 0 0,0 1-1 0 0,0 0 1 0 0,1-1-1 0 0,-1 1 0 0 0,0-1 1 0 0,0 1-2 0 0,0-1 0 0 0,0 1 1 0 0,0-1-1 0 0,0 1 0 0 0,0-1 1 0 0,0 0-1 0 0,0 1 1 0 0,-1-1-1 0 0,1 1 1 0 0,0-1-1 0 0,0 1 0 0 0,0-1 1 0 0,-1 1-1 0 0,1-1 1 0 0,0 1-1 0 0,0-1 1 0 0,-1 1-1 0 0,1-1 0 0 0,0 1 1 0 0,-1-1-1 0 0,1 1 1 0 0,-1 0-1 0 0,1-1 0 0 0,-1 1 1 0 0,1 0-1 0 0,-1-1 0 0 0,1 1 1 0 0,0 0-1 0 0,-1 0 1 0 0,1-1-1 0 0,-1 1 1 0 0,1 0-1 0 0,0-1 0 0 0,-1 1 1 0 0,1 0-1 0 0,0-1 1 0 0,0 1-1 0 0,-1 0 1 0 0,1-1-1 0 0,0 1 1 0 0,0-1-1 0 0,0 1 1 0 0,-1 0-1 0 0,1-1 0 0 0,0 1 1 0 0,0-1-1 0 0,0 1 1 0 0,0-1-1 0 0,0 1 1 0 0,0 0-1 0 0,0-1 0 0 0,-2-3 43 0 0,-11-7-32 0 0,9 11-12 0 0,1-1 1 0 0,1-7-24 0 0,1 6-95 0 0,-2 2 59 0 0,-5 0 3 0 0,8 0 37 0 0,-3 0 151 0 0,1 0-87 0 0,-1 0-83 0 0,1 0-78 0 0,-1 0-74 0 0,1 1-70 0 0,0-1-66 0 0,-1 1-60 0 0,1-1-58 0 0,0 1-52 0 0,0 0-49 0 0,0 0-44 0 0,0 0-40 0 0,1 0-36 0 0,-2 2-756 0 0,1-2-513 0 0,2 0-1090 0 0</inkml:trace>
  <inkml:trace contextRef="#ctx0" brushRef="#br0" timeOffset="2425.7039">4178 302 10104 0 0,'0'0'230'0'0,"0"0"30"0"0,0 0 19 0 0,0 0-118 0 0,2 2-83 0 0,3 3 6 0 0,-2-2-11 0 0,-2-2 162 0 0,-1 0-42 0 0,1 1 87 0 0,0 0-88 0 0,-1 1-70 0 0,0 0-18 0 0,1-1 54 0 0,0 0 23 0 0,1 2 12 0 0,2 1 91 0 0,-3-3-146 0 0,-1 0 39 0 0,1 0 8 0 0,-1 1 42 0 0,1 0 48 0 0,-1 0 54 0 0,0 7 122 0 0,0 0-58 0 0,0 0-52 0 0,0 1-40 0 0,0 8 167 0 0,0 27 515 0 0,0-45-974 0 0,0-1 0 0 0,0 1 0 0 0,0-1 0 0 0,0 1 0 0 0,0-1 0 0 0,-1 1 0 0 0,1 0 0 0 0,0-1 0 0 0,0 1 0 0 0,0-1-1 0 0,-1 1 1 0 0,1-1 0 0 0,0 1 0 0 0,0-1 0 0 0,-1 1 0 0 0,1-1 0 0 0,0 1 0 0 0,-1-1 0 0 0,1 0 0 0 0,-1 1-1 0 0,1-1 1 0 0,0 1 0 0 0,-1-1 0 0 0,1 0 0 0 0,-1 1-9 0 0,1-1 5 0 0,-1 0 1 0 0,1 0-1 0 0,0 1 0 0 0,-1-1 1 0 0,1 0-1 0 0,0 0 0 0 0,-1 1 1 0 0,1-1-1 0 0,0 1 0 0 0,-1-1 1 0 0,1 0-1 0 0,0 1 0 0 0,0-1 1 0 0,0 0-1 0 0,-1 1 0 0 0,1-1 1 0 0,0 1-1 0 0,0-1 0 0 0,0 1 1 0 0,0-1-1 0 0,0 0 0 0 0,0 1 1 0 0,0-1-1 0 0,0 1-5 0 0,-2 3 81 0 0,-6 4-2 0 0,6-6-7 0 0,2-2-7 0 0,-2 0-12 0 0,-2 0-41 0 0,-1 0-4 0 0,4 0 50 0 0,-2 0-20 0 0,-3 0-9 0 0,6 0-28 0 0,-1-1-1 0 0,1 1 1 0 0,-1-1-1 0 0,1 1 1 0 0,0-1-1 0 0,0 1 1 0 0,-1-1-1 0 0,1 1 1 0 0,0-1-1 0 0,0 1 1 0 0,0-1-1 0 0,-1 0 1 0 0,1 1-1 0 0,0-1 1 0 0,0 1-1 0 0,0-1 1 0 0,0 0-1 0 0,0 1 1 0 0,0-1-1 0 0,0 0 0 0 0,0-11 0 0 0,2-17-49 0 0,2 18-39 0 0,1 3 56 0 0,-1-6-19 0 0,-4 13 43 0 0,0-1 0 0 0,1 0 0 0 0,-1 0 0 0 0,1 0 0 0 0,0 0 0 0 0,-1 1 0 0 0,1-1 0 0 0,0 0 0 0 0,0 1 0 0 0,0-1 0 0 0,0 1 0 0 0,1-1 0 0 0,0 0 8 0 0,1-1-7 0 0,6-12-32 0 0,-1-1-1 0 0,-4 4-3 0 0,6 0 32 0 0,0 2-5 0 0,-8 8-58 0 0,-2 2 4 0 0,0 0 6 0 0,0 0 204 0 0,1 0-51 0 0,0 0-47 0 0,0 0-45 0 0,0 0-45 0 0,0 0-42 0 0,0 0-39 0 0,0 0-39 0 0,0 0-36 0 0,1 0-34 0 0,0 0-334 0 0,0 0-113 0 0,0 0-99 0 0,0 0 95 0 0,-1 0-46 0 0,2 0-840 0 0,-2 0-439 0 0,0 0-1138 0 0</inkml:trace>
  <inkml:trace contextRef="#ctx0" brushRef="#br0" timeOffset="3188.9485">4504 363 7456 0 0,'0'2'166'0'0,"0"0"-114"0"0,0 0 33 0 0,0 9 428 0 0,0-4-429 0 0,0 3-92 0 0,0-9 196 0 0,0 0 220 0 0,0 1 370 0 0,0 0-723 0 0,0 0 52 0 0,0-1 49 0 0,0 0 43 0 0,0 0 40 0 0,0-1 36 0 0,0 0 361 0 0,0-1 240 0 0,0-7 1322 0 0,0 4-1335 0 0,0 2-479 0 0,0 0-42 0 0,0-1-48 0 0,0 1-57 0 0,0 0-64 0 0,0 0-71 0 0,0 1-78 0 0,1 0-37 0 0,-1 0-40 0 0,0 0-42 0 0,0 0-44 0 0,0 0-47 0 0,0 0-48 0 0,1 1-51 0 0,2-6 311 0 0,-2 5-22 0 0,0 0 0 0 0,-1-1-1 0 0,1 1 1 0 0,0 0-1 0 0,-1 0 1 0 0,1 0 0 0 0,-1 0-1 0 0,1-1 1 0 0,-1 1 0 0 0,0 0-1 0 0,0 0 1 0 0,0-1 0 0 0,1 1-1 0 0,-1 0-3 0 0,0 0 2 0 0,-1 1-1 0 0,1 0 1 0 0,0-1-1 0 0,0 1 1 0 0,0-1 0 0 0,0 1-1 0 0,0 0 1 0 0,0-1-1 0 0,0 1 1 0 0,0 0-1 0 0,0-1 1 0 0,1 1 0 0 0,-1-1-1 0 0,0 1 1 0 0,0 0-1 0 0,0-1 1 0 0,0 1 0 0 0,0 0-1 0 0,1-1 1 0 0,-1 1-1 0 0,0 0 1 0 0,0-1-1 0 0,1 1 1 0 0,-1 0 0 0 0,0 0-1 0 0,0-1 1 0 0,1 1-1 0 0,-1 0 1 0 0,0 0-1 0 0,1 0 1 0 0,-1-1 0 0 0,1 1-2 0 0,4-3 3 0 0,-3-7-3 0 0,-2 8 0 0 0,0 0 0 0 0,0 0 0 0 0,0 1 0 0 0,1-1 0 0 0,-1 0 0 0 0,1 0 0 0 0,-1 1 0 0 0,1-1 0 0 0,0 1 0 0 0,0-1 0 0 0,0-1 0 0 0,7-13 0 0 0,-7 11 0 0 0,1 0 0 0 0,0 0 0 0 0,-1 0 0 0 0,0 0 0 0 0,0-1 0 0 0,0 1 0 0 0,-1 0 0 0 0,1-1 0 0 0,-2-3 0 0 0,1 7 0 0 0,0 0 0 0 0,0-1 0 0 0,0 1 0 0 0,0-1 0 0 0,0 1 0 0 0,0-1 0 0 0,1 1 0 0 0,-1-1 0 0 0,1 1 0 0 0,0-1 0 0 0,0 1 0 0 0,0 0 0 0 0,0-1 0 0 0,1 1 0 0 0,-1-1 0 0 0,0 1 0 0 0,-1-1 0 0 0,1 0 0 0 0,0 1 0 0 0,-1-1 0 0 0,0 0 0 0 0,1 1 0 0 0,-1-1 0 0 0,0 0 0 0 0,0-31 10 0 0,-2 30 44 0 0,-8-4-1 0 0,9 8-54 0 0,0-1 0 0 0,1 1 0 0 0,-1-1 0 0 0,0 1 0 0 0,1 0 0 0 0,-1 0 0 0 0,0-1 0 0 0,1 1 0 0 0,-1 0 0 0 0,0 0 0 0 0,0 0 0 0 0,0 0 0 0 0,1 0 0 0 0,-1 0 0 0 0,0 0 0 0 0,0 0 0 0 0,0 0 1 0 0,-5 4-65 0 0,0 1-20 0 0,-4 1-41 0 0,8-5 116 0 0,1 0 1 0 0,-1 1 0 0 0,1-1 0 0 0,0 0 0 0 0,0 1-1 0 0,0-1 1 0 0,-1 1 0 0 0,1-1 0 0 0,1 1 0 0 0,-1 0-1 0 0,0-1 1 0 0,0 1 0 0 0,1 0 0 0 0,-1-1 0 0 0,0 2 9 0 0,1-1-7 0 0,-1 1 0 0 0,0-1 0 0 0,0 0 1 0 0,0 0-1 0 0,0 0 0 0 0,-1 0 0 0 0,1 0 1 0 0,0 0 6 0 0,-7 4 0 0 0,7-3 0 0 0,0-1 0 0 0,1 0 0 0 0,0 1 0 0 0,-1-1 0 0 0,1 1 0 0 0,0-1 0 0 0,1 1 0 0 0,-2 0 0 0 0,1 0 0 0 0,0 0 0 0 0,0 0 0 0 0,-1 0 0 0 0,0 0 0 0 0,1 0 0 0 0,-1 0 0 0 0,0-1 0 0 0,-1 1 0 0 0,1 0 0 0 0,-2 1 0 0 0,2 0 0 0 0,1-1 0 0 0,-1 1 0 0 0,0 0 0 0 0,1-1 0 0 0,0 1 0 0 0,0 0 0 0 0,0-1 0 0 0,0 1 0 0 0,1 2 0 0 0,-1 2 0 0 0,-1 10 16 0 0,1-14-10 0 0,-1 0 1 0 0,1 0-1 0 0,0 0 0 0 0,0 0 1 0 0,0 0-1 0 0,1 0 0 0 0,-1 0 1 0 0,1 0-1 0 0,0-1 1 0 0,0 2-7 0 0,8 9 10 0 0,-7 6 33 0 0,-2-6-32 0 0,2-4-11 0 0,1-9 0 0 0,-1 0 0 0 0,5 11 0 0 0,1 0 0 0 0,-8-11 3 0 0,1 0 1 0 0,-1 0-1 0 0,1 0 1 0 0,0 0-1 0 0,-1-1 1 0 0,1 1-1 0 0,0 0 1 0 0,0 0 0 0 0,0-1-1 0 0,0 1 1 0 0,0 0-1 0 0,0-1 1 0 0,0 1-1 0 0,0-1 1 0 0,0 1-1 0 0,0-1 1 0 0,0 1 0 0 0,0-1-1 0 0,0 0 1 0 0,0 0-1 0 0,0 1 1 0 0,0-1-1 0 0,0 0 1 0 0,1 0-1 0 0,-1 0 1 0 0,0 0 0 0 0,0-1-1 0 0,0 1 1 0 0,0 0-1 0 0,0 0 1 0 0,0-1-1 0 0,0 1 1 0 0,0 0-1 0 0,1-1 1 0 0,-1 1 0 0 0,0-1-4 0 0,2-4-1 0 0,-3 5 2 0 0,1-1-1 0 0,-1 1 0 0 0,0 0 1 0 0,0-1-1 0 0,0 1 1 0 0,0 0-1 0 0,1 0 0 0 0,-1-1 1 0 0,0 1-1 0 0,0 0 0 0 0,1 0 1 0 0,-1-1-1 0 0,0 1 0 0 0,0 0 1 0 0,1 0-1 0 0,-1 0 0 0 0,0 0 1 0 0,0-1-1 0 0,1 1 0 0 0,-1 0 1 0 0,0 0-1 0 0,1 0 0 0 0,-1 0 1 0 0,0 0-1 0 0,1 0 0 0 0,-1 0 1 0 0,0 0-1 0 0,1 0 0 0 0,-1 0 1 0 0,0 0-1 0 0,1 0 0 0 0,3-2 43 0 0,18-20-22 0 0,2-2 33 0 0,-14 12-44 0 0,-8 0 33 0 0,-2 11-43 0 0,0 1 1 0 0,0-1-1 0 0,0 0 1 0 0,0 1-1 0 0,-1-1 1 0 0,1 1 0 0 0,0-1-1 0 0,0 0 1 0 0,0 1-1 0 0,-1-1 1 0 0,1 1-1 0 0,0-1 1 0 0,-1 1-1 0 0,1-1 1 0 0,0 1-1 0 0,-1-1 1 0 0,1 1-1 0 0,-1 0 1 0 0,1-1-1 0 0,-1 1 1 0 0,1-1-1 0 0,-1 1 0 0 0,1 0 0 0 0,0 0 0 0 0,-1 0 0 0 0,1-1 0 0 0,0 1 0 0 0,-1 0 0 0 0,1 0 0 0 0,0-1 0 0 0,0 1 0 0 0,-1 0 0 0 0,1 0 0 0 0,0-1 0 0 0,0 1 0 0 0,0 0 0 0 0,-1-1 0 0 0,1 1 0 0 0,0 0 0 0 0,0-1 0 0 0,0 1 0 0 0,0 0 0 0 0,0-1 0 0 0,0 1 0 0 0,-1 0 0 0 0,1-1 0 0 0,0 1 0 0 0,0 0 0 0 0,0-1 0 0 0,0 1 0 0 0,0-1 0 0 0,0 1 0 0 0,1 0 0 0 0,-1-1 0 0 0,0 1 0 0 0,0 0 0 0 0,0-1 0 0 0,0 1 0 0 0,0 0 0 0 0,0-1 0 0 0,1 1 0 0 0,-1 0 0 0 0,10-12 0 0 0,0 2 16 0 0,-8 8 64 0 0,-2 2 16 0 0,0 0 0 0 0,0 2-6 0 0,0 8-19 0 0,0 0 5 0 0,0 6 335 0 0,0 0-73 0 0,0 24 523 0 0,2-36-735 0 0,4 2-45 0 0,11 10 198 0 0,-7-9-214 0 0,3 0-40 0 0,35 17-25 0 0,-45-22-7 0 0,8 3-71 0 0,-3 0-87 0 0,-6-3 60 0 0,0 1 40 0 0,-1-2 21 0 0,0 0-15 0 0,0 0-22 0 0,0 0-40 0 0,0-1-18 0 0,1 1-41 0 0,-1 0-45 0 0,1 0-52 0 0,0 0-1 0 0,-1 0-43 0 0,0-1-38 0 0,0 1-34 0 0,1 1-255 0 0,-1-1-57 0 0,0 0-45 0 0,0 0-33 0 0,-1-1 783 0 0,2 2-2185 0 0,-2-2-1238 0 0</inkml:trace>
  <inkml:trace contextRef="#ctx0" brushRef="#br0" timeOffset="394.6484">3071 530 6776 0 0,'0'0'198'0'0,"0"0"-40"0"0,0 0 22 0 0,0 0 95 0 0,0 0 264 0 0,0 0 483 0 0,2-2 39 0 0,3-3-431 0 0,-2 2-245 0 0,-2 2-93 0 0,0 0-52 0 0,0 1-47 0 0,0-1-40 0 0,0 1-18 0 0,0 0-42 0 0,0 0-26 0 0,0 0-24 0 0,2 0 19 0 0,-3 0 3 0 0,1-1 45 0 0,0 1-106 0 0,-1-1 40 0 0,1-1 140 0 0,-1-1 130 0 0,0-6 534 0 0,0 7-616 0 0,0 0-132 0 0,0 1-45 0 0,0 1-47 0 0,0 0 0 0 0,0 0 0 0 0,0 0 1 0 0,0 0-1 0 0,0 0 0 0 0,0 0 0 0 0,0 0 0 0 0,0 0 0 0 0,0 0 0 0 0,0 0 0 0 0,0-1 0 0 0,0 1 0 0 0,0 0 0 0 0,0 0 0 0 0,0 0 0 0 0,0 0 0 0 0,0 0 0 0 0,0 0 1 0 0,0 0-1 0 0,0 0 0 0 0,0 0 0 0 0,0 0 0 0 0,0 0 0 0 0,0 0 0 0 0,0 0 0 0 0,0 0 0 0 0,0 0 0 0 0,0-1 0 0 0,0 1 0 0 0,0 0 0 0 0,1 0 0 0 0,-1 0 1 0 0,0 0-1 0 0,0 0 0 0 0,0 0 0 0 0,0 0 0 0 0,0 0 0 0 0,0 0 0 0 0,0 0 0 0 0,0 0 0 0 0,0 0 0 0 0,0 0 0 0 0,0 0 0 0 0,0 0 0 0 0,0 0 0 0 0,0 0 1 0 0,0 0-1 0 0,1 0 0 0 0,-1 0 0 0 0,0 0 0 0 0,0 0 0 0 0,0 0 0 0 0,0 0 0 0 0,0 0 0 0 0,0 0 0 0 0,0 0 0 0 0,0 0-8 0 0,0 0 20 0 0,1 0 0 0 0,-1 0 1 0 0,1 0-1 0 0,-1 0 0 0 0,0 0 0 0 0,1 0 0 0 0,-1 0 0 0 0,0 0 0 0 0,1 0 1 0 0,-1 0-1 0 0,0 0 0 0 0,1 0 0 0 0,-1 0 0 0 0,0 0 0 0 0,1-1 0 0 0,-1 1 1 0 0,0 0-1 0 0,0 0 0 0 0,1 0 0 0 0,-1-1 0 0 0,0 1 0 0 0,0 0 0 0 0,1 0 0 0 0,-1 0 1 0 0,0-1-1 0 0,0 1 0 0 0,1 0 0 0 0,-1-1 0 0 0,0 1 0 0 0,0 0 0 0 0,0-1-20 0 0,1-6 216 0 0,-1 1-116 0 0,2 0-56 0 0,8-6 2 0 0,-9 11-40 0 0,0 0 0 0 0,0 0 0 0 0,0 0 0 0 0,0 0 0 0 0,0 0 0 0 0,0 0 0 0 0,-1-1 0 0 0,1 1 0 0 0,0 0 0 0 0,-1-1 1 0 0,1 1-1 0 0,0 0 0 0 0,-1-1 0 0 0,0 1 0 0 0,1 0 0 0 0,-1-1 0 0 0,0 1 0 0 0,0-1-6 0 0,-1-2 12 0 0,2 1-13 0 0,8-11 68 0 0,-6 9-40 0 0,7-15 43 0 0,-8 14-62 0 0,-1-1 34 0 0,-1-10 171 0 0,-1 9-125 0 0,3-2-15 0 0,1 9 3 0 0,-2 1 4 0 0,-5-3 3 0 0,2-5 29 0 0,1 6 12 0 0,-3 1-87 0 0,-1 2-7 0 0,-6 1 118 0 0,2 2-37 0 0,8-3-98 0 0,-1 0 1 0 0,1-1 0 0 0,0 1-1 0 0,-1-1 1 0 0,1 1 0 0 0,0-1 0 0 0,-1 1-1 0 0,1-1 1 0 0,-1 0 0 0 0,1 0-1 0 0,-2 1-13 0 0,-4 0 64 0 0,-4 4 149 0 0,5-1-167 0 0,3-3 15 0 0,0 1 0 0 0,1-1 0 0 0,-1 1 0 0 0,1 0 0 0 0,-1 0 0 0 0,1 0 0 0 0,-2 2-61 0 0,4-4 9 0 0,-1 1 0 0 0,1-1 0 0 0,0 1 0 0 0,0 0 0 0 0,-1-1 0 0 0,1 1 0 0 0,0 0 0 0 0,0-1 0 0 0,0 1 0 0 0,0-1-1 0 0,0 1 1 0 0,0 0 0 0 0,0-1 0 0 0,0 1 0 0 0,0 0-9 0 0,-2 11 124 0 0,1-10-106 0 0,0 1 12 0 0,-1-1-1 0 0,1 0 1 0 0,0 1 0 0 0,0-1 0 0 0,0 1-1 0 0,1 0 1 0 0,-1-1 0 0 0,1 1 0 0 0,-1 0 0 0 0,1-1-1 0 0,0 1 1 0 0,0 0-30 0 0,0 5 80 0 0,-1-6-59 0 0,1 0 1 0 0,0 0 0 0 0,0 0 0 0 0,0 0-1 0 0,0 1 1 0 0,0-1 0 0 0,1 0 0 0 0,-1 0-1 0 0,0 0 1 0 0,1 0 0 0 0,0 1-22 0 0,7 2 19 0 0,-7-5-18 0 0,0 1 0 0 0,0-1-1 0 0,0 0 1 0 0,-1 1-1 0 0,1-1 1 0 0,0 1 0 0 0,0-1-1 0 0,-1 1 1 0 0,1-1-1 0 0,0 1 1 0 0,-1-1 0 0 0,1 1-1 0 0,-1 0 1 0 0,1-1-1 0 0,-1 1 1 0 0,1 0-1 0 0,0 2 4 0 0,0-2-2 0 0,-1 1 0 0 0,1-1 1 0 0,0 0-1 0 0,-1 0 0 0 0,1 1 1 0 0,0-1-1 0 0,0 0 0 0 0,-1 0 1 0 0,1 0-1 0 0,0 0 1 0 0,0 0-1 0 0,0 0 0 0 0,1 0 1 0 0,-1 0-1 0 0,0 0 0 0 0,0 0 1 0 0,0-1-1 0 0,1 1 0 0 0,-1 0 1 0 0,0-1-1 0 0,1 1-2 0 0,1 0 0 0 0,17 10-19 0 0,-11-5-5 0 0,0-1 0 0 0,1-1-1 0 0,4 2 25 0 0,-4-3-24 0 0,4 2-10 0 0,-4-1-24 0 0,1-1-175 0 0,0-3 45 0 0,2 1-40 0 0,-9 1 169 0 0,-2-1-21 0 0,0 0-27 0 0,-1 0-50 0 0,1 0-79 0 0,0 0-85 0 0,-1 0-97 0 0,1 0-112 0 0,-1-1 219 0 0,1 0-33 0 0,-1 1-35 0 0,0-1-36 0 0,1 0-39 0 0,-1 0-40 0 0,1 0-42 0 0,0 0-43 0 0,6 0-1620 0 0,6 0-1244 0 0</inkml:trace>
  <inkml:trace contextRef="#ctx0" brushRef="#br0" timeOffset="1675.8008">3371 350 8176 0 0,'0'0'234'0'0,"0"0"6"0"0,0 0-176 0 0,-2 0-37 0 0,1 0 118 0 0,-1 0-58 0 0,1 0-47 0 0,0 0-39 0 0,0 1-43 0 0,-2 1-172 0 0,1-1 159 0 0,1-1 66 0 0,0 1 84 0 0,0 0 50 0 0,0 0 75 0 0,0 0 86 0 0,0 0 98 0 0,0-1 110 0 0,0 1 120 0 0,0 0-269 0 0,0-1 35 0 0,1 0 36 0 0,-1 1 37 0 0,1-1-236 0 0,-1 0-45 0 0,1 1-40 0 0,0-1-35 0 0,0 1-17 0 0,0-1-37 0 0,0 1-25 0 0,1 0-31 0 0,-1 1-18 0 0,0-1 42 0 0,0 0 48 0 0,0 1 70 0 0,0-1 43 0 0,0 0 73 0 0,-1 0 87 0 0,0 0 97 0 0,-7 7-282 0 0,6-5-36 0 0,1 1-43 0 0,4 4-3 0 0,5 1-30 0 0,-8-9-46 0 0,3 6 79 0 0,-3 3-33 0 0,0-9-53 0 0,0 1 0 0 0,0-1 0 0 0,-1 0 0 0 0,1 1 0 0 0,0-1 0 0 0,0 1 0 0 0,0-1 0 0 0,0 1 0 0 0,0-1 0 0 0,0 1 0 0 0,0-1 0 0 0,0 0 0 0 0,1 1 1 0 0,-1-1-1 0 0,0 1 0 0 0,0-1 0 0 0,0 0 0 0 0,0 1 0 0 0,1-1 0 0 0,-1 1-2 0 0,8 3 21 0 0,-4 4 22 0 0,4-4-22 0 0,-5 1 9 0 0,0-1-12 0 0,17 7 52 0 0,-9-9-19 0 0,2-2-38 0 0,-12-1-12 0 0,0 1 0 0 0,1 0-1 0 0,-1 0 1 0 0,0 0-1 0 0,1 0 1 0 0,-1 0 0 0 0,1 0-1 0 0,-1 0 1 0 0,0 0-1 0 0,1 0 1 0 0,-1 1 0 0 0,0-1-1 0 0,0 0 1 0 0,1 1 0 0 0,-1-1-1 0 0,0 1 0 0 0,3 4 29 0 0,-4-5-28 0 0,0 1-1 0 0,0-1 1 0 0,0 0 0 0 0,1 1 0 0 0,-1-1-1 0 0,0 0 1 0 0,0 1 0 0 0,1-1 0 0 0,-1 0-1 0 0,0 0 1 0 0,0 1 0 0 0,1-1 0 0 0,-1 0 0 0 0,0 0-1 0 0,1 1 1 0 0,-1-1 0 0 0,0 0 0 0 0,1 0-1 0 0,-1 0 1 0 0,0 0 0 0 0,1 0 0 0 0,-1 0 0 0 0,1 0-1 0 0,-1 0 1 0 0,0 1 0 0 0,1-1 0 0 0,-1 0-1 0 0,0-1 1 0 0,1 1 0 0 0,-1 0 0 0 0,1 0-1 0 0,-1 0 1 0 0,3 0-1 0 0,0 0 0 0 0,-1 0 0 0 0,1 0 0 0 0,0-1 0 0 0,-1 0 0 0 0,1 1 0 0 0,0-1 0 0 0,-1 0 0 0 0,1 0 0 0 0,-1 0 0 0 0,1 0 0 0 0,-1-1 0 0 0,0 1 0 0 0,10-1 0 0 0,-7 2-2 0 0,9-1 5 0 0,-13 1-4 0 0,-1 0 1 0 0,0 0-1 0 0,0-1 1 0 0,1 1-1 0 0,-1 0 1 0 0,0 0-1 0 0,1 0 1 0 0,-1-1-1 0 0,0 1 0 0 0,0 0 1 0 0,1 0-1 0 0,-1-1 1 0 0,0 1-1 0 0,0 0 1 0 0,1-1-1 0 0,-1 1 1 0 0,0 0-1 0 0,0-1 1 0 0,0 1-1 0 0,0 0 1 0 0,0-1-1 0 0,0 1 1 0 0,0 0-1 0 0,1-1 0 0 0,-1 1 1 0 0,0 0-1 0 0,0-1 1 0 0,0 1-1 0 0,0 0 1 0 0,0-1 0 0 0,1 0-56 0 0,3 0 34 0 0,1 1 16 0 0,-1-2-37 0 0,4-6 17 0 0,-6 4-54 0 0,0-6-16 0 0,0 6 60 0 0,5-12-67 0 0,-6 16 100 0 0,-1-1 1 0 0,0 1 0 0 0,0-1 0 0 0,0 0 0 0 0,0 1-1 0 0,1-1 1 0 0,-1 1 0 0 0,0-1 0 0 0,0 0-1 0 0,0 1 1 0 0,0-1 0 0 0,0 1 0 0 0,-1-1 0 0 0,1 0-1 0 0,0 1 1 0 0,0-1 0 0 0,0 1 0 0 0,0-1 0 0 0,-1 1-1 0 0,1-1 1 0 0,0 1 0 0 0,0-1 0 0 0,-1 1 0 0 0,1-1 2 0 0,-1 1-1 0 0,1 0 0 0 0,0-1 1 0 0,0 1-1 0 0,0 0 0 0 0,0 0 0 0 0,-1 0 1 0 0,1 0-1 0 0,0 0 0 0 0,0-1 1 0 0,0 1-1 0 0,-1 0 0 0 0,1 0 1 0 0,0 0-1 0 0,0 0 0 0 0,-1 0 1 0 0,1 0-1 0 0,0 0 0 0 0,0 0 1 0 0,0 0-1 0 0,-1 0 0 0 0,1 0 1 0 0,0 0-1 0 0,0 0 0 0 0,-1 0 1 0 0,1 0-1 0 0,0 0 0 0 0,0 0 1 0 0,-1 0 0 0 0,1 0-1 0 0,0 0 1 0 0,0 0-1 0 0,0 0 1 0 0,0 0-1 0 0,0 0 0 0 0,0 0 1 0 0,0 0-1 0 0,-1 0 1 0 0,1 0-1 0 0,0 0 1 0 0,0 0-1 0 0,0 0 0 0 0,0 0 1 0 0,0 0-1 0 0,0 0 1 0 0,0 0-1 0 0,-1 0 1 0 0,1 0-1 0 0,0 0 0 0 0,0 0 1 0 0,0 0-1 0 0,0 0 1 0 0,0 0-1 0 0,0 0 1 0 0,0 0-1 0 0,0-1 0 0 0,0 1 1 0 0,0 0-1 0 0,-1 0 1 0 0,1 0-1 0 0,0 0 1 0 0,0 0-1 0 0,0 0 0 0 0,0 0 1 0 0,0 0-1 0 0,0-1 1 0 0,0 1-1 0 0,0 0 1 0 0,0 0-1 0 0,0 0 0 0 0,0 0 1 0 0,0 0-1 0 0,0 0 1 0 0,0 0-1 0 0,0 0 1 0 0,0-1-1 0 0,0 1 0 0 0,0 0 1 0 0,0 0-1 0 0,0 0 1 0 0,0 0-1 0 0,0 0 1 0 0,0 0-1 0 0,0 0 1 0 0,0-31 4 0 0,0 29 86 0 0,0 2 0 0 0,0 0-34 0 0,0 0-108 0 0,0 0-48 0 0,0 0-10 0 0,-2 0 16 0 0,0 0 90 0 0,1-1-1 0 0,-1 1 1 0 0,1 0-1 0 0,-1 0 1 0 0,1 1-1 0 0,-1-1 1 0 0,1 0-1 0 0,0 0 1 0 0,-1 1 0 0 0,1-1-1 0 0,0 1 1 0 0,-1-1-1 0 0,1 1 1 0 0,-1 0 4 0 0,0 4 30 0 0,3 2 62 0 0,0 3 94 0 0,-2-1-77 0 0,2 18 92 0 0,-1-26-192 0 0,0 0-1 0 0,0 0 0 0 0,0 0 0 0 0,1 1 0 0 0,-1-1 0 0 0,0 0 0 0 0,1 0 0 0 0,-1 0 0 0 0,1 0 0 0 0,-1-1 0 0 0,1 1 0 0 0,-1 0 0 0 0,1 0 0 0 0,0 0 0 0 0,-1 0 0 0 0,1 0 0 0 0,0-1 0 0 0,0 1 0 0 0,0 0 0 0 0,0-1 1 0 0,0 1-9 0 0,4 1 79 0 0,-5-2-69 0 0,1 1-1 0 0,-1-1 1 0 0,0 0 0 0 0,1 0 0 0 0,-1 0-1 0 0,0 0 1 0 0,1 0 0 0 0,-1 1 0 0 0,0-1-1 0 0,1 0 1 0 0,-1 0 0 0 0,0 1-1 0 0,1-1 1 0 0,-1 0 0 0 0,0 1 0 0 0,0-1-1 0 0,1 0 1 0 0,-1 1 0 0 0,0-1 0 0 0,0 0-1 0 0,0 1 1 0 0,0-1 0 0 0,1 0 0 0 0,-1 1-1 0 0,0-1 1 0 0,0 0 0 0 0,0 1-1 0 0,0-1 1 0 0,0 1 0 0 0,0-1 0 0 0,0 0-1 0 0,0 1 1 0 0,0-1 0 0 0,0 1 0 0 0,0-1-1 0 0,0 0 1 0 0,0 1 0 0 0,0-1-10 0 0,-1 0 11 0 0,1 1-1 0 0,0-1 1 0 0,0 1 0 0 0,0-1-1 0 0,0 0 1 0 0,0 1 0 0 0,0-1 0 0 0,0 0-1 0 0,0 1 1 0 0,0-1 0 0 0,0 1 0 0 0,1-1-1 0 0,-1 0 1 0 0,0 1 0 0 0,0-1 0 0 0,0 0-1 0 0,0 1 1 0 0,0-1 0 0 0,1 0-1 0 0,-1 1 1 0 0,0-1 0 0 0,0 0 0 0 0,1 1-1 0 0,-1-1 1 0 0,0 0 0 0 0,0 0 0 0 0,1 1-1 0 0,-1-1 1 0 0,0 0 0 0 0,1 0-1 0 0,-1 0 1 0 0,1 1-11 0 0,4 2 159 0 0,-4-1-83 0 0,1 1-8 0 0,1 1 57 0 0,0-3 4 0 0,4-1 89 0 0,2 2-38 0 0,2 6-10 0 0,-10-6-65 0 0,1-1-46 0 0,5-1-2 0 0,-4-1 32 0 0,-2 1-4 0 0,1 0 33 0 0,3 0-20 0 0,13 0 302 0 0,-11 0-318 0 0,-1 0-58 0 0,-4 0-18 0 0,-1-1-1 0 0,1 1 1 0 0,-1 0-1 0 0,1-1 1 0 0,-1 0-1 0 0,1 1 1 0 0,-1-1-1 0 0,1 0 1 0 0,-1 0 0 0 0,0 0-1 0 0,1 0 1 0 0,-1 0-1 0 0,1-1-5 0 0,17-16 129 0 0,-15 13-85 0 0,-1-3 95 0 0,-3-6-11 0 0,-1 8-35 0 0,1 5-82 0 0,0 0-1 0 0,0 0 0 0 0,0-1 0 0 0,0 1 0 0 0,0 0 0 0 0,-1 0 0 0 0,1 0 0 0 0,0 0 0 0 0,-1 0 1 0 0,1 0-1 0 0,-1 0 0 0 0,1 0 0 0 0,-1 0 0 0 0,0 0 0 0 0,1 0-10 0 0,-9-16 3 0 0,8 16 1 0 0,1 0-1 0 0,-1 0 1 0 0,1 0-1 0 0,-1 1 1 0 0,0-1-1 0 0,1 0 1 0 0,-1 0-1 0 0,0 1 1 0 0,0-1 0 0 0,0 0-1 0 0,0 1 1 0 0,0-1-4 0 0,-17-8 9 0 0,16 8-18 0 0,0-1-2 0 0,0 0-93 0 0,2 2-11 0 0,0 0 3 0 0,0 0 33 0 0,0 0-12 0 0,0 0-50 0 0,0 0-136 0 0,0 0-87 0 0,0 0 107 0 0,-1 0 91 0 0,1 0 78 0 0,-1 0 63 0 0,1 0 66 0 0,-3 0 218 0 0,2 0-213 0 0,1 0-49 0 0,-1 0-69 0 0,0 0-86 0 0,0 0-6 0 0,1 0-52 0 0,-1 0-59 0 0,1 0-64 0 0,0 0 3 0 0,-1 0-51 0 0,1 0-56 0 0,0 0-57 0 0,-1 0-63 0 0,1 0-64 0 0,0 0-69 0 0,0 0-70 0 0,0 0-1422 0 0,0 0-1232 0 0</inkml:trace>
  <inkml:trace contextRef="#ctx0" brushRef="#br0" timeOffset="-1067.5092">1650 626 5672 0 0,'0'0'124'0'0,"0"0"17"0"0,0 0 12 0 0,0-2-15 0 0,0 1-350 0 0,0 0 88 0 0,0 0 80 0 0,0 0 73 0 0,-1 0 81 0 0,1 0 72 0 0,0-1 62 0 0,0 0 53 0 0,0 0 86 0 0,0 0 39 0 0,0-5 1068 0 0,0 5-886 0 0,1 0-277 0 0,-1 1-35 0 0,0-1 70 0 0,0 1-228 0 0,0 0-35 0 0,1 0-39 0 0,-1 0-43 0 0,0 1-46 0 0,1-1-50 0 0,4-2 448 0 0,-2 0-26 0 0,-1-5-45 0 0,-2 5-187 0 0,0 0 39 0 0,4-6 436 0 0,-2 6-375 0 0,1 0-79 0 0,-2 2-110 0 0,1-1-36 0 0,-2 2 14 0 0,9-12 321 0 0,-8 9-251 0 0,-1 0 1 0 0,1 1 0 0 0,-1-1 0 0 0,1 1 0 0 0,-1-1 0 0 0,0 1 0 0 0,0-1 0 0 0,0 0-71 0 0,3-6 241 0 0,3 5-54 0 0,-5 4-175 0 0,0-1 0 0 0,0 1 0 0 0,-1 0 1 0 0,1-1-1 0 0,0 1 0 0 0,0-1 0 0 0,-1 1 0 0 0,1-1 0 0 0,0 1 0 0 0,-1-1 0 0 0,1 0 0 0 0,-1 1 1 0 0,1-1-1 0 0,-1 0 0 0 0,1 1 0 0 0,-1-1 0 0 0,1 0 0 0 0,-1 0 0 0 0,0 0 0 0 0,1 0-12 0 0,0-5 45 0 0,-1-5 69 0 0,0-7 71 0 0,3 7-99 0 0,6-4-56 0 0,-7 13-25 0 0,-1 1 1 0 0,0-1-1 0 0,1 0 1 0 0,-1 0-1 0 0,0 1 1 0 0,0-1 0 0 0,-1 0-1 0 0,1 0 1 0 0,0 0-1 0 0,-1 0 1 0 0,1-1-1 0 0,-1 1 1 0 0,1 0-1 0 0,-1 0 1 0 0,0 0-1 0 0,0 0-5 0 0,1-13 44 0 0,5-1-35 0 0,1-3-8 0 0,-6 14-1 0 0,1 0 0 0 0,0 0 0 0 0,-1 0 0 0 0,1 0 0 0 0,-2 0 0 0 0,1-1 0 0 0,0 1 0 0 0,-1 0 0 0 0,0 1 1 0 0,0 0 1 0 0,1 0 0 0 0,0 1-1 0 0,-1-1 1 0 0,1 0 0 0 0,2-3-2 0 0,-2 3 8 0 0,0 1-1 0 0,0-1 1 0 0,0 0 0 0 0,0 0-1 0 0,-1 0 1 0 0,1 0 0 0 0,-1 0-8 0 0,1-3 0 0 0,-2 0 0 0 0,-9-15 0 0 0,10 22-1 0 0,0-1 0 0 0,-1 0 1 0 0,1 0-1 0 0,0 1 1 0 0,-1-1-1 0 0,1 0 1 0 0,0 1-1 0 0,-1-1 1 0 0,1 1-1 0 0,-1-1 0 0 0,1 0 1 0 0,-1 1-1 0 0,1-1 1 0 0,-1 1-1 0 0,0 0 1 0 0,1-1-1 0 0,-1 1 1 0 0,0-1-1 0 0,1 1 0 0 0,-1 0 1 0 0,0-1 0 0 0,1 1-2 0 0,-1 0 0 0 0,0 1 0 0 0,1-1-1 0 0,-1 0 1 0 0,1 0 0 0 0,-1 1 0 0 0,1-1 0 0 0,0 0 0 0 0,-1 0 0 0 0,1 1 0 0 0,-1-1 0 0 0,1 1-1 0 0,-1-1 1 0 0,1 0 0 0 0,0 1 0 0 0,-1-1 0 0 0,1 1 2 0 0,-4 3-60 0 0,-1-2-47 0 0,4-2 100 0 0,0 1-1 0 0,1-1 1 0 0,-1 0 0 0 0,0 0 0 0 0,1 1-1 0 0,-1-1 1 0 0,0 0 0 0 0,1 1 0 0 0,-1-1-1 0 0,1 0 1 0 0,-1 1 0 0 0,0-1-1 0 0,1 1 1 0 0,-1-1 0 0 0,1 1 0 0 0,0-1-1 0 0,-1 1 1 0 0,1 0 0 0 0,-1-1 0 0 0,1 1-1 0 0,0 0 1 0 0,-1-1 0 0 0,1 1 0 0 0,0 0 7 0 0,-9 11-67 0 0,4-8 44 0 0,4-2 15 0 0,0-1 1 0 0,0 0-1 0 0,0 0 0 0 0,1 0 1 0 0,-1 0-1 0 0,0 1 0 0 0,0-1 1 0 0,1 0-1 0 0,-1 1 0 0 0,0 0 8 0 0,-7 15-82 0 0,5-12 81 0 0,1-1 0 0 0,0 0 1 0 0,1 1-1 0 0,-1 0 0 0 0,1-1 0 0 0,0 1 0 0 0,0 0 0 0 0,0-1 0 0 0,1 1 0 0 0,-1 0 0 0 0,1 0 1 0 0,1 2 0 0 0,-2-1-1 0 0,1 11-14 0 0,3-6-23 0 0,0-5 29 0 0,-2-5 10 0 0,0 0 0 0 0,0 0-1 0 0,-1 0 1 0 0,1 0 0 0 0,-1 0-1 0 0,1 1 1 0 0,-1-1-1 0 0,1 0 1 0 0,-1 0 0 0 0,0 1-1 0 0,0-1 1 0 0,1 0 0 0 0,-1 0-1 0 0,0 1 0 0 0,0-1 4 0 0,0 0 0 0 0,0 0 0 0 0,0 1 0 0 0,0-1 0 0 0,1 0 0 0 0,-1 0-1 0 0,0 0 1 0 0,1 1 0 0 0,-1-1 0 0 0,1 0 0 0 0,0 0 0 0 0,-1 0 0 0 0,1 0-4 0 0,4 9 15 0 0,-1 3 18 0 0,2 6 5 0 0,0-5 31 0 0,-1-3-29 0 0,16 26 74 0 0,-12-24-38 0 0,4 0 46 0 0,-5-5-89 0 0,-6-6 48 0 0,-2-2-5 0 0,2 0-10 0 0,2 0-55 0 0,2 1 47 0 0,12-2 188 0 0,-14-1-169 0 0,-1-3-6 0 0,-2 5-68 0 0,-1 0 1 0 0,0-1-1 0 0,0 1 1 0 0,0 0-1 0 0,1-1 1 0 0,-1 1-1 0 0,0 0 1 0 0,0-1-1 0 0,1 1 1 0 0,-1 0-1 0 0,0 0 1 0 0,1 0-1 0 0,-1-1 0 0 0,0 1 1 0 0,0 0-1 0 0,1 0 1 0 0,-1 0-1 0 0,1-1 1 0 0,-1 1-1 0 0,0 0 1 0 0,1 0-1 0 0,-1 0 1 0 0,0 0-1 0 0,1 0 1 0 0,-1 0-1 0 0,1 0 1 0 0,-1 0-1 0 0,0 0 1 0 0,1 0-1 0 0,-1 0 1 0 0,0 0-1 0 0,1 0-3 0 0,0 0 5 0 0,-1 0 0 0 0,1 0 0 0 0,0 0 0 0 0,-1 0-1 0 0,1 0 1 0 0,0 0 0 0 0,-1-1 0 0 0,1 1 0 0 0,0 0 0 0 0,-1 0-1 0 0,1-1 1 0 0,-1 1 0 0 0,1-1 0 0 0,0 1 0 0 0,-1 0 0 0 0,1-1-1 0 0,-1 1 1 0 0,1-1 0 0 0,-1 1 0 0 0,0-1 0 0 0,1 1 0 0 0,-1-1-5 0 0,8-16 74 0 0,-3 5-61 0 0,-3 8-15 0 0,7-13 11 0 0,2 2 37 0 0,-6 9-45 0 0,-1 0 1 0 0,1 0 0 0 0,-1-1-1 0 0,-1 0 1 0 0,1 0 0 0 0,-1-1-2 0 0,3-5 1 0 0,10-11-1 0 0,-6 12 0 0 0,1 4 0 0 0,-10 8-5 0 0,0 1 1 0 0,0 0 0 0 0,0 0 0 0 0,0 0-1 0 0,0 0 1 0 0,0 0 0 0 0,-1 0 0 0 0,1 0-1 0 0,0 0 1 0 0,0 0 0 0 0,-1 0 0 0 0,1 0-1 0 0,0 1 1 0 0,-1-1 0 0 0,1 0 0 0 0,-1 0 0 0 0,1 2 4 0 0,-1 38-31 0 0,0 1 107 0 0,0-21 14 0 0,0 1 41 0 0,0-1 45 0 0,0 0 51 0 0,0-19-222 0 0,0-1 0 0 0,0 0 1 0 0,0 1-1 0 0,0-1 0 0 0,1 0 0 0 0,-1 1 0 0 0,1-1 1 0 0,-1 0-1 0 0,1 1 0 0 0,-1-1 0 0 0,1 0 1 0 0,0 0-1 0 0,0 0-5 0 0,-1 1 4 0 0,1-1-1 0 0,0 0 1 0 0,-1 0 0 0 0,1 0 0 0 0,-1 1 0 0 0,1-1-1 0 0,-1 0 1 0 0,1 1 0 0 0,-1-1 0 0 0,0 0 0 0 0,0 1-1 0 0,1-1 1 0 0,-1 0-4 0 0,0 1 2 0 0,0-1 0 0 0,0 0 0 0 0,0 0 0 0 0,0 0 0 0 0,1 1 0 0 0,-1-1 0 0 0,0 0-1 0 0,1 0 1 0 0,-1 0 0 0 0,1 0 0 0 0,-1 0 0 0 0,1 0 0 0 0,0 0-2 0 0,4 10-41 0 0,-4-2 85 0 0,-1-7-77 0 0,0 0-35 0 0,0 0-42 0 0,1 0-51 0 0,-1-1-17 0 0,0 1-47 0 0,0 0-51 0 0,0 0-55 0 0,0-1-61 0 0,0 1-65 0 0,0 0-71 0 0,0-1-74 0 0,0 1-97 0 0,0 0-89 0 0,0 2-1232 0 0,0 4-1150 0 0</inkml:trace>
  <inkml:trace contextRef="#ctx0" brushRef="#br0" timeOffset="-667.1304">2161 469 9312 0 0,'-2'0'268'0'0,"-3"0"-69"0"0,-8 0 9 0 0,8 0-91 0 0,0 0 63 0 0,1 0 89 0 0,2 0 398 0 0,0 2 33 0 0,-4 3-286 0 0,-2-2-56 0 0,-1-1-65 0 0,-2-2-72 0 0,11 0-210 0 0,-1 0-1 0 0,1 0 1 0 0,-1 0-1 0 0,1 0 1 0 0,0 0-1 0 0,-1 0 1 0 0,1 0-1 0 0,-1 0 0 0 0,1 0 1 0 0,0 0-1 0 0,-1 0 1 0 0,1 0-1 0 0,0 0 1 0 0,-1 0-1 0 0,1 0 1 0 0,-1 0-1 0 0,1 0 1 0 0,0 1-1 0 0,-1-1 1 0 0,1 0-1 0 0,0 0 0 0 0,-1 1 1 0 0,1-1-1 0 0,0 0 1 0 0,-1 0-1 0 0,1 1 1 0 0,0-1-1 0 0,0 0 1 0 0,-1 1-1 0 0,1-1 1 0 0,0 0-1 0 0,0 1 1 0 0,0-1-1 0 0,0 0 0 0 0,-1 1 1 0 0,1-1-1 0 0,0 0 1 0 0,0 1-1 0 0,0-1 1 0 0,0 1-1 0 0,0-1 1 0 0,0 0-1 0 0,0 1 1 0 0,0-1-1 0 0,0 1 1 0 0,0-1-11 0 0,0 0 3 0 0,0 0 1 0 0,0 0-1 0 0,0 0 1 0 0,0 0-1 0 0,0 1 1 0 0,0-1-1 0 0,0 0 1 0 0,0 0-1 0 0,0 0 1 0 0,0 0-1 0 0,0 0 1 0 0,0 0-1 0 0,0 0 1 0 0,0 0-1 0 0,0 0 1 0 0,0 0-1 0 0,0 0 1 0 0,0 0-1 0 0,0 0 1 0 0,0 0-1 0 0,0 1 1 0 0,0-1-1 0 0,0 0 1 0 0,0 0-1 0 0,0 0 1 0 0,0 0-1 0 0,0 0 1 0 0,0 0-1 0 0,0 0 1 0 0,0 0-1 0 0,0 0 1 0 0,0 0-1 0 0,-1 0 1 0 0,1 0-1 0 0,0 0 1 0 0,0 0-1 0 0,0 0 1 0 0,0 0-1 0 0,0 0 1 0 0,0 0-1 0 0,0 0 1 0 0,0 0-1 0 0,0 0 1 0 0,0 0-1 0 0,0 0 1 0 0,0 0-1 0 0,0 0 1 0 0,0 0 0 0 0,0 0-1 0 0,-1 0 1 0 0,1 0-1 0 0,0 0 1 0 0,0 0-1 0 0,0 0 1 0 0,0 0-1 0 0,0 0 1 0 0,0 0-4 0 0,-1 0 12 0 0,1 0 0 0 0,-1 0 1 0 0,1 0-1 0 0,-1 0 0 0 0,1 1 1 0 0,-1-1-1 0 0,1 0 1 0 0,0 0-1 0 0,-1 0 0 0 0,1 1 1 0 0,-1-1-1 0 0,1 0 0 0 0,-1 0 1 0 0,1 1-1 0 0,0-1 1 0 0,-1 0-1 0 0,1 1 0 0 0,-1-1 1 0 0,1 0-1 0 0,0 1 0 0 0,0-1 1 0 0,-1 1-1 0 0,1-1-12 0 0,0 1 12 0 0,-1-1-1 0 0,1 0 1 0 0,0 1-1 0 0,-1-1 1 0 0,1 1-1 0 0,0-1 1 0 0,-1 0-1 0 0,1 1 1 0 0,0-1-1 0 0,-1 0 1 0 0,1 1-1 0 0,-1-1 1 0 0,1 0-1 0 0,-1 0 1 0 0,1 0-1 0 0,0 1 1 0 0,-1-1-1 0 0,1 0 1 0 0,-1 0-1 0 0,1 0 1 0 0,-1 0-1 0 0,1 0 1 0 0,-1 0-12 0 0,-1 1 121 0 0,2 2-64 0 0,0 5-18 0 0,0-8-21 0 0,-2 10 43 0 0,-1-9 8 0 0,2-1-14 0 0,5 3-32 0 0,0 5-13 0 0,4-4 33 0 0,-7-1-35 0 0,0 0-6 0 0,11 3-1 0 0,-6-2-1 0 0,-5-3 0 0 0,0 0 0 0 0,0-1 0 0 0,0 1 0 0 0,1-1 0 0 0,-1 1 0 0 0,0-1 0 0 0,0 1 0 0 0,0-1 0 0 0,1 1 0 0 0,-1-1 0 0 0,0 0 0 0 0,0 0 0 0 0,1 0 0 0 0,-1 0 0 0 0,9 2 0 0 0,-7 3 2 0 0,-2-4 0 0 0,-1-1 0 0 0,0 0-1 0 0,0 1 1 0 0,0-1-1 0 0,1 0 1 0 0,-1 1 0 0 0,0-1-1 0 0,0 0 1 0 0,1 1-1 0 0,-1-1 1 0 0,0 0-1 0 0,1 0 1 0 0,-1 0 0 0 0,0 1-1 0 0,0-1 1 0 0,1 0-1 0 0,-1 0 1 0 0,1 0-1 0 0,-1 0 1 0 0,0 1 0 0 0,1-1-1 0 0,-1 0 1 0 0,0 0-1 0 0,1 0 1 0 0,-1 0-1 0 0,1 0 1 0 0,-1 0 0 0 0,0 0-1 0 0,1 0 1 0 0,-1 0-1 0 0,0 0 1 0 0,1-1-2 0 0,11 1 11 0 0,0-2-11 0 0,-9 1-2 0 0,16-10 57 0 0,-15 3-30 0 0,1 5 17 0 0,-4 3-41 0 0,-1-1 1 0 0,0 1-1 0 0,1 0 1 0 0,-1 0 0 0 0,0 0-1 0 0,0 0 1 0 0,1-1-1 0 0,-1 1 1 0 0,0 0-1 0 0,0 0 1 0 0,1 0-1 0 0,-1-1 1 0 0,0 1-1 0 0,0 0 1 0 0,0 0-1 0 0,1-1 1 0 0,-1 1 0 0 0,0 0-1 0 0,0-1 1 0 0,0 1-1 0 0,0 0 1 0 0,0-1-1 0 0,0 1 1 0 0,0 0-1 0 0,0-1 1 0 0,0 1-1 0 0,0 0 1 0 0,0-1-1 0 0,0 1 1 0 0,0 0 0 0 0,0-1-2 0 0,2-3 64 0 0,6-4-32 0 0,-5 3 45 0 0,-3-2-73 0 0,-1 5 8 0 0,-1-8 52 0 0,-1 9-41 0 0,1 0-4 0 0,-5-11 6 0 0,7 11-27 0 0,-1 0 1 0 0,1 0 0 0 0,-1 1-1 0 0,0-1 1 0 0,1 0 0 0 0,-1 0-1 0 0,0 1 1 0 0,0-1 0 0 0,1 0-1 0 0,-1 1 1 0 0,0-1 0 0 0,-1 0 1 0 0,-22-3-192 0 0,21 1 153 0 0,0 0 25 0 0,1 1-25 0 0,0 1-26 0 0,0 0-40 0 0,2 1 0 0 0,0 0-96 0 0,-1 0-18 0 0,-1 0 51 0 0,1 0 45 0 0,0 0 39 0 0,0 0 20 0 0,-1 0 72 0 0,-1 0 223 0 0,2 0-188 0 0,0 0-68 0 0,0 0-42 0 0,1 0-54 0 0,-1 0-60 0 0,0 0-41 0 0,0 0-61 0 0,0 0-70 0 0,0 0-75 0 0,0 0-82 0 0,0 0-88 0 0,0 0-94 0 0,-1 0-102 0 0,2 0-899 0 0,0 0-956 0 0</inkml:trace>
  <inkml:trace contextRef="#ctx0" brushRef="#br0" timeOffset="-2396.3144">303 374 6352 0 0,'0'0'184'0'0,"-2"-2"-6"0"0,2 1-112 0 0,-1 0-48 0 0,-1-1-105 0 0,1 1 75 0 0,0 1 39 0 0,1-1 36 0 0,-1 0 53 0 0,0 0 63 0 0,0 0 72 0 0,-1 0 84 0 0,2 1 29 0 0,0 0-57 0 0,0-1-53 0 0,0 1-49 0 0,0 0-44 0 0,0 0-41 0 0,0-1 13 0 0,0 0-113 0 0,0 1-79 0 0,0-3-315 0 0,0 2 328 0 0,0 0 35 0 0,0 1 47 0 0,0-1 59 0 0,0 1 70 0 0,1-1 80 0 0,-1 1 101 0 0,0-1 107 0 0,0 1 119 0 0,0 0-237 0 0,0-1 33 0 0,0 1 37 0 0,1 0 37 0 0,-1 0 38 0 0,0 0 41 0 0,0 0 41 0 0,0 0 44 0 0,0 0 44 0 0,0 0 46 0 0,1 0-682 0 0,-1 0-1 0 0,0 0 1 0 0,1 0-1 0 0,-1 0 1 0 0,0 0 0 0 0,1 0-1 0 0,-1 0 1 0 0,0 0 0 0 0,1 1-1 0 0,-1-1 1 0 0,0 0 0 0 0,0 0-1 0 0,1 0 1 0 0,-1 0 0 0 0,0 1-1 0 0,0-1 1 0 0,1 0 0 0 0,-1 0-1 0 0,0 1 1 0 0,0-1-1 0 0,0 0 1 0 0,1 1 0 0 0,-1-1-1 0 0,0 0 1 0 0,0 0-14 0 0,3 13 439 0 0,-2 22 494 0 0,-1-26-715 0 0,0 0-33 0 0,0-2-42 0 0,1-2-52 0 0,4 7 133 0 0,-2-3-37 0 0,-1 8 49 0 0,-3 13 228 0 0,0-10-240 0 0,1 1-45 0 0,1-2-43 0 0,2-1-42 0 0,0-8-34 0 0,-1-3-33 0 0,0 1 1 0 0,-1-1-1 0 0,0 1 1 0 0,0-1 0 0 0,-1 7-28 0 0,0 6 25 0 0,0 31 25 0 0,0-25 5 0 0,0 9 44 0 0,-1-15-2 0 0,-5-8-77 0 0,2-4 16 0 0,3 2 56 0 0,-1-1-38 0 0,1-9-51 0 0,1 0-1 0 0,0 0 1 0 0,0 0 0 0 0,0 1-1 0 0,0-1 1 0 0,0 0 0 0 0,0 0-1 0 0,-1 0 1 0 0,1 1-1 0 0,0-1 1 0 0,0 0 0 0 0,0 0-1 0 0,-1 0 1 0 0,1 0 0 0 0,0 0-1 0 0,0 0 1 0 0,-1 0-1 0 0,1 1 1 0 0,0-1 0 0 0,0 0-1 0 0,0 0 1 0 0,-1 0 0 0 0,1 0-1 0 0,0 0 1 0 0,0 0 0 0 0,-1 0-3 0 0,-5-4 123 0 0,-2-6-113 0 0,7 6-4 0 0,0 0 0 0 0,0 0 0 0 0,1 0-1 0 0,-1-1 1 0 0,1 1 0 0 0,0 0 0 0 0,0 0-1 0 0,1 0 1 0 0,-1-3-6 0 0,1-9 23 0 0,-1 13-19 0 0,0 1 1 0 0,1-1-1 0 0,-1 0 1 0 0,0 1-1 0 0,1-1 1 0 0,0 0-1 0 0,-1 1 0 0 0,1-1 1 0 0,0 1-1 0 0,1-1 1 0 0,-1 1-1 0 0,0-1-4 0 0,0 1 0 0 0,0-1 0 0 0,0 0 0 0 0,0 0 0 0 0,-1 0 0 0 0,1 0 0 0 0,-1 0 0 0 0,0 0 0 0 0,0 0 0 0 0,0 0 0 0 0,0 0 0 0 0,-1-2 0 0 0,0-10 0 0 0,1 7 0 0 0,-1 4 0 0 0,1 1 0 0 0,0-1 0 0 0,0 0 0 0 0,0 1 0 0 0,0-1 0 0 0,1 0 0 0 0,-1 1 0 0 0,1-1 0 0 0,0-1 0 0 0,1 2 0 0 0,-1 1 0 0 0,0 0 0 0 0,0-1 0 0 0,0 1 0 0 0,0-1 0 0 0,0 0 0 0 0,0 1 0 0 0,-1-1 0 0 0,1 0 0 0 0,-1 1 0 0 0,0-1 0 0 0,0 0 0 0 0,0 0 0 0 0,0 2 0 0 0,1 0 0 0 0,-1 0 0 0 0,0 0 0 0 0,0-1 0 0 0,0 1 0 0 0,1 0 0 0 0,-1 0 0 0 0,1 0 0 0 0,-1 0 0 0 0,1 0 0 0 0,-1 0 0 0 0,1 0 0 0 0,0-1 0 0 0,3-8 0 0 0,8-24 0 0 0,-10 31 0 0 0,-1 0 0 0 0,1 0 0 0 0,-1 0 0 0 0,0-1 0 0 0,0 1 0 0 0,-1-2 0 0 0,1 2 0 0 0,0-1 0 0 0,0 1 0 0 0,0 0 0 0 0,0 0 0 0 0,0-1 0 0 0,2 0 0 0 0,17-30 0 0 0,-16 22 0 0 0,4 6 0 0 0,-4-10 0 0 0,2 11-4 0 0,-2 4-4 0 0,8-7-40 0 0,-2 6 26 0 0,-3 1-1 0 0,-7 1 9 0 0,19 11-3 0 0,-18-11 17 0 0,1 1 0 0 0,-1 0 0 0 0,0-1 0 0 0,1 1 0 0 0,-1 0 0 0 0,0 0 0 0 0,0 0 0 0 0,0 0 0 0 0,0 0 0 0 0,0 0 0 0 0,0 0 0 0 0,0 0 0 0 0,0 0 0 0 0,0 0 0 0 0,0 1 0 0 0,0-1 0 0 0,-1 0 0 0 0,1 1 0 0 0,0-1 0 0 0,-1 0 0 0 0,1 2 0 0 0,1 11 0 0 0,0-2 0 0 0,2-6 0 0 0,-4-5 0 0 0,1 0 0 0 0,0 0 0 0 0,-1 0 0 0 0,1 1 0 0 0,0-1 0 0 0,-1 0 0 0 0,0 0 0 0 0,1 0 0 0 0,-1 1 0 0 0,0-1 0 0 0,1 0 0 0 0,-1 0 0 0 0,0 1 0 0 0,0-1 0 0 0,2 11 0 0 0,18 24 0 0 0,-18-24 0 0 0,0 0 0 0 0,6 0 0 0 0,-6 0 0 0 0,-2-2 11 0 0,0-9-10 0 0,0-1 0 0 0,0 0 0 0 0,0 0 0 0 0,0 0-1 0 0,1 0 1 0 0,-1 1 0 0 0,0-1 0 0 0,0 0 0 0 0,0 0 0 0 0,0 0 0 0 0,0 0 0 0 0,0 0 0 0 0,1 0-1 0 0,-1 0 1 0 0,0 1 0 0 0,0-1 0 0 0,0 0 0 0 0,0 0 0 0 0,0 0 0 0 0,1 0 0 0 0,-1 0 0 0 0,0 0-1 0 0,0 0 1 0 0,0 0 0 0 0,1 0 0 0 0,-1 0 0 0 0,0 0 0 0 0,0 0 0 0 0,0 0 0 0 0,0 0 0 0 0,1 0-1 0 0,-1 0 1 0 0,0 0 0 0 0,0 0 0 0 0,0 0 0 0 0,0 0 0 0 0,1 0 0 0 0,-1-1 0 0 0,0 1-1 0 0,6-2 18 0 0,16-10 36 0 0,-18 8-42 0 0,6-4-14 0 0,-8 6 2 0 0,1 0 0 0 0,-1 0 0 0 0,-1 0 0 0 0,1-1 0 0 0,0 1 0 0 0,0-1 0 0 0,-1 1 0 0 0,1-1 0 0 0,-1 1 0 0 0,1-4 0 0 0,0 1 0 0 0,38-79 0 0 0,-30 72 0 0 0,-9 11 0 0 0,0 0 0 0 0,0 0 0 0 0,0 0 0 0 0,0 0 0 0 0,0 0 0 0 0,0 0 0 0 0,0 0 0 0 0,-1-1 0 0 0,1 1 0 0 0,0 0 0 0 0,-1 0 0 0 0,1 0 0 0 0,-1-1 0 0 0,0 1 0 0 0,1 0 0 0 0,-1-1 0 0 0,0 1 0 0 0,0 0 0 0 0,0-1 0 0 0,1 1 0 0 0,-1-1 0 0 0,0 1 0 0 0,0 0 0 0 0,0-1 0 0 0,1 1 0 0 0,-1 0 0 0 0,1-1 0 0 0,-1 1 0 0 0,1 0 0 0 0,-1 0 0 0 0,1-1 0 0 0,0 1 0 0 0,0 0 0 0 0,0 0 0 0 0,-1 0 0 0 0,1 0 0 0 0,0 0 0 0 0,0 0 0 0 0,1 0 0 0 0,8-11 0 0 0,-9 9 0 0 0,0 0 0 0 0,1 0 0 0 0,0 1 0 0 0,0-1 0 0 0,0 1 0 0 0,0-1 0 0 0,2 0 0 0 0,4 1-10 0 0,-4 4-33 0 0,16 10 32 0 0,-16-2 11 0 0,16 24 0 0 0,-13-17 0 0 0,-6-16 0 0 0,0 1 0 0 0,0-1 0 0 0,0 1 0 0 0,-1 0 0 0 0,1-1 0 0 0,-1 1 0 0 0,1 0 0 0 0,-1-1 0 0 0,0 1 0 0 0,1 0 0 0 0,-1 1 0 0 0,0-2 0 0 0,0 0 0 0 0,0 1 0 0 0,0-1-1 0 0,0 0 1 0 0,1 0 0 0 0,-1 0 0 0 0,1 1 0 0 0,-1-1-1 0 0,0 0 1 0 0,1 0 0 0 0,0 0 0 0 0,-1 0-1 0 0,1 0 1 0 0,4 9 18 0 0,-4-5-20 0 0,-1 1 36 0 0,1 14 144 0 0,-1-17-155 0 0,0-1-9 0 0,1 0 1 0 0,-1 0-1 0 0,1 0 0 0 0,-1 0 0 0 0,1 0 0 0 0,0 0 0 0 0,0-1 0 0 0,0 2-14 0 0,6 12 71 0 0,-7-14-67 0 0,0 0 0 0 0,0-1 0 0 0,0 1 0 0 0,0-1-1 0 0,0 1 1 0 0,0-1 0 0 0,0 1 0 0 0,0-1 0 0 0,0 1 0 0 0,0 0-1 0 0,0-1 1 0 0,0 1 0 0 0,0-1 0 0 0,0 1 0 0 0,-1-1 0 0 0,1 1-1 0 0,0-1 1 0 0,0 1 0 0 0,-1-1 0 0 0,1 1 0 0 0,0-1 0 0 0,-1 1-1 0 0,1-1-3 0 0,-8 4 54 0 0,6 6-33 0 0,2 0 6 0 0,0-8-103 0 0,0-2-55 0 0,0 0-12 0 0,0 0 46 0 0,0 0 0 0 0,0 0-101 0 0,1 0 43 0 0,0 0-54 0 0,2 0 93 0 0,2 0-10 0 0,-5 0 18 0 0,1 0-342 0 0,0 0 39 0 0,0 0 37 0 0,0 0 33 0 0,0 0-224 0 0,1 0 85 0 0,-1 0 19 0 0,1 0-658 0 0,-1 0 597 0 0,1-1-28 0 0,-2 1 233 0 0,1-1-33 0 0,4-2-2009 0 0,2-4-1331 0 0</inkml:trace>
  <inkml:trace contextRef="#ctx0" brushRef="#br0" timeOffset="-2051.5022">975 386 7104 0 0,'0'0'208'0'0,"-2"2"-10"0"0,-6 8-156 0 0,8-10-24 0 0,0 1 33 0 0,0 0 140 0 0,0 1 62 0 0,-1 0 56 0 0,-1 3 863 0 0,1-4-712 0 0,-1-1-38 0 0,-1 1-58 0 0,2 1-51 0 0,-1-1-43 0 0,1 2 7 0 0,1 0-38 0 0,-1 5 375 0 0,1-6-479 0 0,0 1 291 0 0,-2 0 132 0 0,-3 2-37 0 0,0-2-141 0 0,0-2-22 0 0,0 0 53 0 0,5-1-108 0 0,-1 1-58 0 0,1-1-51 0 0,0 1-45 0 0,-1 0-40 0 0,1 0-32 0 0,0 1 1 0 0,0 2-19 0 0,0-4-5 0 0,0 0 39 0 0,0 2 160 0 0,0 0-59 0 0,0-1-52 0 0,0 1-42 0 0,0-1-1 0 0,0 1-24 0 0,0-1-27 0 0,0 0 41 0 0,0 1 194 0 0,0-2-126 0 0,0 0-40 0 0,0 0 5 0 0,0 1 30 0 0,0 3-86 0 0,1 1-27 0 0,-2-4 13 0 0,1 0 38 0 0,2 1-26 0 0,8 6-42 0 0,2 0 68 0 0,-8-4-61 0 0,-4-4-29 0 0,0 0 0 0 0,0 1 0 0 0,1-1 0 0 0,-1 0 1 0 0,0 0-1 0 0,0 0 0 0 0,1 1 0 0 0,-1-1 0 0 0,0 0 1 0 0,0 0-1 0 0,1 0 0 0 0,-1 0 0 0 0,0 0 0 0 0,0 1 0 0 0,1-1 1 0 0,-1 0-1 0 0,0 0 0 0 0,1 0 0 0 0,-1 0 0 0 0,0 0 1 0 0,0 0-1 0 0,1 0 0 0 0,-1 0 0 0 0,0 0 0 0 0,1 0 0 0 0,-1 0 1 0 0,0 0-1 0 0,1 0 0 0 0,-1-1 0 0 0,0 1 0 0 0,0 0 0 0 0,4 0 0 0 0,-2 1 0 0 0,6 8 0 0 0,-5-8 2 0 0,0 0-1 0 0,1 0 0 0 0,-1-1 1 0 0,0 1-1 0 0,0-1 0 0 0,0 0 1 0 0,0 0-1 0 0,0 0 0 0 0,0-1 1 0 0,2 1-2 0 0,6-1 46 0 0,-7 2-36 0 0,-3-2-12 0 0,4-2 17 0 0,9-4 38 0 0,4-1 12 0 0,0 0-12 0 0,-6-2-43 0 0,-8 6-5 0 0,-3 3 0 0 0,0 0 1 0 0,0 0-1 0 0,0 0 0 0 0,0-1 0 0 0,0 1 0 0 0,0 0 0 0 0,-1-1 0 0 0,1 1 0 0 0,0 0 0 0 0,-1-2-5 0 0,9-14 8 0 0,-5 9-8 0 0,4-8 11 0 0,-6 4 32 0 0,0-13-31 0 0,3 18-20 0 0,-2 5 0 0 0,-3 2 7 0 0,0 0-1 0 0,0 0 1 0 0,0 0 0 0 0,0 0 0 0 0,0 0-1 0 0,1 0 1 0 0,-1-1 0 0 0,0 1 0 0 0,0 0 0 0 0,0 0-1 0 0,0 0 1 0 0,0 0 0 0 0,0 0 0 0 0,0 0-1 0 0,0 0 1 0 0,0 0 0 0 0,0 0 0 0 0,0 0 0 0 0,0 0-1 0 0,0 0 1 0 0,0-1 0 0 0,0 1 0 0 0,0 0 0 0 0,0 0-1 0 0,0 0 1 0 0,0 0 0 0 0,0 0 0 0 0,1 0-1 0 0,-1 0 1 0 0,-1 0 0 0 0,1 0 0 0 0,0-1 0 0 0,0 1-1 0 0,0 0 1 0 0,0 0 0 0 0,0 0 0 0 0,0 0 0 0 0,0 0-1 0 0,0 0 1 0 0,0 0 0 0 0,0 0 0 0 0,0 0-1 0 0,0 0 1 0 0,0-1 0 0 0,0 1 0 0 0,0 0 0 0 0,0 0-1 0 0,0 0 1 0 0,0 0 0 0 0,0 0 0 0 0,0 0-1 0 0,-1 0 1 0 0,1 0 0 0 0,0 0 0 0 0,0 0 0 0 0,0 0-1 0 0,0 0 2 0 0,-8-8-76 0 0,6 5-23 0 0,1 0 52 0 0,2-3 9 0 0,-1 6 24 0 0,0-2-76 0 0,0 2 0 0 0,0 0-5 0 0,0 0 19 0 0,0 2-11 0 0,0 8 67 0 0,0 20-61 0 0,0 36 82 0 0,0-65 2 0 0,0 1 0 0 0,0-1 0 0 0,1 1 0 0 0,-1-1-1 0 0,0 0 1 0 0,1 1 0 0 0,-1-1 0 0 0,1 0-1 0 0,-1 0 1 0 0,1 1 0 0 0,-1-1 0 0 0,1 0 0 0 0,0 0-3 0 0,0 0 8 0 0,0 0 0 0 0,-1 1 0 0 0,1-1 0 0 0,-1 0 1 0 0,1 0-1 0 0,-1 1 0 0 0,1-1 0 0 0,-1 0 0 0 0,0 1 1 0 0,1-1-1 0 0,-1 0 0 0 0,0 1 0 0 0,0-1-8 0 0,0 0 11 0 0,0 1 0 0 0,0-1-1 0 0,0 0 1 0 0,1 0 0 0 0,-1 0-1 0 0,0 1 1 0 0,1-1 0 0 0,-1 0-1 0 0,1 0 1 0 0,-1 0 0 0 0,1 0 0 0 0,-1 0-1 0 0,1 0-10 0 0,4 9 78 0 0,-4 3-5 0 0,-1 0 10 0 0,3-5 16 0 0,-1-5-57 0 0,-1 0 0 0 0,0 0 0 0 0,0-1 0 0 0,0 1-1 0 0,0 0 1 0 0,0 0 0 0 0,0 0 0 0 0,-1 0 0 0 0,1 0 0 0 0,-1 2-42 0 0,1 10 205 0 0,5-1-43 0 0,-3-6-69 0 0,4 9 183 0 0,-3-5-111 0 0,-1 9 28 0 0,-3 9 59 0 0,0 0-47 0 0,0 5-5 0 0,0 12 37 0 0,0-45-171 0 0,0 0 1 0 0,0 6-40 0 0,0-6 39 0 0,0-2 14 0 0,-2 0-13 0 0,2 0-59 0 0,-7 1 3 0 0,2-4 63 0 0,-3-5 6 0 0,8 8-76 0 0,-1-1-1 0 0,1 1 0 0 0,0 0 0 0 0,0-1 0 0 0,-1 1 0 0 0,1-1 1 0 0,0 1-1 0 0,0-1 0 0 0,0 1 0 0 0,-1-1 0 0 0,1 1 0 0 0,0-1 1 0 0,0 1-1 0 0,0-1 0 0 0,0 1 0 0 0,0-1 0 0 0,0 1 1 0 0,0-1-1 0 0,0 1 0 0 0,0-1 0 0 0,0 1 0 0 0,0-1 0 0 0,1 1 1 0 0,-1-1-4 0 0,0-1 3 0 0,0-108 61 0 0,3 92-69 0 0,9-13-150 0 0,-5 12 51 0 0,-2 7-25 0 0,-1 4-97 0 0,-1 2 9 0 0,5-7-566 0 0,-4 9 366 0 0,0-4-37 0 0,-1 4 139 0 0,4-1-89 0 0,-4 4 205 0 0,-2 0 33 0 0,1 0-32 0 0,0 0-43 0 0,-1 0-48 0 0,1-1-59 0 0,-1 1-66 0 0,-1-1-74 0 0,0-1-83 0 0,0 3 150 0 0,0-1-53 0 0,0 1-48 0 0,0 0-42 0 0,0 0-160 0 0,0-1-40 0 0,0 1-194 0 0,0 0-523 0 0</inkml:trace>
  <inkml:trace contextRef="#ctx0" brushRef="#br0" timeOffset="16651.3389">14471 240 8352 0 0,'0'0'190'0'0,"0"0"28"0"0,0 0 7 0 0,0 0-71 0 0,0-2-5 0 0,0 1-83 0 0,0 0 62 0 0,-1-1 54 0 0,1 1 48 0 0,-1-1 95 0 0,0 0 43 0 0,-2-4 859 0 0,1 2-484 0 0,1 2-313 0 0,0 0-134 0 0,0 0-74 0 0,1 0-104 0 0,-1 0-70 0 0,1 1-80 0 0,0-1-87 0 0,0 0 791 0 0,0 2 5 0 0,0 0 23 0 0,0 0 11 0 0,0 0 0 0 0,0 0-17 0 0,0 0-80 0 0,-2-2-35 0 0,-6-6-10 0 0,8 8-559 0 0,0 0-1 0 0,0 0 0 0 0,0 0 1 0 0,0 0-1 0 0,0 0 0 0 0,0 0 1 0 0,0 0-1 0 0,0 0 0 0 0,-1-1 1 0 0,1 1-1 0 0,0 0 0 0 0,0 0 1 0 0,0 0-1 0 0,0 0 0 0 0,0 0 1 0 0,0 0-1 0 0,0 0 0 0 0,0 0 1 0 0,0 0-1 0 0,0 0 0 0 0,0 0 1 0 0,-1 0-1 0 0,1 0 0 0 0,0 0 1 0 0,0 0-1 0 0,0 0 0 0 0,0 0 1 0 0,0 0-1 0 0,0 0 0 0 0,0 0 1 0 0,0 0-1 0 0,0 0 0 0 0,-1 0 1 0 0,1 0-1 0 0,0 0 0 0 0,0 0 1 0 0,0 0-1 0 0,0 0 0 0 0,0 0 1 0 0,0 0-1 0 0,0 0 0 0 0,0 0 1 0 0,0 0-1 0 0,0 0 0 0 0,0 0 1 0 0,-1 0-1 0 0,1 0 0 0 0,0 0 1 0 0,0 1-1 0 0,0-1 0 0 0,0 0 1 0 0,0 0-1 0 0,0 0 0 0 0,0 0 1 0 0,0 0-1 0 0,0 0 0 0 0,0 0-9 0 0,-8 8 383 0 0,6-6-160 0 0,0-1-77 0 0,0 0-48 0 0,0-2-46 0 0,-1 1-19 0 0,2 1 44 0 0,-3 7 214 0 0,-1-4-136 0 0,5-4-140 0 0,-1 1-1 0 0,0-1 1 0 0,1 1 0 0 0,-1-1 0 0 0,1 1 0 0 0,-1-1 0 0 0,1 1 0 0 0,0 0 0 0 0,-1-1-1 0 0,1 1 1 0 0,-1-1 0 0 0,1 1 0 0 0,0 0 0 0 0,0 0 0 0 0,-1-1 0 0 0,1 1 0 0 0,0 0-1 0 0,0-1 1 0 0,0 1-15 0 0,-4 7 89 0 0,1 0-35 0 0,1-2 26 0 0,1 0 44 0 0,1 0 71 0 0,-2-2-65 0 0,0 0-103 0 0,-4 12 92 0 0,4-2-11 0 0,2 9 65 0 0,-1-9-126 0 0,1-8-46 0 0,0-1 0 0 0,0 1 0 0 0,0-1 0 0 0,0 0 0 0 0,1 1 0 0 0,1 3-1 0 0,3-3 0 0 0,-4-6 0 0 0,-1 0 0 0 0,0 0 0 0 0,1 1 0 0 0,-1-1 0 0 0,0 0 0 0 0,0 0 0 0 0,1 1 0 0 0,-1-1 0 0 0,0 0 0 0 0,0 1 0 0 0,1-1 0 0 0,-1 0 0 0 0,0 1 0 0 0,0-1 0 0 0,0 0 0 0 0,1 1 0 0 0,-1-1 0 0 0,0 1 0 0 0,0-1 0 0 0,0 0 0 0 0,0 1 0 0 0,0-1 0 0 0,0 0 0 0 0,0 1 0 0 0,0-1 0 0 0,0 1 0 0 0,0-1 0 0 0,0 0 0 0 0,0 1 0 0 0,0 0 0 0 0,0 0 0 0 0,0 1 0 0 0,0-1 0 0 0,1 0 0 0 0,-1 0 0 0 0,0 1 0 0 0,1-1 0 0 0,-1 0 0 0 0,1 0 0 0 0,-1 0 0 0 0,1 0 0 0 0,-1 1 0 0 0,1-1 0 0 0,0 0 0 0 0,3 5 0 0 0,-1 0 0 0 0,-3-4 0 0 0,1 0 0 0 0,0-1 0 0 0,0 0 0 0 0,0 1 0 0 0,0-1 0 0 0,1 1 0 0 0,-1-1 0 0 0,0 0 0 0 0,1 0 0 0 0,0 1 0 0 0,6 0 11 0 0,-4 0 32 0 0,6 6-33 0 0,-7-6-10 0 0,1-2 0 0 0,13 0 0 0 0,7 0 0 0 0,-14-2-18 0 0,-8-6-74 0 0,-2 8 90 0 0,0 0 0 0 0,0 0 0 0 0,0 0 0 0 0,0 0 0 0 0,0 0 1 0 0,0 0-1 0 0,0 0 0 0 0,0-1 0 0 0,0 1 0 0 0,0 0 0 0 0,0 0 0 0 0,0 0 1 0 0,0 0-1 0 0,0 0 0 0 0,0 0 0 0 0,0 0 0 0 0,0 0 0 0 0,0 0 1 0 0,0 0-1 0 0,0 0 0 0 0,0 0 0 0 0,0 0 0 0 0,0 0 0 0 0,0 0 0 0 0,0-1 1 0 0,0 1-1 0 0,0 0 0 0 0,0 0 0 0 0,0 0 0 0 0,0 0 0 0 0,0 0 1 0 0,1 0-1 0 0,-1 0 0 0 0,0 0 0 0 0,0 0 0 0 0,0 0 0 0 0,0 0 0 0 0,0 0 1 0 0,0 0-1 0 0,0 0 0 0 0,0 0 0 0 0,0 0 0 0 0,0 0 0 0 0,0 0 1 0 0,0 0-1 0 0,0 0 0 0 0,0 0 0 0 0,0 0 0 0 0,1 0 0 0 0,-1 0 0 0 0,0 0 1 0 0,0 0-1 0 0,0 0 0 0 0,0 0 0 0 0,0 0 0 0 0,0 0 0 0 0,0 0 2 0 0,0 0-3 0 0,1 0 0 0 0,-1 0 0 0 0,0 0 0 0 0,1 0-1 0 0,-1 0 1 0 0,0 0 0 0 0,1 0 0 0 0,-1 0 0 0 0,0 0 0 0 0,1 0-1 0 0,-1 0 1 0 0,0 0 0 0 0,1 0 0 0 0,-1-1 0 0 0,0 1 0 0 0,0 0-1 0 0,1 0 1 0 0,-1 0 0 0 0,0-1 0 0 0,0 1 0 0 0,1 0 0 0 0,-1 0-1 0 0,0 0 1 0 0,0-1 0 0 0,1 1 0 0 0,-1 0 0 0 0,0 0 0 0 0,0-1-1 0 0,0 1 1 0 0,0 0 0 0 0,0-1 3 0 0,4-4-20 0 0,1 1-22 0 0,-4 4 41 0 0,-1 0-1 0 0,0 0 1 0 0,1 0-1 0 0,-1 0 1 0 0,0-1-1 0 0,0 1 1 0 0,1 0-1 0 0,-1 0 1 0 0,0 0 0 0 0,0-1-1 0 0,1 1 1 0 0,-1 0-1 0 0,0 0 1 0 0,0-1-1 0 0,0 1 1 0 0,0 0-1 0 0,1 0 1 0 0,-1-1-1 0 0,0 1 1 0 0,0 0 0 0 0,0-1-1 0 0,0 1 1 0 0,0 0-1 0 0,0-1 1 0 0,0 1-1 0 0,0 0 1 0 0,0-1-1 0 0,0 1 1 0 0,0 0-1 0 0,0-1 1 0 0,0 1 1 0 0,2-4-53 0 0,6-6 27 0 0,-6-2-22 0 0,-2 4 29 0 0,0-14-134 0 0,0 18 148 0 0,0 2-62 0 0,0 2-11 0 0,0 0 6 0 0,0 2 17 0 0,0 8 31 0 0,2 2-29 0 0,4 0 39 0 0,-10 0 14 0 0,7-3-4 0 0,-2-8 6 0 0,0 0 0 0 0,-1 1 1 0 0,1-1-1 0 0,-1 0 0 0 0,1 0 0 0 0,-1 1 0 0 0,1-1 0 0 0,-1 0 1 0 0,0 1-1 0 0,0 0-2 0 0,0-1 15 0 0,0 1 0 0 0,1-1 1 0 0,-1 0-1 0 0,0 1 0 0 0,0-1 1 0 0,1 0-1 0 0,-1 0 0 0 0,1 1 1 0 0,-1-1-1 0 0,1 0 0 0 0,0 0 0 0 0,-1 0 1 0 0,1 0-1 0 0,0 1-15 0 0,2 3 24 0 0,5 5 73 0 0,-8-10-90 0 0,1 1 0 0 0,-1 0 0 0 0,1-1 0 0 0,-1 1 0 0 0,1-1 0 0 0,-1 1 0 0 0,1 0 0 0 0,-1-1 0 0 0,1 1 0 0 0,-1 0 0 0 0,0-1 0 0 0,0 1 0 0 0,1 0 0 0 0,-1-1 1 0 0,0 1-1 0 0,0 0 0 0 0,0 0 0 0 0,0-1 0 0 0,0 1 0 0 0,0 0-7 0 0,0-1 2 0 0,0 1 0 0 0,0-1 0 0 0,0 1 1 0 0,0-1-1 0 0,0 0 0 0 0,0 1 1 0 0,0-1-1 0 0,0 0 0 0 0,0 1 0 0 0,0-1 1 0 0,0 0-1 0 0,0 1 0 0 0,0-1 0 0 0,0 0 1 0 0,0 1-1 0 0,0-1 0 0 0,0 0 1 0 0,0 1-1 0 0,1-1 0 0 0,-1 0 0 0 0,0 1 1 0 0,0-1-1 0 0,0 0 0 0 0,1 1 0 0 0,-1-1 1 0 0,0 0-1 0 0,0 0 0 0 0,1 1 1 0 0,-1-1-1 0 0,0 0 0 0 0,0 0 0 0 0,1 0 1 0 0,-1 1-1 0 0,0-1 0 0 0,1 0 0 0 0,-1 0 1 0 0,0 0-1 0 0,1 0 0 0 0,-1 0 1 0 0,0 0-1 0 0,1 0 0 0 0,-1 0 0 0 0,0 0 1 0 0,1 0-1 0 0,-1 0 0 0 0,1 0 0 0 0,-1 0 1 0 0,0 0-1 0 0,1 0 0 0 0,-1 0 1 0 0,0 0-3 0 0,1 0 4 0 0,0 0-1 0 0,-1 0 1 0 0,1 0 0 0 0,-1 0 0 0 0,1 0 0 0 0,0 0 0 0 0,-1 0 0 0 0,1 0 0 0 0,-1 0 0 0 0,1 0 0 0 0,0 0 0 0 0,-1 1 0 0 0,1-1 0 0 0,-1 0 0 0 0,1 0 0 0 0,-1 1 0 0 0,1-1-1 0 0,-1 0 1 0 0,1 1 0 0 0,-1-1-4 0 0,1 0 2 0 0,-1 1-1 0 0,0-1 1 0 0,0 0 0 0 0,0 0-1 0 0,0 0 1 0 0,1 0-1 0 0,-1 1 1 0 0,0-1 0 0 0,0 0-1 0 0,0 0 1 0 0,0 0-1 0 0,0 1 1 0 0,0-1-1 0 0,0 0 1 0 0,0 0 0 0 0,0 1-1 0 0,0-1 1 0 0,0 0-1 0 0,0 0 1 0 0,0 1 0 0 0,0-1-1 0 0,0 0 1 0 0,0 0-1 0 0,0 1 1 0 0,0-1-1 0 0,0 0-1 0 0,0 0 1 0 0,0 0-1 0 0,0 1 0 0 0,0-1 0 0 0,0 0 0 0 0,0 0 1 0 0,0 0-1 0 0,0 0 0 0 0,0 0 0 0 0,0 0 0 0 0,0 0 0 0 0,0 1 1 0 0,0-1-1 0 0,0 0 0 0 0,0 0 0 0 0,0 0 0 0 0,0 0 0 0 0,0 0 1 0 0,0 0-1 0 0,0 0 0 0 0,0 1 0 0 0,0-1 0 0 0,1 0 1 0 0,-1 0-1 0 0,0 0 0 0 0,0 0 0 0 0,0 0 0 0 0,0 0 0 0 0,0 0 1 0 0,0 0-1 0 0,0 0 0 0 0,0 0 0 0 0,0 0 0 0 0,1 0 1 0 0,-1 1-1 0 0,0-1 0 0 0,0 0 0 0 0,0 0 0 0 0,0 0 0 0 0,0 0 1 0 0,0 0-1 0 0,0 0 0 0 0,1 0 0 0 0,-1 0 0 0 0,0 0 1 0 0,0 0-1 0 0,0 0 0 0 0,0 0 0 0 0,0 0 0 0 0,0 0 0 0 0,0 0 1 0 0,1 0-1 0 0,-1 0 0 0 0,0-1 0 0 0,0 1 0 0 0,10 1 57 0 0,11-1 71 0 0,-9 1-69 0 0,0-1-47 0 0,-2-3 7 0 0,6-5 34 0 0,-13 6-41 0 0,-2 2-10 0 0,-1 0 0 0 0,1 0 0 0 0,-1 0 0 0 0,1-1 0 0 0,-1 1 0 0 0,1 0 0 0 0,-1 0 0 0 0,1-1 0 0 0,-1 1-1 0 0,0 0 1 0 0,1-1 0 0 0,-1 1 0 0 0,1-1 0 0 0,-1 1 0 0 0,0 0 0 0 0,0-1 0 0 0,1 1 0 0 0,-1-1 0 0 0,0 1 0 0 0,0-1 0 0 0,1 1 0 0 0,-1-1-2 0 0,2-3-2 0 0,-2 3 2 0 0,1 0 0 0 0,-1 1 0 0 0,1-1 0 0 0,0 0 0 0 0,-1 0 0 0 0,1 1 0 0 0,0-1 0 0 0,-1 0 0 0 0,1 1 0 0 0,0-1 0 0 0,0 1 0 0 0,0-1 0 0 0,0 1 0 0 0,-1 0 0 0 0,1-1 0 0 0,0 1 0 0 0,0 0 0 0 0,-1 0 0 0 0,1-1 0 0 0,-1 1 0 0 0,1 0 0 0 0,-1-1 0 0 0,1 1 0 0 0,-1 0 0 0 0,1-1 0 0 0,-1 1 0 0 0,1-1 0 0 0,-1 1 0 0 0,1 0 0 0 0,-1-1 0 0 0,0 1 0 0 0,1-1 0 0 0,-1 1 0 0 0,0-1 0 0 0,0 0 0 0 0,1 1 0 0 0,-1-1 0 0 0,0 1 0 0 0,0-1 0 0 0,0 1 0 0 0,1-1 0 0 0,-1 0 0 0 0,0 1 0 0 0,0-1 0 0 0,0 0 0 0 0,2-11 0 0 0,2 6 0 0 0,0-1 0 0 0,-2-16 0 0 0,-2 16 17 0 0,0 0-37 0 0,0-15-147 0 0,0 21 162 0 0,0 1 0 0 0,0-1 0 0 0,0 1 0 0 0,0-1 1 0 0,0 1-1 0 0,0-1 0 0 0,0 1 0 0 0,0 0 0 0 0,0-1 1 0 0,-1 1-1 0 0,1-1 0 0 0,0 1 0 0 0,0-1 0 0 0,0 1 0 0 0,-1-1 1 0 0,1 1-1 0 0,0 0 0 0 0,0-1 0 0 0,-1 1 0 0 0,1-1 1 0 0,0 1-1 0 0,-1 0 0 0 0,1-1 0 0 0,0 1 0 0 0,-1 0 1 0 0,1 0-1 0 0,-1-1 5 0 0,-4-4-123 0 0,4-4-36 0 0,1 7 332 0 0,0 1-110 0 0,0 0-97 0 0,-1-1-80 0 0,1 1-92 0 0,-1 0-61 0 0,-2-1-777 0 0,1 2 647 0 0,1 0 211 0 0,-1 0 52 0 0,0 0-879 0 0,2 0 573 0 0,0-1 35 0 0,-1 1-309 0 0,1 0 117 0 0,-1 0 98 0 0,0 1 6 0 0,-1-1 90 0 0,1 0 92 0 0,-1 1-345 0 0,1-1 269 0 0,0 1-76 0 0,1-1 90 0 0,0 0-66 0 0,-2 3-1766 0 0,2 4-1228 0 0</inkml:trace>
  <inkml:trace contextRef="#ctx0" brushRef="#br0" timeOffset="16920.968">14867 338 11520 0 0,'0'0'264'0'0,"0"0"34"0"0,0 0 20 0 0,0 2-41 0 0,0 0-184 0 0,0 18-79 0 0,0-17 30 0 0,0 0 81 0 0,0 1 68 0 0,0-1 56 0 0,0 2 137 0 0,0 8 840 0 0,0-7-749 0 0,0-1-134 0 0,0-3-212 0 0,0 0-33 0 0,0 0 188 0 0,2 0 101 0 0,-1-2-358 0 0,-1 1 0 0 0,1-1 1 0 0,-1 1-1 0 0,0-1 0 0 0,1 0 0 0 0,-1 1 1 0 0,0-1-1 0 0,1 1 0 0 0,-1-1 0 0 0,0 1 1 0 0,0-1-1 0 0,1 1 0 0 0,-1 0 1 0 0,0-1-1 0 0,0 1 0 0 0,0-1 0 0 0,0 1 1 0 0,0-1-1 0 0,0 1 0 0 0,0 0 0 0 0,0-1 1 0 0,0 1-1 0 0,0-1 0 0 0,0 1 1 0 0,0-1-1 0 0,0 1 0 0 0,0-1 0 0 0,-1 1 1 0 0,1 0-1 0 0,0-1 0 0 0,0 1 0 0 0,-1-1 1 0 0,1 1-1 0 0,0-1 0 0 0,-1 1 0 0 0,1-1 1 0 0,0 0-1 0 0,-1 1-29 0 0,0 1 78 0 0,0 4 192 0 0,2-1-67 0 0,2 1 0 0 0,2-2-80 0 0,-5-3-102 0 0,2 2 137 0 0,-1-1-72 0 0,-1 1-45 0 0,0 1-26 0 0,-1-2 33 0 0,1 10 86 0 0,2 0-108 0 0,3-5-60 0 0,-2-4-92 0 0,-3-3 126 0 0,1 1-326 0 0,0 1 54 0 0,0-2 48 0 0,-1 1 44 0 0,1 0 12 0 0,-1 0 44 0 0,0 0 22 0 0,0 1 8 0 0,-1 0-71 0 0,2-2 62 0 0,-1 1-48 0 0,10 1-979 0 0</inkml:trace>
  <inkml:trace contextRef="#ctx0" brushRef="#br0" timeOffset="17353.2639">15109 252 15864 0 0,'0'0'362'0'0,"0"0"47"0"0,0 0 29 0 0,0 0-184 0 0,0 0-122 0 0,0 0-49 0 0,0 0-7 0 0,0 0 67 0 0,0 2 17 0 0,0-1-152 0 0,0-1 0 0 0,0 1 0 0 0,0-1 1 0 0,0 0-1 0 0,0 1 0 0 0,0-1 0 0 0,0 0 1 0 0,0 1-1 0 0,0-1 0 0 0,0 1 0 0 0,0-1 0 0 0,-1 0 1 0 0,1 1-1 0 0,0-1 0 0 0,0 0 0 0 0,0 1 0 0 0,-1-1 1 0 0,1 0-1 0 0,0 0 0 0 0,0 1 0 0 0,-1-1 1 0 0,1 0-1 0 0,0 1 0 0 0,0-1 0 0 0,-1 0 0 0 0,1 0 1 0 0,0 0-1 0 0,-1 1-8 0 0,-4-1 54 0 0,3 2-169 0 0,2 2 34 0 0,0 0-11 0 0,0-2 68 0 0,0 0-42 0 0,0 0-40 0 0,0-1-34 0 0,0 2-159 0 0,0-1-63 0 0,0 5-984 0 0,0-5 826 0 0,0-1 297 0 0,0 0 40 0 0,0 0 46 0 0,0 0 56 0 0,0 1-1605 0 0</inkml:trace>
  <inkml:trace contextRef="#ctx0" brushRef="#br0" timeOffset="17690.0727">15073 228 9960 0 0,'0'0'222'0'0,"0"0"30"0"0,0 0 20 0 0,0 0-24 0 0,0 1-184 0 0,2 0-37 0 0,3 4 9 0 0,-2-2 61 0 0,-2-1 103 0 0,0-2 235 0 0,-1 0 413 0 0,0 1-551 0 0,0-1-34 0 0,1 2 173 0 0,-1 0-104 0 0,0 0-87 0 0,0 1-83 0 0,0-1-40 0 0,-1 5 160 0 0,1-5-130 0 0,0-1 116 0 0,0 1 478 0 0,0-2-9 0 0,0 0-29 0 0,0 4-118 0 0,0 1-418 0 0,1 4 53 0 0,-1-2-37 0 0,-1-1 16 0 0,-1 0 61 0 0,1-4-186 0 0,-7 16 604 0 0,7-2-278 0 0,1-5-99 0 0,0 0-109 0 0,0-1-73 0 0,0 15 103 0 0,0-16-123 0 0,0 1 39 0 0,0-4-170 0 0,0 14 174 0 0,0-8-168 0 0,0-6-37 0 0,0 1-39 0 0,0 1-48 0 0,0 1-54 0 0,0-5 30 0 0,2 2-54 0 0,-1-5 110 0 0,1-1-60 0 0,-1 1 0 0 0,0-1-52 0 0,0 0-58 0 0,1 0-68 0 0,-2 0 34 0 0,1 0-46 0 0,-1 0-41 0 0,0 0-38 0 0,1 0-283 0 0,-1 0-62 0 0,0 0-50 0 0,0 0-35 0 0,0 0-1558 0 0,0 0-1374 0 0</inkml:trace>
  <inkml:trace contextRef="#ctx0" brushRef="#br0" timeOffset="18219.4462">15120 363 12008 0 0,'0'0'266'0'0,"0"0"44"0"0,2 2 15 0 0,3 3-129 0 0,-2-2-93 0 0,0 1-3 0 0,-3 0-57 0 0,0-2-6 0 0,1 0 27 0 0,-1-2 39 0 0,1 0-50 0 0,1 2-22 0 0,0-2 19 0 0,-1 0 20 0 0,0 1 41 0 0,0-1 64 0 0,0 0 72 0 0,-1-1 82 0 0,1 1 95 0 0,0 0-128 0 0,-1 1-44 0 0,0-1-41 0 0,0 1-35 0 0,0 0 26 0 0,0-1-60 0 0,0 1-48 0 0,-1 0-36 0 0,0 2 53 0 0,1-1-4 0 0,1-2-4 0 0,-1 2 41 0 0,1-1 51 0 0,0 0 58 0 0,10 7 112 0 0,-2-6-73 0 0,-7-2-20 0 0,-1 2-148 0 0,-2 0-79 0 0,1 4-33 0 0,2-4 72 0 0,1-2-66 0 0,-2 0-5 0 0,7 10 20 0 0,-5-9-26 0 0,0 0 0 0 0,0-1 0 0 0,0 1 0 0 0,0-1 0 0 0,1 1 0 0 0,-1-1 0 0 0,0 0 0 0 0,0-1 0 0 0,0 1 0 0 0,2-1-7 0 0,5 1-6 0 0,-5 0 6 0 0,-4 0 0 0 0,1 0 0 0 0,-1 1 0 0 0,0-1 0 0 0,1 0 0 0 0,-1-1 0 0 0,0 1 0 0 0,0 0 0 0 0,1 0 0 0 0,-1 0 0 0 0,0-1 0 0 0,0 1 0 0 0,1-1 0 0 0,2-3 0 0 0,6-4-16 0 0,-6 6-3 0 0,-1 1 0 0 0,0 0 0 0 0,0-1 0 0 0,-1 1 0 0 0,1-1 0 0 0,0 0 0 0 0,1-1 19 0 0,8-13-28 0 0,0 8-52 0 0,2-10 4 0 0,-5 10 37 0 0,-8 7 33 0 0,1-1 0 0 0,-1 1-1 0 0,1 0 1 0 0,-1-1 0 0 0,0 1 0 0 0,1-1 0 0 0,-1 1 0 0 0,0-1 0 0 0,0 1 0 0 0,0-1-1 0 0,0 0 7 0 0,1-2-27 0 0,1 0-1 0 0,0 1 0 0 0,0 0 1 0 0,0-1-1 0 0,0 1 0 0 0,0 0 0 0 0,3-1 28 0 0,16-17-151 0 0,-21 20 140 0 0,0 0 0 0 0,0 0 0 0 0,0-1 0 0 0,0 1 0 0 0,0-1 0 0 0,-1 1-1 0 0,1-1 1 0 0,0 1 0 0 0,-1-1 0 0 0,1 1 0 0 0,-1-1 0 0 0,0 1 0 0 0,1-1 0 0 0,-1 0-1 0 0,0 0 12 0 0,0 0-21 0 0,0-1-1 0 0,0 1 1 0 0,0-1-1 0 0,1 1 1 0 0,-1-1-1 0 0,1 0 1 0 0,0 0 21 0 0,5-9-70 0 0,-5 9 64 0 0,-1 2 5 0 0,1 0 1 0 0,-1 0-1 0 0,1 0 0 0 0,-1 0 1 0 0,0-1-1 0 0,0 1 1 0 0,0 0-1 0 0,1 0 1 0 0,-1 0-1 0 0,0-1 0 0 0,-1 1 1 0 0,1 0-1 0 0,0 0 1 0 0,0 0-1 0 0,0-1 1 0 0,-1 1-1 0 0,1 0 0 0 0,-1 0 1 0 0,1 0-1 0 0,-1 0 1 0 0,1 0-1 0 0,-1 0 1 0 0,1 0-1 0 0,-2-1 1 0 0,2 1-5 0 0,-1-1-1 0 0,0 1 1 0 0,0-1 0 0 0,1 1 0 0 0,-1-1-1 0 0,0 0 1 0 0,1 1 0 0 0,0-1-1 0 0,-1 0 1 0 0,1-1 5 0 0,0 3 0 0 0,0-1-1 0 0,0 0 1 0 0,0 1-1 0 0,0-1 1 0 0,0 1-1 0 0,-1-1 1 0 0,1 0-1 0 0,0 1 1 0 0,0-1 0 0 0,0 1-1 0 0,-1-1 1 0 0,1 1-1 0 0,0-1 1 0 0,-1 1-1 0 0,1-1 1 0 0,0 1-1 0 0,-1-1 1 0 0,1 1-1 0 0,-1-1 1 0 0,1 1 0 0 0,-1-1-1 0 0,1 1 1 0 0,-1 0-1 0 0,1-1 1 0 0,-1 1-1 0 0,1 0 1 0 0,-1 0-1 0 0,1-1 1 0 0,-1 1 0 0 0,0 0 0 0 0,0-1 0 0 0,0 1 0 0 0,0-1 1 0 0,0 1-1 0 0,0-1 0 0 0,1 1 0 0 0,-1-1 0 0 0,0 1 0 0 0,0-1 1 0 0,1 0-1 0 0,-1 0 0 0 0,1 1 0 0 0,-1-1 0 0 0,0 0 0 0 0,1 0 0 0 0,-1-1 12 0 0,-4-8 91 0 0,5 10-100 0 0,0 0-1 0 0,-1 0 1 0 0,1 0 0 0 0,0-1-1 0 0,0 1 1 0 0,-1 0-1 0 0,1 0 1 0 0,0 0-1 0 0,0 0 1 0 0,-1 0-1 0 0,1 0 1 0 0,0 0-1 0 0,-1 0 1 0 0,1 0-1 0 0,0 0 1 0 0,0 0-1 0 0,-1 0 1 0 0,1 0-1 0 0,0 0 1 0 0,-1 0-1 0 0,1 0 1 0 0,0 0 0 0 0,0 0-1 0 0,-1 0 1 0 0,1 0-1 0 0,0 0 1 0 0,0 0-1 0 0,-1 1 1 0 0,1-1-1 0 0,0 0 1 0 0,0 0-1 0 0,-1 0 1 0 0,1 0-1 0 0,0 1 1 0 0,0-1-1 0 0,0 0 1 0 0,-1 0-1 0 0,1 0 1 0 0,0 1-1 0 0,0-1-2 0 0,-8 8 64 0 0,5-4 10 0 0,3 0-42 0 0,-1 0-6 0 0,-7 0 58 0 0,4 1-27 0 0,-6 2 62 0 0,9-6-113 0 0,0-1 0 0 0,1 0 0 0 0,-1 1 0 0 0,0-1-1 0 0,1 1 1 0 0,-1-1 0 0 0,1 1 0 0 0,-1 0-1 0 0,0-1 1 0 0,1 1 0 0 0,0-1 0 0 0,-1 1-1 0 0,1 0 1 0 0,-1 0 0 0 0,1 0-6 0 0,-1 1 26 0 0,0 0 0 0 0,1 1 0 0 0,-1-1 0 0 0,1 1 0 0 0,0-1-1 0 0,0 1 1 0 0,0 0-26 0 0,-2 11 108 0 0,-3-4-8 0 0,4-9-84 0 0,0 0 0 0 0,1 1 0 0 0,-1-1-1 0 0,1 0 1 0 0,-1 0 0 0 0,1 0 0 0 0,0 0 0 0 0,-1 0-1 0 0,1 1 1 0 0,0-1 0 0 0,0 0 0 0 0,0 0 0 0 0,0 0-16 0 0,0 15 170 0 0,0 3-22 0 0,1-9-33 0 0,4 0 11 0 0,-1-1 35 0 0,-2 2 16 0 0,-3-5-79 0 0,1 11 110 0 0,3-6 35 0 0,4 2 70 0 0,3 4 113 0 0,-5-1 43 0 0,-3-10-182 0 0,0-3-263 0 0,0 2 34 0 0,17 19 367 0 0,-13-17-355 0 0,-1-2-83 0 0,7 5 56 0 0,-1-5-34 0 0,-1-1-2 0 0,5 3 41 0 0,-9-2-39 0 0,1-1-8 0 0,16-3-1 0 0,-17 0-3 0 0,-1 0-74 0 0,-4 7-57 0 0,-1-8 132 0 0,1 1-92 0 0,0 0 37 0 0,9-1-28 0 0,-10 0 63 0 0,1 0-98 0 0,-1 0 36 0 0,1 0 8 0 0,0 0 88 0 0,-1 0 48 0 0,2 0 248 0 0,-1 0-239 0 0,0 0-74 0 0,-1 0-36 0 0,0 0-44 0 0,1 0-49 0 0,-1 0-33 0 0,1 0-50 0 0,-1 0-56 0 0,1 0-58 0 0,-1 0-66 0 0,1 0-69 0 0,0 0-74 0 0,-1 0-80 0 0,0 0-527 0 0</inkml:trace>
  <inkml:trace contextRef="#ctx0" brushRef="#br0" timeOffset="15001.6144">13122 156 11576 0 0,'1'0'-31'0'0,"1"0"45"0"0,-1 0 41 0 0,0 0 37 0 0,0 1 106 0 0,0-1 62 0 0,0 0 49 0 0,-1 1 36 0 0,0 1 1149 0 0,-1-1-1051 0 0,0 0-79 0 0,0 0-106 0 0,0 0-180 0 0,1 0-38 0 0,-1 0-42 0 0,1-1-47 0 0,-1 1-50 0 0,1 0-53 0 0,-2 3 488 0 0,0 0-63 0 0,-1 1 42 0 0,-4 11 350 0 0,7-11-306 0 0,-2 1 155 0 0,-2 2-297 0 0,1 2 71 0 0,1 3 69 0 0,1 0 68 0 0,-1-2-111 0 0,-2-4-75 0 0,3-5-208 0 0,0-1 0 0 0,0 0 0 0 0,1 0 0 0 0,-1 0 0 0 0,1 1 0 0 0,-1-1 0 0 0,1 0 0 0 0,-1 1 0 0 0,1-1 0 0 0,0 0 0 0 0,0 1 0 0 0,0-1 0 0 0,0 1-31 0 0,0 55 666 0 0,0-18-291 0 0,2-27-340 0 0,6-2 37 0 0,-6-8 7 0 0,-1 4-14 0 0,0-4-44 0 0,4-5-71 0 0,-2 0 14 0 0,-1 1-55 0 0,0 1 45 0 0,2 2 39 0 0,-2 0-23 0 0,0-1-53 0 0,-1-1-45 0 0,2-1-69 0 0,-1 0 148 0 0,1-1-73 0 0,3-3-158 0 0,11-11-757 0 0,-13 11 672 0 0,3-9-409 0 0,1-3-93 0 0,3 3 83 0 0,-4 7 427 0 0,-4 3 90 0 0,-2 0 13 0 0,0-1-37 0 0,0-1 1 0 0,0 2 78 0 0,4-1 5 0 0,0 0 87 0 0,5-7-73 0 0,-2 4-13 0 0,-6 6 155 0 0,0 0 39 0 0,0-1 53 0 0,-2-1 70 0 0,0-5 165 0 0,0 8 20 0 0,0 2 4 0 0,0 0-9 0 0,2 0-3 0 0,6 0 0 0 0,-6 0-2 0 0,-2 0-6 0 0,2 2-7 0 0,7 4-51 0 0,-3-3-73 0 0,-1 0 44 0 0,0 6 164 0 0,1 1-47 0 0,-5-7-187 0 0,0-1-55 0 0,-1 0 0 0 0,1-1 1 0 0,0 1-1 0 0,-1-1 0 0 0,0 1 0 0 0,0 0 1 0 0,1-1-1 0 0,-1 1 0 0 0,0 0-68 0 0,-2 16 541 0 0,1-2-121 0 0,1-14-361 0 0,0 0-1 0 0,0 0 0 0 0,0-1 1 0 0,0 1-1 0 0,0 0 0 0 0,0 0 1 0 0,1 0-1 0 0,-1 0 0 0 0,1-1 0 0 0,0 3-58 0 0,0-2 35 0 0,1 0 4 0 0,-1 1 0 0 0,0-1 0 0 0,0 1 0 0 0,0-1 0 0 0,0 1 1 0 0,0-1-1 0 0,-1 1 0 0 0,1 0 0 0 0,-1-1 0 0 0,0 1 0 0 0,0 0 0 0 0,0 0-39 0 0,2 7 106 0 0,3-2-69 0 0,-2-2-36 0 0,-1 4-30 0 0,-2-8-128 0 0,0-2-75 0 0,2 2 24 0 0,-1 0 83 0 0,1 0 61 0 0,1 0-28 0 0,-2-1 26 0 0,0 0-49 0 0,1 0-436 0 0,-1 0 120 0 0,0-1 104 0 0,1 1 88 0 0,-1-1 43 0 0,1 0 73 0 0,1-1-100 0 0,-1 1 79 0 0,-2 0-100 0 0,12 0-1205 0 0</inkml:trace>
  <inkml:trace contextRef="#ctx0" brushRef="#br0" timeOffset="15608.8764">13531 351 11376 0 0,'-4'0'65'0'0,"2"0"37"0"0,0 0 292 0 0,3 0-223 0 0,1 0-72 0 0,0-1-94 0 0,-1 0-63 0 0,3-7 72 0 0,4 4-14 0 0,-6 1 6 0 0,-1 0 37 0 0,0 1 76 0 0,0 1 34 0 0,0 0-34 0 0,2-1 124 0 0,-1 2-92 0 0,-1-1-13 0 0,-1 1 16 0 0,1-1 48 0 0,-1-1 133 0 0,1 0 113 0 0,-1 1-174 0 0,0-1 35 0 0,0 1 40 0 0,0-1 41 0 0,0-1-1 0 0,0 1 16 0 0,0-5 596 0 0,0 5-734 0 0,0 0-42 0 0,0 0-72 0 0,0 1-55 0 0,0 0-64 0 0,0 1-74 0 0,0-2 617 0 0,0 2-38 0 0,0 0-131 0 0,-2 2-59 0 0,-7 3-72 0 0,-2 2 106 0 0,7-3-207 0 0,-6 4 149 0 0,6-6-243 0 0,1 1-1 0 0,-1-1 0 0 0,1 1 0 0 0,0 0 0 0 0,-3 3-81 0 0,-1 2 104 0 0,3-1-34 0 0,-12 17 192 0 0,8-12-248 0 0,6 0-3 0 0,2-8 6 0 0,-1-2 7 0 0,-8 6-12 0 0,7 2-12 0 0,4 2 0 0 0,6-2-12 0 0,-5-6-40 0 0,-3 2 39 0 0,1-2-2 0 0,-1-3 10 0 0,1 0-1 0 0,-1-1 1 0 0,1 1 0 0 0,-1 0-1 0 0,1-1 1 0 0,-1 1-1 0 0,1-1 1 0 0,0 1-1 0 0,-1-1 1 0 0,1 1-1 0 0,0-1 1 0 0,-1 1-1 0 0,1-1 1 0 0,0 1 5 0 0,13 2-121 0 0,3-2-38 0 0,0-1-34 0 0,-2-1-22 0 0,-14 1 193 0 0,0 0 0 0 0,1 0 0 0 0,-1-1 0 0 0,0 1 0 0 0,0 0 0 0 0,0-1 0 0 0,1 1 0 0 0,-1-1 0 0 0,0 1 0 0 0,0-1 0 0 0,0 0 0 0 0,0 1 22 0 0,7-5-187 0 0,3 3-75 0 0,-10 2 235 0 0,0 0-1 0 0,-1 0 1 0 0,1 0 0 0 0,0 0-1 0 0,0 0 1 0 0,-1-1-1 0 0,1 1 1 0 0,0 0 0 0 0,0 0-1 0 0,-1-1 1 0 0,1 1 0 0 0,0 0-1 0 0,-1-1 1 0 0,1 1 0 0 0,-1-1-1 0 0,1 1 1 0 0,0-1-1 0 0,-1 1 1 0 0,1-1 0 0 0,-1 1 27 0 0,10-8-405 0 0,-7 7 332 0 0,-1-1 0 0 0,0 0 0 0 0,0 0 0 0 0,0 1 0 0 0,0-1 0 0 0,0 0 0 0 0,1-1 73 0 0,13-12-462 0 0,-15 14 436 0 0,0 1 1 0 0,0-1 0 0 0,0 1 0 0 0,1-1 0 0 0,-1 1-1 0 0,0 0 1 0 0,0-1 0 0 0,0 1 0 0 0,0 0 0 0 0,1 0-1 0 0,-1 0 26 0 0,10-3-159 0 0,-2-8 39 0 0,-5 5 51 0 0,-2 4 55 0 0,0 1-1 0 0,-1 0 0 0 0,1 0 0 0 0,0 0 1 0 0,0 0-1 0 0,0 0 0 0 0,-1 0 1 0 0,1 0-1 0 0,2 0 15 0 0,-2 1-4 0 0,-1-1 0 0 0,1 1 0 0 0,-1-1 0 0 0,1 0 0 0 0,-1 1 0 0 0,0-1 0 0 0,1 0 0 0 0,-1 0 0 0 0,1 0 4 0 0,1-4 0 0 0,8-2 0 0 0,-8 5 4 0 0,16-8 86 0 0,-15 2-8 0 0,6 6-2 0 0,-5 1-33 0 0,-5 1-46 0 0,1 0 0 0 0,-1 0 0 0 0,0 0 0 0 0,0 0 0 0 0,1 0 0 0 0,-1 0 0 0 0,0 0 0 0 0,0 0 0 0 0,1 0 0 0 0,-1 0 1 0 0,0 0-1 0 0,0-1 0 0 0,1 1 0 0 0,-1 0 0 0 0,0 0 0 0 0,0 0 0 0 0,0 0 0 0 0,1-1 0 0 0,-1 1 0 0 0,0 0 0 0 0,0 0 0 0 0,0-1 0 0 0,0 1 0 0 0,1 0 0 0 0,-1 0 0 0 0,0-1 0 0 0,0 1 0 0 0,0 0-1 0 0,1-3 62 0 0,-1-1 58 0 0,0 4-19 0 0,1 0-56 0 0,5 0-76 0 0,-5 0 45 0 0,1 0 40 0 0,-1 0 54 0 0,-1 0 71 0 0,1 0 85 0 0,0 0-108 0 0,2 0-92 0 0,1 0-46 0 0,-2 0 22 0 0,-1 0 30 0 0,0 0 46 0 0,1-2 44 0 0,7-5-19 0 0,-8 7-126 0 0,0 0 1 0 0,-1-1-1 0 0,1 1 1 0 0,0 0-1 0 0,0-1 1 0 0,-1 1-1 0 0,1-1 0 0 0,0 1 1 0 0,-1-1-1 0 0,1 1 1 0 0,-1-1-1 0 0,1 1 1 0 0,-1-1-1 0 0,1 0 1 0 0,-1 1-1 0 0,1-1 1 0 0,-1 0-1 0 0,1 0 1 0 0,-1 1-1 0 0,0-1 0 0 0,0 0 1 0 0,1 0-1 0 0,-1 1-15 0 0,0 0 3 0 0,0-1 0 0 0,0 1-1 0 0,0 0 1 0 0,0 0 0 0 0,0 0 0 0 0,0 0-1 0 0,0 0 1 0 0,0 0 0 0 0,0 0-1 0 0,0 0 1 0 0,0 0 0 0 0,0 0-1 0 0,0 0 1 0 0,0 0 0 0 0,0 0-1 0 0,0 0 1 0 0,0-1 0 0 0,0 1-1 0 0,0 0 1 0 0,0 0 0 0 0,0 0 0 0 0,0 0-1 0 0,0 0 1 0 0,0 0 0 0 0,0 0-1 0 0,0 0 1 0 0,0 0 0 0 0,0 0-1 0 0,0 0 1 0 0,0 0 0 0 0,0 0-1 0 0,0 0 1 0 0,0 0 0 0 0,0 0 0 0 0,0 0-1 0 0,1 0 1 0 0,-1 0 0 0 0,0-1-1 0 0,0 1 1 0 0,0 0 0 0 0,0 0-1 0 0,0 0 1 0 0,0 0 0 0 0,0 0-1 0 0,0 0 1 0 0,0 0 0 0 0,0 0-1 0 0,0 0 1 0 0,0 0 0 0 0,0 0 0 0 0,0 0-1 0 0,1 0 1 0 0,-1 0 0 0 0,0 0-1 0 0,0 0 1 0 0,0 1 0 0 0,0-1-3 0 0,6-2 83 0 0,0-7-29 0 0,0 0-10 0 0,0 2 13 0 0,-5 6-54 0 0,0 0 0 0 0,0-1 0 0 0,0 1 0 0 0,0-1 0 0 0,0 1 0 0 0,-1-1 0 0 0,1 1 0 0 0,0-1 0 0 0,-1 1 0 0 0,1-1 0 0 0,-1 0 0 0 0,0 1-1 0 0,1-1 1 0 0,-1 0-3 0 0,0-30 48 0 0,0 15-46 0 0,-2-3 41 0 0,-6 6-33 0 0,4 2-10 0 0,3 11-1 0 0,1 0 0 0 0,-1 0 0 0 0,1 1 0 0 0,-1-1 0 0 0,0 0 0 0 0,1 0 0 0 0,-1 0-1 0 0,0 1 1 0 0,0-1 0 0 0,0 1 0 0 0,0-1 0 0 0,0 0 1 0 0,0 1-3 0 0,1-1 0 0 0,-1 1 0 0 0,0 0 0 0 0,1-1-1 0 0,-1 1 1 0 0,0 0 0 0 0,1 0 0 0 0,-1-1 0 0 0,0 1 0 0 0,0 0 0 0 0,1 0 0 0 0,-1 0 0 0 0,0 0-1 0 0,0 0 1 0 0,1 0 0 0 0,-1 0 0 0 0,0 0 0 0 0,0 0 0 0 0,1 0 0 0 0,-1 1 0 0 0,0-1-1 0 0,1 0 1 0 0,-1 0 0 0 0,0 1 0 0 0,1-1 0 0 0,-1 1 0 0 0,0-1 0 0 0,1 0 0 0 0,-1 1 0 0 0,0 0 3 0 0,-1 1-6 0 0,1 0 1 0 0,-1 1 0 0 0,1-1-1 0 0,-1 1 1 0 0,1-1 0 0 0,0 1-1 0 0,0 1 6 0 0,-4 7 11 0 0,1-5 10 0 0,3-5-17 0 0,1 0 0 0 0,-1 0 0 0 0,0 1 0 0 0,1-1 0 0 0,-1 0 0 0 0,1 0 0 0 0,-1 0 0 0 0,1 0-1 0 0,0 1 1 0 0,-1-1 0 0 0,1 0 0 0 0,0 1 0 0 0,0-1 0 0 0,0 0 0 0 0,0 1-4 0 0,-1 10 67 0 0,1 1 41 0 0,-1 8 417 0 0,1 18-525 0 0,4-19 137 0 0,4-4-17 0 0,-4 4-8 0 0,4-4-33 0 0,-4-1-31 0 0,-4-11-36 0 0,1-1-1 0 0,0 1 1 0 0,0-1 0 0 0,1 1-1 0 0,-1-1 1 0 0,1 0-1 0 0,0 2-11 0 0,3 3 40 0 0,-1 0-65 0 0,1 1-69 0 0,5 4-99 0 0,-7-9 168 0 0,-1-2-70 0 0,-1 0-65 0 0,0 0-95 0 0,0-1-47 0 0,0 1-95 0 0,0-1-107 0 0,-1 1-120 0 0,1 0-104 0 0,0-1 315 0 0,-1 0-36 0 0,0 0-37 0 0,1 0-37 0 0,-1 0-40 0 0,1 0-40 0 0,0 2-674 0 0,1-1-34 0 0,5 5-2747 0 0,-7-7 4032 0 0</inkml:trace>
  <inkml:trace contextRef="#ctx0" brushRef="#br0" timeOffset="13632.2854">11966 157 9104 0 0,'0'0'266'0'0,"0"2"1"0"0,0 3-205 0 0,2-4-38 0 0,4 4 8 0 0,0 6 63 0 0,-3-5 116 0 0,0-1 61 0 0,1 2 111 0 0,-1 0 53 0 0,5 16 1153 0 0,-7-13-936 0 0,1-6-7 0 0,10 10 145 0 0,-6-4-308 0 0,-3 0-127 0 0,-2 1-58 0 0,-1-9-179 0 0,1 0 0 0 0,-1 0 0 0 0,0 1 1 0 0,1-1-1 0 0,-1 0 0 0 0,1 0 0 0 0,0 0 1 0 0,0 1-1 0 0,0-1 0 0 0,0 0-119 0 0,3 5 362 0 0,0 0-38 0 0,0-1-59 0 0,-1 0-58 0 0,1 2 64 0 0,-1-2-73 0 0,2 2 54 0 0,-2-5-30 0 0,-2 0-77 0 0,-1 0-48 0 0,-1 3-55 0 0,1 0-40 0 0,1-3 56 0 0,7-1 16 0 0,-8-2-72 0 0,1 0-1 0 0,-1 0 0 0 0,0 0 0 0 0,0 0 1 0 0,0 0-1 0 0,0 0 0 0 0,0 0 0 0 0,0 0 1 0 0,0 0-1 0 0,0 0 0 0 0,0 0 0 0 0,0 0 1 0 0,0 0-1 0 0,0 0 0 0 0,0 0 0 0 0,0 0 0 0 0,1 0 1 0 0,-1 0-1 0 0,0 0 0 0 0,0 0 0 0 0,0 0 1 0 0,0 0-1 0 0,0 0 0 0 0,0 0 0 0 0,0 0 1 0 0,0 0-1 0 0,0 0 0 0 0,0 0 0 0 0,0 0 1 0 0,0 0-1 0 0,0 0 0 0 0,0 0 0 0 0,0 0 1 0 0,0 0-1 0 0,0 0 0 0 0,0 0 0 0 0,0 1 1 0 0,1-1-1 0 0,-1 0 0 0 0,0 0 0 0 0,0 0 0 0 0,0 0 1 0 0,0 0-1 0 0,0 0 0 0 0,0 0 0 0 0,0 0 1 0 0,0 0-1 0 0,0 0 0 0 0,0 0 0 0 0,0 0 1 0 0,0 0-1 0 0,0 0 0 0 0,0 1 0 0 0,0-1 1 0 0,0 0-1 0 0,-1 0 0 0 0,1 0-1 0 0,0 0 2 0 0,1 0 0 0 0,-1 1 0 0 0,0-1 0 0 0,0 0 1 0 0,0 0-1 0 0,0 1 0 0 0,0-1 0 0 0,0 0 0 0 0,0 0 0 0 0,0 1 0 0 0,-1-1 0 0 0,1 0 0 0 0,0 0 0 0 0,0 0 1 0 0,0 1-1 0 0,0-1 0 0 0,0 0 0 0 0,0 0 0 0 0,0 1 0 0 0,0-1 0 0 0,-1 0 0 0 0,1 0 0 0 0,0 0 1 0 0,0 1-1 0 0,0-1 0 0 0,-1 0-2 0 0,-7-6-16 0 0,4 3-144 0 0,0 3 86 0 0,0-1 14 0 0,-6-18-216 0 0,8 16 223 0 0,-2-21-378 0 0,3 21 401 0 0,-3-6-131 0 0,3 7 111 0 0,0 0 1 0 0,0-1-1 0 0,1 1 0 0 0,-1-1 1 0 0,1 1-1 0 0,0-1 0 0 0,-1 1 0 0 0,1-1 1 0 0,0 1 49 0 0,0-54-826 0 0,0 32 441 0 0,0 11 138 0 0,0 0-32 0 0,0 1-41 0 0,0-1-48 0 0,2 9 88 0 0,1 1 197 0 0,3-9-52 0 0,-5 6 50 0 0,-1 0-40 0 0,0-1-70 0 0,2 5 130 0 0,6-6 1 0 0,-6 6 32 0 0,-2 0 122 0 0,0 2-85 0 0,0-1 0 0 0,0 1 0 0 0,0-1 0 0 0,0 1 0 0 0,0 0 0 0 0,0-1-1 0 0,0 1 1 0 0,0 0 0 0 0,1-1 0 0 0,-1 1 0 0 0,0 0 0 0 0,0-1 0 0 0,0 1 0 0 0,0-1 0 0 0,0 1-1 0 0,1 0 1 0 0,-1 0 0 0 0,0-1 0 0 0,0 1 0 0 0,1 0 0 0 0,-1-1 0 0 0,0 1 0 0 0,0 0 0 0 0,1 0-1 0 0,-1-1 1 0 0,0 1 0 0 0,1 0 0 0 0,-1 0 0 0 0,0 0 0 0 0,1-1 0 0 0,-1 1 0 0 0,0 0 0 0 0,1 0-1 0 0,-1 0 1 0 0,0 0 0 0 0,1 0 0 0 0,-1 0 0 0 0,1 0 0 0 0,-1 0 0 0 0,0 0 0 0 0,1 0 0 0 0,-1 0-5 0 0,1 0 126 0 0,0 0-40 0 0,-1-1-11 0 0,0 0-86 0 0,0-3-100 0 0,0 3 107 0 0,0-1 52 0 0,0 1 72 0 0,1 0 92 0 0,-1 1-10 0 0,0-1 57 0 0,1 1 62 0 0,-1 0 69 0 0,6 1-214 0 0,1 2 257 0 0,-4-1-272 0 0,-1 0-57 0 0,0 0-92 0 0,1 0 198 0 0,-1-1-72 0 0,0-1-44 0 0,0 0-44 0 0,0 0-16 0 0,0 1 40 0 0,-1 3 126 0 0,0 18 546 0 0,-1-11-487 0 0,0-6-160 0 0,0-1-60 0 0,0 5 132 0 0,0 11 289 0 0,0-14-331 0 0,0 0-46 0 0,0-3-76 0 0,0-3-8 0 0,-1 11 280 0 0,0-3-108 0 0,0-1-59 0 0,-4 2-11 0 0,2-4-29 0 0,2 1 12 0 0,0 2 108 0 0,1-1-71 0 0,-2-4-119 0 0,-6 7 80 0 0,6-5-2 0 0,2 3-1 0 0,-2-4-18 0 0,-6 4-37 0 0,4-5 27 0 0,0-3-37 0 0,0 1-3 0 0,2 9 53 0 0,4 2-60 0 0,8 0-64 0 0,-6-9 41 0 0,1 0-1 0 0,-1 0 1 0 0,1 0-1 0 0,-1 0 1 0 0,1-1-1 0 0,0 1 20 0 0,0-1-21 0 0,2 0 5 0 0,1-2-56 0 0,-7 0 42 0 0,1-1-1 0 0,0 1 1 0 0,0 0 0 0 0,-1 0-1 0 0,1 0 1 0 0,0 1 0 0 0,-1-1-1 0 0,1 0 1 0 0,0 1 0 0 0,0-1-1 0 0,0 1 31 0 0,8 7-200 0 0,-8-6-60 0 0,1-1 95 0 0,-1-1 71 0 0,3-1-58 0 0,-3 1-7 0 0,1 0-40 0 0,4 0-169 0 0,-4 0 227 0 0,-1 0-37 0 0,1 0-168 0 0,-1 0 122 0 0,-1 0-41 0 0,1 0-84 0 0,0 0-63 0 0,0 0-71 0 0,0 0-76 0 0,-1 0-84 0 0,1 0-92 0 0,0 0-96 0 0,0 0-105 0 0,3 0-1352 0 0,2 0-1284 0 0</inkml:trace>
  <inkml:trace contextRef="#ctx0" brushRef="#br0" timeOffset="14097.2249">12375 241 12672 0 0,'0'0'289'0'0,"2"0"40"0"0,10-3 68 0 0,-7 0-249 0 0,-2-1-39 0 0,0-1-22 0 0,-3-2-61 0 0,-1 5-27 0 0,1-4 26 0 0,0 2 67 0 0,0 3 99 0 0,0 0 225 0 0,0 1 392 0 0,0 0 37 0 0,0 0-353 0 0,0 0-223 0 0,0 0-78 0 0,0 0-10 0 0,0 0 23 0 0,-1 1-163 0 0,0-1 0 0 0,-1 1-1 0 0,1-1 1 0 0,0 1 0 0 0,0 0 0 0 0,0 0-1 0 0,-1-1 1 0 0,1 1 0 0 0,0 0 0 0 0,0 0-1 0 0,0 0 1 0 0,0 0 0 0 0,0 0-1 0 0,0 0 1 0 0,1 1 0 0 0,-1-1 0 0 0,0 0-1 0 0,0 1-40 0 0,-6 7 252 0 0,-2-2-60 0 0,6-5-138 0 0,2-2-41 0 0,1 1 0 0 0,-1-1 0 0 0,1 0 0 0 0,-1 0-1 0 0,1 0 1 0 0,-1 1 0 0 0,1-1 0 0 0,-1 0 0 0 0,1 1 0 0 0,0-1-1 0 0,-1 0 1 0 0,1 1 0 0 0,-1-1 0 0 0,1 1 0 0 0,0-1 0 0 0,0 1-1 0 0,-1-1 1 0 0,1 0 0 0 0,0 1 0 0 0,0-1 0 0 0,-1 1 0 0 0,1 0-13 0 0,-2 2 51 0 0,1 1 13 0 0,-1-2-42 0 0,-3 3 80 0 0,0 0 3 0 0,-2 1 50 0 0,5-1-101 0 0,2 17 10 0 0,2-10-54 0 0,18 12-10 0 0,-18-22 1 0 0,-2 0-2 0 0,1-1 0 0 0,-1 0 1 0 0,1 1-1 0 0,-1-1 0 0 0,1 0 1 0 0,0 0-1 0 0,0 1 0 0 0,0-1 1 0 0,0 0-1 0 0,0 0 1 0 0,0 0-1 0 0,0 0 0 0 0,0 0 1 0 0,0 0-1 0 0,0-1 0 0 0,0 1 1 0 0,1 0-1 0 0,-1 0 0 0 0,0-1 1 0 0,0 1-1 0 0,2-1 1 0 0,-1 2-5 0 0,1-1-12 0 0,-1 1 0 0 0,0-1 0 0 0,0 1 0 0 0,0 0 0 0 0,0 0 0 0 0,0 0 0 0 0,0 0 17 0 0,-1 0-15 0 0,0-1-1 0 0,0 1 1 0 0,1-1-1 0 0,-1 1 1 0 0,0-1-1 0 0,1 0 0 0 0,-1 0 1 0 0,1 1-1 0 0,0-1 1 0 0,-1 0-1 0 0,1 0 1 0 0,0-1-1 0 0,0 1 0 0 0,-1 0 1 0 0,1-1-1 0 0,0 1 1 0 0,0-1-1 0 0,2 1 16 0 0,18-1-223 0 0,-18-2 114 0 0,-3 1 97 0 0,0 0-1 0 0,0 0 1 0 0,0 0-1 0 0,0 0 1 0 0,0 1-1 0 0,0-1 1 0 0,0 0 0 0 0,1 1-1 0 0,-1-1 1 0 0,0 1-1 0 0,1-1 1 0 0,-1 1-1 0 0,0-1 1 0 0,1 1-1 0 0,0 0 13 0 0,3-2-110 0 0,2-8 49 0 0,-7 10 43 0 0,3-8-84 0 0,-2 6 75 0 0,0 0-1 0 0,0 1 1 0 0,0-1 0 0 0,0 0 0 0 0,0 1 0 0 0,0-1 0 0 0,0 1 0 0 0,0-1-1 0 0,1 1 28 0 0,5-9-119 0 0,-3 0-74 0 0,-3 0-87 0 0,-1-2-96 0 0,0 6 143 0 0,2-4-126 0 0,1 2 82 0 0,-2 7 237 0 0,0 0 1 0 0,0 0-1 0 0,-1-1 0 0 0,1 1 0 0 0,0-1 0 0 0,-1 1 1 0 0,1 0-1 0 0,-1-1 0 0 0,0 1 0 0 0,0-1 0 0 0,1 1 1 0 0,-1-1-1 0 0,0-1 40 0 0,-1-6-111 0 0,1-9-149 0 0,3-3-78 0 0,0 15 285 0 0,-2 5 46 0 0,0-1 0 0 0,-1 1-1 0 0,1 0 1 0 0,0-1 0 0 0,-1 1 0 0 0,1-1-1 0 0,-1 1 1 0 0,0 0 0 0 0,1-1-1 0 0,-1 1 1 0 0,0-1 0 0 0,0 1 0 0 0,0-1-1 0 0,0 1 1 0 0,0-1 0 0 0,0 1-1 0 0,0-1 1 0 0,-1 1 0 0 0,1-2 7 0 0,-2-1-13 0 0,-3-15-53 0 0,2-4-56 0 0,3-11-109 0 0,0 32 82 0 0,0 2-31 0 0,0 0-4 0 0,0 0-11 0 0,0 0-44 0 0,0 0-17 0 0,0 0-6 0 0,0 0 20 0 0,0 0 96 0 0,0 0 39 0 0,0 2 10 0 0,1 5 50 0 0,2 2 76 0 0,2 2 81 0 0,4 6 145 0 0,-1-3 3 0 0,-4-8-155 0 0,0 2 52 0 0,-2 2 46 0 0,-1-1 1 0 0,3-1-57 0 0,5 3-9 0 0,2-1-67 0 0,-8-8-56 0 0,0 0 1 0 0,0 1 0 0 0,-1-1-1 0 0,1 1 1 0 0,-1 0 0 0 0,0 0 0 0 0,1 1-14 0 0,-2-1 3 0 0,2 2-38 0 0,-1-1-58 0 0,0-1-60 0 0,0-1-60 0 0,0 0-63 0 0,1 0-63 0 0,1 0-65 0 0,0 0-66 0 0,-1-1 226 0 0,9 9-1036 0 0</inkml:trace>
  <inkml:trace contextRef="#ctx0" brushRef="#br0" timeOffset="14550.3376">12798 202 13648 0 0,'0'0'306'0'0,"0"0"46"0"0,0 0 23 0 0,0 0-157 0 0,0-2-104 0 0,-1-4 24 0 0,0 4-49 0 0,0 2-96 0 0,1-1 61 0 0,-1 1 54 0 0,0 0 47 0 0,-1-1 193 0 0,1 1 82 0 0,-6 0 1172 0 0,6 0-1293 0 0,0 0-35 0 0,-1 0-43 0 0,1 0-60 0 0,0 0-71 0 0,1 0-82 0 0,-1 0-114 0 0,1 0-3 0 0,0 0-37 0 0,-4 2 632 0 0,-4 6-15 0 0,5-6-168 0 0,1-1-110 0 0,1 0-72 0 0,-2-2-73 0 0,1 1-31 0 0,1 1 68 0 0,-3 4 115 0 0,-6 2 217 0 0,4-2-250 0 0,1 2-41 0 0,0 2-38 0 0,1-1-37 0 0,1-3-38 0 0,3 0 1 0 0,-1 0 4 0 0,-2-1 39 0 0,-5 6-57 0 0,6 5-20 0 0,2-9-6 0 0,0 11-32 0 0,2-6-14 0 0,0-9 52 0 0,-1 0-7 0 0,0 1-1 0 0,0-1 0 0 0,0 1 0 0 0,0-1 0 0 0,0 1 0 0 0,0-1 1 0 0,-1 1-1 0 0,1 0 0 0 0,-1-1 0 0 0,0 1 0 0 0,0 0 0 0 0,0 0 18 0 0,1-1-17 0 0,-1 1-1 0 0,1-1 0 0 0,-1 1 0 0 0,1-1 1 0 0,0 1-1 0 0,-1-1 0 0 0,1 0 0 0 0,1 1 1 0 0,-1-1-1 0 0,1 2 18 0 0,3 4-63 0 0,-5-7 55 0 0,1 0-1 0 0,0 0 1 0 0,0 0-1 0 0,0 0 0 0 0,0 0 1 0 0,0 0-1 0 0,0-1 1 0 0,0 1-1 0 0,0 0 1 0 0,0-1-1 0 0,0 1 1 0 0,0 0-1 0 0,0-1 0 0 0,2 1 9 0 0,-2-1-8 0 0,0 1-1 0 0,0-1 1 0 0,0 1-1 0 0,1-1 1 0 0,-1 1-1 0 0,0 0 0 0 0,0 0 1 0 0,0-1-1 0 0,0 1 1 0 0,0 0-1 0 0,0 0 0 0 0,-1 0 1 0 0,1 0-1 0 0,1 1 9 0 0,0 3 21 0 0,1-2-70 0 0,-1-1-63 0 0,8 0-212 0 0,-6-2 242 0 0,1 0 50 0 0,11 0-106 0 0,-12 0 77 0 0,0 0-34 0 0,-2-1 5 0 0,0 0 35 0 0,4-9-43 0 0,-6 10 92 0 0,2-4-36 0 0,-2 4 31 0 0,0-1 1 0 0,0 1-1 0 0,0-1 0 0 0,1 1 1 0 0,-1-1-1 0 0,0 1 1 0 0,0-1-1 0 0,1 1 0 0 0,-1 0 1 0 0,0-1-1 0 0,1 1 0 0 0,-1-1 1 0 0,1 1-1 0 0,-1 0 1 0 0,0-1-1 0 0,1 1 0 0 0,-1 0 1 0 0,1 0-1 0 0,-1-1 1 0 0,1 1-1 0 0,-1 0 0 0 0,1 0 11 0 0,3-2-43 0 0,2-3-12 0 0,-2-1-77 0 0,-3-1-62 0 0,-1 0-46 0 0,0 5 164 0 0,-1 0-1 0 0,1 0 1 0 0,1 0 0 0 0,-1 1 0 0 0,0-1-1 0 0,0 0 1 0 0,1 0 0 0 0,-1 0 0 0 0,1 0-1 0 0,0 0 77 0 0,0-1-116 0 0,2 0 10 0 0,0-2-40 0 0,-1 0-48 0 0,-2 3 70 0 0,1 0-34 0 0,-1-1-38 0 0,0 0-44 0 0,0-8-128 0 0,0 1 67 0 0,0-1 60 0 0,0 1 50 0 0,0-3 15 0 0,0 1 45 0 0,0-30-150 0 0,0 41 279 0 0,0 0 0 0 0,0 0 0 0 0,0 0 1 0 0,0 0-1 0 0,0 0 0 0 0,0 0 0 0 0,0 0 0 0 0,0 0 0 0 0,-1 0 0 0 0,1 0 0 0 0,0 0 0 0 0,-1 0 0 0 0,1 0 1 0 0,-1 0-1 0 0,1 0 0 0 0,-1 0 2 0 0,-5-6-52 0 0,4-1-32 0 0,2 6-4 0 0,0 0 0 0 0,0-6 4 0 0,0 8 82 0 0,0 0 1 0 0,0 0 0 0 0,0 0 0 0 0,0 0-1 0 0,0 0 1 0 0,0 0 0 0 0,0 1 0 0 0,0-1-1 0 0,0 0 1 0 0,0 0 0 0 0,0 0 0 0 0,0 0-1 0 0,0 0 1 0 0,0 0 0 0 0,1 0 0 0 0,-1 0-1 0 0,0 0 1 0 0,0 0 0 0 0,0 0 0 0 0,0 0-1 0 0,0 0 1 0 0,0 0 0 0 0,0 0 0 0 0,0 0-1 0 0,0 0 1 0 0,0 0 0 0 0,0 0 0 0 0,0 0-1 0 0,0 0 1 0 0,0 0 0 0 0,0 0 0 0 0,0 0-1 0 0,0 0 1 0 0,0 0 0 0 0,1 0 0 0 0,-1 0-1 0 0,0 0 1 0 0,0 0 0 0 0,0-1 0 0 0,0 1-1 0 0,0 0 1 0 0,0 0 0 0 0,0 0 0 0 0,0 0-1 0 0,0 0 1 0 0,0 0 1 0 0,2 2-10 0 0,-1 0 7 0 0,8 16 6 0 0,-8-16-8 0 0,-1 0 1 0 0,1 0 0 0 0,0 0-1 0 0,0 0 1 0 0,1-1 0 0 0,-1 1 0 0 0,0 0-1 0 0,0-1 1 0 0,1 1 0 0 0,-1-1 0 0 0,1 1-1 0 0,0-1 1 0 0,-1 0 0 0 0,1 1 0 0 0,1-1 4 0 0,1 2-14 0 0,1 1-57 0 0,1 2-119 0 0,-1 0-65 0 0,-3-5 81 0 0,-1 0-110 0 0,0 0 57 0 0,0 0 46 0 0,1-1 39 0 0,0 0-55 0 0,2 0-158 0 0,-3 0 184 0 0,-1-1-68 0 0,0 1-15 0 0,1 0-55 0 0,-1 0-41 0 0,1 0-451 0 0,-1 0-297 0 0,0 0-702 0 0</inkml:trace>
  <inkml:trace contextRef="#ctx0" brushRef="#br0" timeOffset="78238.4284">6537 818 13592 0 0,'-20'32'306'0'0,"17"-24"-161"0"0,2-1 222 0 0,0-3-50 0 0,-1-1-138 0 0,0 0-71 0 0,-3 2-54 0 0,4-3 66 0 0,0-1-72 0 0,0 0-63 0 0,1 0-97 0 0,-1 1-33 0 0,0-1 87 0 0,1 0 61 0 0,-1-1 68 0 0,0 0 16 0 0,0 1 37 0 0,0-1 44 0 0,0 0 48 0 0,0 0 51 0 0,-1 0 58 0 0,1 0 61 0 0,-1 0 66 0 0,-6 0 616 0 0,6 0-440 0 0,2 0-262 0 0,0 1-70 0 0,0 0 51 0 0,-2 6 46 0 0,2-7-368 0 0,0 1-1 0 0,-1-1 1 0 0,1 0 0 0 0,0 0 0 0 0,0 1-1 0 0,-1-1 1 0 0,1 0 0 0 0,0 0 0 0 0,-1 1-1 0 0,1-1 1 0 0,-1 0 0 0 0,1 0 0 0 0,0 0-1 0 0,-1 0 1 0 0,1 0 0 0 0,-1 0 0 0 0,1 0-1 0 0,0 1 1 0 0,-1-1 0 0 0,1 0 0 0 0,-1 0-1 0 0,1-1-24 0 0,-2 1 259 0 0,2 0-115 0 0,0 0-39 0 0,0 0 2 0 0,0 0 20 0 0,0 2-21 0 0,2 9-19 0 0,2-6-76 0 0,0 0-37 0 0,-2-3-99 0 0,-1 0 39 0 0,-1 0 23 0 0,0 0 17 0 0,0 0 5 0 0,1 0-16 0 0,0-1-119 0 0,1-1 91 0 0,0 1 61 0 0,4-1 43 0 0,-1 0-71 0 0,-3 0-25 0 0,0 0-49 0 0,1 0-58 0 0,-1 0-69 0 0,1 0-159 0 0,-2 0 157 0 0,1 0-36 0 0,-1 0-38 0 0,0 0-41 0 0,1 0-43 0 0,-1 0-45 0 0,9 0-1157 0 0</inkml:trace>
  <inkml:trace contextRef="#ctx0" brushRef="#br0" timeOffset="3724.1679">5165 362 11488 0 0,'0'0'264'0'0,"0"0"34"0"0,0 0 20 0 0,0 0-41 0 0,0 0-104 0 0,0 0-39 0 0,2 2 143 0 0,-2-2-253 0 0,0 0-1 0 0,1 1 1 0 0,-1-1 0 0 0,0 0 0 0 0,1 1-1 0 0,-1-1 1 0 0,0 0 0 0 0,1 1-1 0 0,-1-1 1 0 0,0 1 0 0 0,0-1 0 0 0,0 0-1 0 0,1 1 1 0 0,-1-1 0 0 0,0 1-1 0 0,0-1 1 0 0,0 1 0 0 0,0-1 0 0 0,0 1-1 0 0,0-1 1 0 0,0 1 0 0 0,0-1-1 0 0,0 1 1 0 0,0-1 0 0 0,0 0 0 0 0,0 1-1 0 0,0-1 1 0 0,0 1 0 0 0,0-1-1 0 0,-1 1 1 0 0,1-1-24 0 0,-1 7 364 0 0,3-5 3 0 0,2 2-40 0 0,-2 4-51 0 0,-2-2-51 0 0,0 9 380 0 0,0-11-437 0 0,0 0-57 0 0,0-1-101 0 0,0-3 4 0 0,0 0 1 0 0,0 1-1 0 0,0-1 0 0 0,0 0 1 0 0,-1 0-1 0 0,2 1 1 0 0,-1-1-1 0 0,0 0 1 0 0,0 0-1 0 0,0 1 0 0 0,0-1 1 0 0,0 0-1 0 0,0 0 1 0 0,0 1-1 0 0,0-1 0 0 0,0 0 1 0 0,0 0-1 0 0,0 0 1 0 0,0 1-1 0 0,1-1 0 0 0,-1 0 1 0 0,0 0-1 0 0,0 0 1 0 0,0 1-1 0 0,0-1 0 0 0,1 0-14 0 0,2 3 115 0 0,-1 1 43 0 0,0 2 74 0 0,0 3 167 0 0,-1 7 247 0 0,-1-10-477 0 0,0-1-40 0 0,0 0-62 0 0,0-1-38 0 0,1 4 141 0 0,3-5-50 0 0,1 0-55 0 0,-1 5 4 0 0,4-4-15 0 0,-4 1-41 0 0,6 2 51 0 0,-8-6-63 0 0,1 1 5 0 0,-1-1 0 0 0,0 0 1 0 0,1 0-1 0 0,-1 0 1 0 0,1 0-1 0 0,0 0 0 0 0,-1-1 1 0 0,1 1-1 0 0,0-1 1 0 0,-1 0-1 0 0,1 0 0 0 0,0 0-6 0 0,9 0 11 0 0,0 2 32 0 0,-6 2-36 0 0,2 0-37 0 0,4-2-75 0 0,6-2-78 0 0,-14 0-17 0 0,-4 0 37 0 0,0 0 67 0 0,0 0-34 0 0,0 0-215 0 0,0 0 43 0 0,1 0 39 0 0,-1 0 36 0 0,1 0-130 0 0,1 0 108 0 0,-1 0 97 0 0,0 0 49 0 0,3 0-112 0 0,-2 0 67 0 0,-2 0 24 0 0,0 0-40 0 0,12 0-1396 0 0</inkml:trace>
  <inkml:trace contextRef="#ctx0" brushRef="#br0" timeOffset="3987.8938">5237 241 13040 0 0,'0'0'297'0'0,"0"0"39"0"0,0 2 19 0 0,0-1-366 0 0,0 0 34 0 0,0 2 217 0 0,0-2-241 0 0,0 0-48 0 0,0 0-44 0 0,0 0-51 0 0,0 0-60 0 0,0-1-129 0 0,0 0-52 0 0,0 0-46 0 0,0 0-40 0 0,0 0-138 0 0,0 0-41 0 0,0 0-167 0 0,0 0-452 0 0</inkml:trace>
  <inkml:trace contextRef="#ctx0" brushRef="#br0" timeOffset="4295.9596">5641 302 11808 0 0,'0'0'266'0'0,"0"0"44"0"0,0 0 11 0 0,0 0-135 0 0,0 0-89 0 0,0 0-28 0 0,-2 0-41 0 0,1 0-47 0 0,-1 0 42 0 0,0-1 51 0 0,0 1 41 0 0,-6 1 370 0 0,4-1-310 0 0,3 1-103 0 0,-1 0-33 0 0,-8 4 381 0 0,-7 3 228 0 0,6-3-297 0 0,1-2-143 0 0,0-2-102 0 0,-1 0 129 0 0,1 4 28 0 0,1 0-24 0 0,1-4-32 0 0,-1 0 2 0 0,0 4 29 0 0,-1-1-7 0 0,2-2-37 0 0,-14-2 190 0 0,18 2-215 0 0,-4 6-17 0 0,4-6-60 0 0,-1-1-14 0 0,5 3-59 0 0,6 2-29 0 0,-5-5 15 0 0,-1 0-5 0 0,1 0 0 0 0,0 0 0 0 0,0 0 0 0 0,0 0 0 0 0,0-1 0 0 0,0 1 0 0 0,0 0 0 0 0,0 0 0 0 0,1-1 0 0 0,-1 1 0 0 0,0-1 0 0 0,0 1 0 0 0,0-1 0 0 0,1 1 0 0 0,-1-1 0 0 0,0 0 0 0 0,0 1 0 0 0,1-1 0 0 0,-1 0 0 0 0,1 0 0 0 0,8 2 0 0 0,-4 8 0 0 0,-6-10 0 0 0,1 1 0 0 0,-1 0 0 0 0,0 0 0 0 0,1-1 0 0 0,-1 1 0 0 0,0 0 0 0 0,1-1 0 0 0,-1 1 0 0 0,1-1 0 0 0,-1 1 0 0 0,1-1 0 0 0,-1 1 0 0 0,1-1 0 0 0,0 1 0 0 0,-1-1 0 0 0,1 1 0 0 0,0-1 0 0 0,-1 0 0 0 0,1 1 0 0 0,0-1 0 0 0,0 0 0 0 0,-1 1 0 0 0,1-1 0 0 0,0 0 0 0 0,-1 0 0 0 0,1 0 0 0 0,0 0 0 0 0,0 0 0 0 0,0 0 0 0 0,-1 0 0 0 0,2 0 0 0 0,-1 0 0 0 0,0 0 0 0 0,0 0 0 0 0,1 0 0 0 0,-1 1 0 0 0,0-1 0 0 0,0 0 0 0 0,0 1 0 0 0,0-1 0 0 0,1 1 0 0 0,-1-1 0 0 0,0 1 0 0 0,0-1 0 0 0,0 1 0 0 0,9 4 0 0 0,3-1 1 0 0,6 2 9 0 0,-5 0 70 0 0,-7-2-27 0 0,0 0 0 0 0,0 0 0 0 0,6 6-53 0 0,1 2 129 0 0,3-1 45 0 0,-16-11-163 0 0,0 1 1 0 0,0-1-1 0 0,0 0 0 0 0,0 1 0 0 0,0-1 1 0 0,0 1-1 0 0,0 0 0 0 0,0-1 0 0 0,0 1 0 0 0,0 0 1 0 0,-1 0-1 0 0,1-1 0 0 0,0 1 0 0 0,0 0 1 0 0,-1 0-1 0 0,1 0 0 0 0,0 0 0 0 0,-1 0 1 0 0,1 0-1 0 0,-1 0 0 0 0,1 0 0 0 0,-1 0 1 0 0,0 0-1 0 0,1 0 0 0 0,-1 0 0 0 0,0 1 1 0 0,0-1-1 0 0,0 0 0 0 0,0 0-11 0 0,1 15 135 0 0,0 12 132 0 0,-5-12-156 0 0,3-13-90 0 0,-3 4-10 0 0,2 1-96 0 0,0 0-84 0 0,1 3-75 0 0,1-9 165 0 0,0 0-10 0 0,0-1-27 0 0,0 1-50 0 0,0-1-21 0 0,-1 0-52 0 0,1 0-59 0 0,-1 1-66 0 0,1-1-71 0 0,-1 0-66 0 0,0 0-60 0 0,0 0-51 0 0,0 1-180 0 0,-1-1-51 0 0,1 1-218 0 0,-2 1-585 0 0</inkml:trace>
  <inkml:trace contextRef="#ctx0" brushRef="#br0" timeOffset="5386.3481">6248 315 9648 0 0,'0'0'216'0'0,"0"0"32"0"0,0 0 12 0 0,0 0-85 0 0,-2 0-22 0 0,0 0 181 0 0,0-1-51 0 0,-1 1-46 0 0,1 0-38 0 0,-1 0 3 0 0,0 0-39 0 0,-8 1 458 0 0,7 0-305 0 0,3 0-109 0 0,0 1 42 0 0,0-1 47 0 0,1 1 56 0 0,-1 0 62 0 0,1 1 69 0 0,-2-1 97 0 0,-4 4-220 0 0,2-1-148 0 0,0-1 0 0 0,0 0 0 0 0,0 0 0 0 0,-1-1-1 0 0,-2 3-211 0 0,-1-3 263 0 0,3 0-69 0 0,-1 1 12 0 0,2 5-17 0 0,1 0-26 0 0,2-5-88 0 0,-1 2-40 0 0,0-1 27 0 0,-1-1 54 0 0,-1 1 88 0 0,3-4-190 0 0,0 0-1 0 0,0 0 1 0 0,0 0-1 0 0,0 0 1 0 0,1 0-1 0 0,-1 0 1 0 0,0 0 0 0 0,1 0-1 0 0,-1 0 1 0 0,1 0-1 0 0,-1 1 1 0 0,1-1-1 0 0,0 0 1 0 0,-1 0-1 0 0,1 1 1 0 0,0-1 0 0 0,0 0-1 0 0,0 1-13 0 0,0-1 5 0 0,0-1 0 0 0,0 1 0 0 0,0-1 0 0 0,0 1 0 0 0,0-1 0 0 0,0 1 0 0 0,0-1 0 0 0,-1 1 0 0 0,1-1 0 0 0,0 1 0 0 0,0-1 0 0 0,0 1 0 0 0,-1-1 0 0 0,1 1 0 0 0,0-1 0 0 0,0 0 0 0 0,-1 1 0 0 0,1-1 0 0 0,0 1 0 0 0,-1-1 0 0 0,1 0 0 0 0,0 1 0 0 0,-1-1 0 0 0,1 0 0 0 0,-1 1 0 0 0,1-1-5 0 0,-4 4 42 0 0,2 4-37 0 0,2-5 5 0 0,0 0 0 0 0,0-1 0 0 0,0 1 0 0 0,1 0 0 0 0,-1-1 0 0 0,1 1 0 0 0,0 0 0 0 0,0 1-10 0 0,5 4 3 0 0,-3-4 42 0 0,-3 0-36 0 0,1 0-10 0 0,7 0 1 0 0,-4 1 0 0 0,6 2 0 0 0,-8-6-1 0 0,15 9-2 0 0,-17-9-1 0 0,1-1 0 0 0,-1 1 0 0 0,0-1 1 0 0,1 0-1 0 0,-1 1 0 0 0,1-1 0 0 0,-1 1 0 0 0,0-1 1 0 0,0 0-1 0 0,1 1 0 0 0,-1-1 0 0 0,0 1 0 0 0,0-1 0 0 0,0 1 1 0 0,1-1-1 0 0,-1 1 0 0 0,0 0 0 0 0,0-1 4 0 0,1 1-95 0 0,0 0 39 0 0,7 1 7 0 0,-6-2 10 0 0,1 2-176 0 0,0-1 78 0 0,0 1 62 0 0,0 0 44 0 0,8 4 29 0 0,-7-4-97 0 0,-1-1-20 0 0,0 0-60 0 0,0 0-73 0 0,0 0-85 0 0,-1 0-17 0 0,1 0-73 0 0,-1-1-80 0 0,1 1-88 0 0,-1-1-95 0 0,1 0-100 0 0,0 0-109 0 0,0 0-114 0 0,2 0-1023 0 0,2 0-1142 0 0</inkml:trace>
  <inkml:trace contextRef="#ctx0" brushRef="#br0" timeOffset="9400.8272">8848 290 9584 0 0,'-2'0'-70'0'0,"1"0"105"0"0,-1 0 96 0 0,1 0 86 0 0,0 0 78 0 0,0 0 67 0 0,1 0 59 0 0,-1 0 48 0 0,1 1 361 0 0,2 0 1707 0 0,-1 0-1508 0 0,0 0-351 0 0,0 0-97 0 0,-1-1-335 0 0,1 1-34 0 0,-1-1-38 0 0,1 1-40 0 0,-1-1-45 0 0,0 1-46 0 0,1-1-52 0 0,-1 1-53 0 0,1 0-57 0 0,-1-1-62 0 0,0 1-62 0 0,0 0-69 0 0,0-1 728 0 0,0 0-16 0 0,0 0-66 0 0,0 0-29 0 0,0 0-8 0 0,0 0-29 0 0,0 0-117 0 0,0 0-50 0 0,0 0-6 0 0,2-2-20 0 0,1-1-63 0 0,-1 1-12 0 0,0 0 1 0 0,0 1-1 0 0,0-1 0 0 0,0 0 0 0 0,-1 0 1 0 0,1 0-1 0 0,-1 0 0 0 0,0-1 0 0 0,1-1 0 0 0,2-16 0 0 0,-3 19 0 0 0,0 0 0 0 0,-1-1 0 0 0,1 1 0 0 0,0 0 0 0 0,0-1 0 0 0,0 1 0 0 0,0 0 0 0 0,0 0 0 0 0,0 0 0 0 0,0-1 0 0 0,1 1 3 0 0,-1-1-1 0 0,0 0 0 0 0,1 1 0 0 0,-1-1 1 0 0,0 0-1 0 0,0 0 0 0 0,0 0 0 0 0,-1 0 1 0 0,1 0-1 0 0,0 0 0 0 0,-1 0 0 0 0,1 0 1 0 0,-1 0-1 0 0,0 0 0 0 0,0 0 0 0 0,0 0 1 0 0,0 0-1 0 0,0 0 0 0 0,0 0 0 0 0,-1-1-2 0 0,1-6 9 0 0,1 6-7 0 0,-1 0 0 0 0,0 0 0 0 0,1 0 0 0 0,0 0 0 0 0,-1 0 1 0 0,1 0-1 0 0,0 0 0 0 0,1 1 0 0 0,-1-1 0 0 0,1-2-2 0 0,1-2 47 0 0,-2-2-46 0 0,-1-2-44 0 0,-1-6-71 0 0,0 1-5 0 0,1 15 110 0 0,0-1-1 0 0,0 1 1 0 0,0 0-1 0 0,0 0 1 0 0,-1-1-1 0 0,1 1 1 0 0,0 0-1 0 0,-1 0 1 0 0,1 0 0 0 0,-1-1-1 0 0,0 1 1 0 0,1 0-1 0 0,-1 0 1 0 0,0 0 9 0 0,-3-5-43 0 0,3 4 18 0 0,0 0 0 0 0,0 0 0 0 0,-1 0 0 0 0,1 0-1 0 0,-1 0 1 0 0,0 0 0 0 0,1 1 0 0 0,-1-1 0 0 0,0 0-1 0 0,0 1 1 0 0,0 0 0 0 0,0-1 25 0 0,-13-9-138 0 0,11 9 54 0 0,-4 4 16 0 0,4 8 4 0 0,-6 7-31 0 0,2-9 59 0 0,7-8 36 0 0,1 1 0 0 0,0-1 0 0 0,-1 0 0 0 0,1 0 1 0 0,0 1-1 0 0,0-1 0 0 0,-1 0 0 0 0,1 1 0 0 0,0-1 0 0 0,0 0 0 0 0,0 1 0 0 0,-1-1 0 0 0,1 0 1 0 0,0 1-1 0 0,0-1 0 0 0,0 0 0 0 0,0 1 0 0 0,0-1 0 0 0,0 1 0 0 0,0-1 0 0 0,0 0 1 0 0,0 1-1 0 0,0-1 0 0 0,0 1 0 0 0,0-1 0 0 0,0 0 0 0 0,0 1 0 0 0,0-1 0 0 0,0 0 0 0 0,0 1 0 0 0,-1 25 41 0 0,-8-4 78 0 0,6-11-36 0 0,4 5-7 0 0,-1-7-35 0 0,0 3 11 0 0,0 6 70 0 0,2 0 52 0 0,1-7-55 0 0,6 24 294 0 0,-5-24-248 0 0,-2-4-72 0 0,2 13 80 0 0,-4-5-69 0 0,0-9-63 0 0,-1-4-26 0 0,1 1 0 0 0,0-1 0 0 0,0 0 0 0 0,0 1 0 0 0,0-1 0 0 0,0 0 0 0 0,1 0 0 0 0,-1 1 1 0 0,1-1-1 0 0,-1 0 0 0 0,1 1-15 0 0,18 29 111 0 0,-4-14-53 0 0,-3-10-59 0 0,-11-8-13 0 0,8 4-60 0 0,7 3-19 0 0,-9-5 12 0 0,0-1-74 0 0,2-1-100 0 0,-6 0 85 0 0,5 0-73 0 0,-5 0 126 0 0,-1 0-58 0 0,0 0 4 0 0,-1 0-48 0 0,0 0-55 0 0,1 0-64 0 0,-2 0 36 0 0,1 0-44 0 0,-1 0-38 0 0,0 0-35 0 0,1 0-269 0 0,-1-1-57 0 0,1 1-47 0 0,0-1-33 0 0,2-2-1473 0 0,4-4-1297 0 0</inkml:trace>
  <inkml:trace contextRef="#ctx0" brushRef="#br0" timeOffset="9910.0461">9173 229 13760 0 0,'0'0'314'0'0,"0"0"46"0"0,0 0 22 0 0,0 0-163 0 0,0 0-106 0 0,0 0-45 0 0,0 2-24 0 0,-2 17 445 0 0,-3-14 39 0 0,5-5-503 0 0,-1 0 1 0 0,1 0-1 0 0,0 1 1 0 0,-1-1-1 0 0,1 0 1 0 0,0 0 0 0 0,0 0-1 0 0,-1 1 1 0 0,1-1-1 0 0,0 0 1 0 0,0 1-1 0 0,-1-1 1 0 0,1 0-1 0 0,0 0 1 0 0,0 1-1 0 0,0-1 1 0 0,-1 0-1 0 0,1 1 1 0 0,0-1 0 0 0,0 0-1 0 0,0 1 1 0 0,0-1-1 0 0,0 1 1 0 0,0-1-1 0 0,0 0 1 0 0,0 1-1 0 0,0-1 1 0 0,0 0-1 0 0,0 1 1 0 0,0-1-1 0 0,0 0 1 0 0,0 1-1 0 0,0-1-25 0 0,0 4 183 0 0,0-1 107 0 0,-4 5 924 0 0,3-6-992 0 0,0-1-43 0 0,0 0-55 0 0,0 1-75 0 0,0-1-87 0 0,0 0-103 0 0,0 0 215 0 0,0 4-6 0 0,1 15 29 0 0,0-9-29 0 0,0 1 69 0 0,0-1 97 0 0,2-7-134 0 0,6 4-96 0 0,-5-4-73 0 0,-2 1 62 0 0,-1 0 17 0 0,1-4-5 0 0,-1 0 0 0 0,1-1 1 0 0,0 1-1 0 0,-1 0 0 0 0,1 0 1 0 0,0 0-1 0 0,-1-1 0 0 0,1 1 1 0 0,0 0-1 0 0,0-1 0 0 0,0 1 1 0 0,0 0-6 0 0,0-1 2 0 0,-1 0 1 0 0,1 1 0 0 0,-1-1-1 0 0,1 0 1 0 0,-1 0 0 0 0,1 0-1 0 0,0 0 1 0 0,-1 0 0 0 0,1 0-1 0 0,-1 0 1 0 0,1 0 0 0 0,-1 0-1 0 0,1 0 1 0 0,-1 0 0 0 0,1 0-1 0 0,0 0 1 0 0,-1 0 0 0 0,1 0-1 0 0,-1-1 1 0 0,1 1 0 0 0,-1 0-3 0 0,5-2 7 0 0,1-1 4 0 0,7-4 45 0 0,11-5 19 0 0,-11 2-32 0 0,9-4-33 0 0,-18 6-10 0 0,1 4 0 0 0,-5 4 0 0 0,0 0 0 0 0,1 0 0 0 0,-1 0 0 0 0,0-1 0 0 0,1 1 0 0 0,-1 0 0 0 0,0 0 0 0 0,0-1 0 0 0,1 1 0 0 0,-1 0 0 0 0,0 0 0 0 0,0-1 0 0 0,1 1 0 0 0,-1 0 0 0 0,0-1 0 0 0,0 1 0 0 0,0 0 0 0 0,0-1 0 0 0,1 1 0 0 0,-1-1 0 0 0,0 1 0 0 0,0 0 0 0 0,0-1 0 0 0,0 1 0 0 0,0 0 0 0 0,0-1 0 0 0,0 1 0 0 0,0-1 0 0 0,0 1 0 0 0,0 0 0 0 0,0-1 0 0 0,0 1 0 0 0,0-1 0 0 0,-1 1 0 0 0,1-1 0 0 0,0 1-1 0 0,0 0 1 0 0,0-1 0 0 0,0 1 0 0 0,0-1 0 0 0,0 1-1 0 0,0 0 1 0 0,0-1 0 0 0,0 1 0 0 0,0 0-1 0 0,0-1 1 0 0,1 1 0 0 0,-1-1 0 0 0,0 1-1 0 0,0 0 1 0 0,0-1 0 0 0,0 1 0 0 0,1 0 0 0 0,-1-1-1 0 0,0 1 1 0 0,0 0 0 0 0,1-1 0 0 0,-1 1-1 0 0,0 0 1 0 0,0 0 0 0 0,1-1 0 0 0,-1 1-1 0 0,0 0 1 0 0,1 0 0 0 0,-1-1 0 0 0,0 1-1 0 0,1 0 1 0 0,-1 0 0 0 0,1 0 0 0 0,-1 0 0 0 0,0 0-1 0 0,1 0 1 0 0,-1 0 0 0 0,0-1 0 0 0,1 1-1 0 0,-1 0 1 0 0,1 0 0 0 0,-1 0 0 0 0,1 1 0 0 0,-1-1-1 0 0,0 0 0 0 0,0 0 0 0 0,0 0 1 0 0,0 0-1 0 0,0 0 0 0 0,0 0 0 0 0,0 0 1 0 0,0 0-1 0 0,0 0 0 0 0,0 0 0 0 0,0 0 1 0 0,0 0-1 0 0,1 0 0 0 0,-1 0 0 0 0,0 0 1 0 0,0 0-1 0 0,0 0 0 0 0,0 0 1 0 0,0 0-1 0 0,0 0 0 0 0,0 0 0 0 0,0 0 1 0 0,0 0-1 0 0,0 0 0 0 0,0-1 0 0 0,0 1 1 0 0,0 0-1 0 0,0 0 0 0 0,0 0 0 0 0,0 0 1 0 0,1 0-1 0 0,-1 0 0 0 0,0 0 0 0 0,0 0 1 0 0,0 0-1 0 0,0 0 0 0 0,0 0 0 0 0,0 0 1 0 0,0 0-1 0 0,0 0 0 0 0,0 0 0 0 0,0 0 1 0 0,0 0-1 0 0,0-1 0 0 0,0 1 0 0 0,0 0 1 0 0,0 0-1 0 0,0 0 0 0 0,0 0 0 0 0,0 0 1 0 0,0 0-1 0 0,0 0 0 0 0,0 0 0 0 0,0 0 1 0 0,0 0-1 0 0,0 0 0 0 0,0 0 1 0 0,2-10-11 0 0,6-3 11 0 0,-4 3 0 0 0,5 2-13 0 0,-8 6-7 0 0,1-2 0 0 0,6-6-1 0 0,-8 10 20 0 0,0 0 0 0 0,0 1 0 0 0,0-1 0 0 0,0 0 0 0 0,0 0 0 0 0,0 0 0 0 0,0 0 0 0 0,0 0 0 0 0,0 0 0 0 0,0 0 1 0 0,0 0-1 0 0,0 0 0 0 0,0 0 0 0 0,0 0 0 0 0,0 0 0 0 0,0 0 0 0 0,1 0 0 0 0,-1 0 0 0 0,0 0 0 0 0,0 0 0 0 0,0 0 0 0 0,0 0 0 0 0,0 0 0 0 0,0 0 1 0 0,0 0-1 0 0,0 0 0 0 0,0 0 0 0 0,0 0 0 0 0,0 0 0 0 0,0 0 0 0 0,0 0 0 0 0,0 0 0 0 0,0 0 0 0 0,0 0 0 0 0,0 0 0 0 0,0 0 0 0 0,0 0 0 0 0,1 0 1 0 0,-1 0-1 0 0,0 0 0 0 0,0 0 0 0 0,0 0 0 0 0,0 0 0 0 0,0-1 0 0 0,0 1 0 0 0,0 0 1 0 0,0 10-21 0 0,0 51-33 0 0,0-60 56 0 0,0 0 0 0 0,0 0 0 0 0,0 0 0 0 0,0 1 0 0 0,1-1-1 0 0,-1 0 1 0 0,1 0 0 0 0,-1 0 0 0 0,0 0 0 0 0,1 0 0 0 0,0 1-1 0 0,-1-1 1 0 0,1 0-2 0 0,4 9 42 0 0,-4-7-31 0 0,-1 1 0 0 0,1-1 1 0 0,-1 0-1 0 0,0 1 0 0 0,0-1 0 0 0,0 1 1 0 0,0-1-1 0 0,-1 1-11 0 0,0 8 41 0 0,2 0 39 0 0,2 5 121 0 0,4 9 45 0 0,-5-14-116 0 0,-1-2-2 0 0,-1 2 45 0 0,0-1-24 0 0,0 23 426 0 0,-2-23-398 0 0,-2 0 14 0 0,1-3-63 0 0,0 13 97 0 0,3-9-105 0 0,0-5-60 0 0,1 10 61 0 0,-4-6 32 0 0,0-5-36 0 0,-3 5 78 0 0,2-4-19 0 0,-1 0 28 0 0,-1 0 74 0 0,5-6-263 0 0,0 0 0 0 0,0 0 0 0 0,0 0 0 0 0,0 0-1 0 0,0 0 1 0 0,1 0 0 0 0,-1 1 0 0 0,0-1 0 0 0,1 0 0 0 0,-1 0 0 0 0,1 1-1 0 0,0-1 1 0 0,-1 0 0 0 0,1 1 0 0 0,0 0-15 0 0,-1-1 79 0 0,-2 0-42 0 0,-5-1-14 0 0,8 0-14 0 0,-3 0-1 0 0,-1 0-4 0 0,-3-12 8 0 0,-3 0-11 0 0,5 7-46 0 0,2 1-26 0 0,1 0-46 0 0,0-3-130 0 0,2 3 78 0 0,0 0-35 0 0,0 3 317 0 0,0 0-49 0 0,0 0-45 0 0,0 0-43 0 0,0-1-39 0 0,0 1-37 0 0,0-2-200 0 0,0 1 65 0 0,0 0-35 0 0,0-3-356 0 0,0 0-7 0 0,0-6-933 0 0,0-11-228 0 0</inkml:trace>
  <inkml:trace contextRef="#ctx0" brushRef="#br0" timeOffset="18957.4557">49 1250 10856 0 0,'0'0'241'0'0,"0"0"38"0"0,0 0 14 0 0,0 0-21 0 0,0 0-107 0 0,0 0-44 0 0,0 0 126 0 0,0 0 227 0 0,0 0 26 0 0,2 0-2 0 0,1-2-210 0 0,2-3 7 0 0,0 1-19 0 0,-2 2 0 0 0,-1 2 45 0 0,2 1 107 0 0,-4-2-72 0 0,0 0-112 0 0,0 0-67 0 0,1-1-104 0 0,-1 1-33 0 0,0-2 34 0 0,0 2-18 0 0,1 0 37 0 0,-1 2 37 0 0,0-1-56 0 0,0-1-41 0 0,2 1-56 0 0,0-1-34 0 0,-1 1 73 0 0,1-1 71 0 0,-1 1 97 0 0,-1 0 62 0 0,1 0 102 0 0,0 0 118 0 0,-1 0-184 0 0,0 0 35 0 0,0-2-43 0 0,0 0-64 0 0,0 1-53 0 0,0-1-44 0 0,1 1-15 0 0,2-2 52 0 0,-1 3-54 0 0,1 0 49 0 0,0-1 85 0 0,-3 1-102 0 0,0 0-33 0 0,0-1 11 0 0,0 0-77 0 0,0-3-54 0 0,0 3 44 0 0,0 0 34 0 0,0 0 52 0 0,1 0 62 0 0,-1 1 79 0 0,1 0 90 0 0,7 10-257 0 0,-7-6-62 0 0,-1-1 0 0 0,1 0 0 0 0,0 0 1 0 0,-1 1-1 0 0,0-1 0 0 0,0 0 0 0 0,0 1 1 0 0,0-1-1 0 0,-1 3-17 0 0,1 7 42 0 0,2-1 30 0 0,2-3-21 0 0,-3-6-46 0 0,0-1 0 0 0,0 0 1 0 0,0 1-1 0 0,-1-1 0 0 0,1 1 0 0 0,-1-1 0 0 0,0 1 0 0 0,1 1-5 0 0,-1 13 43 0 0,-1-11-33 0 0,1-3-10 0 0,0-1 0 0 0,0 0 0 0 0,-1 0 0 0 0,2 1 0 0 0,-1-1 0 0 0,0 0 0 0 0,0 1 0 0 0,1-1 0 0 0,-1 0 0 0 0,1 0 0 0 0,0 1 0 0 0,8 17 64 0 0,5 18-64 0 0,-6-16 83 0 0,9 18-83 0 0,-16-39 2 0 0,-1 0 1 0 0,1 0-1 0 0,0 0 1 0 0,0 0-1 0 0,0 0 1 0 0,0 0-1 0 0,0 0 1 0 0,0 0-1 0 0,0-1 1 0 0,0 1-1 0 0,0 0 1 0 0,1-1-1 0 0,-1 1 1 0 0,1-1-3 0 0,-1 1 1 0 0,0-1 0 0 0,1 1 1 0 0,-1-1-1 0 0,0 1 0 0 0,0 0 1 0 0,0-1-1 0 0,0 1 0 0 0,0 0 1 0 0,0 0-1 0 0,0 0 0 0 0,0 0 1 0 0,0-1-1 0 0,0 1 0 0 0,0 1-1 0 0,0 1 1 0 0,0-2 1 0 0,-1 1 0 0 0,1-1 1 0 0,0 0-1 0 0,-1 1 0 0 0,1-1 1 0 0,0 0-1 0 0,0 0 0 0 0,-1 0 1 0 0,1 1-1 0 0,0-1 1 0 0,0 0-1 0 0,0 0 0 0 0,1-1 1 0 0,-1 1-1 0 0,0 0 0 0 0,0 0 1 0 0,0 0-1 0 0,1-1 0 0 0,-1 1 1 0 0,0-1-1 0 0,1 1-2 0 0,1 0 4 0 0,0 1-2 0 0,0-1 0 0 0,0 1 1 0 0,0-1-1 0 0,0 0 0 0 0,0 0 1 0 0,0 0-1 0 0,0-1 1 0 0,0 1-1 0 0,2-1-2 0 0,3 2 43 0 0,-3 1-92 0 0,1-1 45 0 0,15 2 113 0 0,-11-4-101 0 0,-4 1-41 0 0,0-1-40 0 0,1 0-59 0 0,0 0-66 0 0,0 1-78 0 0,1-1-90 0 0,-7 0 292 0 0,2 0-35 0 0,0 0-37 0 0,0 0-39 0 0,0 0-39 0 0,-1 0-41 0 0,1 0-43 0 0,-1 0-45 0 0,-2 0 328 0 0,0 0-1 0 0,0 0 1 0 0,0 0-1 0 0,0 0 1 0 0,0 0-1 0 0,0 0 1 0 0,0 0-1 0 0,0 0 1 0 0,0 0-1 0 0,0 0 1 0 0,0 0-1 0 0,0 0 1 0 0,0 0-1 0 0,1 0 1 0 0,-1 0-1 0 0,0 0 1 0 0,0 0-1 0 0,0 0 1 0 0,0 0-1 0 0,0 0 0 0 0,0 0 1 0 0,0 0-1 0 0,0-1 1 0 0,0 1-1 0 0,0 0 1 0 0,0 0-1 0 0,0 0 1 0 0,0 0-1 0 0,0 0 1 0 0,0 0-1 0 0,0 0 1 0 0,0 0-1 0 0,1 0 1 0 0,-1 0-1 0 0,0 0 1 0 0,0 0-1 0 0,0 0 1 0 0,0 0-1 0 0,0 0 1 0 0,0 0-1 0 0,0 0 1 0 0,0 0-1 0 0,0-1 1 0 0,0 1-1 0 0,0 0 1 0 0,0 0-1 0 0,0 0 0 0 0,0 0 1 0 0,0 0-1 0 0,0 0 1 0 0,0 0-1 0 0,0 0 1 0 0,0 0-1 0 0,0 0 1 0 0,0 0-1 0 0,0 0 1 0 0,0 0 25 0 0,0-2-334 0 0,0 1 83 0 0,0 0 12 0 0,0 0-38 0 0,0 0 11 0 0,1 0-39 0 0,-1 0-43 0 0,1 0-48 0 0,-1 1-53 0 0,1 0-49 0 0,0-1-43 0 0,0 1-38 0 0,0 0-158 0 0,0 0-38 0 0,4-1-1679 0 0</inkml:trace>
  <inkml:trace contextRef="#ctx0" brushRef="#br0" timeOffset="19267.0051">8 1361 10384 0 0,'0'0'301'0'0,"0"0"4"0"0,0 0-181 0 0,0 0 31 0 0,0 0 130 0 0,0 0-1 0 0,-2 0 36 0 0,1 0 676 0 0,-1 0-99 0 0,1 0-95 0 0,0 0-90 0 0,1 0-85 0 0,0 0-79 0 0,0 0-76 0 0,0 0-69 0 0,1 0-65 0 0,0 0-59 0 0,0 0-56 0 0,1 0-50 0 0,-1 0-45 0 0,1 0-39 0 0,2 0-13 0 0,1 0-113 0 0,7 0-227 0 0,-8 0 228 0 0,-1 0 63 0 0,-1 0 43 0 0,0 0 52 0 0,0 0 62 0 0,0 0 68 0 0,10-2-9 0 0,2-6-118 0 0,8 6-34 0 0,-13 2-66 0 0,18 0 24 0 0,-9 0-47 0 0,-2 0-31 0 0,-2 0-37 0 0,-11 0 49 0 0,-1-1-1 0 0,1 1 1 0 0,0-1 0 0 0,-1 0-1 0 0,1 1 1 0 0,0-1-1 0 0,-1 0 1 0 0,1-1 17 0 0,6-1-110 0 0,-5 1 17 0 0,1 1-32 0 0,-1 1-40 0 0,1 0-46 0 0,-1 1-52 0 0,1 1-57 0 0,7 8-366 0 0</inkml:trace>
  <inkml:trace contextRef="#ctx0" brushRef="#br0" timeOffset="20291.5721">374 1468 7880 0 0,'0'0'232'0'0,"2"0"-14"0"0,-2 0-433 0 0,0 0 54 0 0,1 0 54 0 0,-1 0 49 0 0,1 0 48 0 0,0 0 44 0 0,-1 0 42 0 0,1 0 38 0 0,1 0 157 0 0,-1 0 89 0 0,1 0 74 0 0,-1 0 61 0 0,1 0 37 0 0,0 0 33 0 0,3 0 1362 0 0,-3 0-1142 0 0,1 0-60 0 0,-2 0-403 0 0,0 0-33 0 0,0 0-33 0 0,0 0-43 0 0,0 0-50 0 0,-1 0-53 0 0,1 0-59 0 0,0 0-63 0 0,-1 0-69 0 0,1 0-73 0 0,1 0 564 0 0,0-2-165 0 0,-1 1-187 0 0,0 0 1 0 0,0 0-1 0 0,0 0 1 0 0,0 1-1 0 0,0-1 1 0 0,0 0-1 0 0,1 0 1 0 0,-1 1-1 0 0,0-1 1 0 0,1 1-59 0 0,7-2 281 0 0,-9 2-258 0 0,1 0-1 0 0,-1 0 0 0 0,1 0 0 0 0,-1 0 0 0 0,1 0 0 0 0,0 0 1 0 0,-1 0-1 0 0,1 0 0 0 0,-1-1 0 0 0,1 1 0 0 0,-1 0 0 0 0,1 0 1 0 0,-1 0-1 0 0,0-1 0 0 0,1 1 0 0 0,-1 0 0 0 0,1-1 0 0 0,-1 1 0 0 0,1 0 1 0 0,-1-1-23 0 0,4-5 242 0 0,0-1-70 0 0,2 2-83 0 0,-2 3-43 0 0,-4 2-35 0 0,1 0-1 0 0,-1 0 1 0 0,1 0 0 0 0,-1-1 0 0 0,1 1-1 0 0,-1 0 1 0 0,0-1 0 0 0,1 1-1 0 0,-1 0 1 0 0,1-1 0 0 0,-1 1 0 0 0,0 0-1 0 0,1-1 1 0 0,-1 1 0 0 0,0-1-1 0 0,1 1 1 0 0,-1 0 0 0 0,0-1-1 0 0,0 1 1 0 0,1-1 0 0 0,-1 1 0 0 0,0-1-11 0 0,2-3 42 0 0,8-8 83 0 0,2 2-83 0 0,-8 8-27 0 0,-4 2-12 0 0,1 0 0 0 0,-1 0-1 0 0,1-1 1 0 0,-1 1 0 0 0,1 0-1 0 0,-1 0 1 0 0,1-1-1 0 0,-1 1 1 0 0,0 0 0 0 0,1-1-1 0 0,-1 1 1 0 0,1 0-1 0 0,-1-1 1 0 0,0 1 0 0 0,0-1-1 0 0,1 1 1 0 0,-1-1 0 0 0,0 1-1 0 0,1 0 1 0 0,-1-1-1 0 0,0 1 1 0 0,0-1-3 0 0,2-3 4 0 0,18-20 60 0 0,4-24 53 0 0,-23 44-111 0 0,0 0 0 0 0,0-1 0 0 0,0 1-1 0 0,-1 0 1 0 0,0 0 0 0 0,0 0 0 0 0,0-1-1 0 0,0 1 1 0 0,-1-3-6 0 0,0-8 24 0 0,2 4 23 0 0,-1 8-46 0 0,1 0 1 0 0,-1 0-1 0 0,0 0 0 0 0,0 0 1 0 0,0-1-1 0 0,-1 1 0 0 0,1 0 1 0 0,-1 0-1 0 0,1 0 0 0 0,-2-2-1 0 0,-3 2 0 0 0,5 3 0 0 0,-1 0 0 0 0,1 0 0 0 0,0-1 0 0 0,-1 1 0 0 0,1 0 0 0 0,0 0 0 0 0,0-1 0 0 0,-1 1 0 0 0,1 0 0 0 0,0 0 0 0 0,0-1 0 0 0,-1 1 0 0 0,1 0 0 0 0,0-1 0 0 0,0 1 0 0 0,0 0 0 0 0,-1-1 0 0 0,1 1 0 0 0,0 0 0 0 0,0-1 0 0 0,0 1 0 0 0,0-1 0 0 0,0 1 0 0 0,0 0 0 0 0,0-1 0 0 0,0 1 0 0 0,0 0 0 0 0,0-1 0 0 0,0 1 0 0 0,0-1 0 0 0,0 1 0 0 0,0-1 0 0 0,0-4 0 0 0,0 3-1 0 0,1 1 0 0 0,-1-1 0 0 0,0 0-1 0 0,-1 1 1 0 0,1-1 0 0 0,0 0 0 0 0,0 1 0 0 0,-1-1 0 0 0,1 1-1 0 0,-1-2 2 0 0,-7-7-64 0 0,2 3-52 0 0,1-2 47 0 0,0 1-6 0 0,-5 4-5 0 0,-2-4 0 0 0,2 6-2 0 0,6 2 18 0 0,0 0 29 0 0,0 2 24 0 0,2 6-63 0 0,2-8 73 0 0,0 0 0 0 0,0 0 0 0 0,0 0 0 0 0,0 0 0 0 0,0 1 0 0 0,0-1 0 0 0,0 0 0 0 0,0 0 0 0 0,0 0-1 0 0,0 0 1 0 0,0 0 0 0 0,0 0 0 0 0,0 0 0 0 0,0 0 0 0 0,0 0 0 0 0,0 0 0 0 0,0 0 0 0 0,0 0 0 0 0,0 0 0 0 0,0 0 0 0 0,0 1 0 0 0,0-1 0 0 0,0 0 0 0 0,0 0 0 0 0,0 0 0 0 0,0 0 0 0 0,0 0 0 0 0,0 0 0 0 0,0 0 0 0 0,0 0 0 0 0,0 0 0 0 0,-1 0 0 0 0,1 0 0 0 0,0 0 0 0 0,0 0 0 0 0,0 0 0 0 0,0 0 0 0 0,0 0 0 0 0,0 0 0 0 0,0 0 0 0 0,0 0 0 0 0,0 0 0 0 0,0 0 0 0 0,0 0-1 0 0,0 0 1 0 0,0 0 0 0 0,0 0 0 0 0,-1 0 0 0 0,1 0 0 0 0,0 0 0 0 0,0 0 0 0 0,0 0 0 0 0,0 0 0 0 0,0 0 0 0 0,0 0 0 0 0,0 0 0 0 0,0 0 1 0 0,-3 0-14 0 0,2 0 13 0 0,1 0 0 0 0,0 0 0 0 0,0 0 0 0 0,0 0 0 0 0,0 0 0 0 0,-1 0 0 0 0,1 0-1 0 0,0 0 1 0 0,0 0 0 0 0,0 0 0 0 0,0 0 0 0 0,-1 0 0 0 0,1 0 0 0 0,0 0-1 0 0,0 0 1 0 0,0 0 0 0 0,0 0 0 0 0,-1 0 0 0 0,1 0 0 0 0,0 0 0 0 0,0 0-1 0 0,0 0 1 0 0,0 1 0 0 0,0-1 0 0 0,-1 0 0 0 0,1 0 0 0 0,0 0 0 0 0,0 0 0 0 0,0 0-1 0 0,0 0 1 0 0,0 1 0 0 0,0-1 0 0 0,0 0 0 0 0,0 0 0 0 0,-1 0 1 0 0,-10 22-22 0 0,10-21 22 0 0,1 0 0 0 0,0 0 0 0 0,-1 1 0 0 0,1-1 0 0 0,0 0 0 0 0,0 0 0 0 0,0 0 0 0 0,0 0 0 0 0,0 0 0 0 0,0 0 0 0 0,0 1 0 0 0,0-1 0 0 0,0 0 0 0 0,0 0 0 0 0,1 0 0 0 0,-1 0 0 0 0,0 0 0 0 0,1 0 0 0 0,-1 0 0 0 0,1 0 0 0 0,-1 0 0 0 0,1 1 0 0 0,3 8 0 0 0,-7-2 0 0 0,2-8 0 0 0,1 1 0 0 0,-1-1 0 0 0,1 1 0 0 0,0 0 0 0 0,-1-1 0 0 0,1 1 0 0 0,0-1 0 0 0,-1 1 0 0 0,1 0 0 0 0,0-1 0 0 0,0 1 0 0 0,0 0 0 0 0,0-1 0 0 0,0 1 0 0 0,0 0 0 0 0,0-1 0 0 0,0 1 0 0 0,0 0 0 0 0,0-1 0 0 0,0 1 0 0 0,0 0 0 0 0,0-1 0 0 0,0 1 0 0 0,0 0 0 0 0,1-1 0 0 0,8 23 65 0 0,2 3 53 0 0,-11-25-107 0 0,1 0 1 0 0,-1 1-1 0 0,1-1 0 0 0,-1 1 1 0 0,0-1-1 0 0,0 1 0 0 0,0-1 1 0 0,0 1-1 0 0,0-1 1 0 0,0 1-1 0 0,0 0-11 0 0,0-1 17 0 0,0 1-1 0 0,-1-1 1 0 0,1 1-1 0 0,0-1 1 0 0,1 1 0 0 0,-1-1-1 0 0,0 0 1 0 0,0 1 0 0 0,1-1-1 0 0,-1 1 1 0 0,1 0-17 0 0,5 11 147 0 0,-5-10-123 0 0,0-1 0 0 0,-1 0 1 0 0,1 1-1 0 0,-1-1 1 0 0,1 0-1 0 0,-1 1 0 0 0,0 1-24 0 0,0-2 32 0 0,0 1 0 0 0,1-1-1 0 0,-1 1 1 0 0,1-1 0 0 0,0 1-1 0 0,-1-1 1 0 0,1 0-1 0 0,0 1 1 0 0,1-1 0 0 0,-1 0-1 0 0,0 0 1 0 0,0 0 0 0 0,2 1-32 0 0,-2-1 30 0 0,0 0 0 0 0,0-1 0 0 0,1 1 0 0 0,-1 0 0 0 0,0 0 0 0 0,-1 1 0 0 0,1-1 0 0 0,0 0 0 0 0,0 0 0 0 0,-1 0 0 0 0,0 0 0 0 0,1 1 0 0 0,-1-1-30 0 0,0-1 19 0 0,0 1 1 0 0,0-1 0 0 0,1 0-1 0 0,-1 1 1 0 0,0-1-1 0 0,1 0 1 0 0,-1 1-1 0 0,1-1 1 0 0,-1 0 0 0 0,1 0-1 0 0,-1 1 1 0 0,1-1-1 0 0,0 0-19 0 0,4 9 140 0 0,-4-2-16 0 0,0 1 6 0 0,5 1 12 0 0,-2-1-15 0 0,-3-3-14 0 0,1-2 55 0 0,6 4-6 0 0,-6-6-28 0 0,-2-2-7 0 0,2 2-6 0 0,-2-1-100 0 0,5 5 27 0 0,-2-4 4 0 0,-1-1 51 0 0,-2-1 1 0 0,0 0 0 0 0,0 0 3 0 0,0 0 10 0 0,0 0 3 0 0,0 0 0 0 0,4 0-26 0 0,-1-1-35 0 0,1-3 0 0 0,-1-1-15 0 0,5 1 20 0 0,-6-6 3 0 0,-2 10-64 0 0,0-1 0 0 0,0 1 0 0 0,0-1 0 0 0,0 1 0 0 0,0-1 0 0 0,0 1 0 0 0,0-1 0 0 0,1 1 0 0 0,-1-1 0 0 0,0 1 0 0 0,0-1 0 0 0,0 1 0 0 0,0-1 0 0 0,1 1 0 0 0,-1-1 0 0 0,0 1 0 0 0,1-1 0 0 0,-1 1 0 0 0,0 0 0 0 0,1-1 0 0 0,-1 1 0 0 0,0-1 0 0 0,1 1 0 0 0,-1 0 0 0 0,1 0 0 0 0,-1-1-3 0 0,1 1 3 0 0,-1 0-1 0 0,1-1 1 0 0,-1 1-1 0 0,0 0 1 0 0,1-1-1 0 0,-1 1 1 0 0,0 0-1 0 0,1-1 1 0 0,-1 1 0 0 0,0-1-1 0 0,1 1 1 0 0,-1-1-1 0 0,0 1 1 0 0,0-1-1 0 0,1 1 1 0 0,-1-1-1 0 0,0 1 1 0 0,0-1-1 0 0,0 1 1 0 0,0-1-1 0 0,0 1 1 0 0,0-1-1 0 0,0 1 1 0 0,0-1-1 0 0,0 1 1 0 0,0-1-3 0 0,0 0 1 0 0,0-1 0 0 0,1 1 1 0 0,-1 0-1 0 0,0-1 0 0 0,0 1 0 0 0,1 0 1 0 0,-1-1-1 0 0,1 1 0 0 0,-1 0 1 0 0,1 0-1 0 0,0 0 0 0 0,-1-1 0 0 0,1 1-1 0 0,0 0 5 0 0,0 0-1 0 0,-1 0 0 0 0,1-1 1 0 0,0 1-1 0 0,-1 0 1 0 0,1 0-1 0 0,-1-1 0 0 0,0 1 1 0 0,1 0-1 0 0,-1-1 1 0 0,0 1-1 0 0,0 0 0 0 0,0-1-4 0 0,0 1 2 0 0,0 1 0 0 0,0-1 0 0 0,0 0-1 0 0,0 1 1 0 0,0-1 0 0 0,0 0 0 0 0,0 1-1 0 0,0-1 1 0 0,0 0 0 0 0,0 1-1 0 0,0-1 1 0 0,1 0 0 0 0,-1 1 0 0 0,0-1-1 0 0,0 0 1 0 0,1 1 0 0 0,-1-1 0 0 0,0 0-1 0 0,1 1 1 0 0,-1-1 0 0 0,1 1 0 0 0,-1-1-1 0 0,1 1 1 0 0,-1-1 0 0 0,1 1-2 0 0,8-11 28 0 0,-7 6-25 0 0,1-1 0 0 0,-1 0 0 0 0,0 1 0 0 0,0-6-3 0 0,-1 8 0 0 0,0 0 0 0 0,1 1 0 0 0,-1-1 0 0 0,0 1 0 0 0,1-1 0 0 0,1-1 0 0 0,-2 3 0 0 0,0-1 0 0 0,1 0 0 0 0,-1 0 0 0 0,0 0 0 0 0,0 0 0 0 0,0 0 0 0 0,0-1 0 0 0,-1 1 0 0 0,1 0 0 0 0,0 0 0 0 0,-1-1 0 0 0,0 0 0 0 0,0 1 0 0 0,1 1 0 0 0,-1 0 0 0 0,0-1 0 0 0,0 1 0 0 0,0 0 0 0 0,1 0 0 0 0,-1-1 0 0 0,1 1 0 0 0,-1 0 0 0 0,1 0 0 0 0,0 0 0 0 0,-1 0 0 0 0,1-1 0 0 0,0 1 0 0 0,0 0 0 0 0,-1 0 0 0 0,1 0 0 0 0,0 0 0 0 0,0 1 0 0 0,0-1 0 0 0,13-15 0 0 0,-15 13 0 0 0,3 0 0 0 0,8 1 0 0 0,2 4-12 0 0,-9 0 0 0 0,0 0-1 0 0,0 1 0 0 0,0-1 0 0 0,0 1 1 0 0,1 1 12 0 0,-1 0-7 0 0,-3-4 5 0 0,0 0 0 0 0,1 1 0 0 0,-1-1 0 0 0,0 0 0 0 0,1 1 0 0 0,-1-1-1 0 0,0 1 1 0 0,0-1 0 0 0,0 0 0 0 0,1 1 0 0 0,-1-1 0 0 0,0 1 0 0 0,0-1 0 0 0,0 1 0 0 0,0-1 0 0 0,0 1 0 0 0,0-1 0 0 0,0 1 0 0 0,0-1 0 0 0,0 1 0 0 0,0-1 2 0 0,1 5-11 0 0,2 1 11 0 0,-2-5 0 0 0,0 0 0 0 0,0 0 0 0 0,-1 0 0 0 0,1 0 0 0 0,-1 0 0 0 0,1 1 0 0 0,-1-1 0 0 0,1 0 0 0 0,-1 0 0 0 0,0 1 0 0 0,0-1 0 0 0,1 0 0 0 0,-1 0 0 0 0,0 1 0 0 0,0 0 2 0 0,0 0-1 0 0,1 0 0 0 0,-1 1 1 0 0,1-1-1 0 0,-1 0 0 0 0,1 0 1 0 0,0 0-1 0 0,0 0 1 0 0,0 0-1 0 0,0 0 0 0 0,0 0 1 0 0,1 0-1 0 0,-1 0-1 0 0,1 0 3 0 0,-1 0-1 0 0,1 0 1 0 0,-1 0 0 0 0,0 0 0 0 0,0 1-1 0 0,0-1 1 0 0,0 0 0 0 0,0 1 0 0 0,-1-1-1 0 0,1 1 1 0 0,-1-1 0 0 0,1 1 0 0 0,-1 0-3 0 0,0-2 2 0 0,0 0 0 0 0,0 1 0 0 0,0-1-1 0 0,0 0 1 0 0,0 0 0 0 0,0 0 0 0 0,0 1 0 0 0,1-1 0 0 0,-1 0 0 0 0,0 0 0 0 0,1 0 0 0 0,0 1-2 0 0,6 6 82 0 0,-6-6-62 0 0,-1 1 0 0 0,1-1 0 0 0,-1 1 1 0 0,0-1-1 0 0,1 0 0 0 0,-1 1 0 0 0,0-1 0 0 0,0 1 0 0 0,-1-1 1 0 0,1 1-21 0 0,0 2 47 0 0,2-1 33 0 0,4 5-10 0 0,-6-8-63 0 0,1 0 1 0 0,-1 0-1 0 0,0-1 0 0 0,1 1 0 0 0,-1 0 1 0 0,1 0-1 0 0,-1-1 0 0 0,1 1 1 0 0,-1 0-1 0 0,1-1 0 0 0,-1 1 0 0 0,1-1 1 0 0,0 1-1 0 0,-1-1 0 0 0,1 1 1 0 0,0-1-1 0 0,-1 1 0 0 0,1-1 0 0 0,0 0 1 0 0,0 1-1 0 0,-1-1 0 0 0,1 0 1 0 0,0 0-8 0 0,0 1 52 0 0,0 4-32 0 0,-1-1-10 0 0,1 2 74 0 0,1-1-38 0 0,9 3-33 0 0,-3-3 0 0 0,-6-3 46 0 0,0 0-4 0 0,6 6-31 0 0,-3-5 40 0 0,2-3-66 0 0,-5-1 6 0 0,10 1-4 0 0,19 0-5 0 0,-25 0 32 0 0,-1 0 39 0 0,3 0 54 0 0,4-3-2 0 0,-12 3-112 0 0,1-1 0 0 0,0 1 0 0 0,0-1 0 0 0,-1 0 1 0 0,1 1-1 0 0,0-1 0 0 0,-1 0 0 0 0,1 1 0 0 0,0-1 0 0 0,-1 0 0 0 0,1 0 0 0 0,-1 0-6 0 0,1 1 1 0 0,-1-1 0 0 0,0 0-1 0 0,0 1 1 0 0,1-1 0 0 0,-1 0 0 0 0,0 1-1 0 0,1-1 1 0 0,-1 1 0 0 0,1-1 0 0 0,-1 1 0 0 0,1-1-1 0 0,-1 1 1 0 0,1-1 0 0 0,-1 1 0 0 0,1-1 0 0 0,0 1-1 0 0,-1 0 1 0 0,1-1 0 0 0,0 1 0 0 0,-1 0-1 0 0,1-1 1 0 0,0 1 0 0 0,-1 0 0 0 0,1 0 0 0 0,0 0-1 0 0,-1 0 0 0 0,8-3-3 0 0,-2-5 3 0 0,16-6 0 0 0,-18 10-9 0 0,-1 0 0 0 0,0 0-1 0 0,0-1 1 0 0,0 0 0 0 0,-1 1-1 0 0,0-2 10 0 0,1 2-10 0 0,-1-8-4 0 0,0-2 14 0 0,8-16 0 0 0,-10 30 0 0 0,0-4 0 0 0,-2-8 0 0 0,-9-10 50 0 0,11 15 0 0 0,1 2-12 0 0,-2 1 38 0 0,-2 1-39 0 0,-5-2-5 0 0,8 5-19 0 0,-13-2 33 0 0,13 2-50 0 0,0 0 0 0 0,-1 0 0 0 0,1 0 0 0 0,0 0 0 0 0,-1 0 0 0 0,1 0 0 0 0,-1 0 0 0 0,1 0 0 0 0,0 0 0 0 0,-1 0 1 0 0,1 0-1 0 0,0 0 0 0 0,-1 0 0 0 0,1 0 0 0 0,-1-1 0 0 0,1 1 0 0 0,0 0 0 0 0,-1 0 0 0 0,1 0 0 0 0,0-1 0 0 0,0 1 0 0 0,-1 0 1 0 0,1 0-1 0 0,0-1 0 0 0,-1 1 0 0 0,1 0 0 0 0,0 0 0 0 0,0-1 0 0 0,-1 1 0 0 0,1 0 0 0 0,0-1 0 0 0,0 1 4 0 0,-4-5-62 0 0,4 4 59 0 0,0 1 0 0 0,-1 0 0 0 0,1 0 0 0 0,0 0 0 0 0,-1 0 0 0 0,1 0 1 0 0,0-1-1 0 0,-1 1 0 0 0,1 0 0 0 0,-1 0 0 0 0,1 0 0 0 0,0 0 0 0 0,-1 0 0 0 0,1 0 1 0 0,-1 0-1 0 0,1 0 0 0 0,0 0 0 0 0,-1 0 0 0 0,1 0 0 0 0,0 1 0 0 0,-1-1 0 0 0,1 0 1 0 0,-1 0-1 0 0,1 0 0 0 0,0 0 0 0 0,-1 1 3 0 0,-6 3-17 0 0,-22 12-45 0 0,17-12 52 0 0,11-3 5 0 0,0-1 1 0 0,0 1 0 0 0,-1 0 0 0 0,1 0-1 0 0,0 0 1 0 0,0 0 0 0 0,0 0-1 0 0,0 1 1 0 0,0-1 0 0 0,0 1 4 0 0,-21 44-11 0 0,22-45 11 0 0,0 0 0 0 0,-1-1 0 0 0,1 1 0 0 0,0 0 0 0 0,0 0 0 0 0,0 0 0 0 0,0 0 0 0 0,0-1 0 0 0,0 1 0 0 0,0 0 0 0 0,0 0 0 0 0,0 0 0 0 0,1 0 0 0 0,-1-1 0 0 0,0 1 0 0 0,0 0 0 0 0,1 0 0 0 0,-1 0 0 0 0,0-1 0 0 0,1 1 0 0 0,-1 0 0 0 0,1-1 0 0 0,-1 1 0 0 0,1 0 0 0 0,0 0 0 0 0,0 0 0 0 0,-1 0 0 0 0,1 1 0 0 0,0-1 0 0 0,-1 0 0 0 0,1 0 0 0 0,-1 1 0 0 0,0-1 0 0 0,1 0 0 0 0,-1 1 0 0 0,0 0 0 0 0,0 1 0 0 0,1-1 0 0 0,-1 1 0 0 0,1-1 0 0 0,-1 0 0 0 0,1 1 0 0 0,0-1 0 0 0,0 1 0 0 0,0-1 0 0 0,0 0 0 0 0,2 2 0 0 0,1 4 0 0 0,-2-5 4 0 0,0 0 0 0 0,0-1-1 0 0,0 1 1 0 0,1-1 0 0 0,-1 0-1 0 0,1 0 1 0 0,-1 0 0 0 0,1 0 0 0 0,0 0-1 0 0,-1 0 1 0 0,1-1 0 0 0,0 1-1 0 0,0-1 1 0 0,1 0 0 0 0,0 0-4 0 0,11 6 20 0 0,-3 0 27 0 0,10 5-27 0 0,-5-9 33 0 0,-14-2-50 0 0,0-1-1 0 0,0 0 0 0 0,0 1 1 0 0,0-1-1 0 0,0 1 1 0 0,0 0-1 0 0,-1 0 0 0 0,1 0 1 0 0,0 1-1 0 0,2 0-2 0 0,7 1 34 0 0,2-2-85 0 0,-10 1 23 0 0,9 2-21 0 0,-3-1-21 0 0,-1-2-48 0 0,1-1-78 0 0,-7 0-145 0 0,-1 0 77 0 0,1 0 66 0 0,0 0 55 0 0,2 0-22 0 0,6 0-27 0 0,-8 0 67 0 0,0 0-84 0 0,-1 0 32 0 0,0 0-46 0 0,0 0-54 0 0,0 0-58 0 0,1 0-97 0 0,-1 0-84 0 0,0 0-90 0 0,0 0-99 0 0,1 0-106 0 0,-1 0-114 0 0,1 0-122 0 0,-2 0 475 0 0,0 0-33 0 0,4 0-1901 0 0,2 0-1397 0 0</inkml:trace>
  <inkml:trace contextRef="#ctx0" brushRef="#br0" timeOffset="11858.1648">10872 85 12928 0 0,'0'0'297'0'0,"0"0"39"0"0,0 0 16 0 0,0 0-148 0 0,0 0-97 0 0,-1 0-31 0 0,0 0-44 0 0,-14 0-11 0 0,12 0 20 0 0,1 0 39 0 0,0 0 133 0 0,0 2 252 0 0,-6 6 443 0 0,6-7-443 0 0,1 0-107 0 0,0-1-91 0 0,-1 1-78 0 0,1-1-43 0 0,-1 0-67 0 0,-2-1 15 0 0,3 1-13 0 0,0 0 81 0 0,-3 0 83 0 0,0 1-45 0 0,0 1-6 0 0,-2 1 38 0 0,-3 2 135 0 0,0-4-28 0 0,8-1-280 0 0,0 0 0 0 0,0 0 0 0 0,0 0 0 0 0,0 0 0 0 0,-1 0 0 0 0,1 1 0 0 0,0-1-1 0 0,0 0 1 0 0,0 1 0 0 0,0-1 0 0 0,0 1 0 0 0,0-1 0 0 0,0 1 0 0 0,0-1 0 0 0,0 1 0 0 0,0 0 0 0 0,0 0 0 0 0,0-1 0 0 0,0 1 0 0 0,0 0 0 0 0,1 0-1 0 0,-1 0 1 0 0,0 0-59 0 0,-1 1 86 0 0,-7 8 189 0 0,-2 0-91 0 0,9-8-94 0 0,0-1-34 0 0,-3 0-4 0 0,0-1-13 0 0,1 2 10 0 0,2 0-5 0 0,-16 16-25 0 0,8-6-19 0 0,8-9 0 0 0,2 2 0 0 0,0 11 0 0 0,0 20 0 0 0,0-34-2 0 0,0-1 0 0 0,0 0-1 0 0,1 0 1 0 0,-1 1-1 0 0,0-1 1 0 0,1 0 0 0 0,-1 0-1 0 0,0 1 1 0 0,1-1 0 0 0,0 0-1 0 0,-1 0 1 0 0,1 0-1 0 0,0 0 1 0 0,-1 0 2 0 0,4 5-20 0 0,-3-4 19 0 0,0 0 1 0 0,0 0-1 0 0,1-1 0 0 0,-1 1 0 0 0,1 0 1 0 0,-1-1-1 0 0,1 0 0 0 0,-1 1 1 0 0,1-1-1 0 0,0 0 0 0 0,-1 0 0 0 0,1 0 1 0 0,0 0-1 0 0,0 0 0 0 0,1 1 1 0 0,9 0 0 0 0,-10-2-2 0 0,-1 0-1 0 0,0 0 1 0 0,1 0-1 0 0,-1 0 1 0 0,0 1 0 0 0,1-1-1 0 0,-1 1 1 0 0,0-1-1 0 0,0 1 1 0 0,1-1-1 0 0,-1 1 1 0 0,0 0-1 0 0,0 0 3 0 0,0-1-2 0 0,1 1-1 0 0,-1 0 1 0 0,0-1-1 0 0,0 1 1 0 0,0-1 0 0 0,1 1-1 0 0,-1-1 1 0 0,0 1-1 0 0,1-1 1 0 0,-1 0-1 0 0,0 0 1 0 0,1 1-1 0 0,-1-1 3 0 0,12-1-25 0 0,-10 0 1 0 0,0 0 1 0 0,-1 0 0 0 0,1 0 0 0 0,0 0 0 0 0,0 0 0 0 0,1-1 23 0 0,-2 1-10 0 0,23-3-109 0 0,-1-17 108 0 0,-12 17 1 0 0,0-6-44 0 0,0-2-10 0 0,0 0 11 0 0,-2 0 42 0 0,-8 2 22 0 0,-4 6 32 0 0,-9-9-5 0 0,11 9-21 0 0,-1 1-2 0 0,-7-1 13 0 0,2 1 88 0 0,-3 5-74 0 0,2 0-8 0 0,1-1 30 0 0,2-1-58 0 0,3 0-3 0 0,0 0 1 0 0,1 0-1 0 0,-1 0 1 0 0,0 0-1 0 0,0 0 1 0 0,1 0-1 0 0,-1 0 1 0 0,0 0-1 0 0,1 0 1 0 0,-1 0-1 0 0,0 0 1 0 0,0 0-1 0 0,1 1 1 0 0,-1-1-1 0 0,0 0 1 0 0,1 1-1 0 0,-1-1 1 0 0,1 0-1 0 0,-1 1 1 0 0,0-1-1 0 0,1 1 1 0 0,-1-1-1 0 0,1 1 1 0 0,-1-1-1 0 0,1 1 1 0 0,-1-1-1 0 0,1 1 1 0 0,0 0-1 0 0,-1-1 1 0 0,1 1-1 0 0,0-1 1 0 0,-1 1-1 0 0,1 0 1 0 0,0-1-1 0 0,0 1-3 0 0,-1 0 8 0 0,0 0-1 0 0,1 0 1 0 0,-1 0 0 0 0,1 0-1 0 0,-1-1 1 0 0,0 1-1 0 0,0 0 1 0 0,1 0-1 0 0,-1-1 1 0 0,0 1-1 0 0,0-1 1 0 0,0 1-8 0 0,-6 2 88 0 0,6-2-77 0 0,0-1 0 0 0,0 0 0 0 0,0 0 0 0 0,0 1 0 0 0,1-1 0 0 0,-1 1 0 0 0,0-1 0 0 0,0 0 0 0 0,0 1 0 0 0,1-1 0 0 0,-1 1 0 0 0,0 0 0 0 0,1-1 0 0 0,-1 1 0 0 0,0 0 0 0 0,1-1 0 0 0,-1 1 0 0 0,1 0 0 0 0,-1-1 0 0 0,1 1 0 0 0,-1 0 0 0 0,1 0 0 0 0,0 0 0 0 0,-1 0 0 0 0,1-1 0 0 0,0 1 0 0 0,0 0 0 0 0,0 0 0 0 0,0 0 0 0 0,-1 0 0 0 0,1 0-11 0 0,-2 3 142 0 0,-3 5-10 0 0,-2 2 74 0 0,2-7-91 0 0,5-4-108 0 0,0 0 0 0 0,-1 0 1 0 0,1 0-1 0 0,0 1 0 0 0,-1-1 0 0 0,1 0 0 0 0,0 0 0 0 0,0 1 1 0 0,-1-1-1 0 0,1 0 0 0 0,0 1 0 0 0,0-1 0 0 0,-1 0 0 0 0,1 0 1 0 0,0 1-1 0 0,0-1 0 0 0,0 1 0 0 0,0-1 0 0 0,-1 0 0 0 0,1 1 0 0 0,0-1 1 0 0,0 0-1 0 0,0 1 0 0 0,0-1 0 0 0,0 0 0 0 0,0 1 0 0 0,0-1 1 0 0,0 1-1 0 0,0-1 0 0 0,0 0 0 0 0,0 1 0 0 0,0-1-7 0 0,0 4 57 0 0,0 0 32 0 0,0 14 293 0 0,0-10-252 0 0,0 0-67 0 0,0-1-106 0 0,2 7 53 0 0,8 6-10 0 0,12 6 54 0 0,-20-23-51 0 0,-2-2-3 0 0,1 0 0 0 0,-1 1 1 0 0,1-1-1 0 0,0 0 1 0 0,-1 0-1 0 0,1 1 0 0 0,0-1 1 0 0,0 0-1 0 0,0 0 0 0 0,0 0 1 0 0,0 0-1 0 0,0 0 0 0 0,0 0 1 0 0,0 0-1 0 0,0 0 1 0 0,1-1-1 0 0,-1 1 0 0 0,0 0 1 0 0,0-1-1 0 0,1 1 0 0 0,0 0 0 0 0,1 0 0 0 0,12 8-30 0 0,-14-8 20 0 0,0 0 0 0 0,0 0 0 0 0,1 0 0 0 0,-1 0 0 0 0,0 0 0 0 0,0 1 0 0 0,-1-1 0 0 0,1 0 0 0 0,1 2 10 0 0,-2-2-9 0 0,1 0 0 0 0,-1-1 0 0 0,1 1 0 0 0,-1 0 0 0 0,1 0 0 0 0,0-1 0 0 0,-1 1 0 0 0,1-1 0 0 0,0 1 0 0 0,0 0 0 0 0,-1-1 0 0 0,1 1 0 0 0,0-1 0 0 0,0 0 0 0 0,0 1 0 0 0,0-1 0 0 0,-1 0 0 0 0,1 1 0 0 0,0-1 0 0 0,0 0 0 0 0,1 0 9 0 0,12 1-183 0 0,-13-1 173 0 0,0 0-161 0 0,0 1 65 0 0,-1 1 41 0 0,0 1 33 0 0,0 0-8 0 0,0-1-41 0 0,1-1-45 0 0,0-1-71 0 0,-1 0 220 0 0,1 0-51 0 0,0 0-45 0 0,0 0-40 0 0,1 0-153 0 0,0 0-74 0 0,5 0-983 0 0,-4 0 809 0 0,-2 0 298 0 0,0 0 42 0 0,-1 0 52 0 0,1 0 62 0 0,0 0-292 0 0,-1 0 89 0 0,1 0 12 0 0,-1 0-39 0 0,0 0 12 0 0,0 0-40 0 0,0 0-45 0 0,0 0-50 0 0,0 0-55 0 0,0 0-50 0 0,0 0-44 0 0,0 0-41 0 0,0 0-163 0 0,0 0-39 0 0,0 0-199 0 0,0 0-543 0 0</inkml:trace>
  <inkml:trace contextRef="#ctx0" brushRef="#br0" timeOffset="12214.0366">11135 168 12064 0 0,'0'0'273'0'0,"0"0"40"0"0,0 0 21 0 0,0 0-143 0 0,0 0-92 0 0,0 0 19 0 0,0 0-41 0 0,0 0 87 0 0,0 0 179 0 0,0 0 315 0 0,0 0 29 0 0,0 2-28 0 0,-5 14 367 0 0,2-12-773 0 0,1 0-34 0 0,1 0-49 0 0,0 0-61 0 0,-1 0 217 0 0,-3 5-87 0 0,-2 2 94 0 0,-1-7-71 0 0,4 4-78 0 0,-4-4-31 0 0,4 4-8 0 0,0-4-55 0 0,-4 6 50 0 0,6-6-117 0 0,0-1 1 0 0,-1 0 0 0 0,0 0-1 0 0,1 0 1 0 0,-3 0-24 0 0,2 1 28 0 0,1 0 32 0 0,2 16-37 0 0,-2-16 20 0 0,-6 6-33 0 0,8-10-9 0 0,0 1-1 0 0,-1-1 1 0 0,1 1-1 0 0,0-1 1 0 0,0 1-1 0 0,0-1 1 0 0,0 1-1 0 0,0-1 1 0 0,0 1-1 0 0,0 0 1 0 0,0-1-1 0 0,0 1 1 0 0,0-1 0 0 0,0 1-1 0 0,0-1 1 0 0,0 1-1 0 0,0-1 1 0 0,0 1-1 0 0,1-1 1 0 0,-1 1-1 0 0,0 0 0 0 0,10 17 55 0 0,-9-16-63 0 0,-2 2 1 0 0,1-4 5 0 0,0 1 0 0 0,0-1 0 0 0,0 0 0 0 0,0 1 0 0 0,0-1 0 0 0,0 0 0 0 0,0 1 0 0 0,0-1 0 0 0,0 1 0 0 0,0-1 0 0 0,0 0 0 0 0,0 1 0 0 0,0-1 0 0 0,0 0 0 0 0,1 1 0 0 0,-1-1 0 0 0,0 0 0 0 0,0 1 0 0 0,0-1 0 0 0,0 0 0 0 0,1 1 0 0 0,-1-1 0 0 0,0 0 0 0 0,0 1 0 0 0,1-1 0 0 0,-1 0 0 0 0,0 0 0 0 0,1 1 0 0 0,-1-1 0 0 0,0 0 0 0 0,1 0 0 0 0,-1 0 2 0 0,5 4-27 0 0,-1 0-41 0 0,6 4-110 0 0,-5-5 130 0 0,7 8-186 0 0,-8-7 161 0 0,-3-2 58 0 0,2 0-96 0 0,0-1 50 0 0,3-2 14 0 0,-4 1 10 0 0,5 0-27 0 0,8 0-13 0 0,0 0 20 0 0,-8 0-6 0 0,9 0-25 0 0,-6 0-30 0 0,-2 0-44 0 0,1 0-94 0 0,-4-1-219 0 0,7-6-724 0 0,-7 3 808 0 0,7-8-834 0 0</inkml:trace>
  <inkml:trace contextRef="#ctx0" brushRef="#br0" timeOffset="12581.5875">11474 144 10480 0 0,'0'0'233'0'0,"0"0"39"0"0,2 0 16 0 0,-2 0-330 0 0,1 0 39 0 0,0 0 36 0 0,-1 0 34 0 0,1 0 163 0 0,0 0 110 0 0,0 1 190 0 0,0-1 104 0 0,-1 0 220 0 0,0 1 511 0 0,0 0-695 0 0,-1 0-36 0 0,1-1-243 0 0,-1 1-32 0 0,0 0 146 0 0,1 0-303 0 0,-1-1-38 0 0,0 2 11 0 0,0-2-137 0 0,1 1-37 0 0,-1 0-38 0 0,0 0-41 0 0,0-1-43 0 0,0 1-45 0 0,1 0-69 0 0,-10 4 628 0 0,-1 2 114 0 0,8-2-252 0 0,-8 2 278 0 0,0 3-180 0 0,-2 0-28 0 0,6-5-141 0 0,1-1-63 0 0,5-3-99 0 0,0 0-1 0 0,0 0 0 0 0,0 0 0 0 0,1 0 0 0 0,-1 1 0 0 0,0-1 1 0 0,1 0-1 0 0,-1 0 0 0 0,0 1 0 0 0,1-1 0 0 0,-1 1-21 0 0,-2 5 171 0 0,-1-1-35 0 0,-7 2 60 0 0,9-7-173 0 0,1 0-1 0 0,-1 0 1 0 0,0 0 0 0 0,1 1-1 0 0,-1-1 1 0 0,1 0 0 0 0,-1 1-1 0 0,1-1 1 0 0,0 1 0 0 0,0 0-1 0 0,-1 0-22 0 0,-3 10 133 0 0,4-10-120 0 0,0 1 0 0 0,0-1 0 0 0,0 1 0 0 0,-1-1 0 0 0,1 0 0 0 0,-1 0 0 0 0,0 1 0 0 0,0-1 0 0 0,0 0 0 0 0,0 0 0 0 0,0 0-13 0 0,2-1 1 0 0,-1 0 0 0 0,1 0 0 0 0,-1 0 0 0 0,1 0 1 0 0,0 0-1 0 0,0 0 0 0 0,0 0 0 0 0,-1 1 0 0 0,1-1 0 0 0,0 0 0 0 0,0 0 0 0 0,1 0 0 0 0,-1 1-1 0 0,0 6-2 0 0,0 12 2 0 0,2-4 0 0 0,8 4 0 0 0,-7-15-1 0 0,1-1-22 0 0,13 13-46 0 0,-8-10-53 0 0,14 6-260 0 0,-19-11 323 0 0,4 0-107 0 0,0 0-92 0 0,4-2-144 0 0,5-1-320 0 0,-2 0-82 0 0,-11 1 497 0 0,-2 0 105 0 0,0 0-34 0 0,2 0-215 0 0,0 1-96 0 0,-1-1-101 0 0,1 0-108 0 0,0-1-112 0 0,0 1-118 0 0,-1-1-125 0 0,-2 1 508 0 0,1-1-33 0 0,2-2-1286 0 0,4-4-1068 0 0</inkml:trace>
  <inkml:trace contextRef="#ctx0" brushRef="#br0" timeOffset="12993.7707">11713 228 8640 0 0,'0'0'197'0'0,"0"0"24"0"0,0 0 17 0 0,0 0-71 0 0,0 0 12 0 0,0 0 91 0 0,0 0 255 0 0,0 0 466 0 0,0 0 38 0 0,0 0-416 0 0,0 0-233 0 0,0 0-38 0 0,0 0 122 0 0,0 0 261 0 0,-2 0-18 0 0,2 0-650 0 0,-1 0 36 0 0,-1 0 177 0 0,-1 0 73 0 0,-3 0 547 0 0,4 0-647 0 0,1 0-37 0 0,-1 0-49 0 0,1 0-67 0 0,0 0-81 0 0,0 0-97 0 0,-3 2 571 0 0,-4 6-97 0 0,6-6-39 0 0,0 0-10 0 0,0 1-243 0 0,-10 9 448 0 0,8-8-428 0 0,2-1-97 0 0,0 1 37 0 0,2-3-41 0 0,0-1 0 0 0,0 1 0 0 0,0-1 0 0 0,-1 1 0 0 0,1-1 1 0 0,0 1-1 0 0,-1-1 0 0 0,1 0 0 0 0,0 1 0 0 0,-1-1 0 0 0,1 1 0 0 0,0-1 0 0 0,-1 0 0 0 0,1 1 1 0 0,-1-1-1 0 0,1 0 0 0 0,0 1 0 0 0,-1-1 0 0 0,1 0 0 0 0,-1 0 0 0 0,1 0 0 0 0,-1 1-13 0 0,-3 1 47 0 0,-2 2 15 0 0,1 6 159 0 0,4-4-156 0 0,0-5 21 0 0,-4 0-66 0 0,0-1-11 0 0,4 2 54 0 0,1 32 31 0 0,2-22-94 0 0,1-7 0 0 0,-2-2 1 0 0,0-1 0 0 0,0 1 0 0 0,0 0 0 0 0,1-1 0 0 0,0 1 0 0 0,-1-1 1 0 0,1 1-1 0 0,0-1 0 0 0,0 0 0 0 0,2 2-1 0 0,20 12 107 0 0,-18-12-98 0 0,-5-4-9 0 0,0 1 0 0 0,0 0 0 0 0,1-1 0 0 0,-1 1 0 0 0,0 0 0 0 0,0-1 1 0 0,0 0-1 0 0,1 1 0 0 0,-1-1 0 0 0,0 0 0 0 0,0 1 0 0 0,1-1 0 0 0,-1 0 0 0 0,0 0 0 0 0,1 0 0 0 0,-1 0 0 0 0,0 0 0 0 0,1 0 0 0 0,-1 1 0 0 0,0-1 0 0 0,1 1 0 0 0,-1-1 0 0 0,0 0 0 0 0,1 1 0 0 0,-1 0 0 0 0,0-1-1 0 0,0 1 1 0 0,0 0 0 0 0,0 0 1 0 0,1-1 0 0 0,-1 1 0 0 0,0 0 0 0 0,0-1 0 0 0,1 1 0 0 0,-1-1 0 0 0,0 1 0 0 0,0-1-1 0 0,1 0 1 0 0,-1 1 0 0 0,1-1 0 0 0,-1 0 0 0 0,0 0-1 0 0,9 1 38 0 0,2-1-27 0 0,15-11 47 0 0,-15 9-37 0 0,0 0 22 0 0,0-8-33 0 0,-2-2-10 0 0,-9 9-1 0 0,0-2 4 0 0,-1-11-29 0 0,-1 13-18 0 0,1 0 0 0 0,-1 0-1 0 0,0 0 1 0 0,0 0 0 0 0,0 0 0 0 0,0 0-1 0 0,0 0 1 0 0,-1 1 0 0 0,0-2 44 0 0,-1-2-55 0 0,-5-4-117 0 0,6 7 35 0 0,1 2 55 0 0,1-1 34 0 0,1 0 30 0 0,0-1-10 0 0,-2 2-38 0 0,1-1-38 0 0,-2 0-61 0 0,1 0-21 0 0,0 1 41 0 0,-1-1-42 0 0,-1-2 96 0 0,-1-4 28 0 0,2 5-20 0 0,1 0-39 0 0,0 1-68 0 0,0-1-83 0 0,0 0-99 0 0,0 1 18 0 0,0 0-70 0 0,0 0-79 0 0,0 0-84 0 0,0 0-91 0 0,0 0-98 0 0,0 0-104 0 0,1 0-111 0 0,-4-2-1265 0 0,-3-4-1269 0 0</inkml:trace>
  <inkml:trace contextRef="#ctx0" brushRef="#br0" timeOffset="10847.1629">9885 144 10912 0 0,'0'0'248'0'0,"0"0"34"0"0,0 0 20 0 0,0 0-38 0 0,0 0-163 0 0,0 0 19 0 0,0 0 97 0 0,0 0 242 0 0,0 0 440 0 0,0 0 42 0 0,-1 1-383 0 0,0 0-220 0 0,-3 2-46 0 0,0 2 84 0 0,2-4-164 0 0,2 0-40 0 0,-1 1 69 0 0,1 0-90 0 0,0 0-82 0 0,1 0-5 0 0,-1 0 78 0 0,-1 0 89 0 0,1-1-65 0 0,-2 0 39 0 0,1 1-116 0 0,0-1 0 0 0,0 1 0 0 0,0 0 1 0 0,0-1-1 0 0,0 1 0 0 0,0 0 0 0 0,1 0 0 0 0,-1 0 0 0 0,0-1 0 0 0,1 1 0 0 0,0 0 0 0 0,-1 0 0 0 0,1 0 1 0 0,0 1-90 0 0,0 33 1217 0 0,0-18-645 0 0,0-3-138 0 0,0 28 934 0 0,0-25-839 0 0,0-2-151 0 0,0-8-235 0 0,0-1-37 0 0,2-1 40 0 0,6 12-15 0 0,-6-4-64 0 0,-2-13-61 0 0,1 0-1 0 0,-1 0 1 0 0,0 1 0 0 0,0-1 0 0 0,0 0 0 0 0,1 0 0 0 0,-1 0 0 0 0,0 0 0 0 0,1 0 0 0 0,-1 0 0 0 0,1 1-1 0 0,-1-1 1 0 0,1 0 0 0 0,0 0 0 0 0,0 0-6 0 0,3 3 6 0 0,-4-4-1 0 0,0 0 0 0 0,0 1 0 0 0,1-1-1 0 0,-1 0 1 0 0,0 0 0 0 0,1 1 0 0 0,-1-1 0 0 0,0 0-1 0 0,1 0 1 0 0,-1 0 0 0 0,1 0 0 0 0,-1 1 0 0 0,0-1-1 0 0,1 0 1 0 0,-1 0 0 0 0,0 0 0 0 0,1 0-1 0 0,-1 0 1 0 0,1 0-5 0 0,7-3 31 0 0,1-5-49 0 0,-9 8 17 0 0,6-7-132 0 0,-2-2 58 0 0,2 1-16 0 0,2 4-39 0 0,-4-4-20 0 0,1 4 51 0 0,-5 4 92 0 0,0 0 1 0 0,1 0-1 0 0,-1 0 1 0 0,0 0-1 0 0,1-1 0 0 0,-1 1 1 0 0,0 0-1 0 0,1 0 0 0 0,-1-1 1 0 0,0 1-1 0 0,0 0 0 0 0,1-1 1 0 0,-1 1-1 0 0,0 0 0 0 0,0-1 1 0 0,0 1-1 0 0,0 0 0 0 0,1-1 1 0 0,-1 1-1 0 0,0 0 0 0 0,0-1 1 0 0,0 1-1 0 0,0-1 0 0 0,0 1 1 0 0,0 0-1 0 0,0-1 1 0 0,0 1-1 0 0,0 0 0 0 0,0-1 1 0 0,0 1-1 0 0,0-1 0 0 0,0 1 7 0 0,0-3-43 0 0,0 1 1 0 0,1 0-1 0 0,-1-1 0 0 0,1 1 0 0 0,0 0 1 0 0,0-1-1 0 0,0 1 0 0 0,0 0 0 0 0,0 0 0 0 0,0 0 1 0 0,0 0-1 0 0,2-1 43 0 0,6-14-314 0 0,-6 4 76 0 0,-3 10 176 0 0,0 0 0 0 0,0 1 0 0 0,0-1 0 0 0,1 1 0 0 0,-1-1 0 0 0,1 1 0 0 0,0-2 62 0 0,5-8-215 0 0,-5 9 189 0 0,-1-1-28 0 0,1-1 2 0 0,2 0-60 0 0,-2 4 101 0 0,0 0 1 0 0,0 0-1 0 0,0 0 0 0 0,-1 0 1 0 0,1 0-1 0 0,0 0 1 0 0,0 0-1 0 0,-1-1 0 0 0,1 1 1 0 0,-1 0-1 0 0,1-1 1 0 0,-1 1-1 0 0,0 0 1 0 0,1-1-1 0 0,-1 0 11 0 0,0 0-67 0 0,0 2 3 0 0,0 0 0 0 0,0-2 11 0 0,0-6 32 0 0,0 8 20 0 0,0 0 0 0 0,0 0 0 0 0,0 0 0 0 0,0 0 0 0 0,0-1 0 0 0,0 1 0 0 0,1 0 1 0 0,-1 0-1 0 0,0 0 0 0 0,0 0 0 0 0,0 0 0 0 0,0 0 0 0 0,0-1 0 0 0,1 1 0 0 0,-1 0 0 0 0,0 0 1 0 0,0 0-1 0 0,0 0 0 0 0,0 0 0 0 0,1 0 0 0 0,-1 0 0 0 0,0 0 0 0 0,0 0 0 0 0,0 0 0 0 0,0 0 1 0 0,1 0-1 0 0,-1 0 0 0 0,0 0 0 0 0,0 0 0 0 0,0 0 0 0 0,0 0 0 0 0,1 0 0 0 0,-1 0 0 0 0,0 0 1 0 0,0 0-1 0 0,0 0 0 0 0,0 0 0 0 0,1 0 0 0 0,-1 0 1 0 0,6 2-19 0 0,-5-1 22 0 0,0-1 0 0 0,-1 1 0 0 0,1-1-1 0 0,0 1 1 0 0,0 0 0 0 0,-1-1 0 0 0,1 1-1 0 0,-1 0 1 0 0,1 0 0 0 0,0-1-1 0 0,-1 1 1 0 0,1 0 0 0 0,-1 0 0 0 0,0 0-1 0 0,1 0 1 0 0,-1-1 0 0 0,0 1 0 0 0,1 0-1 0 0,-1 0 1 0 0,0 1-3 0 0,1 19 101 0 0,-1-15-74 0 0,2-2 54 0 0,-1-2-64 0 0,0-1-1 0 0,0 0 0 0 0,0 1 0 0 0,0-1 0 0 0,-1 0 1 0 0,1 1-1 0 0,0-1 0 0 0,-1 1 0 0 0,1-1 1 0 0,-1 1-1 0 0,1 0 0 0 0,-1-1 0 0 0,0 2-16 0 0,1 23 312 0 0,-1-17-187 0 0,2-5 69 0 0,5 7-25 0 0,-6-9-125 0 0,-1 1 0 0 0,1-1 0 0 0,-1 1 1 0 0,1 0-1 0 0,-1-1 0 0 0,0 1 0 0 0,0 0-44 0 0,0-1 138 0 0,0-2-54 0 0,0 1-20 0 0,0 1-39 0 0,0 5-15 0 0,2-5 48 0 0,4-2-42 0 0,10 0 35 0 0,-13 0-45 0 0,0 0 0 0 0,-1 0 0 0 0,1-1 0 0 0,0 1 0 0 0,-1-1 1 0 0,1 0-1 0 0,-1 1 0 0 0,1-1 0 0 0,-1 0 0 0 0,1 0 0 0 0,-1-1 1 0 0,1 1-7 0 0,-1 0 0 0 0,2-1 0 0 0,-4 2 0 0 0,1 0 0 0 0,-1-1 0 0 0,1 1 0 0 0,-1 0 0 0 0,1 0 0 0 0,-1-1 0 0 0,1 1 0 0 0,-1 0 0 0 0,1-1 0 0 0,-1 1 0 0 0,0 0 0 0 0,1-1 0 0 0,-1 1 0 0 0,0 0 0 0 0,1-1 0 0 0,-1 1 0 0 0,0-1 0 0 0,1 1 0 0 0,-1-1 0 0 0,0 1 0 0 0,0-1 0 0 0,0 0 0 0 0,2-2 0 0 0,-1 1 0 0 0,0 1 0 0 0,0 0 0 0 0,0 0 0 0 0,0 0 0 0 0,1 0 0 0 0,-1 0 0 0 0,0 0 0 0 0,0 0 0 0 0,1 0 0 0 0,-1 0 0 0 0,0 0 0 0 0,1 1 0 0 0,0-1 0 0 0,14-9 0 0 0,-2-12-14 0 0,-4 16-45 0 0,2-2 28 0 0,0-1-35 0 0,-11 9 61 0 0,0 0 0 0 0,-1-1 0 0 0,1 1-1 0 0,0 0 1 0 0,-1-1 0 0 0,1 1 0 0 0,0 0-1 0 0,-1-1 1 0 0,1 1 0 0 0,-1-1 0 0 0,1 0-1 0 0,-1 1 1 0 0,1-1 0 0 0,-1 1-1 0 0,1-1 1 0 0,-1 0 0 0 0,1 1 0 0 0,-1-1-1 0 0,0 0 1 0 0,0 1 0 0 0,1-1 0 0 0,-1 0-1 0 0,0 1 1 0 0,0-1 0 0 0,0 0 0 0 0,0 0-1 0 0,1 0 6 0 0,1-9-53 0 0,-1 9 43 0 0,4 0 6 0 0,9 1-65 0 0,-10 2 9 0 0,4 8 48 0 0,4 15 12 0 0,-10-13 0 0 0,-2-12-1 0 0,0 1-1 0 0,0 0 1 0 0,0 0-1 0 0,0 0 1 0 0,0 0 0 0 0,0 0-1 0 0,0 0 1 0 0,0-1-1 0 0,1 1 1 0 0,-1 0-1 0 0,0 0 1 0 0,1 0-1 0 0,-1-1 1 0 0,0 1-1 0 0,1 0 1 0 0,-1 0-1 0 0,1 0 2 0 0,0 0-3 0 0,0 1-1 0 0,0 0 0 0 0,0 0 1 0 0,0-1-1 0 0,0 1 0 0 0,-1 0 1 0 0,1 0-1 0 0,-1 0 0 0 0,1 0 0 0 0,-1 0 1 0 0,0 0-1 0 0,0 0 0 0 0,0-1 1 0 0,0 1-1 0 0,0 0 0 0 0,0 2 4 0 0,0-3 105 0 0,0 0-69 0 0,0 0-64 0 0,0 0-61 0 0,0 1-38 0 0,0-1-42 0 0,0 0-39 0 0,0 0-37 0 0,0 1-341 0 0,0 0-112 0 0,0 0-5 0 0,0-1-54 0 0,-2 4-2266 0 0,2-4 2288 0 0,-2 0-543 0 0,0-1-33 0 0,-4 1-2740 0 0</inkml:trace>
  <inkml:trace contextRef="#ctx0" brushRef="#br0" timeOffset="11095.0325">9980 156 15616 0 0,'0'-2'462'0'0,"0"2"-586"0"0,0 0 68 0 0,0 0 59 0 0,0 0 46 0 0,0-1 55 0 0,0-1 285 0 0,0 1-257 0 0,0 0-70 0 0,0 0-72 0 0,0 0-34 0 0,0 1-38 0 0,0-1-44 0 0,0 1-48 0 0,0-1-52 0 0,1 1-168 0 0,-1-1-114 0 0,0 1 207 0 0,0 0-32 0 0,1 0-35 0 0,-1 0-35 0 0,3 0-1885 0 0,4 0-1300 0 0</inkml:trace>
  <inkml:trace contextRef="#ctx0" brushRef="#br0" timeOffset="6957.6514">7247 290 7544 0 0,'0'2'166'0'0,"0"2"-55"0"0,1 15 272 0 0,-2-13-294 0 0,-1-1-54 0 0,-1 0-1 0 0,-1 1 59 0 0,-2 5 145 0 0,5-9-178 0 0,-1 0 1 0 0,1 0-1 0 0,0 0 1 0 0,0 1 0 0 0,1-1-1 0 0,-1 0 1 0 0,0 1 0 0 0,1-1-1 0 0,0 0 1 0 0,-1 1-1 0 0,1 0-60 0 0,2 9 169 0 0,0-6-77 0 0,1 2 98 0 0,0 1 88 0 0,-2 3 103 0 0,0 1 119 0 0,-1-11-420 0 0,0 1 0 0 0,1-1 0 0 0,-1 1 0 0 0,0-1 0 0 0,1 0 1 0 0,0 1-1 0 0,0 0-80 0 0,2 4 234 0 0,0 0 44 0 0,-1-3-38 0 0,-1 1-40 0 0,-1 1 42 0 0,0 0-49 0 0,1 7 211 0 0,4-3 31 0 0,-1-3-35 0 0,-3 2 50 0 0,0-1-137 0 0,-1 0-73 0 0,2 0-25 0 0,1 3 19 0 0,0 2-6 0 0,-1-4-32 0 0,-1-1 23 0 0,-1 2 72 0 0,0-9-268 0 0,1 0 0 0 0,-1 0 0 0 0,0 1 0 0 0,1-1 1 0 0,-1 0-1 0 0,1 0 0 0 0,-1 1 0 0 0,1-1 0 0 0,-1 0 0 0 0,1 0 0 0 0,1 1-23 0 0,1 5 97 0 0,5 3 215 0 0,-7-9-287 0 0,-1-1-1 0 0,1 1 1 0 0,-1-1-1 0 0,1 1 1 0 0,-1-1 0 0 0,1 1-1 0 0,-1-1 1 0 0,0 1-1 0 0,1 0 1 0 0,-1-1-1 0 0,0 1 1 0 0,1-1 0 0 0,-1 1-1 0 0,0 0 1 0 0,0-1-1 0 0,0 1 1 0 0,0 0-1 0 0,0 0-24 0 0,0 1 146 0 0,0-2-85 0 0,0 0-54 0 0,0 0 59 0 0,0 0 30 0 0,-2-4-16 0 0,-6-14-64 0 0,4-8-16 0 0,3 23 0 0 0,0 1-2 0 0,0-1 1 0 0,-1 1 0 0 0,1-1 0 0 0,0 1 0 0 0,1-1 0 0 0,-1 1 0 0 0,0-1-1 0 0,1 0 1 0 0,0 1 0 0 0,-1-1 0 0 0,1 0 0 0 0,0 0 1 0 0,0-19-127 0 0,0 0-79 0 0,0-2-88 0 0,0-31-459 0 0,0 36 526 0 0,0 18 213 0 0,0-1 0 0 0,0 1 0 0 0,0-1 0 0 0,0 1 0 0 0,-1-1 0 0 0,1 1 0 0 0,-1 0-1 0 0,1-1 1 0 0,-1 1 0 0 0,1 0 0 0 0,-2-2 14 0 0,-1-5-79 0 0,9-6-15 0 0,-2 1 74 0 0,8-20-61 0 0,-3 15 34 0 0,-9 17 47 0 0,1 0 0 0 0,-1-1 0 0 0,1 1-1 0 0,0 0 1 0 0,0-1 0 0 0,-1 1 0 0 0,1 0-1 0 0,0 0 1 0 0,0 0 0 0 0,1-1 0 0 0,2-2-4 0 0,10-12 4 0 0,-15 13 0 0 0,2 0 0 0 0,7 0 10 0 0,-6 3 48 0 0,-1 0 17 0 0,3 1-73 0 0,-1-1-4 0 0,-1 0 35 0 0,0 0 30 0 0,-1-1 44 0 0,8 3 82 0 0,-9-2-181 0 0,0 0-1 0 0,0 1 1 0 0,1-1-1 0 0,-1 1 1 0 0,0-1-1 0 0,0 1 0 0 0,0-1 1 0 0,1 0-1 0 0,-1 1 1 0 0,0-1-1 0 0,0 1 0 0 0,0-1 1 0 0,0 1-1 0 0,0-1 1 0 0,0 1-1 0 0,0-1 1 0 0,0 1-1 0 0,0-1 0 0 0,0 1-7 0 0,0 0 9 0 0,0-1 0 0 0,0 1 0 0 0,0 0 0 0 0,0-1 0 0 0,0 1 0 0 0,0-1 0 0 0,0 1-1 0 0,0 0 1 0 0,0-1 0 0 0,0 1 0 0 0,0 0 0 0 0,1-1 0 0 0,-1 1 0 0 0,0-1 0 0 0,1 1 0 0 0,-1 0-1 0 0,1 0-8 0 0,4 2 115 0 0,-5-3-107 0 0,0 0 0 0 0,1 0 1 0 0,-1 1-1 0 0,0-1 0 0 0,1 0 1 0 0,-1 0-1 0 0,0 1 0 0 0,0-1 1 0 0,1 0-1 0 0,-1 0 0 0 0,0 1 1 0 0,0-1-1 0 0,1 0 0 0 0,-1 1 1 0 0,0-1-1 0 0,0 0 1 0 0,0 1-1 0 0,0-1 0 0 0,1 0 1 0 0,-1 1-1 0 0,0-1 0 0 0,0 1 1 0 0,0-1-1 0 0,0 0 0 0 0,0 1 1 0 0,0-1-1 0 0,0 0 0 0 0,0 1 1 0 0,0-1-1 0 0,0 1 0 0 0,0-1 1 0 0,0 1-9 0 0,-1 3 82 0 0,1 0 0 0 0,-1 0 1 0 0,0 0-1 0 0,1 0 1 0 0,-2 0-1 0 0,1 0 0 0 0,0 0 1 0 0,-1-1-1 0 0,0 1 0 0 0,0 0 1 0 0,-1 1-83 0 0,-3 7 220 0 0,3-1-28 0 0,3-1-96 0 0,-1 1-10 0 0,-8-3 35 0 0,5 10-8 0 0,4-17-103 0 0,-1 1-1 0 0,0-1 0 0 0,1 1 1 0 0,-1-1-1 0 0,0 0 0 0 0,0 0 1 0 0,0 1-1 0 0,0-1 0 0 0,0 0 1 0 0,-1 0-10 0 0,-1 2 13 0 0,1 1-9 0 0,-7 13 51 0 0,8-15-48 0 0,-5 10-25 0 0,6-11 12 0 0,-1-1 0 0 0,1 1 0 0 0,-1 0 1 0 0,1-1-1 0 0,0 1 0 0 0,-1 0 0 0 0,1-1 0 0 0,-1 1 0 0 0,1-1 1 0 0,-1 1-1 0 0,0-1 0 0 0,1 1 0 0 0,-1-1 0 0 0,0 0 0 0 0,1 1 1 0 0,-1-1-1 0 0,0 0 0 0 0,1 1 0 0 0,-1-1 0 0 0,0 0 0 0 0,0 0 6 0 0,-1 1-56 0 0,0 0-34 0 0,-1 2-70 0 0,-2 2-174 0 0,3-3-308 0 0,2-2 488 0 0,0 0 20 0 0,0 0-13 0 0,0 0-43 0 0,0 0-8 0 0,0 0-45 0 0,0 0-49 0 0,0 0-55 0 0,0 0-62 0 0,0 0-54 0 0,0 0-51 0 0,0 0-43 0 0,0 0-161 0 0,0 0-42 0 0,0 0-194 0 0,0 0-523 0 0</inkml:trace>
  <inkml:trace contextRef="#ctx0" brushRef="#br0" timeOffset="8215.0602">7477 423 9528 0 0,'0'0'216'0'0,"0"0"32"0"0,0 0 10 0 0,0 0-76 0 0,0 0 2 0 0,0 0 81 0 0,0 0 240 0 0,0 0 442 0 0,0 0 40 0 0,0 0-405 0 0,2 2-230 0 0,-1-1-218 0 0,-1-1-54 0 0,1 1-29 0 0,1 1-33 0 0,-1-1 49 0 0,0 0 69 0 0,0 0 60 0 0,0 0 89 0 0,0 0 104 0 0,0 0 119 0 0,0 0-260 0 0,1-1-43 0 0,-1 0-40 0 0,1 0-35 0 0,2-1 45 0 0,-1-2-85 0 0,5-3 14 0 0,-7 5 15 0 0,-1 1-106 0 0,5-4 268 0 0,-1 0-74 0 0,0-1-42 0 0,0 2-69 0 0,-1-1-42 0 0,1-2-26 0 0,-3 5-23 0 0,0-1 1 0 0,0 1-1 0 0,0 0 0 0 0,0 0 1 0 0,0 0-1 0 0,0 0 0 0 0,0 0 1 0 0,1 0-1 0 0,-1 0 0 0 0,0 0 1 0 0,1 1-1 0 0,-1-1 0 0 0,0 0 0 0 0,1 1 1 0 0,-1-1-1 0 0,1 1-5 0 0,0-1 4 0 0,0 1-1 0 0,0-1 1 0 0,-1 0-1 0 0,1 0 1 0 0,0 0-1 0 0,0 0 1 0 0,-1 0 0 0 0,1 0-1 0 0,-1 0 1 0 0,1 0-1 0 0,-1-1 1 0 0,1 1-1 0 0,-1-1 1 0 0,0 1-1 0 0,0-1 1 0 0,0 0-1 0 0,0 1-3 0 0,1-4 0 0 0,1 1 0 0 0,-1 0 0 0 0,1 0 0 0 0,0 0 0 0 0,0 0 0 0 0,0 0 0 0 0,0 1 0 0 0,1-1 0 0 0,-1 1 5 0 0,-1-1-1 0 0,1 1 0 0 0,-1 0 1 0 0,0-1-1 0 0,0 1 0 0 0,0-1 1 0 0,0-1-5 0 0,-1 1 5 0 0,1 0-1 0 0,0 0 1 0 0,0 0 0 0 0,0 0 0 0 0,1 1 0 0 0,-1-1-1 0 0,2-1-4 0 0,-2 5 0 0 0,-1-1 0 0 0,-1 0 0 0 0,1 0 0 0 0,0 0 0 0 0,0 0 0 0 0,0 0 0 0 0,0 0 0 0 0,-1 0 0 0 0,1 0 0 0 0,0-1 0 0 0,-1 1 0 0 0,1 0 0 0 0,-1 0 0 0 0,0-1 0 0 0,1 1 0 0 0,-1 0 0 0 0,0 0 0 0 0,0-1 0 0 0,0 1 0 0 0,1-1 0 0 0,-1 1-2 0 0,0 0-1 0 0,0 0 1 0 0,0-1-1 0 0,0 1 1 0 0,0 0-1 0 0,1 0 1 0 0,-1 0-1 0 0,1-1 0 0 0,-1 1 1 0 0,1 0-1 0 0,-1 0 1 0 0,1 0-1 0 0,0-1 3 0 0,4-6-68 0 0,-3-5-97 0 0,-2 1-50 0 0,0-8-168 0 0,-2 16 177 0 0,-6-4 39 0 0,5 5 24 0 0,3 0 75 0 0,0-3 10 0 0,1 6 36 0 0,-3-1-99 0 0,0 0 69 0 0,-6 1 40 0 0,7 0 0 0 0,1 0 5 0 0,-9 0-3 0 0,6-2-64 0 0,4 2 74 0 0,-1 0-1 0 0,0-1 1 0 0,0 1-1 0 0,0 0 0 0 0,0 0 1 0 0,0-1-1 0 0,0 1 1 0 0,0 0-1 0 0,0 0 0 0 0,0-1 1 0 0,-1 1-1 0 0,1 0 0 0 0,0 0 1 0 0,0-1-1 0 0,0 1 1 0 0,0 0-1 0 0,0 0 0 0 0,0 0 1 0 0,0-1-1 0 0,0 1 1 0 0,-1 0-1 0 0,1 0 0 0 0,0 0 1 0 0,0-1-1 0 0,0 1 0 0 0,-1 0 1 0 0,1 0 0 0 0,-1 1 0 0 0,1-1 0 0 0,-1 0 0 0 0,1 1 0 0 0,-1-1 0 0 0,1 0 0 0 0,-1 1 0 0 0,1-1 0 0 0,-1 1 0 0 0,1-1 0 0 0,-1 1 0 0 0,1-1 0 0 0,0 1 0 0 0,-1 0 0 0 0,1-1 0 0 0,-1 1 0 0 0,0 3 0 0 0,0-4 0 0 0,1 1 0 0 0,0-1 0 0 0,0 1 0 0 0,0-1 0 0 0,-1 1 0 0 0,1-1 0 0 0,0 1 0 0 0,-1-1 0 0 0,1 0 0 0 0,0 1 0 0 0,-1-1 0 0 0,1 1 0 0 0,0-1 0 0 0,-1 0 0 0 0,1 1 0 0 0,-1-1 0 0 0,1 0 0 0 0,-1 0 0 0 0,1 1 0 0 0,-1-1 0 0 0,1 0 0 0 0,-1 0 0 0 0,-3 2 0 0 0,-20 18 0 0 0,16-14 14 0 0,5 2 54 0 0,0 0-2 0 0,-7 0 66 0 0,4 2-66 0 0,5-6-35 0 0,-1-1-1 0 0,1 1 1 0 0,1 0-1 0 0,-1 0 1 0 0,1 0-1 0 0,-1-1 0 0 0,1 1 1 0 0,0 0-31 0 0,0-2 4 0 0,0-1 1 0 0,0 1-1 0 0,0-1 1 0 0,-1 0-1 0 0,1 1 1 0 0,0-1-1 0 0,-1 0 1 0 0,1 0-1 0 0,-1 1 1 0 0,0-1-1 0 0,1 0 1 0 0,-1 0-1 0 0,0 0-4 0 0,0 1 5 0 0,1-1 0 0 0,-1 0-1 0 0,0 0 1 0 0,1 0-1 0 0,-1 1 1 0 0,1-1 0 0 0,-1 0-1 0 0,1 1 1 0 0,0-1 0 0 0,-1 0-1 0 0,1 1 1 0 0,0-1-1 0 0,0 1-4 0 0,1 13 54 0 0,5 2-43 0 0,1 1 44 0 0,-6-16-51 0 0,0 0-1 0 0,0 0 0 0 0,1 1 0 0 0,-1-1 1 0 0,1 0-1 0 0,-1 0 0 0 0,1 0 0 0 0,-1-1 0 0 0,1 1 1 0 0,0 0-1 0 0,0 0-3 0 0,1 0 7 0 0,-1 0 0 0 0,0 1 1 0 0,1-1-1 0 0,-1 1 0 0 0,0-1 1 0 0,0 1-1 0 0,0 2-7 0 0,8 7 41 0 0,-9-11-40 0 0,0 0 0 0 0,0 0-1 0 0,0 0 1 0 0,0 0 0 0 0,0 0-1 0 0,0 0 1 0 0,0 0-1 0 0,-1 0 1 0 0,1 1 0 0 0,-1-1-1 0 0,1 0 1 0 0,0 0 0 0 0,-1 1-1 0 0,0-1 1 0 0,1 0 0 0 0,-1 1-1 0 0,0-1 1 0 0,0 0-1 0 0,0 1 0 0 0,0-1 2 0 0,0 0 0 0 0,1 0 0 0 0,-1 0 0 0 0,0 1-1 0 0,0-1 1 0 0,1 0 0 0 0,-1 0 0 0 0,0 0 0 0 0,1 0-1 0 0,-1 0 1 0 0,1 0 0 0 0,-1 0 0 0 0,1 0 0 0 0,0 0 0 0 0,-1 0-1 0 0,1 0 1 0 0,0-1 0 0 0,0 1 0 0 0,0 0 0 0 0,0 0-1 0 0,-1-1 1 0 0,1 1 0 0 0,0 0 0 0 0,0-1 0 0 0,0 1-1 0 0,0-1 1 0 0,1 1 0 0 0,-1-1 0 0 0,0 0-2 0 0,7 5-18 0 0,0 1-37 0 0,4 5 15 0 0,0-2-97 0 0,0-1-87 0 0,3-2-76 0 0,-6-3 154 0 0,6 2-114 0 0,-5-1 25 0 0,0-1-144 0 0,8-3-247 0 0,-12-1 322 0 0,-4 1-179 0 0,0-2-112 0 0,4-3 162 0 0,3 0-86 0 0,0 0 3 0 0,13-6-744 0 0,-10 5 496 0 0,-8 4 554 0 0,-4 2 157 0 0,1 0 1 0 0,-1 0 0 0 0,1 0-1 0 0,-1-1 1 0 0,1 1 0 0 0,-1 0-1 0 0,1-1 1 0 0,-1 1 0 0 0,0 0-1 0 0,1-1 1 0 0,-1 1-1 0 0,1 0 1 0 0,-1-1 0 0 0,0 1-1 0 0,1-1 1 0 0,-1 1 0 0 0,0 0-1 0 0,0-1 1 0 0,1 1-1 0 0,-1-1 1 0 0,0 1 0 0 0,0-1 52 0 0,2-3-219 0 0,1 0 6 0 0,0 1-35 0 0,3-1-336 0 0,0 1-29 0 0,-6 3 566 0 0,1 0 0 0 0,-1-1-1 0 0,0 1 1 0 0,1 0 0 0 0,-1-1 0 0 0,0 1 0 0 0,0 0-1 0 0,1-1 1 0 0,-1 1 0 0 0,0 0 0 0 0,0-1 0 0 0,0 1-1 0 0,1 0 1 0 0,-1-1 0 0 0,0 1 0 0 0,0-1 0 0 0,0 1-1 0 0,0 0 1 0 0,0-1 0 0 0,0 1 0 0 0,0-1 47 0 0,1-1-518 0 0,0 0 232 0 0,1-1 229 0 0,0 0-44 0 0,2-8-362 0 0,-3 6 288 0 0,0-2 61 0 0,-1 3 116 0 0,0 1 56 0 0,0-1 67 0 0,0 0 77 0 0,0 4-194 0 0,0-2 676 0 0,0 2-339 0 0,1-1-76 0 0,-1 0-64 0 0,-1 0-56 0 0,1 0-36 0 0,0 0-42 0 0,-1-4 31 0 0,0 4-32 0 0,1 0 3 0 0,0 1 33 0 0,0 0-67 0 0,0-1 83 0 0,-1 0-49 0 0,-1-3 20 0 0,1 2-18 0 0,0 1 8 0 0,0 0 41 0 0,0 0 65 0 0,0 0 69 0 0,0 1 82 0 0,0 0 93 0 0,1 0-113 0 0,0 0-55 0 0,0-1-49 0 0,0 1-45 0 0,0 0-38 0 0,0-1-35 0 0,0 0 17 0 0,0 0-80 0 0,0-2-15 0 0,0 2 15 0 0,0 0 42 0 0,0 0 61 0 0,0 0 110 0 0,0 1-78 0 0,-1-1 34 0 0,1 1 37 0 0,0 0 42 0 0,0 0 43 0 0,-1 0 48 0 0,1 0-338 0 0,-1 0 0 0 0,1 0-1 0 0,0 0 1 0 0,-1 0-1 0 0,1 0 1 0 0,0 0 0 0 0,-1 0-1 0 0,1 0 1 0 0,-1 0-1 0 0,1-1 1 0 0,0 1 0 0 0,-1 0-1 0 0,1 0 1 0 0,0 0 0 0 0,-1 0-1 0 0,1-1 1 0 0,0 1-1 0 0,-1 0 1 0 0,1 0 0 0 0,0 0-1 0 0,0-1 1 0 0,-1 1 0 0 0,1 0-1 0 0,0-1 1 0 0,0 1-1 0 0,-1 0 1 0 0,1-1 0 0 0,0 1-1 0 0,0 0 1 0 0,0-1-1 0 0,0 1 1 0 0,-1 0 0 0 0,1-1-1 0 0,0 1 1 0 0,0 0 0 0 0,0-1-1 0 0,0 1 1 0 0,0 0-1 0 0,0-1 1 0 0,0 1 0 0 0,0-1-1 0 0,0 1-35 0 0,0-2 628 0 0,0 2-48 0 0,0 0-10 0 0,0 0-18 0 0,0 0-69 0 0,0 0-31 0 0,0 0-4 0 0,0 0-40 0 0,0 0-293 0 0,0 0 10 0 0,0 0 41 0 0,0 0-20 0 0,0 0-15 0 0,0 0-48 0 0,0 0 13 0 0,2-2 22 0 0,-1 1-104 0 0,0 0 0 0 0,0 0-1 0 0,0 0 1 0 0,0 0-1 0 0,1 0 1 0 0,-1 1 0 0 0,0-1-1 0 0,0 0 1 0 0,0 1-1 0 0,1-1 1 0 0,-1 1 0 0 0,0 0-1 0 0,1-1 1 0 0,-1 1-1 0 0,1 0-13 0 0,2-2 80 0 0,6-8-64 0 0,5-2-7 0 0,-11 13-26 0 0,-4-1 17 0 0,0 0 0 0 0,0 0 1 0 0,0 0-1 0 0,0 0 0 0 0,0 0 1 0 0,0 0-1 0 0,0 1 0 0 0,1-1 0 0 0,-1 0 1 0 0,0 0-1 0 0,0 0 0 0 0,0 0 1 0 0,0 0-1 0 0,0 0 0 0 0,0 0 1 0 0,0 0-1 0 0,0 0 0 0 0,0 0 0 0 0,0 0 1 0 0,1 0-1 0 0,-1 0 0 0 0,0 0 1 0 0,0 0-1 0 0,0 0 0 0 0,0 0 0 0 0,0 0 1 0 0,0-1-1 0 0,0 1 0 0 0,0 0 1 0 0,0 0-1 0 0,0 0 0 0 0,0 0 0 0 0,1 0 1 0 0,-1 0-1 0 0,0 0 0 0 0,0 0 1 0 0,0 0-1 0 0,0 0 0 0 0,0 0 0 0 0,0 0 1 0 0,0 0-1 0 0,0 0 0 0 0,0 0 1 0 0,0-1-1 0 0,0 1 0 0 0,0 0 1 0 0,0 0-1 0 0,0 0 0 0 0,0 0 0 0 0,0 0 1 0 0,0 0-1 0 0,0 0 0 0 0,0 0 1 0 0,0 0-1 0 0,0 0 0 0 0,0-1 0 0 0,0 1 1 0 0,0 0-1 0 0,0 0 0 0 0,4-8 46 0 0,4-8 37 0 0,-7 16-83 0 0,-1-1 1 0 0,0 1 0 0 0,0-1 0 0 0,0 1-1 0 0,1-1 1 0 0,-1 1 0 0 0,0-1-1 0 0,0 1 1 0 0,0-1 0 0 0,0 1-1 0 0,0-1 1 0 0,0 0 0 0 0,0 1 0 0 0,0-1-1 0 0,0 1 1 0 0,-1-1 0 0 0,1 1-1 0 0,0-1 1 0 0,0 1 0 0 0,0-1-1 0 0,-1 0 0 0 0,1 1-1 0 0,-1-1 0 0 0,1 0-1 0 0,-1 0 1 0 0,0 0 0 0 0,1 0-1 0 0,-1 1 1 0 0,0-1 0 0 0,0 0-1 0 0,1 0 1 0 0,-1 1 0 0 0,0-1-1 0 0,-1 0 2 0 0,1 1-7 0 0,1 0-1 0 0,-1-1 0 0 0,0 1 1 0 0,0-1-1 0 0,0 1 0 0 0,0 0 0 0 0,0 0 1 0 0,0 0-1 0 0,0-1 0 0 0,0 1 1 0 0,0 0-1 0 0,0 0 0 0 0,0 0 0 0 0,0 1 1 0 0,0-1-1 0 0,0 0 8 0 0,-22 10-40 0 0,14-6 51 0 0,5-1-11 0 0,-1-1 0 0 0,0 0 0 0 0,1 1 0 0 0,-1 0 0 0 0,1 0 0 0 0,0 0 0 0 0,-1 1 0 0 0,-29 30-10 0 0,31-26-42 0 0,3-7 58 0 0,0 1 0 0 0,0-1 0 0 0,0 1-1 0 0,0-1 1 0 0,1 1 0 0 0,-1-1-1 0 0,0 1 1 0 0,1-1 0 0 0,0 2-6 0 0,2 0 2 0 0,0 1 0 0 0,1 0 0 0 0,-2 0 0 0 0,1 0 0 0 0,0 0-1 0 0,1 5-1 0 0,-3-7 0 0 0,0 0 0 0 0,0 0 0 0 0,0 0 0 0 0,0 0 0 0 0,0 0 0 0 0,1 0 0 0 0,-1 0 0 0 0,1-1 0 0 0,-1 1 0 0 0,1 0 0 0 0,0-1 0 0 0,-1 1 0 0 0,1-1-1 0 0,0 0 1 0 0,1 1 0 0 0,57 22 0 0 0,-55-23 0 0 0,0 0 0 0 0,-1 0 0 0 0,1-1 0 0 0,0 1 0 0 0,-1-1 0 0 0,1 0 0 0 0,0 0 0 0 0,4-1 0 0 0,2 0 0 0 0,-7 1-1 0 0,-1-1 0 0 0,0 1-1 0 0,0-1 1 0 0,0 0-1 0 0,0 0 1 0 0,0 0-1 0 0,0 0 1 0 0,0 0 0 0 0,0-1-1 0 0,0 1 1 0 0,2-3 1 0 0,7-2-40 0 0,2 0-33 0 0,-12 5 62 0 0,1 0 0 0 0,0-1 0 0 0,-1 1 0 0 0,1-1 0 0 0,-1 1 0 0 0,1-1 0 0 0,0 0 11 0 0,16-17-140 0 0,-12 13 57 0 0,0-1 0 0 0,0 1 0 0 0,4-2 83 0 0,-3 3-72 0 0,5-3-68 0 0,0-5-71 0 0,1-7-28 0 0,6 4 1 0 0,-12 6 57 0 0,-1 0 0 0 0,1 0 0 0 0,-2 0 0 0 0,6-10 181 0 0,-2 1-179 0 0,1 1 45 0 0,13-26-38 0 0,-12 26 85 0 0,-10 14 79 0 0,-1 0 0 0 0,1 0 0 0 0,-1 0 0 0 0,1 0 0 0 0,-1 0 0 0 0,0 0 0 0 0,0 0 0 0 0,-1-2 8 0 0,1-8-76 0 0,-1-2-67 0 0,0 14 121 0 0,0 1 0 0 0,0-1-1 0 0,0 1 1 0 0,-1-1 0 0 0,1 1 0 0 0,-1-1-1 0 0,1 1 1 0 0,-1 0 0 0 0,1-1-1 0 0,-1 1 1 0 0,0 0 0 0 0,0-1 22 0 0,0 1-21 0 0,1 0 1 0 0,-1 0 0 0 0,0 0-1 0 0,1-1 1 0 0,-1 1 0 0 0,1 0-1 0 0,0 0 1 0 0,-1 0-1 0 0,1-1 1 0 0,0 1 0 0 0,0 0-1 0 0,-1 0 21 0 0,-1-3-141 0 0,0 1 115 0 0,-5-3-113 0 0,0-2-16 0 0,3 5 99 0 0,-2 0-11 0 0,-3 6 21 0 0,0 5-12 0 0,9-8 50 0 0,-4 3-47 0 0,2-4 36 0 0,1 1 19 0 0,1 0 1 0 0,0 0-1 0 0,0 0 0 0 0,0 0 0 0 0,0-1 0 0 0,0 1 0 0 0,0 0 0 0 0,0 0 1 0 0,0 0-1 0 0,0 0 0 0 0,-1 0 0 0 0,1 0 0 0 0,0 0 0 0 0,0 0 1 0 0,0 0-1 0 0,0 0 0 0 0,0 0 0 0 0,0 0 0 0 0,-1 0 0 0 0,1 0 0 0 0,0 0 1 0 0,0 0-1 0 0,0 0 0 0 0,0 0 0 0 0,0 0 0 0 0,-1 0 0 0 0,1 0 0 0 0,0 0 1 0 0,0 0-1 0 0,0 0 0 0 0,0 0 0 0 0,0 0 0 0 0,0 0 0 0 0,-1 0 1 0 0,1 0-1 0 0,0 0 0 0 0,-15 13-2 0 0,3 0 25 0 0,0 1 86 0 0,3 2 62 0 0,6 1 43 0 0,3-10-70 0 0,-1-2-37 0 0,-4 6 85 0 0,2-4-80 0 0,1-1 0 0 0,1 0 19 0 0,1 2 50 0 0,0 1-23 0 0,0 1 37 0 0,-1 29 571 0 0,2-26-550 0 0,1-2-56 0 0,8 16 259 0 0,-4-15-273 0 0,-2-1-56 0 0,0 2-13 0 0,2 7 28 0 0,0-6-78 0 0,-5-12-22 0 0,0-1-1 0 0,0 1 0 0 0,0 0 0 0 0,0 0 1 0 0,0 0-1 0 0,0-1 0 0 0,0 1 1 0 0,1 0-1 0 0,-1-1 0 0 0,1 1 0 0 0,-1-1 1 0 0,1 0-1 0 0,-1 1 0 0 0,1-1 0 0 0,1 1-4 0 0,-2-2 0 0 0,0 1-1 0 0,-1-1 1 0 0,1 1-1 0 0,0-1 1 0 0,0 1-1 0 0,-1-1 1 0 0,1 1-1 0 0,-1 0 0 0 0,1 0 1 0 0,-1-1-1 0 0,1 1 1 0 0,-1 0-1 0 0,1 0 1 0 0,-1-1-1 0 0,1 2 1 0 0,1 3-14 0 0,2-1-35 0 0,6-2-105 0 0,-7-2 19 0 0,2 0-131 0 0,-3 0-237 0 0,-2 0 381 0 0,0 0 9 0 0,0 0-17 0 0,0 0-44 0 0,0 0-13 0 0,0 0-44 0 0,0 0-50 0 0,0 0-58 0 0,0 0-61 0 0,0 0-58 0 0,0 0-50 0 0,0 0-45 0 0,0 0-160 0 0,0 0-44 0 0,0 0-194 0 0,0 0-522 0 0</inkml:trace>
  <inkml:trace contextRef="#ctx0" brushRef="#br0" timeOffset="8488.3048">8127 205 13880 0 0,'0'0'314'0'0,"0"0"46"0"0,0 0 22 0 0,0 0-163 0 0,0 0-105 0 0,0 1-31 0 0,0 0-49 0 0,0 3-49 0 0,0-1 77 0 0,0 0 30 0 0,0-1 33 0 0,0 3 207 0 0,0 1 132 0 0,4 6 715 0 0,-1-7-819 0 0,0-1-105 0 0,1 0-85 0 0,8 16 267 0 0,-7-16-316 0 0,0-2-49 0 0,19 9 10 0 0,-18-8-62 0 0,4 2-14 0 0,0-3-48 0 0,-2-3 5 0 0,16 0-91 0 0,-10 5-62 0 0,-13-4 176 0 0,9 4-277 0 0,-9-4 251 0 0,0 0 0 0 0,-1 0 0 0 0,1 0 0 0 0,0 0 0 0 0,0 0 0 0 0,0-1 0 0 0,0 1 0 0 0,0 0 0 0 0,-1-1 0 0 0,1 1 0 0 0,0 0 0 0 0,0-1 0 0 0,0 1 0 0 0,0-1 40 0 0,-1 1-24 0 0,3-2-50 0 0,0 2-34 0 0,1-1-42 0 0,-1 1-48 0 0,1 0-54 0 0,-1 0-60 0 0,1 0-67 0 0,0 0-72 0 0,-1 0 68 0 0,-1 0-44 0 0,1 1-49 0 0,0-1-50 0 0,7 0-408 0 0</inkml:trace>
  <inkml:trace contextRef="#ctx0" brushRef="#br0" timeOffset="8979.8745">8489 278 2744 0 0,'0'1'30'0'0,"0"0"52"0"0,0 0 48 0 0,0 0 46 0 0,0 0 42 0 0,0 0 38 0 0,0 1 355 0 0,0 0 96 0 0,0 0 78 0 0,0 4 2005 0 0,0-4-1653 0 0,0-1-607 0 0,0 0-47 0 0,0 1-56 0 0,0-1-65 0 0,-1-1-209 0 0,-1 0-83 0 0,-5 0-18 0 0,6 0 4 0 0,0 2 58 0 0,1-1-184 0 0,0 0 105 0 0,1 1 89 0 0,-1-1 78 0 0,0 0 98 0 0,1 1 61 0 0,1 2 1195 0 0,-1-3-1194 0 0,0 0-73 0 0,-1 0-44 0 0,1 0-95 0 0,-1-1-37 0 0,1 1-42 0 0,-1 0-47 0 0,1-1-52 0 0,-1 1-58 0 0,1-1-61 0 0,-1 1-67 0 0,2 1 618 0 0,-2-2-118 0 0,0 0-50 0 0,1 0-59 0 0,0 0-70 0 0,1-1-43 0 0,2 0-32 0 0,-2 1 1 0 0,-2 0 19 0 0,4-5 143 0 0,-4 4-181 0 0,0 1 0 0 0,0 0 0 0 0,0-1 1 0 0,0 1-1 0 0,1 0 0 0 0,-1-1 0 0 0,0 1 0 0 0,0 0 1 0 0,1 0-1 0 0,-1-1 0 0 0,0 1 0 0 0,1 0 0 0 0,-1 0 0 0 0,0-1 1 0 0,1 1-1 0 0,-1 0 0 0 0,0 0 0 0 0,1 0 0 0 0,-1 0 0 0 0,0 0 1 0 0,1-1-1 0 0,-1 1 0 0 0,0 0 0 0 0,1 0 0 0 0,-1 0 0 0 0,1 0 1 0 0,-1 0-1 0 0,0 0 0 0 0,1 0 0 0 0,-1 0 0 0 0,1 0 0 0 0,-1 1-14 0 0,5-2 108 0 0,1-2 333 0 0,-6 1-291 0 0,1 0-87 0 0,0 1-80 0 0,0 0-40 0 0,4-3 57 0 0,2-6-14 0 0,1 0-30 0 0,-7 9 44 0 0,5-5 18 0 0,-6 6-10 0 0,1-1-1 0 0,0 0 1 0 0,-1 0-1 0 0,1 1 1 0 0,0-1-1 0 0,-1 0 1 0 0,1 0-1 0 0,-1 0 1 0 0,0 0-1 0 0,1 0 1 0 0,-1 0-1 0 0,1 0 1 0 0,-1 0-1 0 0,0 0 1 0 0,0 0-1 0 0,0 0 1 0 0,0 0-1 0 0,0 0 1 0 0,0 0-1 0 0,0 0 1 0 0,0 0-8 0 0,0 1 0 0 0,0-1 1 0 0,0 1 0 0 0,0-1-1 0 0,0 1 1 0 0,0-1-1 0 0,0 1 1 0 0,1-1-1 0 0,-1 1 1 0 0,0-1 0 0 0,0 1-1 0 0,0-1 1 0 0,0 1-1 0 0,1-1 1 0 0,-1 1-1 0 0,0-1 1 0 0,0 1 0 0 0,1 0-1 0 0,-1-1 1 0 0,0 1-1 0 0,1-1 1 0 0,-1 1 0 0 0,1 0-1 0 0,-1-1 1 0 0,0 1-1 0 0,1 0 1 0 0,-1-1-1 0 0,1 1 2 0 0,-1 0 0 0 0,1 0 0 0 0,-1-1 0 0 0,1 1 1 0 0,-1-1-1 0 0,0 1 0 0 0,1 0 0 0 0,-1-1 0 0 0,0 1 0 0 0,1-1 0 0 0,-1 1 1 0 0,0 0-1 0 0,0-1 0 0 0,1 1 0 0 0,-1-1 0 0 0,0 1 0 0 0,0-1 0 0 0,0 1 0 0 0,0-1 1 0 0,0 1-1 0 0,0-1 0 0 0,0 1 0 0 0,1-1 0 0 0,-2 1 0 0 0,1-1 0 0 0,0 0-2 0 0,0-11 12 0 0,-2 2-12 0 0,1 8 3 0 0,-2 2-5 0 0,-15 0 47 0 0,3 0-255 0 0,-16 0-409 0 0,17 4 361 0 0,8 0 174 0 0,0 0 43 0 0,-3 6-81 0 0,-7 7-29 0 0,5-10 121 0 0,3 0-16 0 0,4 5 21 0 0,4-11 23 0 0,0-1 0 0 0,-1 1-1 0 0,1 0 1 0 0,0 0 0 0 0,0 0 0 0 0,-1 0 0 0 0,1 0 0 0 0,0 0 0 0 0,-1-1 0 0 0,1 1 0 0 0,-1 0-1 0 0,1 0 1 0 0,-1 0 0 0 0,1-1 0 0 0,-1 1 0 0 0,0 0 0 0 0,1-1 0 0 0,-1 1 0 0 0,0-1 0 0 0,0 1-1 0 0,1 0 1 0 0,-1-1 0 0 0,0 1 2 0 0,0-1-1 0 0,0 0 1 0 0,0 1-1 0 0,0-1 0 0 0,0 1 0 0 0,0-1 1 0 0,0 1-1 0 0,1 0 0 0 0,-1-1 0 0 0,0 1 0 0 0,0 0 1 0 0,1 0-1 0 0,-1 0 0 0 0,0-1 0 0 0,1 1 1 0 0,-1 1 0 0 0,1 8 1 0 0,1-5-2 0 0,-1-2 1 0 0,1 0 0 0 0,0 0 0 0 0,0 0 0 0 0,0 0 0 0 0,0 1 0 0 0,0-1 0 0 0,1-1 0 0 0,-1 1 0 0 0,1 0 0 0 0,2 2 0 0 0,3 8 0 0 0,-4-8 0 0 0,-2-2 0 0 0,0-1 0 0 0,0 1 0 0 0,0-1 0 0 0,1 0 0 0 0,-1 0 0 0 0,1 1 0 0 0,0-1 0 0 0,0 0 0 0 0,-1 0 0 0 0,1-1 0 0 0,0 1 0 0 0,1 0 0 0 0,1 1 0 0 0,44 21-10 0 0,-41-19-9 0 0,1 1-26 0 0,1-1-60 0 0,-3-2-14 0 0,0 0-49 0 0,14 1-280 0 0,-16-3 396 0 0,-1 0-53 0 0,-1 0-49 0 0,1 0-47 0 0,0 1-125 0 0,0-1-68 0 0,0 0-62 0 0,0-1-56 0 0,0 1-50 0 0,1 0-44 0 0,3-1-714 0 0,3 0-517 0 0,5 0-1035 0 0</inkml:trace>
  <inkml:trace contextRef="#ctx0" brushRef="#br0" timeOffset="5768.816">6466 410 8144 0 0,'1'1'-200'0'0,"-1"0"39"0"0,1-1 37 0 0,0 1 36 0 0,0 0 19 0 0,0 0 72 0 0,0 0 67 0 0,-1-1 60 0 0,1 1 52 0 0,-1-1 46 0 0,0 1 339 0 0,1 0-11 0 0,-2 0 834 0 0,0 0-614 0 0,0-1-394 0 0,0 1-79 0 0,0 0-99 0 0,0 0-117 0 0,-3 4 419 0 0,4-5-478 0 0,0 1-1 0 0,0-1 0 0 0,0 0 1 0 0,-1 1-1 0 0,1-1 1 0 0,0 0-1 0 0,0 0 0 0 0,0 1 1 0 0,-1-1-1 0 0,1 0 1 0 0,0 0-1 0 0,0 1 0 0 0,-1-1 1 0 0,1 0-1 0 0,0 0 1 0 0,0 0-1 0 0,-1 0 0 0 0,1 1 1 0 0,0-1-1 0 0,-1 0 1 0 0,1 0-1 0 0,0 0 0 0 0,-1 0 1 0 0,1 0-1 0 0,0 0 1 0 0,0 0-1 0 0,-1 0 0 0 0,1 0 1 0 0,0 0-1 0 0,-1 0 1 0 0,1 0-28 0 0,-2 0 638 0 0,1 1-370 0 0,0 0-59 0 0,0 1-51 0 0,1-2-44 0 0,-1 1-26 0 0,0 0-39 0 0,-2 1-19 0 0,1-1 17 0 0,2 0 49 0 0,-2 2 209 0 0,0 0-84 0 0,2 1-43 0 0,1 1-27 0 0,-1 1-16 0 0,-1-3 17 0 0,-2-1-59 0 0,1-1-7 0 0,-2 2 53 0 0,3 1-6 0 0,1 2 88 0 0,-1 0-65 0 0,1 9 99 0 0,0-3-128 0 0,1-5-78 0 0,1-3-73 0 0,6 0 67 0 0,-5 2-29 0 0,-3-6-12 0 0,1 0 0 0 0,-1 0 0 0 0,0 1 0 0 0,0-1 0 0 0,0 0 0 0 0,0 1 0 0 0,1-1 0 0 0,-1 0 0 0 0,0 0 0 0 0,0 0 0 0 0,0 1 0 0 0,1-1 0 0 0,-1 0 1 0 0,0 0-1 0 0,1 0 0 0 0,-1 1 0 0 0,0-1 0 0 0,0 0 0 0 0,1 0 0 0 0,-1 0 0 0 0,0 0 0 0 0,1 0 0 0 0,-1 0 0 0 0,0 0 0 0 0,1 0 0 0 0,-1 0 0 0 0,0 0 0 0 0,1 0 0 0 0,-1 0 0 0 0,0 0 0 0 0,1 0-2 0 0,3 2 77 0 0,-1 2-43 0 0,13 10 153 0 0,-9-11-155 0 0,1-2-45 0 0,-5-1 6 0 0,-1 0-1 0 0,1 1 0 0 0,0-1 0 0 0,-1 0 0 0 0,1 1 0 0 0,0 0 0 0 0,-1 0 0 0 0,1-1 0 0 0,-1 1 0 0 0,1 1 1 0 0,-1-1-1 0 0,1 0 8 0 0,-1 0-2 0 0,10 1 2 0 0,-11-2 0 0 0,1 0 0 0 0,-1 0 0 0 0,0 0 0 0 0,1 0-1 0 0,-1-1 1 0 0,0 1 0 0 0,1-1 0 0 0,-1 1 0 0 0,0-1-1 0 0,0 1 1 0 0,1-1 0 0 0,-1 0 0 0 0,0 0 0 0 0,0 1 1 0 0,0-1 0 0 0,1 0 0 0 0,-1 1 0 0 0,0-1 0 0 0,0 1 0 0 0,1-1 0 0 0,-1 1 0 0 0,0-1 0 0 0,1 1 0 0 0,-1 0 0 0 0,0 0 0 0 0,1-1 0 0 0,-1 1-1 0 0,9-2 53 0 0,-6-6 1 0 0,4 4-28 0 0,-6-6 54 0 0,-2-2 9 0 0,0 4-41 0 0,0-1-29 0 0,0 4-4 0 0,-2 1 28 0 0,-6-6-33 0 0,4-2-10 0 0,-6 0 0 0 0,10 12 0 0 0,-1 0 0 0 0,1-1 0 0 0,-1 1 0 0 0,1 0 0 0 0,-1-1 0 0 0,1 1 0 0 0,0-1 0 0 0,-1 1 0 0 0,1 0 0 0 0,0-1 0 0 0,-1 1 0 0 0,1-1 0 0 0,0 1 0 0 0,0-1 0 0 0,-1 1 0 0 0,1-1 0 0 0,0 1 0 0 0,0-1 0 0 0,0 1 0 0 0,0-1 0 0 0,0 1 0 0 0,0-1 0 0 0,0 1 0 0 0,0-1 0 0 0,0 0 0 0 0,0 1 0 0 0,0-1 0 0 0,0 1 0 0 0,0-1 0 0 0,0 1 0 0 0,0-1 0 0 0,0 1 0 0 0,1-1 0 0 0,0-5 0 0 0,-2 4-2 0 0,-3-2-77 0 0,0 1-35 0 0,-7-2-211 0 0,11 5 315 0 0,-1 0-1 0 0,1 0 0 0 0,0 0 0 0 0,-1 0 0 0 0,1 0 0 0 0,-1 0 1 0 0,1 0-1 0 0,0 0 0 0 0,-1 0 0 0 0,1 0 0 0 0,-1 0 0 0 0,1 0 1 0 0,0 0-1 0 0,-1 0 0 0 0,1 0 0 0 0,0 0 0 0 0,-1-1 0 0 0,1 1 1 0 0,0 0-1 0 0,-1 0 0 0 0,1 0 0 0 0,0-1 0 0 0,-1 1 0 0 0,1 0 1 0 0,0-1-1 0 0,0 1 0 0 0,-1 0 0 0 0,1 0 0 0 0,0-1 0 0 0,0 1 0 0 0,0 0 1 0 0,-1-1 10 0 0,-2-4-206 0 0,2 4 79 0 0,0 0 43 0 0,0 0 27 0 0,-1 1 22 0 0,0-1-7 0 0,1 0-36 0 0,0 0-46 0 0,1 0-73 0 0,-1 0-37 0 0,1-1-75 0 0,0 0-87 0 0,0 0-96 0 0,0 2 229 0 0,0 0-34 0 0,0 0-390 0 0,0 0 102 0 0,-1 0-47 0 0,0 0-734 0 0,-2 0-571 0 0,-4 0-1088 0 0</inkml:trace>
  <inkml:trace contextRef="#ctx0" brushRef="#br0" timeOffset="6469.8581">6730 374 6560 0 0,'0'0'149'0'0,"0"0"23"0"0,0 0 11 0 0,0 0-51 0 0,0 0 22 0 0,0 0 87 0 0,2 0 237 0 0,-2 0-489 0 0,1 0 39 0 0,0 0 34 0 0,-1 0 34 0 0,1 0 184 0 0,0-1 103 0 0,0 1 144 0 0,0 0 78 0 0,1-2 1575 0 0,-1 1-1316 0 0,-1 1-417 0 0,0-1-70 0 0,0 1-144 0 0,0-1-57 0 0,1 0-64 0 0,-1 1-71 0 0,0-1-78 0 0,0 0-85 0 0,0 1-92 0 0,0-1-100 0 0,0-1 522 0 0,0 2 48 0 0,0 0 119 0 0,0 0-20 0 0,0 0-14 0 0,0 0-44 0 0,-1 3 91 0 0,1 15 641 0 0,0-12-778 0 0,0-2-72 0 0,1-2-111 0 0,-1-1-54 0 0,-1 9 418 0 0,1 2 44 0 0,0-5-203 0 0,1-3-100 0 0,1-1-71 0 0,3 0-18 0 0,-5-2-79 0 0,0-1-1 0 0,1 0 1 0 0,-1 0 0 0 0,0 0-1 0 0,1 1 1 0 0,-1-1 0 0 0,0 0 0 0 0,0 0-1 0 0,1 1 1 0 0,-1-1 0 0 0,0 0 0 0 0,0 0-1 0 0,1 1 1 0 0,-1-1 0 0 0,0 0-1 0 0,0 1 1 0 0,0-1 0 0 0,1 0 0 0 0,-1 1-1 0 0,0-1 1 0 0,0 1 0 0 0,0-1 0 0 0,0 0-1 0 0,0 1 1 0 0,0-1 0 0 0,0 0-1 0 0,0 1 1 0 0,0-1 0 0 0,0 1 0 0 0,0-1-1 0 0,0 0 1 0 0,0 1-5 0 0,0 4-18 0 0,1 0 117 0 0,0-5-87 0 0,-1 0 0 0 0,0 1 0 0 0,1-1 0 0 0,-1 0 0 0 0,0 0 1 0 0,1 0-1 0 0,-1 1 0 0 0,1-1 0 0 0,-1 0 0 0 0,1 0 1 0 0,-1 0-1 0 0,0 0 0 0 0,1 0 0 0 0,-1 0 0 0 0,1 0 1 0 0,-1 0-1 0 0,1 0 0 0 0,-1 0 0 0 0,1 0-12 0 0,1 0 157 0 0,-2 2 3 0 0,0 3-74 0 0,0-2-61 0 0,2-1-133 0 0,1-2 67 0 0,2 0-7 0 0,2 0-36 0 0,-1-2 54 0 0,4-5 56 0 0,-9 6-28 0 0,3-2 95 0 0,1 3-62 0 0,0-1-15 0 0,-4 1-15 0 0,0-1 0 0 0,-1 0 1 0 0,1 1-1 0 0,0-1 0 0 0,0 0 0 0 0,-1 1 0 0 0,1-1 0 0 0,0 0 0 0 0,-1 0 0 0 0,1 1 0 0 0,0-1 0 0 0,-1 0 0 0 0,1 0 0 0 0,-1 0 0 0 0,0 0 0 0 0,1 0 0 0 0,-1 0 0 0 0,0 0 0 0 0,0 0 0 0 0,1 0 0 0 0,-1 0 0 0 0,0 0 0 0 0,0 0-1 0 0,0 0 3 0 0,0 1 0 0 0,1-1-1 0 0,-1 0 1 0 0,0 1 0 0 0,1-1 0 0 0,-1 0-1 0 0,0 1 1 0 0,1-1 0 0 0,-1 1-1 0 0,1-1 1 0 0,-1 1 0 0 0,1-1-1 0 0,-1 1 1 0 0,1-1 0 0 0,-1 1-1 0 0,1-1 1 0 0,0 1 0 0 0,-1-1 0 0 0,1 1-1 0 0,0 0 1 0 0,-1 0 0 0 0,1-1-3 0 0,0 1 0 0 0,4-2 0 0 0,-4 2 0 0 0,-1-1 0 0 0,0 1 0 0 0,1 0 0 0 0,-1 0 0 0 0,0 0 0 0 0,1 0 0 0 0,-1 0 0 0 0,0-1 0 0 0,1 1 0 0 0,-1 0 0 0 0,0 0 0 0 0,1-1 0 0 0,-1 1 0 0 0,0 0 0 0 0,0-1 0 0 0,1 1 0 0 0,-1 0 0 0 0,0 0 0 0 0,0-1 0 0 0,1 1 0 0 0,-1-1 0 0 0,0 1 0 0 0,0 0 0 0 0,0-1 0 0 0,0 1 0 0 0,0 0 0 0 0,0-1 0 0 0,0 1 0 0 0,0-1 0 0 0,0 1 0 0 0,0 0 0 0 0,0-1 0 0 0,0 1 0 0 0,0-1 0 0 0,0 1 0 0 0,0 0 0 0 0,0-1 0 0 0,0 1 0 0 0,0 0 0 0 0,0-1 0 0 0,0 1 0 0 0,0-1 0 0 0,0 1 0 0 0,0 0 0 0 0,0-1 0 0 0,0 1 0 0 0,0 0 0 0 0,0-1 0 0 0,0 1 0 0 0,0-1 0 0 0,0 1 0 0 0,0 0 0 0 0,0-1 0 0 0,0 1 0 0 0,0 0 0 0 0,1-1 0 0 0,-1 1 0 0 0,0 0 0 0 0,0-1 0 0 0,0 1 0 0 0,1 0 0 0 0,-1-1 0 0 0,0 1 0 0 0,0 0 0 0 0,1 0 0 0 0,-1-1 0 0 0,0 1 0 0 0,1 0 0 0 0,-1 0 0 0 0,0 0 0 0 0,1-1 0 0 0,4-2 0 0 0,-1-5 0 0 0,1 5-8 0 0,-5 2 6 0 0,1 1 0 0 0,-1 0 1 0 0,0 0-1 0 0,1 0 0 0 0,-1-1 0 0 0,0 1 0 0 0,1 0 0 0 0,-1 0 0 0 0,0-1 0 0 0,0 1 0 0 0,1 0 1 0 0,-1 0-1 0 0,0-1 0 0 0,0 1 0 0 0,0 0 0 0 0,1-1 0 0 0,-1 1 0 0 0,0 0 0 0 0,0-1 0 0 0,0 1 0 0 0,0 0 1 0 0,0-1-1 0 0,0 1 0 0 0,0-1 0 0 0,0 1 0 0 0,0 0 0 0 0,0-1 0 0 0,0 1 0 0 0,0 0 0 0 0,0-1 1 0 0,0 1-1 0 0,0-1 0 0 0,0 1 2 0 0,0 0-66 0 0,2 0 13 0 0,8 2 42 0 0,-9-2 11 0 0,0 1 0 0 0,0 0 0 0 0,0-1 0 0 0,-1 1 0 0 0,1 0 0 0 0,0-1 0 0 0,0 1 0 0 0,-1 0 0 0 0,1 0 0 0 0,0-1 0 0 0,-1 1 0 0 0,1 1 0 0 0,7 8 0 0 0,-8-10 0 0 0,1 1 0 0 0,-1-1 0 0 0,1 1 0 0 0,-1-1 0 0 0,1 1 0 0 0,-1 0 0 0 0,1-1 0 0 0,-1 1 0 0 0,0 0 0 0 0,1-1 0 0 0,-1 1 0 0 0,0 0 0 0 0,0-1 0 0 0,1 1 0 0 0,-1 0 0 0 0,0 0 0 0 0,0-1 0 0 0,0 1 0 0 0,0 0 0 0 0,0 0 0 0 0,2 11 0 0 0,6 0 0 0 0,-4 0 0 0 0,4-2 12 0 0,-6-8 47 0 0,-2-2 6 0 0,0 0-1 0 0,0 0 2 0 0,2-2-8 0 0,8-8-46 0 0,2-2-12 0 0,0 0-10 0 0,-2 2-48 0 0,-1 3-59 0 0,-1 2 38 0 0,-5 5 61 0 0,-1-1-1 0 0,1 0 1 0 0,0 1-1 0 0,-1 0 1 0 0,1 0-1 0 0,-1 0 1 0 0,1 0 0 0 0,1 0 18 0 0,3 0-53 0 0,-5 0-19 0 0,-2 0-1 0 0,0 7-3 0 0,4-3 44 0 0,2-1-5 0 0,-2 5 13 0 0,1-4-7 0 0,-5-4 30 0 0,0 0 0 0 0,1 0 0 0 0,-1 0 0 0 0,0 0 0 0 0,1 1 0 0 0,-1-1 0 0 0,0 0 0 0 0,0 0 0 0 0,1 0 0 0 0,-1 1 0 0 0,0-1-1 0 0,0 0 1 0 0,0 0 0 0 0,1 1 0 0 0,-1-1 0 0 0,0 0 0 0 0,0 0 0 0 0,0 1 0 0 0,0-1 0 0 0,0 0 0 0 0,0 1 0 0 0,1-1-1 0 0,-1 0 1 0 0,0 1 0 0 0,0-1 0 0 0,0 0 0 0 0,0 1 0 0 0,0-1 0 0 0,0 0 0 0 0,0 1 0 0 0,0-1 1 0 0,2 4-43 0 0,6 6 32 0 0,-6 0-13 0 0,-2-6-77 0 0,0 0-34 0 0,0 6-396 0 0,0-7 331 0 0,0 0 42 0 0,0-1-423 0 0,0-2 333 0 0,0 0-9 0 0,0 0-60 0 0,0 0 113 0 0,0 0-35 0 0,0 0-40 0 0,0 0-35 0 0,0 0-412 0 0,0 1 110 0 0,0-1-50 0 0,0 1-773 0 0,0 2-602 0 0,0 4-1146 0 0</inkml:trace>
  <inkml:trace contextRef="#ctx0" brushRef="#br0" timeOffset="36128.0486">4889 1456 4328 0 0,'0'0'125'0'0,"0"1"-17"0"0,0 0 30 0 0,0 0-272 0 0,0 0 110 0 0,0-1 101 0 0,0 1 96 0 0,0-1 88 0 0,0 1 80 0 0,0 0 75 0 0,0-1 67 0 0,0 1 129 0 0,0-1 66 0 0,1 0 56 0 0,-1 1 46 0 0,0 0 845 0 0,1 0 1138 0 0,-1-1-1605 0 0,1 0-29 0 0,-1 0-81 0 0,1 1-474 0 0,-1-1-44 0 0,0 0-49 0 0,1 0-55 0 0,-1 0-141 0 0,0 0-38 0 0,0 0-41 0 0,1 0-43 0 0,-1 0-45 0 0,0 0-49 0 0,1 0-51 0 0,-1 0-53 0 0,0 0-57 0 0,1 0-57 0 0,-1 0-62 0 0,0 0-63 0 0,1 0-66 0 0,-1 0-69 0 0,0 0-71 0 0,1 0-73 0 0,1 0 665 0 0,-2 0 14 0 0,0 0 2 0 0,0 0-34 0 0,0 0-146 0 0,2-2-63 0 0,-2 2 101 0 0,6-8-63 0 0,-4 7 19 0 0,0 0-38 0 0,-2 1 10 0 0,0 0-6 0 0,0 0-9 0 0,0 0-24 0 0,0 0-17 0 0,0 0-2 0 0,0 0 47 0 0,0 0-2 0 0,0 0-43 0 0,0 0-130 0 0,0 0-240 0 0,0 0-21 0 0</inkml:trace>
  <inkml:trace contextRef="#ctx0" brushRef="#br0" timeOffset="31524.1268">1589 1505 7344 0 0,'0'0'165'0'0,"0"0"22"0"0,0 0 9 0 0,0 0-52 0 0,0 0 10 0 0,0 0 74 0 0,0 0 212 0 0,0 0 392 0 0,0 0 31 0 0,-2 0-22 0 0,1 0-784 0 0,0 0 42 0 0,-1 0 205 0 0,0-1 93 0 0,0-1 655 0 0,1 2-761 0 0,1-1-42 0 0,0-1-56 0 0,-1 1-78 0 0,1 0-97 0 0,0-1-113 0 0,0 2 418 0 0,0-1-82 0 0,0 1-70 0 0,-1 0-60 0 0,1-1-44 0 0,-1 1-45 0 0,-2 0-81 0 0,2 0 67 0 0,0 0 33 0 0,0 0 38 0 0,0 0 27 0 0,1 0 41 0 0,-1 0 47 0 0,1 0 54 0 0,-1 0 58 0 0,1 0 65 0 0,0 0 70 0 0,-1 0 77 0 0,-1 2 168 0 0,-6 6 2 0 0,6-6-42 0 0,2-2-441 0 0,0 0 56 0 0,-2 0 129 0 0,-1 1-279 0 0,1 0 71 0 0,0 0 99 0 0,-1 2 190 0 0,0 1-57 0 0,1-3-227 0 0,0 0-115 0 0,-1-1-100 0 0,1 0 327 0 0,2 0-55 0 0,0 0-20 0 0,0 0-7 0 0,-1 1-46 0 0,0-1-89 0 0,-7-1-27 0 0,8 0-11 0 0,0 0 36 0 0,0 1-78 0 0,5-6 66 0 0,-7 3 9 0 0,-1 0-48 0 0,3 3-28 0 0,0 0 0 0 0,0 0 0 0 0,0 0 0 0 0,-1-1-1 0 0,1 1 1 0 0,0 0 0 0 0,0 0 0 0 0,0 0 0 0 0,0-1 0 0 0,0 1-1 0 0,0 0 1 0 0,0 0 0 0 0,0-1 0 0 0,0 1 0 0 0,-1 0 0 0 0,1 0-1 0 0,0-1 1 0 0,0 1 0 0 0,0 0 0 0 0,0 0 0 0 0,1-1-1 0 0,-1 1 1 0 0,0 0 0 0 0,0 0 0 0 0,0 0 0 0 0,0-1 0 0 0,0 1-1 0 0,0 0 1 0 0,0 0 0 0 0,0-1 0 0 0,0 1 0 0 0,1 0 0 0 0,-1 0-1 0 0,0 0 1 0 0,0-1 0 0 0,0 1 0 0 0,0 0 0 0 0,1 0 0 0 0,-1 0-1 0 0,0 0 1 0 0,0 0 0 0 0,0-1 0 0 0,1 1 0 0 0,-1 0-1 0 0,0 0 1 0 0,0 0 0 0 0,0 0 0 0 0,1 0 0 0 0,-1 0 0 0 0,0 0-1 0 0,0 0 1 0 0,1 0 0 0 0,-1 0 0 0 0,0 0-1 0 0,4-3 25 0 0,10-21-4 0 0,-6 7 6 0 0,-7 14-23 0 0,1-1-1 0 0,-1 1 0 0 0,1 0 0 0 0,-1 0 1 0 0,1 0-1 0 0,0 0 0 0 0,0 0 0 0 0,1-1-3 0 0,-1 3 0 0 0,-1-1 0 0 0,0 1 0 0 0,0 0 0 0 0,0-1 0 0 0,0 0 0 0 0,0 1 0 0 0,-1-1 0 0 0,1 1 0 0 0,0-1 0 0 0,-1 0 0 0 0,1 0 0 0 0,-1 1 0 0 0,1-1 0 0 0,-1 0 0 0 0,2-8 0 0 0,1 3 9 0 0,0 1 0 0 0,1-1 0 0 0,-1 1 1 0 0,2-1-10 0 0,9-20 86 0 0,-5 5 78 0 0,-4 9-82 0 0,1 0-37 0 0,-1 1-64 0 0,-5 9 7 0 0,1 1-4 0 0,-1 1 1 0 0,1-1 0 0 0,0 0 0 0 0,-1 0 0 0 0,1 0 0 0 0,0 1 0 0 0,0-1-1 0 0,0 0 1 0 0,0 1 0 0 0,0-1 0 0 0,1 1 0 0 0,-1-1 0 0 0,1 1 15 0 0,-1-1-8 0 0,0 1 0 0 0,0 0 0 0 0,0 0 0 0 0,0-1 0 0 0,0 1 0 0 0,0-1 1 0 0,-1 1-1 0 0,1-1 0 0 0,0 1 0 0 0,-1-1 0 0 0,1 1 8 0 0,1-17 11 0 0,-2 17 1 0 0,0-1 1 0 0,0 1-1 0 0,0-1 1 0 0,0 1-1 0 0,1 0 1 0 0,-1-1 0 0 0,0 1-1 0 0,1-1 1 0 0,-1 1-1 0 0,1 0 1 0 0,0-1 0 0 0,-1 1-1 0 0,2-1-12 0 0,-1 1 10 0 0,-1 0 0 0 0,1-1-1 0 0,0 1 1 0 0,-1 0 0 0 0,1 0 0 0 0,-1 0 0 0 0,0 0-1 0 0,1-1 1 0 0,-1 1 0 0 0,0 0 0 0 0,0 0-1 0 0,1 0 1 0 0,-1-2-10 0 0,0 1 2 0 0,0-1 0 0 0,0 1 0 0 0,1-1 0 0 0,-1 1 0 0 0,1-1 1 0 0,0 1-1 0 0,0 0 0 0 0,-1-1 0 0 0,2-1-2 0 0,2-4-3 0 0,9-18-60 0 0,-12 23 47 0 0,1 0 1 0 0,0 1 0 0 0,-1-1 0 0 0,0 0 0 0 0,0 0 0 0 0,1 0-1 0 0,-2 0 1 0 0,1 0 0 0 0,0 0 0 0 0,-1-1 0 0 0,1 1 15 0 0,1-5-71 0 0,2 3 52 0 0,0 2 46 0 0,-2-3 40 0 0,-2 6-66 0 0,0 0 1 0 0,0 0-1 0 0,0 0 1 0 0,0 0-1 0 0,0 0 1 0 0,0 0 0 0 0,0-1-1 0 0,0 1 1 0 0,0 0-1 0 0,0 0 1 0 0,0 0-1 0 0,0 0 1 0 0,0 0 0 0 0,0 0-1 0 0,0 0 1 0 0,0 0-1 0 0,0 0 1 0 0,0 0-1 0 0,0 0 1 0 0,0 0 0 0 0,0 0-1 0 0,0 0 1 0 0,0-1-1 0 0,0 1 1 0 0,0 0-1 0 0,0 0 1 0 0,0 0 0 0 0,0 0-1 0 0,0 0 1 0 0,0 0-1 0 0,0 0 1 0 0,0 0-1 0 0,0 0 1 0 0,0 0-1 0 0,0 0 1 0 0,0 0 0 0 0,1 0-1 0 0,-1 0 1 0 0,0 0-1 0 0,0 0 1 0 0,0 0-1 0 0,0 0 1 0 0,0 0 0 0 0,0 0-1 0 0,0 0 1 0 0,0 0-1 0 0,0 0 1 0 0,0 0-1 0 0,0 0 1 0 0,0 0 0 0 0,0 0-1 0 0,0 0 1 0 0,1 0-1 0 0,-1 0 1 0 0,0 0-1 0 0,0 0 1 0 0,0 0-2 0 0,0 0 3 0 0,1 0 1 0 0,-1 0-1 0 0,0 0 0 0 0,1 0 1 0 0,-1 0-1 0 0,1 0 1 0 0,-1 0-1 0 0,0 0 0 0 0,1 0 1 0 0,-1-1-1 0 0,1 1 0 0 0,-1 0 1 0 0,0 0-1 0 0,1 0 1 0 0,-1 0-1 0 0,0-1 0 0 0,1 1 1 0 0,-1 0-1 0 0,0 0 0 0 0,1-1 1 0 0,-1 1-1 0 0,0-1-3 0 0,2-5-15 0 0,-2 4-93 0 0,0 2 0 0 0,0 2 26 0 0,0 20 66 0 0,0-17 12 0 0,0-4-1 0 0,-1 0 1 0 0,1 1-1 0 0,0-1 0 0 0,0 0 1 0 0,0 0-1 0 0,0 1 0 0 0,1-1 1 0 0,-1 0-1 0 0,0 0 1 0 0,1 1-1 0 0,-1-1 0 0 0,1 1 5 0 0,4 1-13 0 0,-5-2 13 0 0,1-1 0 0 0,-1 0 0 0 0,0 0 0 0 0,1 0 0 0 0,-1 1 0 0 0,0-1 0 0 0,0 0 0 0 0,1 0 0 0 0,-1 1 0 0 0,0-1 0 0 0,0 0 0 0 0,1 0 0 0 0,-1 1 0 0 0,0-1 0 0 0,0 0 0 0 0,0 1 1 0 0,1-1-1 0 0,-1 0 0 0 0,0 1 0 0 0,0-1 0 0 0,0 1 0 0 0,0-1 0 0 0,0 0 0 0 0,0 1 0 0 0,0-1 0 0 0,0 0 0 0 0,0 1 0 0 0,0-1 0 0 0,0 1 0 0 0,0-1 0 0 0,0 0 0 0 0,0 1 0 0 0,0 1 0 0 0,0 0 0 0 0,0-1 0 0 0,1 1 0 0 0,-1 0 0 0 0,0 0 0 0 0,1-1 0 0 0,0 1 0 0 0,-1 0 0 0 0,1-1 0 0 0,0 1 0 0 0,0 0 0 0 0,7 15 0 0 0,-3-3 39 0 0,15 36 256 0 0,-11-32-218 0 0,1-1-52 0 0,-7-11-26 0 0,0-1 0 0 0,0 1 0 0 0,0 0 0 0 0,1 5 1 0 0,16 45 0 0 0,-13-39 0 0 0,-6-14 0 0 0,0 0 0 0 0,0 0 0 0 0,0 0 0 0 0,0 1 0 0 0,0-1 0 0 0,-1 0 0 0 0,1 0 0 0 0,-1 0 0 0 0,0 2 0 0 0,1-2 0 0 0,-1 1 0 0 0,1-1 0 0 0,-1 1 0 0 0,1-1 0 0 0,0 1 0 0 0,0-1 0 0 0,1 0 0 0 0,-1 0 0 0 0,1 0 0 0 0,1 3 0 0 0,6 13 0 0 0,-5 7 0 0 0,-4-26 0 0 0,4 7-2 0 0,-1 0-1 0 0,1 0 0 0 0,1 0 1 0 0,-1-1 2 0 0,-1 0-52 0 0,-3 0 45 0 0,-1-4-5 0 0,1 10-57 0 0,2 0 63 0 0,6-2 14 0 0,-6-8-84 0 0,-4 0-52 0 0,-6 7-194 0 0,6-7-29 0 0,2-2-48 0 0,0 0 190 0 0,0 0-148 0 0,0 0-279 0 0,0 0-18 0 0,0 0 228 0 0,0 0 46 0 0,0 0-128 0 0,0 0 60 0 0,0 0-35 0 0,0 0-1230 0 0,0 0-56 0 0</inkml:trace>
  <inkml:trace contextRef="#ctx0" brushRef="#br0" timeOffset="31809.6364">1613 1349 10856 0 0,'0'0'241'0'0,"0"0"38"0"0,0 0 14 0 0,0 0-21 0 0,0 0-167 0 0,0 0 21 0 0,0 0 101 0 0,0 0 255 0 0,0 0 458 0 0,2 0 48 0 0,4 0-392 0 0,1 0-85 0 0,2 0 22 0 0,2 0 176 0 0,-9 0-69 0 0,0 0-41 0 0,0 0-450 0 0,1 0 83 0 0,10 0 741 0 0,-8 0-634 0 0,-2 0-224 0 0,-1 0-52 0 0,0 0-63 0 0,0 0-74 0 0,2 2 246 0 0,-4-2-169 0 0,6 5 112 0 0,-3-7 16 0 0,0-1-75 0 0,7 1 27 0 0,8 2 3 0 0,-4 0-37 0 0,-2 0-43 0 0,-1 0-48 0 0,-1 0-51 0 0,-1 0-57 0 0,2 0-61 0 0,0 0-67 0 0,-2-1-581 0 0,0-4-537 0 0,-3 1 528 0 0,6 2-986 0 0</inkml:trace>
  <inkml:trace contextRef="#ctx0" brushRef="#br0" timeOffset="32234.0538">2071 1338 12176 0 0,'-1'0'106'0'0,"0"-1"-85"0"0,-3 1-98 0 0,3 0 95 0 0,-1 0 66 0 0,1 0 53 0 0,-1 1 77 0 0,1 0 93 0 0,0 0 107 0 0,-2 2-352 0 0,-2 4-23 0 0,3 0 4 0 0,2-4 79 0 0,0-3-122 0 0,0 1 252 0 0,0 0 4 0 0,0-1 36 0 0,-1 1 213 0 0,-1 0-109 0 0,1 0-96 0 0,1 0-80 0 0,-1 0-53 0 0,0 0-62 0 0,-1 1 43 0 0,1-1-50 0 0,0-1 4 0 0,1 1 48 0 0,-2 1 515 0 0,2-2-268 0 0,0 0-60 0 0,-2 0 86 0 0,0 0-324 0 0,0 0 44 0 0,-1 0 252 0 0,-1 1 90 0 0,-4 1 727 0 0,5-1-893 0 0,1 0-57 0 0,0 0-73 0 0,-1 0-99 0 0,1 0-118 0 0,2 0-37 0 0,-1 0-37 0 0,-1 0 301 0 0,1 0-55 0 0,-1 0-46 0 0,1-1-37 0 0,-1 0-24 0 0,-1-1-13 0 0,2 1 14 0 0,1 0 8 0 0,-2 0 211 0 0,1 8 182 0 0,0-5-268 0 0,-1 0-33 0 0,1-1-36 0 0,-1 1-37 0 0,0-2-38 0 0,1 1-40 0 0,-1 0 117 0 0,1 0-37 0 0,0 1-23 0 0,1 0-19 0 0,0 1 33 0 0,-1-3-47 0 0,1 0 0 0 0,-1-1-1 0 0,1 1 1 0 0,-1 0 0 0 0,0-1 0 0 0,1 1 0 0 0,-1-1 0 0 0,0 1 0 0 0,1-1 0 0 0,-1 1 0 0 0,0-1 0 0 0,1 1 0 0 0,-1-1 0 0 0,0 1 0 0 0,0-1 0 0 0,0 0-11 0 0,-7 5 159 0 0,6 5-19 0 0,-1 2-110 0 0,-4-2-48 0 0,4-5-59 0 0,3 2 79 0 0,1-5-7 0 0,-1 2 5 0 0,0-2 0 0 0,-11 16 0 0 0,10-15 0 0 0,0 2 0 0 0,1 11 0 0 0,2-4 0 0 0,0-9 8 0 0,0 0 0 0 0,0-1 0 0 0,0 0 0 0 0,0 1 0 0 0,1-1 0 0 0,-1 0 0 0 0,0 0 0 0 0,4 2-8 0 0,4-2-10 0 0,16-2-47 0 0,34 0 64 0 0,-42 0-50 0 0,2 0-56 0 0,-18 0 76 0 0,1 0 0 0 0,-1 0 0 0 0,1 0 1 0 0,-1 1-1 0 0,0-1 0 0 0,1 1 0 0 0,0 0 23 0 0,11 6-142 0 0,-13-7 130 0 0,0 0 0 0 0,-1 0 0 0 0,1 1 0 0 0,0-1 0 0 0,0 0-1 0 0,0 0 1 0 0,-1 0 0 0 0,1 0 0 0 0,0 0 0 0 0,0 0 0 0 0,0 0 0 0 0,-1 0-1 0 0,2 0 13 0 0,14-7-174 0 0,-10 5 78 0 0,-5 1 63 0 0,1 1 0 0 0,-1-1 0 0 0,1 1 0 0 0,-1 0 0 0 0,0 0 0 0 0,1 0 0 0 0,-1 0 0 0 0,0 0-1 0 0,1 0 1 0 0,-1 0 0 0 0,1 0 0 0 0,-1 0 0 0 0,0 1 0 0 0,1-1 0 0 0,-1 1 0 0 0,0-1 0 0 0,0 1 0 0 0,1-1-1 0 0,-1 1 34 0 0,10 3-303 0 0,-2-8-41 0 0,-2 1 51 0 0,1 2-71 0 0,-6 1 351 0 0,-1 0-45 0 0,1 0-49 0 0,-1 0-47 0 0,1 0-50 0 0,-1 0-49 0 0,1 0-52 0 0,0 0-52 0 0,-1 0-53 0 0,0 0-53 0 0,1 0-56 0 0,-1 0-56 0 0,0 0-56 0 0,0 0-59 0 0,1 0-58 0 0,-2 0-59 0 0,2 0-1698 0 0,-2 0-1414 0 0</inkml:trace>
  <inkml:trace contextRef="#ctx0" brushRef="#br0" timeOffset="32810.2492">2408 1504 13104 0 0,'0'0'297'0'0,"0"0"39"0"0,-2 0 19 0 0,-3 0-174 0 0,1 0-46 0 0,-4 0-48 0 0,-9 0-46 0 0,14 0-70 0 0,-1 0 42 0 0,0 0 70 0 0,1 0 61 0 0,-1 1 50 0 0,-3-1 292 0 0,-7 4 812 0 0,10-1-968 0 0,1-1-80 0 0,1 0 333 0 0,2-2-240 0 0,0 0-56 0 0,-1 0-66 0 0,0 0-56 0 0,0 0-48 0 0,0 0-32 0 0,-1 1-38 0 0,-3 0 27 0 0,4-1 46 0 0,1 0-100 0 0,-2 1 82 0 0,-4 3-2 0 0,4-2 0 0 0,0 0 109 0 0,2-1-51 0 0,0-1 41 0 0,-1 0-35 0 0,1 0-43 0 0,-3 0 20 0 0,1 0-95 0 0,-4 0-4 0 0,6 0 16 0 0,-1 0-47 0 0,1 0 0 0 0,-1 0-1 0 0,1 0 1 0 0,0 0 0 0 0,-1 0-1 0 0,1 0 1 0 0,0 0 0 0 0,-1 0-1 0 0,1 0 1 0 0,-1 0 0 0 0,1 0-1 0 0,0 0 1 0 0,-1 0 0 0 0,1 1-1 0 0,0-1 1 0 0,-1 0 0 0 0,1 0-1 0 0,0 0 1 0 0,-1 0 0 0 0,1 1-1 0 0,0-1 1 0 0,-1 0-1 0 0,1 0 1 0 0,0 1 0 0 0,0-1-1 0 0,-1 0 1 0 0,1 1 0 0 0,0-1-1 0 0,0 0 1 0 0,-1 0 0 0 0,1 1-1 0 0,0-1-10 0 0,-3 5 143 0 0,-3-1-36 0 0,6-4-102 0 0,0 0-1 0 0,-1 0 0 0 0,1 1 1 0 0,0-1-1 0 0,0 0 1 0 0,-1 0-1 0 0,1 0 1 0 0,0 1-1 0 0,0-1 0 0 0,-1 0 1 0 0,1 0-1 0 0,0 1 1 0 0,0-1-1 0 0,0 0 1 0 0,-1 0-1 0 0,1 1 0 0 0,0-1 1 0 0,0 0-1 0 0,0 1 1 0 0,0-1-1 0 0,0 0 1 0 0,0 0-1 0 0,0 1 0 0 0,-1-1 1 0 0,1 0-1 0 0,0 1 1 0 0,0-1-1 0 0,0 0 0 0 0,0 1 1 0 0,0-1-1 0 0,1 1-4 0 0,-3 3 96 0 0,-7 4-5 0 0,6-4-31 0 0,3 0-46 0 0,-1 0-4 0 0,-4-1 32 0 0,5-3-41 0 0,0 0 1 0 0,-1 1-1 0 0,1-1 1 0 0,0 0 0 0 0,0 0-1 0 0,-1 0 1 0 0,1 0-1 0 0,0 1 1 0 0,0-1-1 0 0,-1 0 1 0 0,1 0 0 0 0,0 1-1 0 0,0-1 1 0 0,0 0-1 0 0,-1 0 1 0 0,1 1-1 0 0,0-1 1 0 0,0 0 0 0 0,0 1-1 0 0,0-1 1 0 0,0 0-1 0 0,0 1 1 0 0,-1-1 0 0 0,1 0-1 0 0,0 1 1 0 0,0-1-1 0 0,0 0 1 0 0,0 0-1 0 0,0 1 1 0 0,0-1 0 0 0,0 1-2 0 0,0 1 81 0 0,0 0-5 0 0,1-1-67 0 0,-1 0-1 0 0,0 1 1 0 0,1-1-1 0 0,-1 0 1 0 0,0 1 0 0 0,1-1-1 0 0,0 0 1 0 0,-1 1 0 0 0,1-1-1 0 0,0 0 1 0 0,-1 0-1 0 0,1 0 1 0 0,0 0 0 0 0,0 0-1 0 0,0 1-8 0 0,1 0 64 0 0,-2-2 0 0 0,2 2 0 0 0,7 6 0 0 0,-5-5-8 0 0,0-4-49 0 0,0 0 11 0 0,0 4 56 0 0,-3-2-68 0 0,0 0 0 0 0,0 0 0 0 0,1 0 0 0 0,-1-1 0 0 0,1 1 1 0 0,-1 0-1 0 0,0-1 0 0 0,1 1 0 0 0,0-1 0 0 0,-1 1 0 0 0,1-1 0 0 0,-1 1 0 0 0,2-1-6 0 0,25 1 58 0 0,-19-1-54 0 0,-9 0-3 0 0,1 0 0 0 0,0 0 1 0 0,0 0-1 0 0,-1 0 0 0 0,1 0 0 0 0,0 0 0 0 0,-1 0 0 0 0,1 0 0 0 0,0 0 0 0 0,-1-1 0 0 0,1 1 0 0 0,0 0 0 0 0,-1 0 0 0 0,1-1 1 0 0,0 1-1 0 0,-1 0 0 0 0,1-1-1 0 0,3-1 7 0 0,-1 0 0 0 0,1 0 0 0 0,0 1 0 0 0,0-1 0 0 0,3 0-7 0 0,13-6 21 0 0,-6 6 22 0 0,-13 2-42 0 0,-1 0 0 0 0,1 0-1 0 0,0 0 1 0 0,0-1 0 0 0,-1 1 0 0 0,1 0 0 0 0,0 0 0 0 0,0 0 0 0 0,-1-1 0 0 0,1 1 0 0 0,0 0 0 0 0,-1-1 0 0 0,1 1 0 0 0,0-1 0 0 0,-1 1 0 0 0,1 0 0 0 0,-1-1-1 0 0,1 1 1 0 0,-1-1 0 0 0,1 0-1 0 0,9-6 46 0 0,2-3-36 0 0,-2-2-10 0 0,2-12 0 0 0,-10 11 0 0 0,-2 9 0 0 0,1 2 0 0 0,-1 1 0 0 0,0 0 0 0 0,0 0 0 0 0,0-1 0 0 0,0 1 0 0 0,0 0 0 0 0,-1-1 0 0 0,1 1 0 0 0,0 0 0 0 0,-1 0 0 0 0,1 0 0 0 0,-1-2 0 0 0,-7-1 0 0 0,6-6 0 0 0,0 0 0 0 0,-6 6 11 0 0,6-6 32 0 0,0 0-33 0 0,2 10-10 0 0,-1 0-1 0 0,1 0 1 0 0,0-1 0 0 0,-1 1-1 0 0,1 0 1 0 0,0 0-1 0 0,-1 0 1 0 0,1 0 0 0 0,-1 0-1 0 0,1 0 1 0 0,0 0-1 0 0,-1 0 1 0 0,1 0 0 0 0,0 0-1 0 0,-1 0 1 0 0,1 0-1 0 0,-1 0 1 0 0,1 0 0 0 0,0 0-1 0 0,-1 0 1 0 0,1 0-1 0 0,0 0 1 0 0,-1 1-1 0 0,1-1 1 0 0,-1 0 0 0 0,1 0 0 0 0,-1 1-4 0 0,0-1 1 0 0,0 1-1 0 0,1 0 0 0 0,-1-1 1 0 0,0 1-1 0 0,0 0 1 0 0,0-1-1 0 0,1 1 1 0 0,-1 0-1 0 0,0 0 1 0 0,1 0-1 0 0,-1 0 4 0 0,1 0-2 0 0,0 0 1 0 0,-1-1 0 0 0,1 1-1 0 0,0-1 1 0 0,0 1-1 0 0,0 0 1 0 0,0-1-1 0 0,0 1 1 0 0,0 0-1 0 0,0-1 1 0 0,0 1-1 0 0,0 0 1 0 0,0-1-1 0 0,0 1 1 0 0,0 0-1 0 0,1-1 1 0 0,-1 1-1 0 0,0 0 1 0 0,0-1 0 0 0,1 1-1 0 0,-1-1 1 0 0,0 1-1 0 0,1 0 1 0 0,-1-1-1 0 0,1 1 2 0 0,2 6-27 0 0,-5 1 17 0 0,1-6 9 0 0,8 2 1 0 0,5 6 0 0 0,0 0 0 0 0,-2-8-37 0 0,-6 0-150 0 0,8 5-22 0 0,8-3-30 0 0,-13-4 96 0 0,-1 2-93 0 0,-2 0-101 0 0,0 0-111 0 0,0 0-69 0 0,-1 0-108 0 0,2-1-114 0 0,0 0-121 0 0,7-1-1170 0 0</inkml:trace>
  <inkml:trace contextRef="#ctx0" brushRef="#br0" timeOffset="33310.2132">2782 1554 11056 0 0,'0'0'248'0'0,"0"0"34"0"0,0 0 22 0 0,0 0-29 0 0,0-1-207 0 0,0 0-40 0 0,-2-8-17 0 0,-3 8 19 0 0,2 0 82 0 0,3 1-112 0 0,-2 0 378 0 0,0 0-55 0 0,0 0-49 0 0,0 0-43 0 0,0 0-9 0 0,0 0-40 0 0,-1 0 61 0 0,-3 1 247 0 0,4 0-297 0 0,1-1 50 0 0,-2 5 427 0 0,0-1-81 0 0,-5-2-118 0 0,6-3-448 0 0,0 1 97 0 0,0 0 29 0 0,0 0 34 0 0,-5 0 517 0 0,4 1-425 0 0,0-1-57 0 0,0 2-96 0 0,-19 10 514 0 0,18-8-470 0 0,-6 4 156 0 0,0 0-205 0 0,8-6-48 0 0,2-2-5 0 0,0 2-10 0 0,2 6-44 0 0,-1-7-10 0 0,4 0 0 0 0,11-1 0 0 0,-11 0 0 0 0,-3 0 0 0 0,0 0 0 0 0,-1 0 0 0 0,1 0 0 0 0,0 0 0 0 0,-1 0 0 0 0,1 0 0 0 0,-1-1 0 0 0,1 1 0 0 0,0-1 0 0 0,0 1 0 0 0,8-8 22 0 0,-1 0 123 0 0,-3 3-61 0 0,2-1 8 0 0,-3-1 0 0 0,0 0-6 0 0,2 0 80 0 0,-5 6-112 0 0,0-1-1 0 0,-1 1 0 0 0,1-1 0 0 0,0 0 1 0 0,-1 1-1 0 0,1-1 0 0 0,-1 0 0 0 0,0 0 1 0 0,1 0-1 0 0,-1 0 0 0 0,0 0 0 0 0,0 0 0 0 0,-1-1 1 0 0,1 1-1 0 0,0 0 0 0 0,-1 0 0 0 0,1-3-53 0 0,1-3 122 0 0,2 1-50 0 0,-3 6-64 0 0,-1 0 1 0 0,1-1-1 0 0,0 1 0 0 0,-1 0 0 0 0,1-1 1 0 0,-1 1-1 0 0,1-1 0 0 0,-1 1 1 0 0,1 0-1 0 0,-1-1 0 0 0,0 1 1 0 0,0-2-9 0 0,0-111 155 0 0,0 82-140 0 0,0 29-15 0 0,0 0 0 0 0,-1 0 0 0 0,1 0 0 0 0,-1 0 0 0 0,0 0 0 0 0,0 0 0 0 0,0 0 0 0 0,0 0 0 0 0,0 0 0 0 0,-2-1 0 0 0,3 2 0 0 0,-1 1 0 0 0,1 0 0 0 0,-1-1-1 0 0,1 1 1 0 0,0-1 0 0 0,0 1 0 0 0,0-1-1 0 0,0 1 1 0 0,0-1 0 0 0,0 1 0 0 0,0-2 0 0 0,0 2 1 0 0,1 0 0 0 0,-1-1 0 0 0,0 1 1 0 0,0-1-1 0 0,-1 1 0 0 0,1-1 0 0 0,0 1 0 0 0,0 0 1 0 0,-1-1-1 0 0,1 1 0 0 0,-1-1-1 0 0,-3-5 20 0 0,4 6-18 0 0,-1 0 1 0 0,0 0-1 0 0,1 0 1 0 0,-1 0-1 0 0,1 0 0 0 0,-1 0 1 0 0,1-1-1 0 0,-1 1 0 0 0,1 0 1 0 0,0 0-1 0 0,-1 0 1 0 0,1-1-1 0 0,0 1 0 0 0,0 0-2 0 0,-2-12 0 0 0,-8 1 0 0 0,-2 2 0 0 0,0 8 0 0 0,2 4 0 0 0,8 8-12 0 0,3 3-37 0 0,-1 13 23 0 0,-3-16-19 0 0,2-9 45 0 0,1 0-1 0 0,-1 0 1 0 0,1 1-1 0 0,-1-1 1 0 0,1 0-1 0 0,-1 1 0 0 0,1-1 1 0 0,0 0-1 0 0,0 1 1 0 0,-1-1-1 0 0,1 1 1 0 0,0-1-1 0 0,1 0 1 0 0,-1 1-1 0 0,0-1 0 0 0,0 1 1 0 0,0-1-1 0 0,1 0 1 0 0,-1 1-1 0 0,1-1 1 0 0,-1 0-1 0 0,1 1 1 0 0,0 1 0 0 0,3 25 0 0 0,6-6 0 0 0,-2-5 0 0 0,-5-10 0 0 0,0 0 0 0 0,0 0 0 0 0,4 5 0 0 0,6 6 0 0 0,1-1 0 0 0,1 0 0 0 0,3 1 0 0 0,-2-4-46 0 0,-1-3-68 0 0,14 12-178 0 0,-25-19 246 0 0,-2-3-63 0 0,0 1-60 0 0,0-1-96 0 0,0 0-44 0 0,-1-1-94 0 0,1 1-106 0 0,0 0-119 0 0,-1 0-102 0 0,0-1 316 0 0,0 0-35 0 0,0 1-36 0 0,0-1-38 0 0,0 1-38 0 0,1-1-41 0 0,0 2-672 0 0,0 0-34 0 0,6 4-2741 0 0,-8-6 4023 0 0</inkml:trace>
  <inkml:trace contextRef="#ctx0" brushRef="#br0" timeOffset="34333.1732">3119 1480 12552 0 0,'0'0'281'0'0,"0"0"40"0"0,0 0 23 0 0,0 0-141 0 0,0-2-96 0 0,0-3 10 0 0,-2 2 23 0 0,-1 1 78 0 0,1 1 63 0 0,-1-1 222 0 0,1-5 323 0 0,2 7-807 0 0,0 0 0 0 0,0 0 0 0 0,0 0 0 0 0,0 0 1 0 0,0 0-1 0 0,0 0 0 0 0,0 0 0 0 0,0 0 0 0 0,0 0 0 0 0,0 0 1 0 0,0-1-1 0 0,0 1 0 0 0,0 0 0 0 0,0 0 0 0 0,0 0 0 0 0,0 0 1 0 0,0 0-1 0 0,0 0 0 0 0,0 0 0 0 0,0 0 0 0 0,0 0 0 0 0,0 0 0 0 0,0 0 1 0 0,0 0-1 0 0,0 0 0 0 0,0 0 0 0 0,0 0 0 0 0,0-1 0 0 0,0 1 1 0 0,1 0-1 0 0,-1 0 0 0 0,0 0 0 0 0,0 0 0 0 0,0 0 0 0 0,0 0 1 0 0,0 0-1 0 0,0 0 0 0 0,0 0 0 0 0,0 0 0 0 0,0 0 0 0 0,0 0 0 0 0,0 0 1 0 0,0 0-1 0 0,0 0 0 0 0,0 0 0 0 0,0 0 0 0 0,1 0 0 0 0,-1 0 1 0 0,0 0-1 0 0,0 0 0 0 0,0 0 0 0 0,0 0 0 0 0,0 0 0 0 0,0 0 1 0 0,0 0-1 0 0,0 0 0 0 0,0 0-19 0 0,3 0 355 0 0,-1-1-53 0 0,-1 0-48 0 0,-1 0-41 0 0,-2-2 115 0 0,-2-1-87 0 0,3 2 133 0 0,0-1-49 0 0,0 0-47 0 0,1-1-46 0 0,0 1-44 0 0,0 0-43 0 0,1 0-40 0 0,-1 0-40 0 0,0 1-38 0 0,0-1 27 0 0,0-1 41 0 0,0-9 334 0 0,0 7-272 0 0,0 1-66 0 0,0 0-111 0 0,0 5 23 0 0,0-1-1 0 0,1 1 0 0 0,-1 0 0 0 0,0-1 1 0 0,0 1-1 0 0,0 0 0 0 0,0-1 1 0 0,0 1-1 0 0,0 0 0 0 0,0-1 0 0 0,0 1 1 0 0,0 0-1 0 0,0-1 0 0 0,-1 1 1 0 0,1 0-1 0 0,0-1 0 0 0,0 1 0 0 0,0 0 1 0 0,0-1-1 0 0,0 1 0 0 0,-1 0 1 0 0,1-1-1 0 0,0 1 0 0 0,0 0 0 0 0,0 0 1 0 0,-1-1-1 0 0,1 1 0 0 0,0 0 1 0 0,0 0-1 0 0,-1-1 0 0 0,1 1 0 0 0,0 0 1 0 0,-1 0-1 0 0,1 0 0 0 0,0 0-2 0 0,-5-5 41 0 0,2-16-23 0 0,4 16 1 0 0,-1-5 9 0 0,0 9-27 0 0,-1 0-1 0 0,0 0 1 0 0,1 0-1 0 0,-1 1 0 0 0,0-1 1 0 0,1 0-1 0 0,-1 0 1 0 0,0 1-1 0 0,0-1 0 0 0,0 0 1 0 0,0 1-1 0 0,1-1 1 0 0,-1 1-1 0 0,0-1 0 0 0,-1 1 0 0 0,-8-8 11 0 0,10 8-10 0 0,0 0 0 0 0,0 0-1 0 0,0-1 1 0 0,0 1 0 0 0,0 0 0 0 0,0 0-1 0 0,0 0 1 0 0,0 0 0 0 0,0 0-1 0 0,0 0 1 0 0,0 0 0 0 0,-1 0 0 0 0,1 0-1 0 0,0 0 1 0 0,0 0 0 0 0,0 0 0 0 0,0 0-1 0 0,0-1 1 0 0,0 1 0 0 0,0 0 0 0 0,0 0-1 0 0,0 0 1 0 0,0 0 0 0 0,-1 0 0 0 0,1 0-1 0 0,0 0 1 0 0,0 0 0 0 0,0 0 0 0 0,0 0-1 0 0,0 0 1 0 0,0 0 0 0 0,0 0 0 0 0,0 0-1 0 0,0 0 1 0 0,-1 0 0 0 0,1 0 0 0 0,0 0-1 0 0,0 0 1 0 0,0 0 0 0 0,0 1 0 0 0,0-1-1 0 0,0 0 1 0 0,0 0 0 0 0,0 0 0 0 0,0 0-1 0 0,0 0 1 0 0,0 0 0 0 0,-1 0 0 0 0,1 0-1 0 0,0 0 1 0 0,0 0 0 0 0,0 0 0 0 0,0 0-1 0 0,0 0 1 0 0,0 1 0 0 0,0-1 0 0 0,0 0-1 0 0,-6 7 9 0 0,2-3-8 0 0,0 0-1 0 0,0 0 0 0 0,0 0 0 0 0,0-1 0 0 0,-4 3 0 0 0,5-5 0 0 0,2 0 0 0 0,0-1 0 0 0,-1 1 0 0 0,1-1 0 0 0,0 1 0 0 0,-1 0 0 0 0,1 0 0 0 0,0-1 0 0 0,0 1 0 0 0,0 0 0 0 0,0 0 0 0 0,0 0 0 0 0,0 0 0 0 0,0 0 0 0 0,0 0 0 0 0,0 1 0 0 0,0-1 0 0 0,1 0 0 0 0,-1 0 0 0 0,1 1 0 0 0,-1-1 0 0 0,0 1 0 0 0,0 1 0 0 0,-5 9 0 0 0,3-9 0 0 0,1 1 0 0 0,0-1 0 0 0,1 1 0 0 0,-1 0 0 0 0,1 0 0 0 0,-1 0 0 0 0,1 0 0 0 0,1 0 0 0 0,-1 0 0 0 0,0 0 0 0 0,1 2 0 0 0,0-2-6 0 0,0 0-1 0 0,1 0 1 0 0,-1 0-1 0 0,1 0 1 0 0,0-1-1 0 0,0 1 1 0 0,0 0-1 0 0,1 0 0 0 0,-1-1 1 0 0,1 1-1 0 0,1 1 7 0 0,-2-4 0 0 0,9 11 0 0 0,14 12 0 0 0,-20-20 0 0 0,0-1 0 0 0,1 0 0 0 0,-1 0 0 0 0,1 0 0 0 0,0-1 0 0 0,0 0 0 0 0,-1 0 0 0 0,-1-1 0 0 0,-1 0 0 0 0,1 0 0 0 0,-1-1 0 0 0,1 1 0 0 0,0-1 0 0 0,-1 0 0 0 0,1 0 0 0 0,0 0 0 0 0,-1 0 0 0 0,1 0 0 0 0,14 0 0 0 0,-7 5 0 0 0,-9-4 0 0 0,0 0 0 0 0,0-1 0 0 0,0 1 0 0 0,1-1 0 0 0,-1 1 0 0 0,0-1 0 0 0,0 1 0 0 0,0-1 0 0 0,0 0 0 0 0,1 0 0 0 0,-1 0 0 0 0,0 0 0 0 0,0 1 0 0 0,47-1 54 0 0,-47 0-54 0 0,-1 0 1 0 0,1 0-1 0 0,0 0 0 0 0,-1 0 1 0 0,1 0-1 0 0,-1-1 1 0 0,1 1-1 0 0,-1 0 1 0 0,1 0-1 0 0,-1 0 1 0 0,1 0-1 0 0,-1-1 0 0 0,1 1 1 0 0,-1 0-1 0 0,0 0 1 0 0,1-1-1 0 0,-1 1 1 0 0,1 0-1 0 0,-1-1 1 0 0,1 1-1 0 0,-1 0 0 0 0,0-1 1 0 0,1 1-1 0 0,-1-1 1 0 0,0 1-1 0 0,0-1 0 0 0,1 1 0 0 0,-1 0 0 0 0,0-1 0 0 0,1 1 0 0 0,-1-1 0 0 0,0 1 0 0 0,1 0 0 0 0,-1-1 0 0 0,1 1 0 0 0,-1 0 0 0 0,0-1 0 0 0,1 1 0 0 0,-1 0 0 0 0,1 0 0 0 0,-1-1 0 0 0,1 1 0 0 0,-1 0 0 0 0,1 0 0 0 0,-1 0 0 0 0,1 0 0 0 0,-1-1-1 0 0,1 1 1 0 0,-1 0 0 0 0,1 0 0 0 0,-1 0 0 0 0,1 0 0 0 0,0 0 0 0 0,0 0 0 0 0,0 0 0 0 0,0 0 0 0 0,1 0 0 0 0,-1 0 0 0 0,0-1 0 0 0,0 1 0 0 0,1 0 0 0 0,-1-1 0 0 0,0 1 0 0 0,0-1 0 0 0,0 0 0 0 0,0 1 0 0 0,0-1 0 0 0,0 0 0 0 0,6-3 0 0 0,-5 4 0 0 0,-1-1 0 0 0,1 0 0 0 0,0 0 0 0 0,0-1 0 0 0,-1 1 0 0 0,1 0 0 0 0,0 0 0 0 0,-1-1 0 0 0,1 1 0 0 0,-1-1 0 0 0,0 0 0 0 0,1 1 0 0 0,-1-1 0 0 0,0 0 0 0 0,0 0 0 0 0,0 0 0 0 0,0 0 0 0 0,9-10 0 0 0,-9 11 0 0 0,0 0 0 0 0,1-1 0 0 0,-1 1 0 0 0,0-1 0 0 0,0 0 0 0 0,0 1 0 0 0,0-1 0 0 0,0 0 0 0 0,0 0 0 0 0,-1 1 0 0 0,1-1 0 0 0,-1 0 0 0 0,1 0 0 0 0,0-1 0 0 0,10-30 0 0 0,-7 27 0 0 0,1-1 0 0 0,-1-17 0 0 0,4 12 0 0 0,-6 0 0 0 0,-2 2-13 0 0,0 8-51 0 0,-2 0 8 0 0,-6-6 33 0 0,6 6-37 0 0,2 2-10 0 0,0 0 67 0 0,0 1 0 0 0,1 0 0 0 0,-1-1 0 0 0,0 1 0 0 0,0-1 0 0 0,0 1 0 0 0,0 0 0 0 0,0-1 0 0 0,1 1 0 0 0,-1 0 0 0 0,0-1 0 0 0,-1 1 1 0 0,1 0-1 0 0,0-1 0 0 0,0 1 0 0 0,0-1 0 0 0,0 1 3 0 0,0 0-1 0 0,0-1 0 0 0,-1 1 0 0 0,1-1 0 0 0,0 1 0 0 0,0 0 0 0 0,0-1 0 0 0,0 1 0 0 0,0 0 0 0 0,0-1 0 0 0,0 1 0 0 0,1-1 0 0 0,-1 1 0 0 0,0 0 0 0 0,0-1 0 0 0,0 1 0 0 0,1 0 1 0 0,4 2 0 0 0,-5-3 0 0 0,1 1 0 0 0,-1-1 0 0 0,0 0 0 0 0,0 0 0 0 0,1 0 0 0 0,-1 1 0 0 0,0-1 0 0 0,1 0 0 0 0,-1 0 0 0 0,0 1 0 0 0,0-1 0 0 0,1 0 0 0 0,-1 1 0 0 0,0-1 0 0 0,0 0 0 0 0,0 1 0 0 0,1-1 0 0 0,-1 0 0 0 0,0 1 0 0 0,0-1 0 0 0,0 1 0 0 0,0-1 0 0 0,0 0 0 0 0,0 1 0 0 0,0-1 0 0 0,0 0 0 0 0,0 1 0 0 0,0-1 0 0 0,0 1 0 0 0,0-1 0 0 0,0 0 0 0 0,0 1 0 0 0,-1 8 19 0 0,1-7-2 0 0,0 1-1 0 0,0-1 0 0 0,0 1 1 0 0,0-1-1 0 0,0 1 0 0 0,0-1 1 0 0,1 1-1 0 0,-1-1 1 0 0,1 0-1 0 0,0 1-16 0 0,3 4 68 0 0,0 0 39 0 0,-2 1 33 0 0,0-4 34 0 0,-1-3-149 0 0,6 9 130 0 0,-6-4-37 0 0,0 1 96 0 0,2 5-23 0 0,4-4-59 0 0,-5-6-35 0 0,-2-2-29 0 0,2 0-4 0 0,6 2 0 0 0,-7-1-53 0 0,0-1-1 0 0,-1 0 0 0 0,1 1 0 0 0,0-1 1 0 0,0 0-1 0 0,0 0 0 0 0,0 0 1 0 0,0 1-1 0 0,0-1 0 0 0,0 0 0 0 0,-1 0 1 0 0,1-1-1 0 0,0 1 0 0 0,0 0 1 0 0,0 0-1 0 0,0 0 0 0 0,0 0 0 0 0,0-1 1 0 0,-1 1-1 0 0,1 0 0 0 0,0-1 1 0 0,0 1-1 0 0,0-1 0 0 0,-1 1 0 0 0,1-1 1 0 0,0 1-1 0 0,-1-1 0 0 0,1 0-10 0 0,3-3 52 0 0,6-4 43 0 0,-4 4-88 0 0,-3 2 10 0 0,-1 0 1 0 0,0 0 0 0 0,0 0 0 0 0,0 0-1 0 0,0-1 1 0 0,-1 1 0 0 0,1-1-18 0 0,6-7 12 0 0,-8 10-9 0 0,1-1-1 0 0,-1 1 1 0 0,1-1 0 0 0,-1 1 0 0 0,1-1 0 0 0,-1 0 0 0 0,1 1 0 0 0,-1-1 0 0 0,0 0 0 0 0,1 1 0 0 0,-1-1 0 0 0,0 0 0 0 0,1 1 0 0 0,-1-1 0 0 0,0 0 0 0 0,0 0-1 0 0,0 1 1 0 0,0-1 0 0 0,0 0 0 0 0,0 0-3 0 0,0 0 0 0 0,0-8 22 0 0,2-2 61 0 0,-2 11-75 0 0,0-1 0 0 0,0 0-1 0 0,1 0 1 0 0,-1 0 0 0 0,0 1 0 0 0,1-1-1 0 0,-1 0 1 0 0,1 0 0 0 0,-1 1 0 0 0,1-1-1 0 0,-1 0 1 0 0,1 1 0 0 0,0-1 0 0 0,-1 1-1 0 0,1-1 1 0 0,0 1 0 0 0,-1-1 0 0 0,1 1-1 0 0,0-1-7 0 0,0 1 10 0 0,0-1 0 0 0,0 1 0 0 0,-1 0 0 0 0,1-1-1 0 0,0 1 1 0 0,-1 0 0 0 0,1-1 0 0 0,0 1 0 0 0,-1-1 0 0 0,1 1-1 0 0,-1-1 1 0 0,1 0 0 0 0,-1 1 0 0 0,1-1 0 0 0,-1 1-1 0 0,1-1 1 0 0,-1 0 0 0 0,1 0-10 0 0,-1-9 41 0 0,0 6-56 0 0,2 0-88 0 0,4-5 17 0 0,2-1-8 0 0,0 7 70 0 0,-4 3 24 0 0,-2-1 0 0 0,6-8 0 0 0,0 7-12 0 0,-1 1-46 0 0,-6 1 54 0 0,18 11 6 0 0,-19-11-2 0 0,1 0 0 0 0,0 1 1 0 0,-1-1-1 0 0,1 0 0 0 0,-1 1 0 0 0,1-1 0 0 0,0 0 0 0 0,-1 1 0 0 0,1-1 0 0 0,-1 1 0 0 0,1-1 0 0 0,-1 1 0 0 0,1-1 0 0 0,-1 1 0 0 0,1 0 0 0 0,-1-1 1 0 0,0 1-1 0 0,1-1 0 0 0,-1 1 0 0 0,0 0 0 0 0,0-1 0 0 0,1 1 0 0 0,-1 0 0 0 0,0 0 0 0 0,0-1 0 0 0,0 1 0 0 0,3 7 12 0 0,5-2 60 0 0,4 14 154 0 0,-9-14-76 0 0,-3 3-65 0 0,-1-9-81 0 0,1 1 0 0 0,0-1 0 0 0,0 1 0 0 0,0-1-1 0 0,0 0 1 0 0,0 1 0 0 0,0-1 0 0 0,0 1 0 0 0,0-1 0 0 0,0 1 0 0 0,0-1-1 0 0,0 1 1 0 0,0-1 0 0 0,0 0 0 0 0,1 1 0 0 0,-1-1 0 0 0,0 1 0 0 0,0-1-1 0 0,0 0 1 0 0,1 1-4 0 0,4 2 63 0 0,-5-2-59 0 0,0-1 0 0 0,1 0-1 0 0,-1 0 1 0 0,0 0 0 0 0,1 1 0 0 0,-1-1 0 0 0,0 0 0 0 0,1 0 0 0 0,-1 1 0 0 0,0-1 0 0 0,0 0-1 0 0,0 1 1 0 0,1-1 0 0 0,-1 0 0 0 0,0 1 0 0 0,0-1 0 0 0,0 0 0 0 0,1 1 0 0 0,-1-1-1 0 0,0 0 1 0 0,0 1 0 0 0,0-1 0 0 0,0 0 0 0 0,0 1 0 0 0,0-1 0 0 0,0 1 0 0 0,0-1-1 0 0,0 0 1 0 0,0 1 0 0 0,0-1 0 0 0,0 0 0 0 0,0 1-4 0 0,0 12 93 0 0,0 8 38 0 0,2-17-72 0 0,6 4-59 0 0,-6-6-59 0 0,-2-2-32 0 0,0-2-9 0 0,7-18-160 0 0,0 8 154 0 0,-2 9 45 0 0,-5 3 57 0 0,0-1 0 0 0,1 1-1 0 0,-1 0 1 0 0,0 0 0 0 0,1 0 0 0 0,-1-1-1 0 0,0 1 1 0 0,1 0 0 0 0,-1 0-1 0 0,0-1 1 0 0,0 1 0 0 0,1 0 0 0 0,-1-1-1 0 0,0 1 1 0 0,0 0 0 0 0,0-1-1 0 0,1 1 1 0 0,-1 0 0 0 0,0-1 0 0 0,0 1-1 0 0,0 0 1 0 0,0-1 0 0 0,0 1-1 0 0,0-1 1 0 0,0 1 0 0 0,0 0 0 0 0,0-1-1 0 0,0 1 1 0 0,0 0 0 0 0,0-1 0 0 0,0 1-1 0 0,0-1 5 0 0,0-4-44 0 0,-1 4 31 0 0,1 0-1 0 0,0-1 1 0 0,0 1 0 0 0,0 0-1 0 0,0 0 1 0 0,0-1 0 0 0,1 1-1 0 0,-1 0 1 0 0,0 0 0 0 0,1-1 0 0 0,-1 1-1 0 0,1-1 14 0 0,3-2-54 0 0,4-6-48 0 0,-4 4 68 0 0,-4 5 26 0 0,1 0 0 0 0,0 0 1 0 0,-1 0-1 0 0,1-1 0 0 0,-1 1 0 0 0,1 0 1 0 0,-1 0-1 0 0,1 0 0 0 0,-1-1 1 0 0,0 1-1 0 0,1 0 0 0 0,-1 0 0 0 0,0-1 1 0 0,0 1 7 0 0,0 0-8 0 0,0-1 1 0 0,0 1 0 0 0,0 0 0 0 0,1 0 0 0 0,-1-1 0 0 0,0 1-1 0 0,1 0 1 0 0,-1 0 0 0 0,1 0 0 0 0,-1-1 0 0 0,1 1-1 0 0,0 0 1 0 0,-1 0 0 0 0,1 0 0 0 0,0 0 0 0 0,0 0-1 0 0,0 0 1 0 0,0 0 7 0 0,3-2-73 0 0,0 3 44 0 0,0-1 14 0 0,-2-9-8 0 0,0 0-25 0 0,-1 8 32 0 0,3 1 27 0 0,2 2-55 0 0,5-1-65 0 0,-6 0 101 0 0,-4 0 7 0 0,0-1 0 0 0,-1 1 0 0 0,1 0-1 0 0,0 0 1 0 0,-1 0 0 0 0,1 0-1 0 0,0 0 1 0 0,0 0 0 0 0,-1 0 0 0 0,1 0-1 0 0,0 0 1 0 0,-1 1 0 0 0,1-1-1 0 0,0 0 1 0 0,-1 0 0 0 0,1 1 0 0 0,0-1-1 0 0,-1 0 1 0 0,1 1 0 0 0,0-1 0 0 0,-1 1-1 0 0,1-1 1 0 0,-1 1 0 0 0,1-1-1 0 0,-1 1 1 0 0,1-1 0 0 0,-1 1 0 0 0,1-1-1 0 0,-1 1 1 0 0,0-1 0 0 0,1 1-1 0 0,-1 0 1 0 0,0-1 0 0 0,1 1 0 0 0,-1 0-1 0 0,0 0 2 0 0,10 11 0 0 0,4 10 0 0 0,-9-18 13 0 0,2 6 82 0 0,-3-4-47 0 0,-3-4-36 0 0,0-1-1 0 0,-1 0 0 0 0,1 0 0 0 0,-1 0 1 0 0,1 0-1 0 0,0 0 0 0 0,-1 1 0 0 0,0-1 1 0 0,1 0-1 0 0,-1 0 0 0 0,0 2-11 0 0,2 1 78 0 0,-1-3-74 0 0,0 0 1 0 0,0 0-1 0 0,0 0 1 0 0,0 0 0 0 0,-1 0-1 0 0,1 0 1 0 0,0 0-1 0 0,-1 0 1 0 0,1 0 0 0 0,-1 0-1 0 0,1 1 1 0 0,-1-1-1 0 0,0 0 1 0 0,1 0 0 0 0,-1 1-1 0 0,0-1 1 0 0,0 0-1 0 0,0 1-4 0 0,0-1 3 0 0,0-1 1 0 0,0 0-1 0 0,0 1 0 0 0,0-1 0 0 0,0 0 0 0 0,0 1 0 0 0,0-1 0 0 0,0 1 1 0 0,0-1-1 0 0,0 0 0 0 0,0 1 0 0 0,0-1 0 0 0,0 0 0 0 0,0 1 0 0 0,1-1 0 0 0,-1 0 1 0 0,0 1-1 0 0,0-1 0 0 0,0 0 0 0 0,1 1 0 0 0,-1-1 0 0 0,0 0 0 0 0,0 1 1 0 0,1-1-1 0 0,-1 0 0 0 0,0 0 0 0 0,0 1 0 0 0,1-1 0 0 0,-1 0 0 0 0,0 0 1 0 0,1 1-1 0 0,-1-1-3 0 0,5 3 33 0 0,-3 7-36 0 0,-2-9-2 0 0,0 1-1 0 0,1-1 1 0 0,-1 0 0 0 0,0 0 0 0 0,0 0-1 0 0,0 0 1 0 0,1 1 0 0 0,-1-1 0 0 0,1 0-1 0 0,-1 0 1 0 0,1 0 0 0 0,-1 0 0 0 0,1 0-1 0 0,0 1 6 0 0,3 2-57 0 0,-2-1-178 0 0,-1-2 77 0 0,0 1 45 0 0,-1 1 39 0 0,-1-1 14 0 0,2-1-37 0 0,0 0-116 0 0,-1-1 60 0 0,0 0 54 0 0,0 0 47 0 0,1 0 54 0 0,-1 1 82 0 0,2-1 386 0 0,-2 0-403 0 0,0 0-36 0 0,1 0-47 0 0,-1 0-60 0 0,1 0-72 0 0,-1 0-82 0 0,0 0-55 0 0,1 0-84 0 0,-1 0-91 0 0,1 0-100 0 0,-1 0-108 0 0,1 0-116 0 0,-1 0-125 0 0,1 0 406 0 0,-1 0-34 0 0,0 0-29 0 0,0 0-34 0 0,0 0-725 0 0,0 0-35 0 0,0 0-2843 0 0</inkml:trace>
  <inkml:trace contextRef="#ctx0" brushRef="#br0" timeOffset="34628.8162">3938 1361 15320 0 0,'0'0'348'0'0,"0"0"49"0"0,0 0 20 0 0,0 0-173 0 0,0 0-116 0 0,0 0-36 0 0,0 2-53 0 0,0 1-170 0 0,0 0 37 0 0,0 0 35 0 0,0 1 32 0 0,0 2 66 0 0,0 1 110 0 0,0-1 50 0 0,0 0 61 0 0,0 1 50 0 0,0-1 42 0 0,0 6 430 0 0,0 17 1194 0 0,0-20-1423 0 0,0-1-64 0 0,0 1-80 0 0,0-1-117 0 0,0-5-197 0 0,0 1-38 0 0,0 0-42 0 0,0-1-44 0 0,2 1 189 0 0,2 0-87 0 0,2 2-34 0 0,-1 0-37 0 0,0-2-43 0 0,-2 1-92 0 0,-3-1 74 0 0,1-1 11 0 0,0-2 61 0 0,1 0-65 0 0,1 0-61 0 0,0-1-55 0 0,1 0-172 0 0,1 0-91 0 0,0 0-70 0 0,-1 0-51 0 0,1-1-424 0 0,-4 1 612 0 0,-1 0 91 0 0,1 0 15 0 0,-1 0-40 0 0,0 0 12 0 0,0 0-39 0 0,0 0-45 0 0,0 0-52 0 0,0 0-53 0 0,0 0-52 0 0,0 0-44 0 0,0 0-40 0 0,0 0-166 0 0,0 0-40 0 0,0 0-200 0 0,0 0-551 0 0</inkml:trace>
  <inkml:trace contextRef="#ctx0" brushRef="#br0" timeOffset="34859.9255">4057 1228 12816 0 0,'0'0'289'0'0,"0"0"40"0"0,0 0 22 0 0,0 0-147 0 0,0 0-97 0 0,0 0 81 0 0,0 0-49 0 0,0 0 148 0 0,0 0 268 0 0,0 0 21 0 0,1 0-243 0 0,0 0-157 0 0,2 0-61 0 0,2 0-23 0 0,-5 0-91 0 0,0 0 1 0 0,0 0-1 0 0,0 0 0 0 0,1 0 1 0 0,-1 0-1 0 0,0 0 0 0 0,0 0 1 0 0,0 0-1 0 0,0 0 0 0 0,0 0 1 0 0,0 0-1 0 0,0 0 0 0 0,0 0 1 0 0,0 0-1 0 0,0 0 1 0 0,0 0-1 0 0,0 0 0 0 0,0 0 1 0 0,0 0-1 0 0,1 0 0 0 0,-1 0 1 0 0,0 0-1 0 0,0 1 0 0 0,0-1 1 0 0,0 0-1 0 0,0 0 0 0 0,0 0 1 0 0,0 0-1 0 0,0 0 1 0 0,0 0-1 0 0,0 0 0 0 0,0 0 1 0 0,0 0-1 0 0,0 0 0 0 0,0 0 1 0 0,0 0-1 0 0,0 0 0 0 0,0 0 1 0 0,0 0-1 0 0,0 0 0 0 0,0 0 1 0 0,0 1-1 0 0,0-1 1 0 0,0 0-1 0 0,0 0 0 0 0,0 0 1 0 0,0 0-1 0 0,0 0 0 0 0,0 0 1 0 0,0 0-1 0 0,0 0 0 0 0,0 0 1 0 0,0 0-1 0 0,0 0 0 0 0,0 0 1 0 0,0 0-1 0 0,0 0-1 0 0,0 1 1 0 0,0-1-1 0 0,0 0 0 0 0,0 1 1 0 0,0-1-1 0 0,0 0 1 0 0,0 1-1 0 0,0-1 0 0 0,0 0 1 0 0,0 1-1 0 0,0-1 1 0 0,0 0-1 0 0,1 1 1 0 0,-1-1-1 0 0,0 0 0 0 0,0 1 1 0 0,0-1-1 0 0,0 0 1 0 0,1 0-1 0 0,-1 1 0 0 0,0-1 1 0 0,0 0-1 0 0,0 0 1 0 0,1 1-1 0 0,-1-1 1 0 0,0 0-1 0 0,0 0 0 0 0,1 0 1 0 0,-1 0-1 0 0,0 1 1 0 0,1-1-1 0 0,-1 0 0 0 0,5 4-26 0 0,-1 1-58 0 0,-4-5 78 0 0,0 0 0 0 0,0 1 0 0 0,0-1 0 0 0,1 0 0 0 0,-1 0 0 0 0,0 1 0 0 0,0-1 0 0 0,0 0 0 0 0,1 0 1 0 0,-1 1-1 0 0,0-1 0 0 0,0 0 0 0 0,1 0 0 0 0,-1 1 0 0 0,0-1 0 0 0,0 0 0 0 0,1 0 0 0 0,-1 0 0 0 0,0 0 0 0 0,1 0 0 0 0,-1 0 0 0 0,0 1 0 0 0,1-1 0 0 0,-1 0 0 0 0,0 0 1 0 0,0 0-1 0 0,1 0 0 0 0,-1 0 0 0 0,0 0 0 0 0,1 0 0 0 0,-1 0 6 0 0,2 0-99 0 0,-2 0-27 0 0,0 0-82 0 0,2 2-210 0 0,6 6-376 0 0,-6-7 460 0 0,-2-1 183 0 0,0 0-33 0 0,0 1-1 0 0,0-1-33 0 0,0 0-39 0 0,0 0-44 0 0,0 0-46 0 0,0 0-43 0 0,0 0-38 0 0,0 0-34 0 0,0 0-131 0 0,0 0-32 0 0,0 0-1368 0 0</inkml:trace>
  <inkml:trace contextRef="#ctx0" brushRef="#br0" timeOffset="35111.6142">4232 1228 10680 0 0,'0'0'241'0'0,"0"0"38"0"0,0 0 11 0 0,0 0-28 0 0,0 1-197 0 0,0 0-37 0 0,0 0-28 0 0,0-1 1 0 0,0 0-1 0 0,0 1 1 0 0,0-1-1 0 0,0 0 0 0 0,0 1 1 0 0,0-1-1 0 0,0 0 1 0 0,0 1-1 0 0,0-1 0 0 0,-1 0 1 0 0,1 1-1 0 0,0-1 1 0 0,0 0-1 0 0,0 1 1 0 0,0-1-1 0 0,0 0 0 0 0,-1 0 1 0 0,1 1-1 0 0,0-1 1 0 0,0 0-1 0 0,0 0 0 0 0,-1 1 1 0 0,1-1-1 0 0,0 0 1 0 0,0 0-1 0 0,-1 0 0 0 0,1 0 1 0 0,0 1-1 0 0,-1-1 1 0 0,1 0-1 0 0,-5 4-2 0 0,3-2 7 0 0,1 1 33 0 0,0 0 64 0 0,-2-1 87 0 0,1-1 59 0 0,-1 1 253 0 0,1 7 333 0 0,1-4-359 0 0,0 0-50 0 0,-1-1-45 0 0,-1 0-39 0 0,0 2 138 0 0,-2 1 161 0 0,2-2-56 0 0,-5 7 526 0 0,-2 0-397 0 0,-1 0-86 0 0,7-2-40 0 0,0-6-227 0 0,1 0-101 0 0,2 0-84 0 0,-1 6 158 0 0,2-6 104 0 0,-2 0-48 0 0,-1 7-183 0 0,3-9-147 0 0,0 0-1 0 0,0 0 1 0 0,0 1-1 0 0,0-1 1 0 0,0 0-1 0 0,1 0 0 0 0,-1 0 1 0 0,1 1-1 0 0,-1-1 1 0 0,1 0-1 0 0,1 2-58 0 0,2 4 140 0 0,2-1-73 0 0,-2-3 78 0 0,-4 0-90 0 0,0 0-27 0 0,11 2 3 0 0,-6 1-10 0 0,-3-5-18 0 0,-1-1 0 0 0,0 1 0 0 0,0-1 0 0 0,1 0 0 0 0,-1 1 0 0 0,1-1 0 0 0,-1 0 0 0 0,1 0-1 0 0,-1 0 1 0 0,1 0 0 0 0,1 0-3 0 0,31 19 54 0 0,-18-12-43 0 0,-4-3 6 0 0,0-4 25 0 0,-9 0-41 0 0,0-1 1 0 0,0 0-1 0 0,0 1 0 0 0,0-1 0 0 0,0 1 0 0 0,0 0 1 0 0,0 0-1 0 0,-1 0 0 0 0,1 1 0 0 0,2 0-1 0 0,-3-1-1 0 0,0 0 0 0 0,0-1 0 0 0,1 1 0 0 0,-1-1 0 0 0,0 0 1 0 0,0 1-1 0 0,1-1 0 0 0,-1 0 0 0 0,0 0 0 0 0,1-1 0 0 0,-1 1 1 0 0,5-1-30 0 0,-5 1-116 0 0,0 0 42 0 0,2 0 0 0 0,0 0 100 0 0,4 0 114 0 0,-5 0-107 0 0,-1 0-44 0 0,1 0-87 0 0,0 0-111 0 0,-1 0-65 0 0,1 0-113 0 0,-2 0 162 0 0,0 0-35 0 0,0 0-35 0 0,0 0-39 0 0,1 0-39 0 0,-1 0-43 0 0,0 0-43 0 0,0 0-46 0 0,0 0-48 0 0,1 0-50 0 0,-1 0-52 0 0,0 0-54 0 0,2 0-619 0 0,-1 0-38 0 0,5 0-2920 0 0</inkml:trace>
  <inkml:trace contextRef="#ctx0" brushRef="#br0" timeOffset="40317.3373">4767 1167 7256 0 0,'0'0'165'0'0,"0"0"22"0"0,-2 0 7 0 0,-19 0-121 0 0,10 0 33 0 0,4 0 68 0 0,3 0-45 0 0,1 0 32 0 0,-2 0 195 0 0,3 0-133 0 0,-1 0 34 0 0,0 0 37 0 0,0 0 38 0 0,0 0 42 0 0,0 0 43 0 0,1 0 142 0 0,2-2-58 0 0,0 2-283 0 0,0-1-64 0 0,0 0-56 0 0,0 1-50 0 0,0 0-60 0 0,0 0-86 0 0,0 0-425 0 0,0 0 447 0 0,0-1 39 0 0,0 1 50 0 0,0-1 63 0 0,0 1 77 0 0,0-1 87 0 0,0 0 59 0 0,0-1 88 0 0,0 1 98 0 0,0-1 104 0 0,0 0 115 0 0,0-1 123 0 0,0 2-365 0 0,0-1 34 0 0,0 1 35 0 0,0-1 36 0 0,2 4-335 0 0,4 6-33 0 0,5 11 247 0 0,-8-12-284 0 0,-3-7-159 0 0,1 3 81 0 0,0 0 0 0 0,0-1 0 0 0,-1 1 1 0 0,1 0-1 0 0,-1-1 0 0 0,0 1 0 0 0,0 0 1 0 0,0 2-85 0 0,-1 15 372 0 0,0-8-180 0 0,1-3 13 0 0,0-1-58 0 0,0 11 140 0 0,2-8-102 0 0,2-4-57 0 0,0 3-8 0 0,-3 2-1 0 0,-1-1-17 0 0,3 0 41 0 0,2-2-81 0 0,-4-6-56 0 0,0 0-1 0 0,0-1 0 0 0,-1 1 1 0 0,1-1-1 0 0,-1 1 0 0 0,1 0 1 0 0,-1-1-1 0 0,0 1-5 0 0,0 12 54 0 0,0-11-44 0 0,0-3-10 0 0,10 18 57 0 0,-7-10-44 0 0,-3-7-14 0 0,0 0 1 0 0,1 0 0 0 0,-1 1 0 0 0,1-1 0 0 0,-1 0-1 0 0,1 0 1 0 0,0 0 0 0 0,0 0 0 0 0,0 0 0 0 0,0 0 0 0 0,0 0-1 0 0,0 0 1 0 0,2 8-45 0 0,-3 7-109 0 0,-1-8 81 0 0,2-8 6 0 0,0 0-8 0 0,3 3-45 0 0,-1 1-46 0 0,-1 1-48 0 0,-1-1-50 0 0,-1-3-182 0 0,0-2 166 0 0,0 0 58 0 0,0 0-47 0 0,0 0-196 0 0,0 0-373 0 0,0 1 98 0 0,0-1 114 0 0,0 1 99 0 0,0 0 83 0 0,0 0 3 0 0,0 0 75 0 0,0 0 80 0 0,0 2-326 0 0,0-2 254 0 0,0-1-69 0 0,0 1 88 0 0,0-2-58 0 0,0 3-1636 0 0,0-2-1136 0 0</inkml:trace>
  <inkml:trace contextRef="#ctx0" brushRef="#br0" timeOffset="40617.3426">4503 1084 7520 0 0,'0'0'217'0'0,"2"0"-6"0"0,1 0-193 0 0,0 0 63 0 0,0 0 57 0 0,0 0 48 0 0,3 0 221 0 0,0 0 91 0 0,0 0 46 0 0,8 0 784 0 0,-6 0-601 0 0,-4 0-416 0 0,0 0-55 0 0,0 0-66 0 0,0 0-78 0 0,-2 0 302 0 0,0 0-39 0 0,17 0 251 0 0,14 1 363 0 0,-11-3-403 0 0,-5-1-189 0 0,-9 0-239 0 0,-1 0-34 0 0,2 0 130 0 0,1 3-35 0 0,0 0-40 0 0,-1 0-44 0 0,-1 1-37 0 0,8 0 71 0 0,-13-1-144 0 0,0 1 0 0 0,0-1 1 0 0,0 0-1 0 0,0 0 1 0 0,0-1-1 0 0,0 1 1 0 0,0 0-1 0 0,0-1 0 0 0,0 0 1 0 0,1 0-26 0 0,10-7 14 0 0,-1 6-23 0 0,-5 2-27 0 0,-8 0 36 0 0,11 0-173 0 0,2 0-170 0 0,-11 0 48 0 0,-2 0-42 0 0,0 0 151 0 0,0 0-140 0 0,0 0-266 0 0,0 0 348 0 0,0 0 1 0 0,0 0-47 0 0,0 0-110 0 0,0 0-129 0 0,0 0-115 0 0,0 0 99 0 0,0 0-44 0 0,0 0-681 0 0,0 0-531 0 0,0 0-1010 0 0</inkml:trace>
  <inkml:trace contextRef="#ctx0" brushRef="#br0" timeOffset="40985.2645">4588 1505 8536 0 0,'0'0'249'0'0,"0"0"-1"0"0,0 0-183 0 0,2 0-38 0 0,1 0 785 0 0,-1 0-47 0 0,1 0-46 0 0,0 0-43 0 0,-1 0-43 0 0,1 0-41 0 0,0 0-41 0 0,0 0-37 0 0,0 0-38 0 0,-1 0-36 0 0,1 0-34 0 0,0 0-34 0 0,3 0 279 0 0,0 0-118 0 0,-1 0-130 0 0,0 0-84 0 0,1 0-75 0 0,-1 0-66 0 0,0 0-73 0 0,0 0-36 0 0,4 0-14 0 0,0 0-79 0 0,13 0-108 0 0,-15 0 128 0 0,-1 0 42 0 0,1 0 59 0 0,0 0 73 0 0,0 0 88 0 0,-1 0 104 0 0,0 0-283 0 0,0-1 0 0 0,-1 0 0 0 0,1 0 0 0 0,4-1-79 0 0,-4 0 77 0 0,1 0-1 0 0,-1 1 1 0 0,0 0 0 0 0,7 0-77 0 0,-7 1 49 0 0,1 0 0 0 0,0-1-1 0 0,-1 0 1 0 0,2-1-49 0 0,26-8 161 0 0,-6 2-40 0 0,-8 4-65 0 0,3-2-30 0 0,-4 0 38 0 0,27-14-50 0 0,-22 16-39 0 0,-18 0-27 0 0,2 0-67 0 0,2 2-73 0 0,-8 2 17 0 0,-1 0 50 0 0,1 0 46 0 0,-1-1 37 0 0,0 1 37 0 0,0-1 45 0 0,2-2 195 0 0,-2 2-194 0 0,0-1-90 0 0,0 2-17 0 0,-1-1-32 0 0,1 1-38 0 0,-1-1-40 0 0,1 1-46 0 0,-1-1-49 0 0,1 1-53 0 0,0-1-58 0 0,0 1-62 0 0,0 0-65 0 0,0 0-71 0 0,0 0-73 0 0,0 0-79 0 0,0 0-82 0 0,-1 0-999 0 0</inkml:trace>
  <inkml:trace contextRef="#ctx0" brushRef="#br0" timeOffset="42087.1369">5183 1191 10104 0 0,'0'0'230'0'0,"0"0"30"0"0,0 0 19 0 0,-1 1-118 0 0,0 0-83 0 0,-4 5-8 0 0,2-2 25 0 0,2-2-149 0 0,0 0 119 0 0,1 0 48 0 0,0-1 46 0 0,0 3 254 0 0,0 2 352 0 0,-1-4-466 0 0,1 1-31 0 0,-1-1-100 0 0,0-1-128 0 0,-3 11 701 0 0,8-1-110 0 0,-3-10-603 0 0,0 3 240 0 0,0 1 44 0 0,1 13 826 0 0,-3-9-689 0 0,1-5-217 0 0,-1 1-39 0 0,1-1-58 0 0,0 0-44 0 0,0 0-52 0 0,0-1-58 0 0,-1 6 237 0 0,1 0-4 0 0,0-2-34 0 0,1-1 10 0 0,1 1 47 0 0,1 2-68 0 0,0 0 55 0 0,9 28 775 0 0,-9-24-738 0 0,-2 1-103 0 0,-1-12-143 0 0,0-1-1 0 0,0 0 1 0 0,0 1 0 0 0,1-1 0 0 0,-1 0 0 0 0,0 1-1 0 0,1-1 1 0 0,-1 0 0 0 0,1 0 0 0 0,0 1 0 0 0,-1-1 0 0 0,1 0-1 0 0,0 0-14 0 0,0 0 12 0 0,-1 0-1 0 0,1 1 0 0 0,0-1 1 0 0,-1 0-1 0 0,1 0 0 0 0,-1 1 1 0 0,1-1-1 0 0,-1 0 0 0 0,0 1 1 0 0,0-1-1 0 0,1 0 0 0 0,-1 1 1 0 0,0-1-12 0 0,2 11 30 0 0,8 0 29 0 0,0-2 8 0 0,-4-4-3 0 0,-3-2-55 0 0,0-2 0 0 0,-1 0 50 0 0,-2-4-4 0 0,2-6-45 0 0,6 4-10 0 0,-6-6 0 0 0,-2-74-14 0 0,0 83 8 0 0,0 0 1 0 0,0-1-1 0 0,0 1 1 0 0,1 0-1 0 0,-1 0 1 0 0,0-1-1 0 0,1 1 1 0 0,-1 0-1 0 0,1 0 0 0 0,-1 0 1 0 0,1 0-1 0 0,-1 0 1 0 0,2-1 5 0 0,-2 1-5 0 0,1-1-1 0 0,0 1 1 0 0,0 0 0 0 0,-1-1 0 0 0,1 1-1 0 0,-1 0 1 0 0,1-1 0 0 0,-1 1 0 0 0,0-1-1 0 0,1 1 1 0 0,-1-1 0 0 0,0 1 0 0 0,0-2 5 0 0,0-10-17 0 0,0 7-38 0 0,0-1-56 0 0,0-16 53 0 0,0 9 41 0 0,0-5-32 0 0,0-17 38 0 0,0 24 11 0 0,-2 1 11 0 0,-4 7 32 0 0,12-4-22 0 0,-4 6 34 0 0,-2-1 15 0 0,0-1-71 0 0,0 1 60 0 0,0-1 73 0 0,2-4-122 0 0,8 4-10 0 0,2-4 0 0 0,0 6 0 0 0,24 2 0 0 0,-35 0 0 0 0,1 0 0 0 0,-1 1 0 0 0,0-1 0 0 0,1 0 0 0 0,-1 0 0 0 0,0 1 0 0 0,0-1 0 0 0,0 1 0 0 0,1-1 0 0 0,-1 1 0 0 0,0-1 0 0 0,0 1 0 0 0,0 0 0 0 0,0 0 0 0 0,5 2 0 0 0,18 13 78 0 0,0 4 12 0 0,-21-18-67 0 0,-1-2-8 0 0,-1 1 1 0 0,0-1-1 0 0,0 1 0 0 0,1 0 1 0 0,-1-1-1 0 0,0 1 0 0 0,0 0 1 0 0,0 0-1 0 0,1 0 0 0 0,-1 0 1 0 0,0 0-1 0 0,0 0 0 0 0,-1 0 0 0 0,1 0 1 0 0,0 0-1 0 0,0 1 0 0 0,0-1 1 0 0,-1 0-1 0 0,1 0 0 0 0,-1 1 1 0 0,1 0-16 0 0,1 1 23 0 0,1 1 34 0 0,0 1 0 0 0,1-1 0 0 0,0 0 0 0 0,0 0 0 0 0,3 2-57 0 0,0 1 91 0 0,-6-5 3 0 0,0 0-34 0 0,0 3-3 0 0,0 0-12 0 0,12 24 228 0 0,-6-12-162 0 0,0 0 39 0 0,-6-16-134 0 0,0 1-1 0 0,0-1 1 0 0,0 1-1 0 0,-1-1 1 0 0,1 1-1 0 0,-1 0 0 0 0,1 0 1 0 0,-1-1-1 0 0,0 1 1 0 0,1 0-1 0 0,-1 1-15 0 0,2 9 96 0 0,6-2-32 0 0,-5-6-141 0 0,-3 2 44 0 0,1-2 7 0 0,7 6-22 0 0,-5-6 82 0 0,-4 0 97 0 0,0 0 10 0 0,4 0-89 0 0,5 6-34 0 0,-7-7-53 0 0,0-1-65 0 0,0 0-55 0 0,-1-1-45 0 0,2 0-292 0 0,1-4-268 0 0,-1 1 460 0 0,1-1 80 0 0,0 0 40 0 0,0 0-264 0 0,0 0 42 0 0,-1 1-36 0 0,-2 2 29 0 0,1-1 47 0 0,-1 0 43 0 0,1 1 40 0 0,-1-1 38 0 0,0 0 33 0 0,1 0-119 0 0,-1 0 117 0 0,0 0 59 0 0,-1-3-198 0 0,1 3 236 0 0,0 0-7 0 0,0 1-35 0 0,0 0-44 0 0,0-1-51 0 0,0-1-432 0 0,0-1-101 0 0,0 2 141 0 0,1-1-37 0 0,0-2-760 0 0,2-1-572 0 0,4-2-1102 0 0,-7 7 3113 0 0</inkml:trace>
  <inkml:trace contextRef="#ctx0" brushRef="#br0" timeOffset="42351.853">5694 903 10160 0 0,'0'0'230'0'0,"0"0"30"0"0,0 0 19 0 0,0 0-30 0 0,0 0-83 0 0,0 1-37 0 0,0 0 138 0 0,0 3-157 0 0,1 0 97 0 0,-1 1 42 0 0,0 0 45 0 0,0 12 792 0 0,-1-11-655 0 0,0-3-211 0 0,0 0-37 0 0,-2 3 83 0 0,-3 12 574 0 0,5-11-508 0 0,2 1-84 0 0,0-1-69 0 0,4 2 237 0 0,-1-1 2 0 0,-3 3 98 0 0,-1 5 7 0 0,-1-8-247 0 0,1-1 0 0 0,0 0 0 0 0,0 1 0 0 0,1-1 0 0 0,1 8-276 0 0,3-4 398 0 0,-1 2 34 0 0,-3 3-93 0 0,-1 6-39 0 0,0 22 270 0 0,2-18-272 0 0,4 0 10 0 0,-3-14-201 0 0,0-1-40 0 0,2 0-2 0 0,-4-8-54 0 0,0-1 0 0 0,0 1 0 0 0,-1-1 1 0 0,1 1-1 0 0,0 0 0 0 0,-1-1 1 0 0,0 1-1 0 0,0 0 0 0 0,0 0-11 0 0,1 0 7 0 0,-1 1-1 0 0,1-1 0 0 0,0 1 1 0 0,-1-1-1 0 0,1 0 0 0 0,1 1 0 0 0,-1-1 1 0 0,0 0-1 0 0,1 0 0 0 0,2 3-6 0 0,5 13 9 0 0,-8-13-2 0 0,1-1-1 0 0,0 0 0 0 0,0 1 1 0 0,1-1-1 0 0,0 0 0 0 0,0 0 1 0 0,0 0-1 0 0,2 1-6 0 0,1 0-65 0 0,-2-2 44 0 0,-2-2-12 0 0,-1 0-51 0 0,0-2-93 0 0,-1 0-22 0 0,0 0 61 0 0,0 0 51 0 0,1 0 44 0 0,0 0 42 0 0,3 0 106 0 0,-2 0-123 0 0,-1 0-61 0 0,0 0-83 0 0,0 0-104 0 0,-1 0 22 0 0,0 0-63 0 0,1 0-67 0 0,-1 0-74 0 0,0 0-147 0 0,0 0 112 0 0,1 0 100 0 0,0 0 84 0 0,0 0-2 0 0,1 0 101 0 0,3 0-205 0 0,-4 0 280 0 0,-1 0-42 0 0,1 0-44 0 0,-1 0-61 0 0,2 0-418 0 0,0 0-111 0 0,0 0 139 0 0,-1-1-40 0 0,2 0-793 0 0,-2-2-598 0 0,0-4-1152 0 0</inkml:trace>
  <inkml:trace contextRef="#ctx0" brushRef="#br0" timeOffset="42352.853">5755 1132 11432 0 0,'-2'2'256'0'0,"0"0"-202"0"0,0 0 41 0 0,-10 10 521 0 0,9-9-505 0 0,1-2-103 0 0,-1 5 87 0 0,3 3-76 0 0,1-8-20 0 0,-1-1 1 0 0,0 0 0 0 0,0 1 0 0 0,0-1-1 0 0,0 1 1 0 0,0-1 0 0 0,0 1-1 0 0,0-1 1 0 0,0 0 0 0 0,0 1-1 0 0,0-1 1 0 0,0 1 0 0 0,0-1-1 0 0,0 1 1 0 0,0-1 0 0 0,-1 0 0 0 0,1 1-1 0 0,0-1 1 0 0,0 1 0 0 0,-1-1 0 0 0,-1 2-7 0 0,-1 0 44 0 0,1-1 49 0 0,1 1 50 0 0,0 0 52 0 0,0 3 54 0 0,0 2 204 0 0,-4-2 271 0 0,1 0-9 0 0,2 2-279 0 0,2-3-263 0 0,0 6 443 0 0,0-6-387 0 0,0-1-96 0 0,0-1-104 0 0,0 0 258 0 0,1-2-206 0 0,0 0-41 0 0,7 2-42 0 0,-6 6-119 0 0,-1-8-51 0 0,1 1 75 0 0,1 0 46 0 0,1 0 27 0 0,-2 0-40 0 0,0-1-35 0 0,-1 1 45 0 0,1 0 32 0 0,0 0 39 0 0,1 1 7 0 0,-1 0-94 0 0,0-1-91 0 0,-1-1 36 0 0,0 0-38 0 0,1 1-208 0 0,-1-1 138 0 0,1 0-36 0 0,-1 0-40 0 0,0 1-41 0 0,1-1-45 0 0,0 0-47 0 0,8 0-1143 0 0</inkml:trace>
  <inkml:trace contextRef="#ctx0" brushRef="#br0" timeOffset="42755.3338">5913 1398 10856 0 0,'0'0'241'0'0,"0"0"38"0"0,0 0 14 0 0,0 0-21 0 0,0 0-154 0 0,0 0-37 0 0,0 0 94 0 0,0 0 194 0 0,0 0 349 0 0,0-2 33 0 0,1-4-406 0 0,1 2-60 0 0,1 0-5 0 0,4 0 58 0 0,2-4 143 0 0,-7 0-75 0 0,-2 8-390 0 0,0-1 1 0 0,0 1 0 0 0,0-1-1 0 0,0 1 1 0 0,0 0 0 0 0,0-1-1 0 0,0 1 1 0 0,0-1 0 0 0,0 1-1 0 0,0 0 1 0 0,0-1 0 0 0,0 1-1 0 0,0 0 1 0 0,1-1 0 0 0,-1 1-1 0 0,0-1 1 0 0,0 1 0 0 0,0 0-1 0 0,1-1 1 0 0,-1 1 0 0 0,0 0 0 0 0,0 0-1 0 0,1-1 1 0 0,-1 1 0 0 0,0 0-1 0 0,0-1 1 0 0,1 1 0 0 0,-1 0-1 0 0,1 0-16 0 0,4-6 288 0 0,-2-4-104 0 0,0-1 22 0 0,5 0 48 0 0,-6 8-177 0 0,0 1 0 0 0,0 0 0 0 0,0-1 0 0 0,0 0 0 0 0,-1 1 0 0 0,1-3-77 0 0,8-16 425 0 0,-8 18-369 0 0,-1 0 0 0 0,1 1 0 0 0,-1-1 0 0 0,1 1 0 0 0,0-1 0 0 0,1 0-56 0 0,4-7 95 0 0,-2-4-7 0 0,-4 12-77 0 0,-1 0-1 0 0,0 0 1 0 0,1 1 0 0 0,0-1-1 0 0,-1 0 1 0 0,1 0 0 0 0,0 0-1 0 0,0 1 1 0 0,0-1-1 0 0,0 0 1 0 0,1 1 0 0 0,-1-1-1 0 0,0 0-10 0 0,5-5 50 0 0,1-5 85 0 0,2-3 72 0 0,-7 13-68 0 0,-1-1-63 0 0,-1 0-40 0 0,0-1-26 0 0,-1 2 23 0 0,2-2-28 0 0,-1 0-55 0 0,-1-6-247 0 0,0 8 271 0 0,0 0 55 0 0,-7-2-48 0 0,1-6 19 0 0,4 9 0 0 0,-13 2 14 0 0,15-1-9 0 0,0 0 0 0 0,-1 0 0 0 0,1 1 0 0 0,0-1 0 0 0,-1 0 0 0 0,1 1 0 0 0,0-1 0 0 0,-1 1 0 0 0,1-1-1 0 0,0 1 1 0 0,0 0 0 0 0,0-1 0 0 0,-1 1-5 0 0,1 0 1 0 0,0 0-1 0 0,0-1 0 0 0,0 1 0 0 0,-1 0 0 0 0,1-1 0 0 0,0 1 0 0 0,-1-1 1 0 0,1 0-1 0 0,0 1 0 0 0,-1-1 0 0 0,1 0 0 0 0,0 0 0 0 0,-1 0 0 0 0,0 1 0 0 0,-1-1 0 0 0,1 1 0 0 0,-1 0 0 0 0,1 0 0 0 0,-1 0 0 0 0,1 0 0 0 0,-1 0 0 0 0,1 1 0 0 0,0-1 0 0 0,0 1 0 0 0,0-1 0 0 0,0 1 0 0 0,0 0 0 0 0,0 0 0 0 0,0 0 0 0 0,-1 2 0 0 0,-6 7 0 0 0,0 1 0 0 0,-3 5 0 0 0,9-12 0 0 0,-3 7 0 0 0,0 0 0 0 0,0 0 0 0 0,2 0 0 0 0,-4 13 0 0 0,4-13 0 0 0,3-7 0 0 0,0 0 0 0 0,0 0 0 0 0,1 0 0 0 0,-1 1 0 0 0,1-1 0 0 0,1 0 0 0 0,-1 0 0 0 0,1 1 0 0 0,0-1 0 0 0,0 1 0 0 0,7 2 0 0 0,-4 8 0 0 0,4-10 0 0 0,-2 4-16 0 0,-5-9 15 0 0,-1-1-1 0 0,0 1 1 0 0,1 0-1 0 0,-1-1 0 0 0,0 1 1 0 0,1 0-1 0 0,-1-1 1 0 0,1 1-1 0 0,-1-1 1 0 0,1 1-1 0 0,-1 0 1 0 0,1-1-1 0 0,-1 1 1 0 0,1-1-1 0 0,0 0 1 0 0,-1 1-1 0 0,1-1 0 0 0,0 1 1 0 0,-1-1-1 0 0,1 0 1 0 0,0 0-1 0 0,0 1 1 0 0,-1-1-1 0 0,1 0 1 0 0,0 0-1 0 0,0 0 1 0 0,-1 0-1 0 0,1 0 0 0 0,0 0 1 0 0,0 0-1 0 0,0 0 2 0 0,0 0-3 0 0,1 0 0 0 0,-1 0-1 0 0,1 1 1 0 0,-1-1-1 0 0,0 0 1 0 0,0 1 0 0 0,1-1-1 0 0,-1 1 1 0 0,0-1 0 0 0,1 1-1 0 0,-1-1 1 0 0,0 1-1 0 0,0 0 4 0 0,0 0-10 0 0,0 0 0 0 0,1-1 0 0 0,-1 1 0 0 0,0-1 0 0 0,0 1-1 0 0,1-1 1 0 0,-1 1 0 0 0,0-1 0 0 0,1 0 0 0 0,-1 1 0 0 0,0-1 0 0 0,1 0-1 0 0,-1 0 11 0 0,24 0-259 0 0,-1 0-62 0 0,0 0-81 0 0,-3 0-104 0 0,-12 0 231 0 0,-2-1 54 0 0,1-1 5 0 0,3-2-56 0 0,-2 2 25 0 0,-3 0 48 0 0,-1 1-2 0 0,1 1-42 0 0,1-1-242 0 0,-1-1 87 0 0,0-1-4 0 0,2-4-139 0 0,-2 1-23 0 0,0 3 94 0 0,-1 2-11 0 0,1 0-105 0 0,-1 1-3 0 0,2 0-78 0 0,-2 0 147 0 0,-2-1-16 0 0,-1 1 220 0 0,0-1-38 0 0,0 0-219 0 0,1-1-85 0 0,0-1-214 0 0,1-1-530 0 0,-4 4 1387 0 0</inkml:trace>
  <inkml:trace contextRef="#ctx0" brushRef="#br0" timeOffset="43373.6115">6274 1278 8352 0 0,'0'-5'100'0'0,"1"1"60"0"0,-1-9 431 0 0,-1 8-482 0 0,-2-1-39 0 0,0-1-51 0 0,-1-2-63 0 0,4 8-18 0 0,-1 0 69 0 0,1 0 63 0 0,0-1 53 0 0,-1 0 123 0 0,1 0 65 0 0,0-5 866 0 0,0 4-741 0 0,0 2-218 0 0,0-1-76 0 0,0 1 446 0 0,0 0-228 0 0,-6 1 613 0 0,-1 0-158 0 0,2 0-314 0 0,1 0-127 0 0,0 0-51 0 0,2 1-101 0 0,-1-1-52 0 0,1 1-58 0 0,1-1-65 0 0,-4 9 373 0 0,2-3-178 0 0,-3-1-35 0 0,5-4-180 0 0,1-1 0 0 0,-1 0 0 0 0,0 0 0 0 0,1 1 0 0 0,-1-1 0 0 0,0 0 0 0 0,1 1 0 0 0,-1-1 0 0 0,0 1 0 0 0,1-1-1 0 0,-1 1 1 0 0,1-1 0 0 0,-1 1 0 0 0,1-1 0 0 0,-1 1 0 0 0,1-1 0 0 0,0 1 0 0 0,-1 0 0 0 0,1-1 0 0 0,0 1-1 0 0,-1-1 1 0 0,1 1 0 0 0,0 0 0 0 0,0 0 0 0 0,0-1 0 0 0,-1 1 0 0 0,1 0 0 0 0,0-1 0 0 0,0 1 0 0 0,0 0 0 0 0,0 0-1 0 0,0-1 1 0 0,0 1 0 0 0,0 0 0 0 0,1-1 0 0 0,-1 1-27 0 0,0 5 115 0 0,-2 5 205 0 0,-6 0-4 0 0,5-6 56 0 0,3 2-113 0 0,0-1-108 0 0,1 0-103 0 0,-1-4-82 0 0,2 10 34 0 0,-1-11 0 0 0,-1 0 0 0 0,1 0 0 0 0,0 0 0 0 0,0 0 0 0 0,0 0 0 0 0,0-1 0 0 0,0 1 0 0 0,0 0 0 0 0,0 0 0 0 0,0-1 0 0 0,0 1 0 0 0,1 0 0 0 0,-1-1 0 0 0,1 1 0 0 0,-1-1 0 0 0,0 1 0 0 0,1-1 0 0 0,-1 1 0 0 0,0-1 0 0 0,0 1 0 0 0,0 0 0 0 0,0 0 0 0 0,0-1 0 0 0,0 1 0 0 0,0 0 0 0 0,0 0 0 0 0,0 0 0 0 0,0 0 0 0 0,0 1 0 0 0,0 1 0 0 0,4 4 0 0 0,13-5 0 0 0,-16-2-4 0 0,-1 0 0 0 0,1 0 1 0 0,-1 0-1 0 0,0-1 0 0 0,1 1 0 0 0,-1 0 0 0 0,1-1 0 0 0,-1 1 0 0 0,1-1 0 0 0,-1 0 0 0 0,0 1 0 0 0,1-1 0 0 0,0-1 4 0 0,-1 2-4 0 0,0-1 1 0 0,0 0 0 0 0,0 1-1 0 0,0-1 1 0 0,0 1-1 0 0,1-1 1 0 0,-1 1 0 0 0,0 0-1 0 0,0-1 1 0 0,1 1-1 0 0,-1 0 1 0 0,0 0-1 0 0,1 0 4 0 0,3 0 2 0 0,3-1-5 0 0,5-11 9 0 0,-3 1 3 0 0,4-11 121 0 0,-9 18-98 0 0,-2 1-60 0 0,1-4-70 0 0,4-3-90 0 0,-6 7 37 0 0,-1 1 55 0 0,0 0 34 0 0,-1-1 31 0 0,0 0 6 0 0,0 2-24 0 0,0 1 20 0 0,1-1-48 0 0,-1 0 57 0 0,3-3 124 0 0,-2 2-97 0 0,0 1-45 0 0,0 0-45 0 0,0 0-69 0 0,0 0-77 0 0,0 1-92 0 0,-1 0-105 0 0,-2-2 210 0 0,-6-7 7 0 0,6 7 28 0 0,2 2 11 0 0,0-5-65 0 0,-2 2-246 0 0,0 4 212 0 0,1 0 131 0 0,0 0 63 0 0,-1 0 46 0 0,1 0 45 0 0,0 0 44 0 0,-1 2-213 0 0,2 0 68 0 0,-1 0 43 0 0,2 1 20 0 0,-1-2-28 0 0,1 6-64 0 0,0-1 44 0 0,1 1 26 0 0,3 2 21 0 0,-4-7 20 0 0,2 9-49 0 0,-2 2 38 0 0,3-6 13 0 0,-3-6 0 0 0,0 0 0 0 0,0 1 0 0 0,0-1 0 0 0,-1 0 0 0 0,1 1 0 0 0,0-1 0 0 0,-1 1 0 0 0,0-1 0 0 0,0 0 0 0 0,0 3 1 0 0,1-1-8 0 0,-1 1 0 0 0,1 0 0 0 0,0-1 0 0 0,0 1 0 0 0,0-1-1 0 0,1 1 1 0 0,0 1 8 0 0,8 21 16 0 0,-8-24 3 0 0,-1 1-1 0 0,0 0 1 0 0,-1 0-1 0 0,1-1 1 0 0,-1 1 0 0 0,1 1-19 0 0,0 10 99 0 0,4 3-2 0 0,-1-2 7 0 0,-2-3 10 0 0,-2-9-76 0 0,0 0 1 0 0,0-1-1 0 0,1 1 0 0 0,0-1 0 0 0,0 1 0 0 0,0-1 1 0 0,0 1-39 0 0,4 14 195 0 0,-3-2 10 0 0,-2-13-92 0 0,0 1-33 0 0,0 5-3 0 0,0-1-76 0 0,0 12-86 0 0,0-13 89 0 0,0-1 36 0 0,0 2 73 0 0,0 0 94 0 0,0-4-51 0 0,0 0 37 0 0,0 0 39 0 0,0 0 44 0 0,0 0 47 0 0,0-1 49 0 0,0 1 54 0 0,0 0 57 0 0,-1-7-253 0 0,1-1-38 0 0,-2-2 95 0 0,-2-2-78 0 0,1 3-135 0 0,-1-2-4 0 0,-4-6 65 0 0,5 7-94 0 0,0 1 0 0 0,1 0 0 0 0,0-1 0 0 0,-1-5-41 0 0,1-2 29 0 0,3 11-29 0 0,-1 0 0 0 0,0 0 0 0 0,-1 0 0 0 0,1 0 0 0 0,0 0 0 0 0,-1 0 0 0 0,1 0 0 0 0,-1 0 0 0 0,1 0 0 0 0,-1 0 0 0 0,0 0 0 0 0,-1-1 0 0 0,2 2 0 0 0,-1-1 0 0 0,0 0 0 0 0,0 0 0 0 0,0 0 0 0 0,1 0 0 0 0,-1 0 0 0 0,1 0 0 0 0,0 0 0 0 0,0 0 0 0 0,-1 0 0 0 0,1 0 0 0 0,0-1 0 0 0,0-2 0 0 0,0-1 0 0 0,-1 0 0 0 0,0 1 0 0 0,0-1 0 0 0,0 1 0 0 0,-1-1 0 0 0,0 1 0 0 0,0 0 0 0 0,-2-4 0 0 0,-2-7-21 0 0,5 9-3 0 0,-1 1 1 0 0,2 0 0 0 0,-1-1-1 0 0,1 1 1 0 0,0-5 23 0 0,0 8-6 0 0,0-5-27 0 0,0 4-9 0 0,-1 1-1 0 0,1-1 1 0 0,0 1-1 0 0,0-1 1 0 0,0 1-1 0 0,1-1 0 0 0,0 1 1 0 0,-1-1-1 0 0,1 0 43 0 0,5 0-92 0 0,-3 2-34 0 0,-2-4-45 0 0,-1 4-121 0 0,0 0-11 0 0,1-2 183 0 0,0 2-50 0 0,1-1-40 0 0,0 0-34 0 0,6-7-630 0 0,0 0 172 0 0,-6 8 240 0 0,-2 2 266 0 0,0 0-36 0 0,1 0-42 0 0,-1 0-38 0 0,0-1-211 0 0,2 0-44 0 0,1-2-226 0 0,2-2-439 0 0,-3 3-864 0 0</inkml:trace>
  <inkml:trace contextRef="#ctx0" brushRef="#br0" timeOffset="77972.0017">6570 1134 9904 0 0,'0'0'222'0'0,"0"0"30"0"0,0 0 20 0 0,0 0-112 0 0,-2 0-82 0 0,-3 0-8 0 0,0-2 26 0 0,4 1 63 0 0,0 1-106 0 0,0-1-65 0 0,-1-1-72 0 0,2 1 91 0 0,-1 0 66 0 0,0 0 93 0 0,0 1-39 0 0,1 0 33 0 0,-1-1 113 0 0,0 0 73 0 0,0 1 84 0 0,0-1 90 0 0,-1 0-268 0 0,1 1 76 0 0,-1 0 63 0 0,1 0 53 0 0,-1 0 449 0 0,1 4 1321 0 0,2-2-1502 0 0,0 0-105 0 0,-1-1-355 0 0,1-1-41 0 0,-1 1-45 0 0,1 0-51 0 0,0 0-48 0 0,0-1-111 0 0,1 1-121 0 0,-2-1 33 0 0,1 0-34 0 0,0 0 325 0 0,0 1-34 0 0,1 1 40 0 0,0 0-86 0 0,1 4-5 0 0,-2-5 5 0 0,-1-1-64 0 0,2 4 114 0 0,0 0 42 0 0,1 2 210 0 0,-1-2-179 0 0,0-1-113 0 0,1 0-107 0 0,1 2 134 0 0,0 0 0 0 0,0 0-1 0 0,-1 1 1 0 0,0-1-1 0 0,0 1 1 0 0,0 0-1 0 0,1 5-114 0 0,6 13 297 0 0,-9-24-289 0 0,-1 1 0 0 0,1 0 1 0 0,-1-1-1 0 0,1 1 0 0 0,-1 0 0 0 0,1-1 0 0 0,0 1 0 0 0,-1-1 0 0 0,1 1 0 0 0,0-1 0 0 0,0 1 0 0 0,-1-1 0 0 0,1 1 0 0 0,0-1 0 0 0,0 0 0 0 0,0 1-9 0 0,7 4 85 0 0,6 17 45 0 0,-1-10-79 0 0,-7-7-34 0 0,-4-2-19 0 0,-1 1 12 0 0,7 8 50 0 0,-5-12-74 0 0,-2 0 4 0 0,1 0-106 0 0,-1 1 71 0 0,-1 1-1 0 0,0-1 0 0 0,0 1 0 0 0,0-1 1 0 0,1 0-1 0 0,-1 1 0 0 0,1-1 0 0 0,-1 0 1 0 0,1 1-1 0 0,0-1 0 0 0,-1 0 0 0 0,2 1 46 0 0,7 8-455 0 0,0-4-33 0 0,-4-5 196 0 0,0 0-40 0 0,-3-1-110 0 0,-1 1 254 0 0,0 0-35 0 0,0 0-41 0 0,1 1-36 0 0,0 1-204 0 0,1-1-44 0 0,-2-1-217 0 0,0 0-424 0 0,-1-1 434 0 0,0 0 162 0 0,0 0 2 0 0,0 0 252 0 0,0 0-34 0 0,0 0-36 0 0,0 0-35 0 0,0 0-529 0 0,0 0-310 0 0,0 0-773 0 0</inkml:trace>
  <inkml:trace contextRef="#ctx0" brushRef="#br0" timeOffset="78587.3471">6901 995 10752 0 0,'-3'-3'75'0'0,"-2"-2"236"0"0,2 7-30 0 0,2 0-225 0 0,-1 0-35 0 0,-3 0 12 0 0,2-2 90 0 0,3 0-123 0 0,-2 0 254 0 0,2 0 5 0 0,0 2 37 0 0,0 1 83 0 0,-1-1-77 0 0,-3 2 418 0 0,2-3-475 0 0,1 0 51 0 0,0 1 70 0 0,0 0 93 0 0,0-1-91 0 0,0 1 57 0 0,1 1 63 0 0,0 0 70 0 0,0 3 63 0 0,-1 1-110 0 0,0 3-44 0 0,1-1-80 0 0,0-6-279 0 0,0-1-1 0 0,0 1 1 0 0,0-1 0 0 0,1 1-1 0 0,-1-1 1 0 0,0 1 0 0 0,1-1-1 0 0,0 1 1 0 0,0 0-108 0 0,5 11 315 0 0,-5-12-264 0 0,0 1 0 0 0,0-1 1 0 0,-1 1-1 0 0,1-1 0 0 0,-1 1 0 0 0,0-1 0 0 0,0 3-51 0 0,0-3 36 0 0,0 0-1 0 0,0-1 1 0 0,1 1 0 0 0,-1 0-1 0 0,0 0 1 0 0,1-1-1 0 0,-1 1 1 0 0,1 0-1 0 0,0-1 1 0 0,-1 1-1 0 0,1-1 1 0 0,0 1-1 0 0,0-1 1 0 0,0 1-1 0 0,0-1 1 0 0,2 2-36 0 0,2 4 162 0 0,0 3-69 0 0,4 22 96 0 0,7 18 204 0 0,-5-28-243 0 0,3-3-90 0 0,10 17 12 0 0,-18-30-72 0 0,-4-4 0 0 0,1 1 0 0 0,-1-1 0 0 0,1 0 0 0 0,-1 1 0 0 0,1-1 0 0 0,0 0 0 0 0,7 5 23 0 0,-9-6-21 0 0,-1-1 0 0 0,1 1 0 0 0,-1 0 0 0 0,1-1 0 0 0,0 0 0 0 0,-1 1 1 0 0,1-1-1 0 0,0 1 0 0 0,-1-1 0 0 0,1 0 0 0 0,0 1 0 0 0,-1-1 0 0 0,1 0 0 0 0,0 0 0 0 0,-1 1 0 0 0,1-1 0 0 0,0 0 0 0 0,0 0 0 0 0,-1 0 0 0 0,2 0-2 0 0,10 0-10 0 0,-5 0-30 0 0,-2 2-27 0 0,0 1-56 0 0,3 3-143 0 0,-7-6 246 0 0,-1 0-1 0 0,1 0 1 0 0,-1 0 0 0 0,1 0-1 0 0,-1 0 1 0 0,1 0-1 0 0,-1 0 1 0 0,1 0 0 0 0,0 0-1 0 0,-1 0 1 0 0,1 0-1 0 0,-1 0 1 0 0,1 0 0 0 0,-1 0-1 0 0,1 0 1 0 0,-1 0-1 0 0,1-1 1 0 0,0 1 20 0 0,2-2-104 0 0,0 0-64 0 0,-1 1-55 0 0,-1 0-106 0 0,0 0 118 0 0,0 1-35 0 0,0-1-38 0 0,0 1-41 0 0,1-1-43 0 0,-1 1-47 0 0,0 0-50 0 0,0-1-51 0 0,0 1-56 0 0,1 0-59 0 0,-1 0-60 0 0,1 0-63 0 0,0 0-511 0 0,1 0-33 0 0,4 0-2715 0 0</inkml:trace>
  <inkml:trace contextRef="#ctx0" brushRef="#br0" timeOffset="79637.0952">7211 1168 11888 0 0,'0'0'266'0'0,"0"0"44"0"0,0 0 14 0 0,1 0-132 0 0,0 0-91 0 0,3 1-16 0 0,-3 4-42 0 0,-4-1-26 0 0,1-2 22 0 0,2-2-16 0 0,0 2 83 0 0,0 1-81 0 0,0-1-7 0 0,0-1 28 0 0,-1 0 25 0 0,1 0 41 0 0,0 0 18 0 0,-1 0 39 0 0,0 0 45 0 0,0 0 49 0 0,-6 11 457 0 0,5-6-364 0 0,1 2 135 0 0,1-3-194 0 0,0 0 44 0 0,-2 5 26 0 0,-2-1-98 0 0,-4 9 74 0 0,5-10-257 0 0,-1 3 3 0 0,2-3 38 0 0,1 1 71 0 0,1-3-55 0 0,0 0 34 0 0,0 9-89 0 0,0 30 337 0 0,2-36-357 0 0,8 3-35 0 0,0 1 8 0 0,-6-1-20 0 0,6 0 22 0 0,-9-11-42 0 0,0 0 0 0 0,0 1 0 0 0,1-1 0 0 0,-1-1 0 0 0,0 1 0 0 0,0 0 0 0 0,1 0 0 0 0,-1 0 0 0 0,1-1 0 0 0,-1 1-1 0 0,5 0 1 0 0,0 0-1 0 0,0-1 1 0 0,0 1-1 0 0,6-2 0 0 0,-4 1 9 0 0,-2-2 34 0 0,12-8-33 0 0,-15 8-10 0 0,0 0 0 0 0,0-1 0 0 0,-1 1 0 0 0,1-1 0 0 0,-1 0 0 0 0,0 1 0 0 0,0-1 0 0 0,0 0 0 0 0,0-1 0 0 0,0 1 0 0 0,-1 0 0 0 0,0 1 0 0 0,1 0 0 0 0,-1-1 0 0 0,1 1 0 0 0,-1 0 0 0 0,1 0 0 0 0,0 0 0 0 0,0 0 0 0 0,0 0 0 0 0,0 1 0 0 0,0-1 0 0 0,0 1 0 0 0,1-1 0 0 0,1 2 0 0 0,-2-1 0 0 0,2-10 0 0 0,0-1 0 0 0,6-10 20 0 0,-9 19-16 0 0,1 0 0 0 0,0-1 0 0 0,-1 1 0 0 0,0 0 0 0 0,0 0 0 0 0,0-1 0 0 0,0 1 0 0 0,0 0 0 0 0,-1-1 0 0 0,0 1 0 0 0,1-1-4 0 0,-1 3 1 0 0,-1 1-1 0 0,1 0 0 0 0,0-1 0 0 0,0 1 1 0 0,0-1-1 0 0,0 1 0 0 0,0 0 0 0 0,0-1 1 0 0,0 1-1 0 0,0-1 0 0 0,0 1 0 0 0,0 0 0 0 0,0-1 1 0 0,1 1-1 0 0,-1-1 0 0 0,0 1 0 0 0,0 0 1 0 0,0-1-1 0 0,0 1 0 0 0,1 0 0 0 0,-1-1 1 0 0,0 1-1 0 0,0 0 0 0 0,1-1 0 0 0,-1 1 0 0 0,0 0 1 0 0,0 0-1 0 0,1-1 0 0 0,-1 1 0 0 0,0 0 1 0 0,1 0-1 0 0,-1 0 0 0 0,0-1 0 0 0,1 1 1 0 0,-1 0-1 0 0,1 0 0 0 0,-1 0 0 0 0,0 0 0 0 0,1 0 1 0 0,-1 0-1 0 0,0 0 0 0 0,1 0 0 0 0,-1 0 1 0 0,1 0-1 0 0,-1 0 0 0 0,1 0 0 0 0,1-4 54 0 0,-2-4-58 0 0,0 8 7 0 0,0-37-3 0 0,0 34 1 0 0,0-2 4 0 0,0-1 43 0 0,2-4-38 0 0,-2 10-10 0 0,0-1 0 0 0,1 1 0 0 0,-1-1 0 0 0,0 1 0 0 0,1-1 0 0 0,-1 0 0 0 0,1 1 0 0 0,-1 0 0 0 0,1-1 0 0 0,-1 1 0 0 0,1-1 0 0 0,-1 1 0 0 0,1-1 0 0 0,-1 1 0 0 0,1 0 0 0 0,0-1 0 0 0,0 3 0 0 0,1-1 0 0 0,0 1 0 0 0,-1-1 0 0 0,1 1 0 0 0,-1 0 0 0 0,1 0 0 0 0,-1-1 0 0 0,0 1 0 0 0,0 0 0 0 0,1 1 0 0 0,4 10-1 0 0,-3-6 4 0 0,0 0 0 0 0,1 0 0 0 0,-1-1 0 0 0,1 1-1 0 0,1-1 1 0 0,1 2-3 0 0,18 28 224 0 0,-20-33-196 0 0,-1 1 0 0 0,0 0-1 0 0,0-1 1 0 0,0 1-1 0 0,0 1-27 0 0,4 8 86 0 0,13 11 74 0 0,-7 7 182 0 0,-8-16-153 0 0,1-1 40 0 0,-3-3-27 0 0,-3 6-54 0 0,-1-11-84 0 0,0 2 29 0 0,-3 4 208 0 0,1-8-226 0 0,1 0-62 0 0,1 0 26 0 0,1-1-1 0 0,-1 1 0 0 0,1-1 0 0 0,-1 1 0 0 0,1 0 1 0 0,1 2-39 0 0,-1-4 21 0 0,0 1 0 0 0,0-1 0 0 0,0 0 1 0 0,0 1-1 0 0,0-1 0 0 0,0 0 0 0 0,-1 0 1 0 0,1 1-1 0 0,-1-1 0 0 0,1 0 1 0 0,-1 0-1 0 0,0 0 0 0 0,0 1 0 0 0,0-1 1 0 0,0 0-1 0 0,0 0 0 0 0,-1-1 0 0 0,0 3-21 0 0,-1 0 58 0 0,-1 0 0 0 0,1 0 0 0 0,1 1 0 0 0,-1-1 0 0 0,1 1 0 0 0,-1 0-58 0 0,1 0 40 0 0,-6 6 114 0 0,-10 0-36 0 0,13-10-86 0 0,1-1 0 0 0,-1 1 0 0 0,1-1 0 0 0,-1 1 0 0 0,0-1 0 0 0,-3-1-32 0 0,-4-1 48 0 0,8 0-22 0 0,0 0-16 0 0,1 1-1 0 0,-1-1 1 0 0,1 0-1 0 0,-1 0 1 0 0,1 0-1 0 0,0-1 1 0 0,-1 1-1 0 0,1-1 1 0 0,0 0-1 0 0,1 0 1 0 0,-1 0-1 0 0,0-1-9 0 0,1-1 2 0 0,-1 1-1 0 0,1 0 1 0 0,-1 0-1 0 0,0 0 1 0 0,0 0-1 0 0,0 0 1 0 0,0 0-1 0 0,-1 1-1 0 0,0-1 0 0 0,1 0 0 0 0,1 0 0 0 0,-1 0 0 0 0,1 0 0 0 0,-1-1 0 0 0,1 1 0 0 0,1-1 0 0 0,-1 1 0 0 0,-1-5 0 0 0,-7-17 0 0 0,10 24-6 0 0,-1 0 1 0 0,0 0-1 0 0,1 0 0 0 0,0-1 0 0 0,-1 1 0 0 0,1 0 1 0 0,0-1-1 0 0,0 1 0 0 0,0 0 0 0 0,1 0 0 0 0,-1-1 6 0 0,0-4-45 0 0,0-38-210 0 0,0 31 133 0 0,0 1-54 0 0,1 5 15 0 0,0 2 47 0 0,0 0 21 0 0,2 0 0 0 0,1-1-9 0 0,-3 2-6 0 0,0-1-24 0 0,-1-2-51 0 0,1 2 78 0 0,0 0-48 0 0,0 0-41 0 0,1 0-38 0 0,1-2-86 0 0,0 1-36 0 0,11-12-831 0 0,-12 16 934 0 0,1 0-41 0 0,-1 1-43 0 0,-1-1-46 0 0,1 0-46 0 0,-1 0-50 0 0,-1 0-52 0 0,1-1-52 0 0,1-9-1268 0 0,8 1-7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1:44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0 12240 0 0,'-20'0'357'0'0,"16"1"-127"0"0,4 0-105 0 0,0-1-125 0 0,0 4 91 0 0,-2 0-53 0 0,-8-2-23 0 0,8-2 32 0 0,-1 0 85 0 0,1 0 45 0 0,0 0 44 0 0,0 0 65 0 0,-6 1 967 0 0,6 0-973 0 0,1-1-59 0 0,-3 6 417 0 0,2-3-125 0 0,-4-2-92 0 0,4-1 163 0 0,2 0-22 0 0,0 1-551 0 0,0 2 113 0 0,0-1 100 0 0,0 0 138 0 0,1 0 274 0 0,2 0-26 0 0,-1-2-297 0 0,1 0-147 0 0,0 0-117 0 0,9 2 32 0 0,-6 2-51 0 0,-4-3-27 0 0,-1 0 1 0 0,1 0-1 0 0,0 0 0 0 0,-1-1 0 0 0,1 1 1 0 0,0 0-1 0 0,0-1 0 0 0,1 1-3 0 0,-2-1-5 0 0,0 0 0 0 0,0 0 0 0 0,0 0 0 0 0,0 0 0 0 0,0 0 0 0 0,0 0 0 0 0,0-1 0 0 0,-1 1 0 0 0,1 0 0 0 0,0 0 0 0 0,0-1 0 0 0,0 1 0 0 0,0-1 5 0 0,5-3-57 0 0,-1 1 27 0 0,0 2-33 0 0,0 0-42 0 0,2 0-65 0 0,-3 1 85 0 0,1 0-97 0 0,1 0-60 0 0,8 0-390 0 0,-11 0 466 0 0,1 0 33 0 0,-1 0 33 0 0,-2 0 82 0 0,4 0-562 0 0,-1 0 48 0 0,-1 0 43 0 0,0 0 35 0 0,3 0-359 0 0,6 0-952 0 0,-9 0 1184 0 0,2 0-52 0 0,7 0-1223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1:09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700 289 13104 0 0,'0'0'297'0'0,"0"0"39"0"0,0 0 19 0 0,0 0-145 0 0,0 0-99 0 0,0 0 25 0 0,0 0-44 0 0,0 0 108 0 0,-2 0 220 0 0,2 0-249 0 0,-1 0-37 0 0,-6-3 307 0 0,5 1-223 0 0,1 1-71 0 0,1 0 33 0 0,-1 0 39 0 0,2 0 46 0 0,-1 0 50 0 0,1-1 59 0 0,-1 2-150 0 0,0 0 29 0 0,0 0 94 0 0,0 0-26 0 0,0 0-49 0 0,1 0-205 0 0,0 0-39 0 0,8 0-21 0 0,-1 0-37 0 0,4 0-126 0 0,-4 0-32 0 0,-2 0-51 0 0,7 0-344 0 0,2 0-114 0 0,-10 0 403 0 0,0-2-40 0 0,-1 0-56 0 0,0 0-74 0 0,-1 0-88 0 0,1 0-107 0 0,1 1-121 0 0,-2 0 338 0 0,0 1-36 0 0,9 0-1592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FADBA-CF02-4265-B921-B4AE59807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LaTeX.dot</Template>
  <TotalTime>50</TotalTime>
  <Pages>16</Pages>
  <Words>5491</Words>
  <Characters>30203</Characters>
  <Application>Microsoft Office Word</Application>
  <DocSecurity>0</DocSecurity>
  <Lines>251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Staa</dc:creator>
  <cp:keywords/>
  <dc:description/>
  <cp:lastModifiedBy>Rick Staa</cp:lastModifiedBy>
  <cp:revision>9</cp:revision>
  <cp:lastPrinted>2018-03-20T12:42:00Z</cp:lastPrinted>
  <dcterms:created xsi:type="dcterms:W3CDTF">2018-03-20T11:55:00Z</dcterms:created>
  <dcterms:modified xsi:type="dcterms:W3CDTF">2018-03-20T13:05:00Z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6c1e39f7-21f0-3c93-a255-784bd198dc6e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MTWinEqns">
    <vt:bool>true</vt:bool>
  </property>
  <property fmtid="{D5CDD505-2E9C-101B-9397-08002B2CF9AE}" pid="26" name="MTEquationNumber2">
    <vt:lpwstr>(#S1.#E1)</vt:lpwstr>
  </property>
  <property fmtid="{D5CDD505-2E9C-101B-9397-08002B2CF9AE}" pid="27" name="MTEquationSection">
    <vt:lpwstr>1</vt:lpwstr>
  </property>
  <property fmtid="{D5CDD505-2E9C-101B-9397-08002B2CF9AE}" pid="28" name="MTUseMTPrefs">
    <vt:lpwstr>1</vt:lpwstr>
  </property>
</Properties>
</file>