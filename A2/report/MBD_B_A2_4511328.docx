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77777777" w:rsidR="0005119C" w:rsidRDefault="0005119C" w:rsidP="0005119C">
            <w:pPr>
              <w:ind w:firstLine="0"/>
            </w:pPr>
            <w:r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0746150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A4783F">
              <w:rPr>
                <w:b/>
              </w:rPr>
              <w:t>2</w:t>
            </w:r>
            <w:r w:rsidRPr="00781907">
              <w:rPr>
                <w:b/>
              </w:rPr>
              <w:t xml:space="preserve"> due </w:t>
            </w:r>
            <w:r w:rsidR="00A4783F">
              <w:rPr>
                <w:b/>
              </w:rPr>
              <w:t>06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A2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58C5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4C84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3A47CC27" w14:textId="562DF616" w:rsidR="00B96B45" w:rsidRPr="00037E41" w:rsidRDefault="00B63095" w:rsidP="00B96B45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given </w:t>
      </w:r>
      <w:r w:rsidR="00DA6802">
        <w:t>the same model as in assignment 1</w:t>
      </w:r>
      <w:r w:rsidR="00DB41FD">
        <w:t xml:space="preserve"> (see </w:t>
      </w:r>
      <w:r w:rsidR="00DB41FD">
        <w:fldChar w:fldCharType="begin"/>
      </w:r>
      <w:r w:rsidR="00DB41FD">
        <w:instrText xml:space="preserve"> REF _Ref508052762 \h </w:instrText>
      </w:r>
      <w:r w:rsidR="00DB41FD">
        <w:fldChar w:fldCharType="separate"/>
      </w:r>
      <w:r w:rsidR="008937E7">
        <w:t xml:space="preserve">Figure </w:t>
      </w:r>
      <w:r w:rsidR="008937E7">
        <w:rPr>
          <w:noProof/>
        </w:rPr>
        <w:t>1</w:t>
      </w:r>
      <w:r w:rsidR="00DB41FD">
        <w:fldChar w:fldCharType="end"/>
      </w:r>
      <w:r w:rsidR="00DB41FD">
        <w:t>)</w:t>
      </w:r>
      <w:r w:rsidR="00DA6802">
        <w:t>. This model consists of</w:t>
      </w:r>
      <w:r>
        <w:t xml:space="preserve"> a double pendulum attached to the ground. For this </w:t>
      </w:r>
      <w:r w:rsidRPr="00DC5908">
        <w:rPr>
          <w:noProof/>
        </w:rPr>
        <w:t>pendulum</w:t>
      </w:r>
      <w:r w:rsidR="00DC5908">
        <w:rPr>
          <w:noProof/>
        </w:rPr>
        <w:t>,</w:t>
      </w:r>
      <w:r>
        <w:t xml:space="preserve"> we were asked to compute the equations of motion and possible constraint equations. </w:t>
      </w:r>
      <w:r w:rsidR="00DB41FD">
        <w:t>Following we were asked to calculate the full state vector out of the known angles and angular velocities (inputs of our mode)</w:t>
      </w:r>
      <w:r w:rsidR="00DB41FD" w:rsidRPr="00037E41">
        <w:t>.</w:t>
      </w:r>
      <w:r w:rsidR="00DB41FD">
        <w:t xml:space="preserve"> </w:t>
      </w:r>
      <w:r w:rsidR="00DA6802" w:rsidRPr="00DC5908">
        <w:rPr>
          <w:noProof/>
        </w:rPr>
        <w:t>Contr</w:t>
      </w:r>
      <w:r w:rsidR="006B109A" w:rsidRPr="00DC5908">
        <w:rPr>
          <w:noProof/>
        </w:rPr>
        <w:t>ary</w:t>
      </w:r>
      <w:r w:rsidR="006B109A">
        <w:t xml:space="preserve"> to assignment 1 </w:t>
      </w:r>
      <w:r w:rsidR="00DB41FD">
        <w:t xml:space="preserve">in this assignment we were </w:t>
      </w:r>
      <w:r w:rsidR="00DB41FD" w:rsidRPr="00DC5908">
        <w:rPr>
          <w:noProof/>
        </w:rPr>
        <w:t>a</w:t>
      </w:r>
      <w:r w:rsidR="00DC5908">
        <w:rPr>
          <w:noProof/>
        </w:rPr>
        <w:t>ske</w:t>
      </w:r>
      <w:r w:rsidR="00DB41FD" w:rsidRPr="00DC5908">
        <w:rPr>
          <w:noProof/>
        </w:rPr>
        <w:t>d</w:t>
      </w:r>
      <w:r w:rsidR="00DB41FD">
        <w:t xml:space="preserve"> to use </w:t>
      </w:r>
      <w:r w:rsidR="006B109A">
        <w:t xml:space="preserve">the </w:t>
      </w:r>
      <w:r w:rsidR="006B109A" w:rsidRPr="00DC5908">
        <w:rPr>
          <w:noProof/>
        </w:rPr>
        <w:t>system</w:t>
      </w:r>
      <w:r w:rsidR="00DC5908">
        <w:rPr>
          <w:noProof/>
        </w:rPr>
        <w:t>a</w:t>
      </w:r>
      <w:r w:rsidR="006B109A" w:rsidRPr="00DC5908">
        <w:rPr>
          <w:noProof/>
        </w:rPr>
        <w:t>tic</w:t>
      </w:r>
      <w:r w:rsidR="006B109A">
        <w:t xml:space="preserve"> approach explained in </w:t>
      </w:r>
      <w:r w:rsidR="00094050">
        <w:fldChar w:fldCharType="begin" w:fldLock="1"/>
      </w:r>
      <w:r w:rsidR="00DB41FD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094050">
        <w:fldChar w:fldCharType="separate"/>
      </w:r>
      <w:r w:rsidR="00DB41FD" w:rsidRPr="00DB41FD">
        <w:rPr>
          <w:noProof/>
        </w:rPr>
        <w:t>[1]</w:t>
      </w:r>
      <w:r w:rsidR="00094050">
        <w:fldChar w:fldCharType="end"/>
      </w:r>
      <w:r w:rsidR="006B109A">
        <w:t>.</w:t>
      </w:r>
      <w:r w:rsidR="00DB41FD">
        <w:t xml:space="preserve"> </w:t>
      </w:r>
      <w:r w:rsidR="00FE1D0E">
        <w:t>This report shows how to complete the given assignment.</w:t>
      </w:r>
    </w:p>
    <w:p w14:paraId="349F4282" w14:textId="77777777" w:rsidR="00B96B45" w:rsidRPr="00B96B45" w:rsidRDefault="00B96B45" w:rsidP="00B96B45"/>
    <w:p w14:paraId="2E15439B" w14:textId="77777777" w:rsidR="00B96B45" w:rsidRDefault="00B96B45" w:rsidP="00B96B4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A5F0E1" wp14:editId="3616D476">
            <wp:extent cx="4162425" cy="23189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55" cy="23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E13" w14:textId="5D02A0C1" w:rsidR="00B96B45" w:rsidRPr="00B13305" w:rsidRDefault="00B96B45" w:rsidP="000241C8">
      <w:pPr>
        <w:pStyle w:val="Caption"/>
        <w:jc w:val="center"/>
      </w:pPr>
      <w:bookmarkStart w:id="0" w:name="_Ref508052762"/>
      <w:r>
        <w:t xml:space="preserve">Figure </w:t>
      </w:r>
      <w:r w:rsidR="00A71893">
        <w:fldChar w:fldCharType="begin"/>
      </w:r>
      <w:r w:rsidR="00A71893">
        <w:instrText xml:space="preserve"> SEQ Figure \* ARABIC </w:instrText>
      </w:r>
      <w:r w:rsidR="00A71893">
        <w:fldChar w:fldCharType="separate"/>
      </w:r>
      <w:r w:rsidR="008937E7">
        <w:rPr>
          <w:noProof/>
        </w:rPr>
        <w:t>1</w:t>
      </w:r>
      <w:r w:rsidR="00A71893">
        <w:rPr>
          <w:noProof/>
        </w:rPr>
        <w:fldChar w:fldCharType="end"/>
      </w:r>
      <w:bookmarkEnd w:id="0"/>
      <w:r>
        <w:t>: Sketch of</w:t>
      </w:r>
      <w:r w:rsidR="00DC5908">
        <w:t xml:space="preserve"> a</w:t>
      </w:r>
      <w:r>
        <w:t xml:space="preserve"> </w:t>
      </w:r>
      <w:r w:rsidRPr="00DC5908">
        <w:rPr>
          <w:noProof/>
        </w:rPr>
        <w:t>double</w:t>
      </w:r>
      <w:r>
        <w:t xml:space="preserve"> pendulum with 2 DOF. In this sketch l1,l2 are L2, L1</w:t>
      </w:r>
    </w:p>
    <w:p w14:paraId="30BE7D6F" w14:textId="34532D90" w:rsidR="00B96B45" w:rsidRDefault="00B96B45" w:rsidP="00B96B45">
      <w:pPr>
        <w:pStyle w:val="Heading2"/>
      </w:pPr>
      <w:r>
        <w:t xml:space="preserve">Given </w:t>
      </w:r>
      <w:r w:rsidR="00FE1D0E">
        <w:t xml:space="preserve">model </w:t>
      </w:r>
      <w:r w:rsidRPr="00317C50">
        <w:t>Parameters</w:t>
      </w:r>
    </w:p>
    <w:p w14:paraId="16DEDD73" w14:textId="6FFE520F" w:rsidR="00B96B45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0.055 m</m:t>
        </m:r>
      </m:oMath>
    </w:p>
    <w:p w14:paraId="7EE246C0" w14:textId="77777777" w:rsidR="00B96B45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=1180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49C11E43" w14:textId="77777777" w:rsidR="00B96B45" w:rsidRPr="00805A55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=0.05 m</m:t>
        </m:r>
      </m:oMath>
    </w:p>
    <w:p w14:paraId="10B2BECB" w14:textId="77777777" w:rsidR="00B96B45" w:rsidRPr="00805A55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=0.004 m</m:t>
        </m:r>
      </m:oMath>
    </w:p>
    <w:p w14:paraId="344E2C0B" w14:textId="77777777" w:rsidR="00B96B45" w:rsidRDefault="00B96B45" w:rsidP="000241C8">
      <w:pPr>
        <w:pStyle w:val="ListParagraph"/>
        <w:numPr>
          <w:ilvl w:val="0"/>
          <w:numId w:val="15"/>
        </w:numPr>
        <w:jc w:val="left"/>
      </w:pPr>
      <m:oMath>
        <m:r>
          <w:rPr>
            <w:rFonts w:ascii="Cambria Math" w:hAnsi="Cambria Math"/>
          </w:rPr>
          <m:t>g=9.81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</w:p>
    <w:p w14:paraId="35FC619C" w14:textId="77777777" w:rsidR="00B96B45" w:rsidRDefault="00B96B45" w:rsidP="00B96B45">
      <w:pPr>
        <w:pStyle w:val="Heading2"/>
      </w:pPr>
      <w:r>
        <w:t>Calculated parameters</w:t>
      </w:r>
    </w:p>
    <w:p w14:paraId="2E397FAE" w14:textId="4EA288BF" w:rsidR="00B96B45" w:rsidRDefault="00B96B45" w:rsidP="00B96B45">
      <w:pPr>
        <w:pStyle w:val="Firstparagraph"/>
      </w:pPr>
      <w:r w:rsidRPr="00037E41">
        <w:t xml:space="preserve">For solving the </w:t>
      </w:r>
      <w:r w:rsidRPr="00DC5908">
        <w:rPr>
          <w:noProof/>
        </w:rPr>
        <w:t>problem</w:t>
      </w:r>
      <w:r w:rsidR="00DC5908">
        <w:rPr>
          <w:noProof/>
        </w:rPr>
        <w:t>,</w:t>
      </w:r>
      <w:r w:rsidRPr="00037E41">
        <w:t xml:space="preserve"> we need to calculate the mass and the moments of inertia of both rigid bodies. The moment of inertias </w:t>
      </w:r>
      <w:r w:rsidR="00DC5908">
        <w:rPr>
          <w:noProof/>
        </w:rPr>
        <w:t>is</w:t>
      </w:r>
      <w:r w:rsidRPr="00037E41">
        <w:t xml:space="preserve"> taken relative to the CM.</w:t>
      </w:r>
    </w:p>
    <w:p w14:paraId="27465A31" w14:textId="77777777" w:rsidR="00721A17" w:rsidRPr="00721A17" w:rsidRDefault="00721A17" w:rsidP="00721A17"/>
    <w:p w14:paraId="6EE4002A" w14:textId="77777777" w:rsidR="00B96B45" w:rsidRPr="00037E41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=0.1298 kg</m:t>
        </m:r>
      </m:oMath>
    </w:p>
    <w:p w14:paraId="3BE72FD0" w14:textId="77777777" w:rsidR="00B96B45" w:rsidRPr="00037E41" w:rsidRDefault="00A71893" w:rsidP="00B96B45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=0.1298 kg</m:t>
        </m:r>
      </m:oMath>
    </w:p>
    <w:p w14:paraId="06238FB4" w14:textId="2C1754B3" w:rsidR="00FE1D0E" w:rsidRDefault="00A71893" w:rsidP="00933E94">
      <w:pPr>
        <w:pStyle w:val="ListParagraph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dm=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1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4"/>
                            <w:lang w:eastAsia="en-US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nary>
              </m:e>
            </m:nary>
          </m:e>
        </m:nary>
      </m:oMath>
    </w:p>
    <w:p w14:paraId="12EE5B4D" w14:textId="2615A2CE" w:rsidR="00FE1D0E" w:rsidRDefault="00933E94" w:rsidP="00933E94">
      <w:pPr>
        <w:pStyle w:val="Heading2"/>
      </w:pPr>
      <w:r>
        <w:t>Conventions</w:t>
      </w:r>
    </w:p>
    <w:p w14:paraId="510B9723" w14:textId="13A9583F" w:rsidR="00935034" w:rsidRDefault="00933E94" w:rsidP="00DB41FD">
      <w:pPr>
        <w:pStyle w:val="Firstparagraph"/>
      </w:pPr>
      <w:r w:rsidRPr="004D0A5E">
        <w:t>Our model has the</w:t>
      </w:r>
      <w:r w:rsidR="00935034" w:rsidRPr="004D0A5E">
        <w:t xml:space="preserve"> angles and angular velocities of </w:t>
      </w:r>
      <w:r w:rsidR="00A01CE6" w:rsidRPr="004D0A5E">
        <w:t>both segments (displayed in radians) as its inputs</w:t>
      </w:r>
      <w:r w:rsidR="00DB41FD">
        <w:t>.</w:t>
      </w:r>
    </w:p>
    <w:p w14:paraId="2825BCFB" w14:textId="77777777" w:rsidR="00885BE4" w:rsidRPr="00DB41FD" w:rsidRDefault="00885BE4" w:rsidP="00DB41FD"/>
    <w:p w14:paraId="2E6919EC" w14:textId="718935DB" w:rsidR="00A01CE6" w:rsidRPr="00885BE4" w:rsidRDefault="00A71893" w:rsidP="00933E94">
      <w:pPr>
        <w:ind w:firstLine="0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ϕ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7E40C2C" w14:textId="77777777" w:rsidR="00885BE4" w:rsidRPr="00DB41FD" w:rsidRDefault="00885BE4" w:rsidP="00933E94">
      <w:pPr>
        <w:ind w:firstLine="0"/>
        <w:rPr>
          <w:vertAlign w:val="subscript"/>
        </w:rPr>
      </w:pPr>
    </w:p>
    <w:p w14:paraId="530E8E09" w14:textId="21CCF7DA" w:rsidR="00DA31DC" w:rsidRDefault="00FB0D47" w:rsidP="00933E94">
      <w:pPr>
        <w:ind w:firstLine="0"/>
      </w:pPr>
      <w:r>
        <w:t xml:space="preserve">In the </w:t>
      </w:r>
      <w:r w:rsidRPr="00DC5908">
        <w:rPr>
          <w:noProof/>
        </w:rPr>
        <w:t>system</w:t>
      </w:r>
      <w:r w:rsidR="00DC5908">
        <w:rPr>
          <w:noProof/>
        </w:rPr>
        <w:t>a</w:t>
      </w:r>
      <w:r w:rsidRPr="00DC5908">
        <w:rPr>
          <w:noProof/>
        </w:rPr>
        <w:t>tic</w:t>
      </w:r>
      <w:r>
        <w:t xml:space="preserve"> </w:t>
      </w:r>
      <w:r w:rsidRPr="00DC5908">
        <w:rPr>
          <w:noProof/>
        </w:rPr>
        <w:t>approach</w:t>
      </w:r>
      <w:r w:rsidR="00DC5908">
        <w:rPr>
          <w:noProof/>
        </w:rPr>
        <w:t>,</w:t>
      </w:r>
      <w:r>
        <w:t xml:space="preserve"> t</w:t>
      </w:r>
      <w:r w:rsidR="004D0A5E">
        <w:t>he model has the second derivative of the s</w:t>
      </w:r>
      <w:r w:rsidR="004C56C8">
        <w:t xml:space="preserve">tate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9F25B8">
        <w:t xml:space="preserve">and the </w:t>
      </w:r>
      <w:r w:rsidR="002454C0">
        <w:t>Lagrange</w:t>
      </w:r>
      <w:r w:rsidR="00D94BBD">
        <w:t xml:space="preserve"> </w:t>
      </w:r>
      <w:r w:rsidR="00E65E00">
        <w:t xml:space="preserve">multipliers </w:t>
      </w:r>
      <w:r w:rsidR="00D94BBD">
        <w:t>of the constraint equations</w:t>
      </w:r>
      <w:r>
        <w:t xml:space="preserve"> as its outputs.</w:t>
      </w:r>
      <w:r w:rsidR="00D94BBD">
        <w:t xml:space="preserve"> T</w:t>
      </w:r>
      <w:r w:rsidR="000310A6">
        <w:t xml:space="preserve">he nature of these </w:t>
      </w:r>
      <w:r w:rsidR="002454C0">
        <w:t>L</w:t>
      </w:r>
      <w:r w:rsidR="000310A6">
        <w:t xml:space="preserve">agrance multipliers will be discussed in </w:t>
      </w:r>
      <w:r w:rsidR="00885BE4">
        <w:t xml:space="preserve">section </w:t>
      </w:r>
      <w:r w:rsidR="00885BE4">
        <w:fldChar w:fldCharType="begin"/>
      </w:r>
      <w:r w:rsidR="00885BE4">
        <w:instrText xml:space="preserve"> REF _Ref508056463 \r \h </w:instrText>
      </w:r>
      <w:r w:rsidR="00885BE4">
        <w:fldChar w:fldCharType="separate"/>
      </w:r>
      <w:r w:rsidR="008937E7">
        <w:t>0</w:t>
      </w:r>
      <w:r w:rsidR="00885BE4">
        <w:fldChar w:fldCharType="end"/>
      </w:r>
      <w:r w:rsidR="00885BE4">
        <w:t>.</w:t>
      </w:r>
    </w:p>
    <w:p w14:paraId="17B33B60" w14:textId="5281EA41" w:rsidR="003527B8" w:rsidRPr="003527B8" w:rsidRDefault="00DA31DC" w:rsidP="00933E94">
      <w:pPr>
        <w:ind w:firstLine="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35E695FD" w14:textId="77777777" w:rsidR="00885BE4" w:rsidRDefault="00885BE4" w:rsidP="00885BE4">
      <w:pPr>
        <w:ind w:firstLine="0"/>
      </w:pPr>
    </w:p>
    <w:p w14:paraId="4CA66192" w14:textId="45505556" w:rsidR="00DA31DC" w:rsidRPr="00885BE4" w:rsidRDefault="00885BE4" w:rsidP="00885BE4">
      <w:pPr>
        <w:ind w:firstLine="0"/>
      </w:pPr>
      <w:r>
        <w:t xml:space="preserve">Where k = 1 </w:t>
      </w:r>
      <w:r w:rsidRPr="00DA1DB1">
        <w:rPr>
          <w:rFonts w:ascii="Arial" w:hAnsi="Arial" w:cs="Arial"/>
          <w:noProof/>
        </w:rPr>
        <w:t>…</w:t>
      </w:r>
      <w:r>
        <w:t xml:space="preserve"> m, with m the number of constraints.</w:t>
      </w:r>
    </w:p>
    <w:p w14:paraId="2CB91953" w14:textId="77777777" w:rsidR="00885BE4" w:rsidRPr="00885BE4" w:rsidRDefault="00885BE4" w:rsidP="00DA31DC">
      <w:pPr>
        <w:jc w:val="center"/>
        <w:rPr>
          <w:sz w:val="24"/>
          <w:szCs w:val="24"/>
        </w:rPr>
      </w:pPr>
    </w:p>
    <w:p w14:paraId="1EA2CC9F" w14:textId="34DD66AF" w:rsidR="00DA31DC" w:rsidRPr="00DA31DC" w:rsidRDefault="00A71893" w:rsidP="00DA31DC">
      <w:pPr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450FE30" w14:textId="77777777" w:rsidR="00DA31DC" w:rsidRDefault="00DA31DC" w:rsidP="00DA31DC">
      <w:pPr>
        <w:jc w:val="center"/>
        <w:rPr>
          <w:rFonts w:ascii="Garamond" w:eastAsiaTheme="minorEastAsia" w:hAnsi="Garamond"/>
          <w:sz w:val="24"/>
          <w:szCs w:val="24"/>
        </w:rPr>
      </w:pPr>
    </w:p>
    <w:p w14:paraId="0F5A082D" w14:textId="6617DBB4" w:rsidR="00DA31DC" w:rsidRPr="00DA31DC" w:rsidRDefault="00A71893" w:rsidP="00DA31DC">
      <w:pPr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8BE08C4" w14:textId="77777777" w:rsidR="00721A17" w:rsidRPr="00DA31DC" w:rsidRDefault="00721A17" w:rsidP="00DA31DC">
      <w:pPr>
        <w:ind w:firstLine="0"/>
        <w:rPr>
          <w:rFonts w:eastAsiaTheme="minorEastAsia"/>
        </w:rPr>
      </w:pPr>
    </w:p>
    <w:p w14:paraId="321CD313" w14:textId="79731749" w:rsidR="004C56C8" w:rsidRPr="00DA31DC" w:rsidRDefault="00DA31DC" w:rsidP="00933E94">
      <w:pPr>
        <w:ind w:firstLine="0"/>
        <w:rPr>
          <w:rFonts w:eastAsiaTheme="minorEastAsia"/>
        </w:rPr>
      </w:pPr>
      <w:r w:rsidRPr="00DA31DC">
        <w:rPr>
          <w:rFonts w:eastAsiaTheme="minorEastAsia"/>
        </w:rPr>
        <w:t xml:space="preserve">In </w:t>
      </w:r>
      <w:r w:rsidR="003527B8">
        <w:rPr>
          <w:rFonts w:eastAsiaTheme="minorEastAsia"/>
        </w:rPr>
        <w:t xml:space="preserve">our output matrix </w:t>
      </w:r>
      <w:r w:rsidR="003527B8" w:rsidRPr="00DA1DB1">
        <w:rPr>
          <w:rFonts w:eastAsiaTheme="minorEastAsia"/>
          <w:noProof/>
        </w:rPr>
        <w:t>X</w:t>
      </w:r>
      <w:r w:rsidR="00D2048C">
        <w:rPr>
          <w:rFonts w:eastAsiaTheme="minorEastAsia"/>
        </w:rPr>
        <w:t xml:space="preserve"> t</w:t>
      </w:r>
      <w:r w:rsidRPr="00DA31DC">
        <w:rPr>
          <w:rFonts w:eastAsiaTheme="minorEastAsia"/>
        </w:rPr>
        <w:t xml:space="preserve">he linear velocities are </w:t>
      </w:r>
      <w:r w:rsidR="00D2048C">
        <w:rPr>
          <w:rFonts w:eastAsiaTheme="minorEastAsia"/>
        </w:rPr>
        <w:t xml:space="preserve">given </w:t>
      </w:r>
      <w:r w:rsidRPr="00DA31DC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A31DC">
        <w:rPr>
          <w:rFonts w:eastAsiaTheme="minorEastAsia"/>
        </w:rPr>
        <w:t xml:space="preserve"> and the angular velocities are in </w:t>
      </w:r>
      <m:oMath>
        <m: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A31DC">
        <w:rPr>
          <w:rFonts w:eastAsiaTheme="minorEastAsia"/>
        </w:rPr>
        <w:t>.</w:t>
      </w:r>
      <w:r w:rsidR="00D2048C">
        <w:rPr>
          <w:rFonts w:eastAsiaTheme="minorEastAsia"/>
        </w:rPr>
        <w:t xml:space="preserve"> T</w:t>
      </w:r>
      <w:r w:rsidR="00D2048C" w:rsidRPr="00DA31DC">
        <w:rPr>
          <w:rFonts w:eastAsiaTheme="minorEastAsia"/>
        </w:rPr>
        <w:t xml:space="preserve">he </w:t>
      </w:r>
      <w:r w:rsidR="002454C0">
        <w:rPr>
          <w:rFonts w:eastAsiaTheme="minorEastAsia"/>
        </w:rPr>
        <w:t>Lagrange</w:t>
      </w:r>
      <w:r w:rsidR="00D2048C">
        <w:rPr>
          <w:rFonts w:eastAsiaTheme="minorEastAsia"/>
        </w:rPr>
        <w:t xml:space="preserve"> multipliers are given in</w:t>
      </w:r>
      <w:r w:rsidR="00D2048C" w:rsidRPr="00DA31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Newtons</m:t>
        </m:r>
      </m:oMath>
      <w:r w:rsidR="00D2048C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Newton∙meters</m:t>
        </m:r>
      </m:oMath>
      <w:r w:rsidR="00D2048C">
        <w:rPr>
          <w:rFonts w:eastAsiaTheme="minorEastAsia"/>
        </w:rPr>
        <w:t xml:space="preserve">, depending on what kind of constraint is used </w:t>
      </w:r>
      <w:r w:rsidR="00D2048C">
        <w:rPr>
          <w:rFonts w:eastAsiaTheme="minorEastAsia"/>
        </w:rPr>
        <w:fldChar w:fldCharType="begin" w:fldLock="1"/>
      </w:r>
      <w:r w:rsidR="00BA7EC5">
        <w:rPr>
          <w:rFonts w:eastAsiaTheme="minorEastAsia"/>
        </w:rPr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2048C">
        <w:rPr>
          <w:rFonts w:eastAsiaTheme="minorEastAsia"/>
        </w:rPr>
        <w:fldChar w:fldCharType="separate"/>
      </w:r>
      <w:r w:rsidR="00D2048C" w:rsidRPr="00D2048C">
        <w:rPr>
          <w:rFonts w:eastAsiaTheme="minorEastAsia"/>
          <w:noProof/>
        </w:rPr>
        <w:t>[1]</w:t>
      </w:r>
      <w:r w:rsidR="00D2048C">
        <w:rPr>
          <w:rFonts w:eastAsiaTheme="minorEastAsia"/>
        </w:rPr>
        <w:fldChar w:fldCharType="end"/>
      </w:r>
      <w:r w:rsidR="00D2048C">
        <w:rPr>
          <w:rFonts w:eastAsiaTheme="minorEastAsia"/>
        </w:rPr>
        <w:t>.</w:t>
      </w:r>
    </w:p>
    <w:p w14:paraId="2A76FA09" w14:textId="6AA86B49" w:rsidR="00B96B45" w:rsidRDefault="00DC5908" w:rsidP="00B96B45">
      <w:pPr>
        <w:pStyle w:val="Heading1"/>
      </w:pPr>
      <w:bookmarkStart w:id="1" w:name="_Ref508063999"/>
      <w:r>
        <w:rPr>
          <w:noProof/>
        </w:rPr>
        <w:t>A s</w:t>
      </w:r>
      <w:r w:rsidR="00517980" w:rsidRPr="00DC5908">
        <w:rPr>
          <w:noProof/>
        </w:rPr>
        <w:t>ystematic</w:t>
      </w:r>
      <w:r w:rsidR="00517980">
        <w:t xml:space="preserve"> approach</w:t>
      </w:r>
      <w:r w:rsidR="00721A17">
        <w:t xml:space="preserve"> </w:t>
      </w:r>
      <w:r w:rsidR="0095521E">
        <w:t xml:space="preserve">for </w:t>
      </w:r>
      <w:r w:rsidR="00BC3A05">
        <w:t xml:space="preserve">deriving </w:t>
      </w:r>
      <w:r w:rsidR="0095521E">
        <w:t xml:space="preserve">the </w:t>
      </w:r>
      <w:r w:rsidR="001D1C0F">
        <w:t>D</w:t>
      </w:r>
      <w:r w:rsidR="00BC3A05">
        <w:t>AE</w:t>
      </w:r>
      <w:bookmarkEnd w:id="1"/>
    </w:p>
    <w:p w14:paraId="39BA0C90" w14:textId="623B4882" w:rsidR="0095521E" w:rsidRDefault="00BA7EC5" w:rsidP="00BA7EC5">
      <w:pPr>
        <w:pStyle w:val="Firstparagraph"/>
      </w:pPr>
      <w:r>
        <w:t xml:space="preserve">As explained in </w:t>
      </w:r>
      <w:r>
        <w:fldChar w:fldCharType="begin" w:fldLock="1"/>
      </w:r>
      <w:r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"Virtual power and Lagrance multipliers",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>
        <w:fldChar w:fldCharType="separate"/>
      </w:r>
      <w:r w:rsidRPr="00BA7EC5">
        <w:rPr>
          <w:noProof/>
        </w:rPr>
        <w:t>[1]</w:t>
      </w:r>
      <w:r>
        <w:fldChar w:fldCharType="end"/>
      </w:r>
      <w:r>
        <w:t xml:space="preserve"> in the </w:t>
      </w:r>
      <w:r w:rsidRPr="00DC5908">
        <w:rPr>
          <w:noProof/>
        </w:rPr>
        <w:t>system</w:t>
      </w:r>
      <w:r w:rsidR="00DC5908">
        <w:rPr>
          <w:noProof/>
        </w:rPr>
        <w:t>a</w:t>
      </w:r>
      <w:r w:rsidRPr="00DC5908">
        <w:rPr>
          <w:noProof/>
        </w:rPr>
        <w:t>tic</w:t>
      </w:r>
      <w:r>
        <w:t xml:space="preserve"> approach </w:t>
      </w:r>
      <w:r w:rsidR="008973D2">
        <w:t xml:space="preserve">we make use </w:t>
      </w:r>
      <w:r w:rsidR="0095521E">
        <w:t>of the concept of virtual power to derive the DAE of motion</w:t>
      </w:r>
      <w:r w:rsidR="00BC3A05">
        <w:t xml:space="preserve"> of</w:t>
      </w:r>
      <w:r w:rsidR="00850925">
        <w:t xml:space="preserve"> the double pendulum</w:t>
      </w:r>
      <w:r w:rsidR="00033530">
        <w:t>.</w:t>
      </w:r>
    </w:p>
    <w:p w14:paraId="3C0EAFB4" w14:textId="77777777" w:rsidR="000978C7" w:rsidRPr="000978C7" w:rsidRDefault="000978C7" w:rsidP="00097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033530" w14:paraId="0C2A011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33A1" w14:textId="77777777" w:rsidR="00033530" w:rsidRPr="00F9726B" w:rsidRDefault="00033530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C81DA" w14:textId="68E69CAB" w:rsidR="00033530" w:rsidRPr="0045436A" w:rsidRDefault="00033530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lang w:val="nl-NL"/>
                  </w:rPr>
                  <m:t>δ</m:t>
                </m:r>
                <m:r>
                  <w:rPr>
                    <w:rFonts w:ascii="Cambria Math" w:hAnsi="Cambria Math"/>
                    <w:lang w:val="nl-NL"/>
                  </w:rPr>
                  <m:t>P</m:t>
                </m:r>
                <m:r>
                  <w:rPr>
                    <w:rFonts w:ascii="Cambria Math" w:hAnsi="Cambria Math"/>
                    <w:lang w:val="nl-N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∑F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  <w:lang w:val="nl-N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E6448" w14:textId="5D881A04" w:rsidR="00033530" w:rsidRDefault="00033530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2" w:name="eq1"/>
            <w:r w:rsidR="0077209F">
              <w:rPr>
                <w:b/>
                <w:lang w:val="nl-NL"/>
              </w:rPr>
              <w:fldChar w:fldCharType="begin"/>
            </w:r>
            <w:r w:rsidR="0077209F" w:rsidRPr="00434457">
              <w:rPr>
                <w:b/>
                <w:lang w:val="nl-NL"/>
              </w:rPr>
              <w:instrText xml:space="preserve"> SEQ EQ \* MERGEFORMAT  \* MERGEFORMAT </w:instrText>
            </w:r>
            <w:r w:rsidR="0077209F"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1</w:t>
            </w:r>
            <w:r w:rsidR="0077209F">
              <w:rPr>
                <w:b/>
                <w:lang w:val="nl-NL"/>
              </w:rPr>
              <w:fldChar w:fldCharType="end"/>
            </w:r>
            <w:bookmarkEnd w:id="2"/>
            <w:r>
              <w:rPr>
                <w:b/>
                <w:lang w:val="nl-NL"/>
              </w:rPr>
              <w:t>)</w:t>
            </w:r>
          </w:p>
        </w:tc>
      </w:tr>
    </w:tbl>
    <w:p w14:paraId="2E7B892B" w14:textId="77777777" w:rsidR="000978C7" w:rsidRDefault="000978C7" w:rsidP="000978C7">
      <w:pPr>
        <w:ind w:firstLine="0"/>
      </w:pPr>
    </w:p>
    <w:p w14:paraId="023E4787" w14:textId="6D3F5522" w:rsidR="000978C7" w:rsidRPr="00033530" w:rsidRDefault="00722488" w:rsidP="000978C7">
      <w:pPr>
        <w:ind w:firstLine="0"/>
      </w:pPr>
      <w:r>
        <w:t xml:space="preserve">The concept of virtual work states that </w:t>
      </w:r>
      <w:r>
        <w:rPr>
          <w:rFonts w:ascii="Arial" w:hAnsi="Arial" w:cs="Arial"/>
        </w:rPr>
        <w:t>“</w:t>
      </w:r>
      <w:r>
        <w:t xml:space="preserve">A mechanical system is in equilibrium if the </w:t>
      </w:r>
      <w:r w:rsidR="00DC5908">
        <w:rPr>
          <w:noProof/>
        </w:rPr>
        <w:t>vir</w:t>
      </w:r>
      <w:r w:rsidRPr="00DC5908">
        <w:rPr>
          <w:noProof/>
        </w:rPr>
        <w:t>tual</w:t>
      </w:r>
      <w:r>
        <w:t xml:space="preserve"> power is zero for all virtual velocities that satisfy the constraints</w:t>
      </w:r>
      <w:r>
        <w:rPr>
          <w:rFonts w:ascii="Arial" w:hAnsi="Arial" w:cs="Arial"/>
        </w:rPr>
        <w:t>”</w:t>
      </w:r>
      <w:r>
        <w:t xml:space="preserve">. Since in this course we are not interested in static equilibrium we need to use </w:t>
      </w:r>
      <w:r w:rsidR="000978C7" w:rsidRPr="00F9726B">
        <w:rPr>
          <w:noProof/>
        </w:rPr>
        <w:t>d</w:t>
      </w:r>
      <w:r w:rsidR="000978C7" w:rsidRPr="00F9726B">
        <w:rPr>
          <w:rFonts w:ascii="Arial" w:hAnsi="Arial" w:cs="Arial"/>
          <w:noProof/>
        </w:rPr>
        <w:t>’</w:t>
      </w:r>
      <w:r w:rsidR="00F9726B">
        <w:rPr>
          <w:noProof/>
        </w:rPr>
        <w:t>Ale</w:t>
      </w:r>
      <w:r w:rsidR="000978C7" w:rsidRPr="00F9726B">
        <w:rPr>
          <w:noProof/>
        </w:rPr>
        <w:t>mbert</w:t>
      </w:r>
      <w:r w:rsidR="000978C7">
        <w:t xml:space="preserve"> forces </w:t>
      </w:r>
      <w:r>
        <w:t>to use this concept with dynamic equilibrium. With th</w:t>
      </w:r>
      <w:r w:rsidR="00434457">
        <w:t>ese</w:t>
      </w:r>
      <w:r>
        <w:t xml:space="preserve"> forces we can rewrite</w:t>
      </w:r>
      <w:r w:rsidR="00434457">
        <w:t xml:space="preserve"> equation </w:t>
      </w:r>
      <w:r w:rsidR="00434457" w:rsidRPr="00D40FB2">
        <w:rPr>
          <w:b/>
        </w:rPr>
        <w:fldChar w:fldCharType="begin"/>
      </w:r>
      <w:r w:rsidR="00434457" w:rsidRPr="00D40FB2">
        <w:rPr>
          <w:b/>
        </w:rPr>
        <w:instrText xml:space="preserve"> REF  eq1 \h </w:instrText>
      </w:r>
      <w:r w:rsidR="00434457" w:rsidRPr="00D40FB2">
        <w:rPr>
          <w:b/>
        </w:rPr>
      </w:r>
      <w:r w:rsidR="00434457" w:rsidRPr="00D40FB2">
        <w:rPr>
          <w:b/>
        </w:rPr>
        <w:instrText xml:space="preserve"> \* MERGEFORMAT </w:instrText>
      </w:r>
      <w:r w:rsidR="00434457" w:rsidRPr="00D40FB2">
        <w:rPr>
          <w:b/>
        </w:rPr>
        <w:fldChar w:fldCharType="separate"/>
      </w:r>
      <w:r w:rsidR="008937E7" w:rsidRPr="008937E7">
        <w:rPr>
          <w:b/>
          <w:noProof/>
        </w:rPr>
        <w:t>1</w:t>
      </w:r>
      <w:r w:rsidR="00434457" w:rsidRPr="00D40FB2">
        <w:rPr>
          <w:b/>
        </w:rPr>
        <w:fldChar w:fldCharType="end"/>
      </w:r>
      <w:r w:rsidR="00434457"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77209F" w14:paraId="23BF7140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B61A6" w14:textId="77777777" w:rsidR="0077209F" w:rsidRPr="00F9726B" w:rsidRDefault="0077209F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E1869" w14:textId="5F401F4B" w:rsidR="0077209F" w:rsidRPr="001D7C36" w:rsidRDefault="0077209F" w:rsidP="0077209F">
            <m:oMathPara>
              <m:oMath>
                <m:r>
                  <w:rPr>
                    <w:rFonts w:ascii="Cambria Math" w:hAnsi="Cambria Math"/>
                  </w:rPr>
                  <m:t>δP=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B5EC4" w14:textId="10783419" w:rsidR="0077209F" w:rsidRDefault="0077209F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 w:rsidRPr="0077209F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18270271" w14:textId="77777777" w:rsidR="003475CA" w:rsidRDefault="003475CA" w:rsidP="00BA7EC5">
      <w:pPr>
        <w:pStyle w:val="Firstparagraph"/>
      </w:pPr>
    </w:p>
    <w:p w14:paraId="0F7AA29C" w14:textId="12C927F6" w:rsidR="006F2253" w:rsidRDefault="006F2253" w:rsidP="00BA7EC5">
      <w:pPr>
        <w:pStyle w:val="Firstparagraph"/>
      </w:pPr>
      <w:r>
        <w:t>To make sure</w:t>
      </w:r>
      <w:r w:rsidR="00B63F5E">
        <w:t xml:space="preserve"> that all</w:t>
      </w:r>
      <w:r>
        <w:t xml:space="preserve"> the virtual velocities </w:t>
      </w:r>
      <w:r w:rsidR="00B63F5E">
        <w:t>we use</w:t>
      </w:r>
      <w:r w:rsidR="00F9726B">
        <w:t xml:space="preserve"> to</w:t>
      </w:r>
      <w:r w:rsidR="00B63F5E">
        <w:t xml:space="preserve"> </w:t>
      </w:r>
      <w:r w:rsidR="00B63F5E" w:rsidRPr="00F9726B">
        <w:rPr>
          <w:noProof/>
        </w:rPr>
        <w:t>satisfy</w:t>
      </w:r>
      <w:r w:rsidR="00B63F5E">
        <w:t xml:space="preserve"> the constraints we need make use of the constraint equations</w:t>
      </w:r>
      <w:r w:rsidR="0045436A">
        <w:t xml:space="preserve"> C(x)</w:t>
      </w:r>
      <w:r w:rsidR="00B63F5E">
        <w:t xml:space="preserve"> derived in assignment</w:t>
      </w:r>
      <w:r w:rsidR="00B53E29">
        <w:t xml:space="preserve"> 1</w:t>
      </w:r>
      <w:r w:rsidR="001D7C36">
        <w:t>.</w:t>
      </w:r>
    </w:p>
    <w:p w14:paraId="0948EF87" w14:textId="77777777" w:rsidR="00E83CF6" w:rsidRPr="00E83CF6" w:rsidRDefault="00E83CF6" w:rsidP="00E83C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B53E29" w14:paraId="11D1CBB9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88C7" w14:textId="77777777" w:rsidR="00B53E29" w:rsidRPr="00B53E29" w:rsidRDefault="00B53E29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307B2" w14:textId="2B60A05D" w:rsidR="00B53E29" w:rsidRPr="0045436A" w:rsidRDefault="00B53E29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B037F" w14:textId="5CE2FA0E" w:rsidR="00B53E29" w:rsidRDefault="00B53E29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3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6F40CDF7" w14:textId="7DA50216" w:rsidR="00B63F5E" w:rsidRDefault="00E83CF6" w:rsidP="0045436A">
      <w:pPr>
        <w:ind w:firstLine="0"/>
      </w:pPr>
      <w:r>
        <w:lastRenderedPageBreak/>
        <w:t xml:space="preserve">We need to differentiate </w:t>
      </w:r>
      <w:r w:rsidRPr="00DA1DB1">
        <w:rPr>
          <w:noProof/>
        </w:rPr>
        <w:t>these constraint</w:t>
      </w:r>
      <w:r w:rsidR="00F9726B" w:rsidRPr="00F9726B">
        <w:rPr>
          <w:noProof/>
        </w:rPr>
        <w:t>s</w:t>
      </w:r>
      <w:r>
        <w:t xml:space="preserve"> </w:t>
      </w:r>
      <w:r w:rsidRPr="00E64939">
        <w:rPr>
          <w:noProof/>
        </w:rPr>
        <w:t>with respect to</w:t>
      </w:r>
      <w:r>
        <w:t xml:space="preserve"> time to determine the velocities that satisfy the constraints. When doing </w:t>
      </w:r>
      <w:r w:rsidRPr="00890AF0">
        <w:rPr>
          <w:noProof/>
        </w:rPr>
        <w:t>this</w:t>
      </w:r>
      <w:r w:rsidR="00890AF0">
        <w:rPr>
          <w:noProof/>
        </w:rPr>
        <w:t>,</w:t>
      </w:r>
      <w:r>
        <w:t xml:space="preserve"> we get the following result:</w:t>
      </w:r>
    </w:p>
    <w:p w14:paraId="0A1F701E" w14:textId="77777777" w:rsidR="008D4164" w:rsidRDefault="008D4164" w:rsidP="0045436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369"/>
        <w:gridCol w:w="812"/>
      </w:tblGrid>
      <w:tr w:rsidR="008D4164" w14:paraId="4D7649A3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F07CB" w14:textId="77777777" w:rsidR="008D4164" w:rsidRDefault="008D4164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AE045" w14:textId="36B7A860" w:rsidR="008D4164" w:rsidRPr="00B95DA6" w:rsidRDefault="008D4164" w:rsidP="00B95DA6">
            <w:pPr>
              <w:ind w:firstLine="0"/>
              <w:rPr>
                <w:rFonts w:ascii="Garamond" w:eastAsiaTheme="minorEastAsia" w:hAnsi="Garamond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nl-NL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l-NL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nl-N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nl-NL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nl-N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lang w:val="en-IN" w:eastAsia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=0</m:t>
                </m:r>
              </m:oMath>
            </m:oMathPara>
          </w:p>
          <w:p w14:paraId="4E8AD980" w14:textId="59B7C2C6" w:rsidR="008D4164" w:rsidRPr="008D4164" w:rsidRDefault="008D4164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6ECC6" w14:textId="30E7AC07" w:rsidR="008D4164" w:rsidRDefault="008D4164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4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17410E39" w14:textId="13A88FBB" w:rsidR="008D4164" w:rsidRDefault="00A534FF" w:rsidP="0045436A">
      <w:pPr>
        <w:ind w:firstLine="0"/>
      </w:pPr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</m:oMath>
      <w:r w:rsidR="00427D76">
        <w:t xml:space="preserve"> is called the jacobian </w:t>
      </w:r>
      <w:r w:rsidR="008E213D">
        <w:t>of the matri</w:t>
      </w:r>
      <w:r w:rsidR="004C3898">
        <w:t xml:space="preserve">x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(x)</m:t>
        </m:r>
      </m:oMath>
      <w:r w:rsidR="004C3898">
        <w:t>.</w:t>
      </w:r>
      <w:r w:rsidR="00D253FD">
        <w:t xml:space="preserve"> Following we </w:t>
      </w:r>
      <w:r w:rsidR="009E5157">
        <w:t xml:space="preserve">replace the real velocities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157">
        <w:t xml:space="preserve"> with the virtual velocities and </w:t>
      </w:r>
      <w:r w:rsidR="004A01BB">
        <w:t>include</w:t>
      </w:r>
      <w:r w:rsidR="009E5157">
        <w:t xml:space="preserve"> </w:t>
      </w:r>
      <w:r w:rsidR="00D253FD">
        <w:t xml:space="preserve">these equality constraint equations </w:t>
      </w:r>
      <w:r w:rsidR="004A01BB">
        <w:t>in</w:t>
      </w:r>
      <w:r w:rsidR="009E5157">
        <w:t xml:space="preserve"> the virtual power </w:t>
      </w:r>
      <w:r w:rsidR="004A01BB">
        <w:t>expression</w:t>
      </w:r>
      <w:r w:rsidR="009E5157">
        <w:t xml:space="preserve"> by using lagrange multipliers.</w:t>
      </w:r>
      <w:r w:rsidR="00D253FD">
        <w:t xml:space="preserve"> </w:t>
      </w:r>
      <w:r w:rsidR="00606150">
        <w:t>Finaly by taking into account that the virtual power relationship has to hold for all virtual velocit</w:t>
      </w:r>
      <w:r w:rsidR="00606150" w:rsidRPr="00F9726B">
        <w:rPr>
          <w:noProof/>
        </w:rPr>
        <w:t>ies we get</w:t>
      </w:r>
      <w:r w:rsidR="00890AF0">
        <w:rPr>
          <w:noProof/>
        </w:rPr>
        <w:t>,</w:t>
      </w:r>
      <w:r w:rsidR="00606150">
        <w:t xml:space="preserve"> the following equation as the end result.</w:t>
      </w:r>
    </w:p>
    <w:p w14:paraId="1CCDE7CB" w14:textId="77777777" w:rsidR="00606150" w:rsidRDefault="00606150" w:rsidP="0045436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06150" w14:paraId="41FED0FC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52E05" w14:textId="77777777" w:rsidR="00606150" w:rsidRPr="00F00B0F" w:rsidRDefault="00606150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3751E" w14:textId="00887828" w:rsidR="00606150" w:rsidRPr="00100419" w:rsidRDefault="00606150" w:rsidP="00100419">
            <w:pPr>
              <w:autoSpaceDE w:val="0"/>
              <w:autoSpaceDN w:val="0"/>
              <w:adjustRightInd w:val="0"/>
              <w:spacing w:line="240" w:lineRule="auto"/>
              <w:rPr>
                <w:rFonts w:ascii="Garamond" w:eastAsiaTheme="minorEastAsia" w:hAnsi="Garamond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F-M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0F11E" w14:textId="19EE2FEF" w:rsidR="00606150" w:rsidRDefault="00606150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3" w:name="eq5"/>
            <w:r>
              <w:rPr>
                <w:b/>
                <w:lang w:val="nl-NL"/>
              </w:rPr>
              <w:fldChar w:fldCharType="begin"/>
            </w:r>
            <w:r w:rsidRPr="001E737F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5</w:t>
            </w:r>
            <w:r>
              <w:rPr>
                <w:b/>
                <w:lang w:val="nl-NL"/>
              </w:rPr>
              <w:fldChar w:fldCharType="end"/>
            </w:r>
            <w:bookmarkEnd w:id="3"/>
            <w:r>
              <w:rPr>
                <w:b/>
                <w:lang w:val="nl-NL"/>
              </w:rPr>
              <w:t>)</w:t>
            </w:r>
          </w:p>
        </w:tc>
      </w:tr>
    </w:tbl>
    <w:p w14:paraId="2524D578" w14:textId="76680A23" w:rsidR="00083452" w:rsidRDefault="00083452" w:rsidP="009A420E">
      <w:pPr>
        <w:ind w:firstLine="0"/>
      </w:pPr>
    </w:p>
    <w:p w14:paraId="4BCB4C54" w14:textId="0BF4F8FC" w:rsidR="00390F84" w:rsidRDefault="009A420E" w:rsidP="009A420E">
      <w:pPr>
        <w:ind w:firstLine="0"/>
      </w:pPr>
      <w:r>
        <w:t>W</w:t>
      </w:r>
      <w:r w:rsidR="00F3422E">
        <w:t xml:space="preserve">e now have the constrained equations of motion, which describe the dynamic equilibrium of the system, expressed in the unknown centre of mass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422E">
        <w:t xml:space="preserve"> and the unknown Lagrange multipliers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 w:rsidR="00F3422E">
        <w:t xml:space="preserve"> We now need to add the constraint equations which </w:t>
      </w:r>
      <w:r w:rsidR="003F7EF2">
        <w:t xml:space="preserve">glue the individual bodies back to the system. Since </w:t>
      </w:r>
      <w:r w:rsidR="008E2868">
        <w:t>the unknowns are the accelerations similar as we did in assignment 1 we need to differentate these constraints twise with respect to time.</w:t>
      </w:r>
    </w:p>
    <w:p w14:paraId="50009E02" w14:textId="77777777" w:rsidR="00390F84" w:rsidRDefault="00390F84" w:rsidP="009A420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390F84" w14:paraId="7E07D64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32AB5" w14:textId="77777777" w:rsidR="00390F84" w:rsidRDefault="00390F84" w:rsidP="00390F84">
            <w:pPr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A2A6F" w14:textId="6FB39EF3" w:rsidR="00390F84" w:rsidRPr="00390F84" w:rsidRDefault="00390F84" w:rsidP="00390F84">
            <w:pPr>
              <w:autoSpaceDE w:val="0"/>
              <w:autoSpaceDN w:val="0"/>
              <w:adjustRightInd w:val="0"/>
              <w:spacing w:line="240" w:lineRule="auto"/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k,j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x 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i,jk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C583" w14:textId="5619AFFC" w:rsidR="00390F84" w:rsidRDefault="00390F84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4" w:name="constrainteq"/>
            <w:r>
              <w:rPr>
                <w:b/>
                <w:lang w:val="nl-NL"/>
              </w:rPr>
              <w:fldChar w:fldCharType="begin"/>
            </w:r>
            <w:r w:rsidRPr="00BF70F4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6</w:t>
            </w:r>
            <w:r>
              <w:rPr>
                <w:b/>
                <w:lang w:val="nl-NL"/>
              </w:rPr>
              <w:fldChar w:fldCharType="end"/>
            </w:r>
            <w:bookmarkEnd w:id="4"/>
            <w:r>
              <w:rPr>
                <w:b/>
                <w:lang w:val="nl-NL"/>
              </w:rPr>
              <w:t>)</w:t>
            </w:r>
          </w:p>
        </w:tc>
      </w:tr>
    </w:tbl>
    <w:p w14:paraId="39290940" w14:textId="3E88A1FB" w:rsidR="00390F84" w:rsidRDefault="00390F84" w:rsidP="009A420E">
      <w:pPr>
        <w:ind w:firstLine="0"/>
      </w:pPr>
    </w:p>
    <w:p w14:paraId="1E584365" w14:textId="77777777" w:rsidR="00390F84" w:rsidRDefault="00390F84" w:rsidP="009A420E">
      <w:pPr>
        <w:ind w:firstLine="0"/>
      </w:pPr>
    </w:p>
    <w:p w14:paraId="59507B65" w14:textId="567BFA87" w:rsidR="007778C3" w:rsidRDefault="00390F84" w:rsidP="00F328E7">
      <w:pPr>
        <w:ind w:firstLine="0"/>
      </w:pPr>
      <w:r>
        <w:t xml:space="preserve">This differentiation </w:t>
      </w:r>
      <w:r w:rsidRPr="00E64939">
        <w:rPr>
          <w:noProof/>
        </w:rPr>
        <w:t>was done</w:t>
      </w:r>
      <w:r w:rsidR="00A9762B">
        <w:t xml:space="preserve"> </w:t>
      </w:r>
      <w:r>
        <w:t>in MATLAB</w:t>
      </w:r>
      <w:bookmarkStart w:id="5" w:name="_Ref508056463"/>
      <w:r w:rsidR="00A9762B">
        <w:t xml:space="preserve"> with the use of the symbolic toolbox</w:t>
      </w:r>
      <w:r w:rsidR="004E5D2E">
        <w:t>.</w:t>
      </w:r>
      <w:r w:rsidR="00A9762B">
        <w:t xml:space="preserve"> After deriving the second derivative of the </w:t>
      </w:r>
      <w:r w:rsidR="00A9762B" w:rsidRPr="005B28F5">
        <w:rPr>
          <w:noProof/>
        </w:rPr>
        <w:t>constraint</w:t>
      </w:r>
      <w:r w:rsidR="005B28F5">
        <w:rPr>
          <w:noProof/>
        </w:rPr>
        <w:t>,</w:t>
      </w:r>
      <w:r w:rsidR="00A9762B">
        <w:t xml:space="preserve"> we now have all the ingredients to solve the DEA</w:t>
      </w:r>
      <w:r w:rsidR="00A9762B">
        <w:rPr>
          <w:rFonts w:ascii="Arial" w:hAnsi="Arial" w:cs="Arial"/>
        </w:rPr>
        <w:t>’</w:t>
      </w:r>
      <w:r w:rsidR="00A9762B">
        <w:t xml:space="preserve">s. To do </w:t>
      </w:r>
      <w:r w:rsidR="00A9762B" w:rsidRPr="005B28F5">
        <w:rPr>
          <w:noProof/>
        </w:rPr>
        <w:t>this</w:t>
      </w:r>
      <w:r w:rsidR="005B28F5">
        <w:rPr>
          <w:noProof/>
        </w:rPr>
        <w:t>,</w:t>
      </w:r>
      <w:r w:rsidR="00A9762B">
        <w:t xml:space="preserve"> we need to write the </w:t>
      </w:r>
      <w:r w:rsidR="001E737F">
        <w:t>dynamic equilibrium equation</w:t>
      </w:r>
      <w:r w:rsidR="00D40FB2">
        <w:t>s</w:t>
      </w:r>
      <w:r w:rsidR="001E737F">
        <w:t xml:space="preserve"> </w:t>
      </w:r>
      <w:r w:rsidR="00D40FB2">
        <w:t>(</w:t>
      </w:r>
      <w:r w:rsidR="001E737F" w:rsidRPr="001E737F">
        <w:rPr>
          <w:b/>
        </w:rPr>
        <w:fldChar w:fldCharType="begin"/>
      </w:r>
      <w:r w:rsidR="001E737F" w:rsidRPr="001E737F">
        <w:rPr>
          <w:b/>
        </w:rPr>
        <w:instrText xml:space="preserve"> REF eq5 \h </w:instrText>
      </w:r>
      <w:r w:rsidR="001E737F" w:rsidRPr="001E737F">
        <w:rPr>
          <w:b/>
        </w:rPr>
      </w:r>
      <w:r w:rsidR="001E737F">
        <w:rPr>
          <w:b/>
        </w:rPr>
        <w:instrText xml:space="preserve"> \* MERGEFORMAT </w:instrText>
      </w:r>
      <w:r w:rsidR="001E737F" w:rsidRPr="001E737F">
        <w:rPr>
          <w:b/>
        </w:rPr>
        <w:fldChar w:fldCharType="separate"/>
      </w:r>
      <w:r w:rsidR="008937E7" w:rsidRPr="008937E7">
        <w:rPr>
          <w:b/>
          <w:noProof/>
        </w:rPr>
        <w:t>5</w:t>
      </w:r>
      <w:r w:rsidR="001E737F" w:rsidRPr="001E737F">
        <w:rPr>
          <w:b/>
        </w:rPr>
        <w:fldChar w:fldCharType="end"/>
      </w:r>
      <w:r w:rsidR="00D40FB2">
        <w:t xml:space="preserve">) </w:t>
      </w:r>
      <w:r w:rsidR="00BF70F4">
        <w:t xml:space="preserve">with the acceleration constraints </w:t>
      </w:r>
      <w:r w:rsidR="00BF70F4">
        <w:rPr>
          <w:b/>
        </w:rPr>
        <w:t>(</w:t>
      </w:r>
      <w:r w:rsidR="00BF70F4">
        <w:fldChar w:fldCharType="begin"/>
      </w:r>
      <w:r w:rsidR="00BF70F4">
        <w:instrText xml:space="preserve"> REF constrainteq \h </w:instrText>
      </w:r>
      <w:r w:rsidR="00BF70F4">
        <w:fldChar w:fldCharType="separate"/>
      </w:r>
      <w:r w:rsidR="008937E7">
        <w:rPr>
          <w:b/>
          <w:noProof/>
          <w:lang w:val="nl-NL"/>
        </w:rPr>
        <w:t>6</w:t>
      </w:r>
      <w:r w:rsidR="00BF70F4">
        <w:fldChar w:fldCharType="end"/>
      </w:r>
      <w:r w:rsidR="00BF70F4">
        <w:t xml:space="preserve">) in a </w:t>
      </w:r>
      <w:r w:rsidR="00BF70F4" w:rsidRPr="00890AF0">
        <w:rPr>
          <w:noProof/>
        </w:rPr>
        <w:t>matrix</w:t>
      </w:r>
      <w:r w:rsidR="00890AF0">
        <w:rPr>
          <w:noProof/>
        </w:rPr>
        <w:t>-</w:t>
      </w:r>
      <w:r w:rsidR="00BF70F4" w:rsidRPr="00890AF0">
        <w:rPr>
          <w:noProof/>
        </w:rPr>
        <w:t>vector</w:t>
      </w:r>
      <w:r w:rsidR="00BF70F4">
        <w:t xml:space="preserve">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7778C3" w14:paraId="450AE4C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87297" w14:textId="77777777" w:rsidR="007778C3" w:rsidRDefault="007778C3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0B292" w14:textId="46404C93" w:rsidR="007778C3" w:rsidRPr="007778C3" w:rsidRDefault="007778C3" w:rsidP="007778C3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,xx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F48DC" w14:textId="565EA364" w:rsidR="007778C3" w:rsidRDefault="007778C3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7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7778C3" w14:paraId="2520DCC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62A4" w14:textId="77777777" w:rsidR="007778C3" w:rsidRDefault="007778C3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7F309" w14:textId="77777777" w:rsidR="007778C3" w:rsidRDefault="007778C3" w:rsidP="007778C3">
            <w:pPr>
              <w:rPr>
                <w:sz w:val="24"/>
                <w:szCs w:val="24"/>
                <w:lang w:val="en-IN" w:eastAsia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388B8" w14:textId="77777777" w:rsidR="007778C3" w:rsidRDefault="007778C3" w:rsidP="006A4BC2">
            <w:pPr>
              <w:jc w:val="center"/>
              <w:rPr>
                <w:b/>
                <w:lang w:val="nl-NL"/>
              </w:rPr>
            </w:pPr>
          </w:p>
        </w:tc>
      </w:tr>
    </w:tbl>
    <w:p w14:paraId="3E7763F7" w14:textId="35268AA3" w:rsidR="00B96B45" w:rsidRDefault="00BF70F4" w:rsidP="007778C3">
      <w:pPr>
        <w:ind w:firstLine="0"/>
        <w:rPr>
          <w:sz w:val="21"/>
          <w:szCs w:val="21"/>
        </w:rPr>
      </w:pPr>
      <w:r>
        <w:fldChar w:fldCharType="begin"/>
      </w:r>
      <w:r>
        <w:instrText xml:space="preserve"> REF eq6 \h </w:instrText>
      </w:r>
      <w:r w:rsidR="008937E7">
        <w:fldChar w:fldCharType="separate"/>
      </w:r>
      <w:r w:rsidR="008937E7">
        <w:rPr>
          <w:b/>
          <w:bCs/>
          <w:lang w:val="en-US"/>
        </w:rPr>
        <w:t>Error! Reference source not found.</w:t>
      </w:r>
      <w:r>
        <w:fldChar w:fldCharType="end"/>
      </w:r>
      <w:r>
        <w:fldChar w:fldCharType="begin"/>
      </w:r>
      <w:r>
        <w:instrText xml:space="preserve"> REF eq6 \h </w:instrText>
      </w:r>
      <w:r w:rsidR="008937E7">
        <w:fldChar w:fldCharType="separate"/>
      </w:r>
      <w:r w:rsidR="008937E7">
        <w:rPr>
          <w:b/>
          <w:bCs/>
          <w:lang w:val="en-US"/>
        </w:rPr>
        <w:t>Error! Reference source not found.</w:t>
      </w:r>
      <w:r>
        <w:fldChar w:fldCharType="end"/>
      </w:r>
      <w:r w:rsidR="001E737F">
        <w:fldChar w:fldCharType="begin"/>
      </w:r>
      <w:r w:rsidR="001E737F">
        <w:instrText xml:space="preserve"> REF eq5 \h </w:instrText>
      </w:r>
      <w:r w:rsidR="008937E7">
        <w:fldChar w:fldCharType="separate"/>
      </w:r>
      <w:r w:rsidR="008937E7">
        <w:rPr>
          <w:b/>
          <w:noProof/>
          <w:lang w:val="nl-NL"/>
        </w:rPr>
        <w:t>5</w:t>
      </w:r>
      <w:r w:rsidR="001E737F">
        <w:fldChar w:fldCharType="end"/>
      </w:r>
      <w:r w:rsidR="001E737F">
        <w:fldChar w:fldCharType="begin"/>
      </w:r>
      <w:r w:rsidR="001E737F">
        <w:instrText xml:space="preserve"> REF eq5 \h </w:instrText>
      </w:r>
      <w:r w:rsidR="008937E7">
        <w:fldChar w:fldCharType="separate"/>
      </w:r>
      <w:r w:rsidR="008937E7">
        <w:rPr>
          <w:b/>
          <w:noProof/>
          <w:lang w:val="nl-NL"/>
        </w:rPr>
        <w:t>5</w:t>
      </w:r>
      <w:r w:rsidR="001E737F">
        <w:fldChar w:fldCharType="end"/>
      </w:r>
      <w:r w:rsidR="001E737F">
        <w:fldChar w:fldCharType="begin"/>
      </w:r>
      <w:r w:rsidR="001E737F">
        <w:instrText xml:space="preserve"> REF eq5 \h </w:instrText>
      </w:r>
      <w:r w:rsidR="008937E7">
        <w:fldChar w:fldCharType="separate"/>
      </w:r>
      <w:r w:rsidR="008937E7">
        <w:rPr>
          <w:b/>
          <w:noProof/>
          <w:lang w:val="nl-NL"/>
        </w:rPr>
        <w:t>5</w:t>
      </w:r>
      <w:r w:rsidR="001E737F">
        <w:fldChar w:fldCharType="end"/>
      </w:r>
      <w:bookmarkEnd w:id="5"/>
      <w:r w:rsidR="00B96B45" w:rsidRPr="00037E41">
        <w:t xml:space="preserve">Following </w:t>
      </w:r>
      <w:r w:rsidR="005B28F5">
        <w:rPr>
          <w:noProof/>
        </w:rPr>
        <w:t>as</w:t>
      </w:r>
      <w:r w:rsidR="0001427F">
        <w:t xml:space="preserve"> we did in assignment </w:t>
      </w:r>
      <w:r w:rsidR="0001427F" w:rsidRPr="00E64939">
        <w:rPr>
          <w:noProof/>
        </w:rPr>
        <w:t>1</w:t>
      </w:r>
      <w:r w:rsidR="0001427F">
        <w:t xml:space="preserve"> </w:t>
      </w:r>
      <w:r w:rsidR="005B294D">
        <w:t xml:space="preserve">since we now have </w:t>
      </w:r>
      <w:r w:rsidR="005B294D" w:rsidRPr="00E64939">
        <w:rPr>
          <w:noProof/>
        </w:rPr>
        <w:t>10</w:t>
      </w:r>
      <w:r w:rsidR="005B294D">
        <w:t xml:space="preserve"> unknowns and </w:t>
      </w:r>
      <w:r w:rsidR="005B294D" w:rsidRPr="00E64939">
        <w:rPr>
          <w:noProof/>
        </w:rPr>
        <w:t>10</w:t>
      </w:r>
      <w:r w:rsidR="005B294D">
        <w:t xml:space="preserve"> equations </w:t>
      </w:r>
      <w:r w:rsidR="0001427F">
        <w:t xml:space="preserve">we solve </w:t>
      </w:r>
      <w:r w:rsidR="00B96B45" w:rsidRPr="00037E41">
        <w:t xml:space="preserve">the </w:t>
      </w:r>
      <w:r w:rsidR="00B96B45" w:rsidRPr="005B28F5">
        <w:rPr>
          <w:noProof/>
        </w:rPr>
        <w:t>matrix</w:t>
      </w:r>
      <w:r w:rsidR="005B28F5">
        <w:rPr>
          <w:noProof/>
        </w:rPr>
        <w:t>-</w:t>
      </w:r>
      <w:r w:rsidR="00B96B45" w:rsidRPr="005B28F5">
        <w:rPr>
          <w:noProof/>
        </w:rPr>
        <w:t>vector</w:t>
      </w:r>
      <w:r w:rsidR="00B96B45" w:rsidRPr="00037E41">
        <w:t xml:space="preserve"> product </w:t>
      </w:r>
      <w:r w:rsidR="0001427F">
        <w:t xml:space="preserve">defined </w:t>
      </w:r>
      <w:r w:rsidR="00B96B45" w:rsidRPr="00037E41">
        <w:t xml:space="preserve">above to get the </w:t>
      </w:r>
      <w:r w:rsidR="003527B8">
        <w:t xml:space="preserve">output </w:t>
      </w:r>
      <w:r w:rsidR="00B96B45" w:rsidRPr="00037E41">
        <w:t xml:space="preserve">state </w:t>
      </w:r>
      <w:r w:rsidR="003527B8">
        <w:t>X</w:t>
      </w:r>
      <w:r w:rsidR="00B96B45" w:rsidRPr="00037E41">
        <w:rPr>
          <w:sz w:val="24"/>
        </w:rPr>
        <w:t xml:space="preserve"> </w:t>
      </w:r>
      <w:r w:rsidR="00B96B45" w:rsidRPr="00037E41">
        <w:rPr>
          <w:sz w:val="21"/>
          <w:szCs w:val="21"/>
        </w:rPr>
        <w:t xml:space="preserve">at the three </w:t>
      </w:r>
      <w:r w:rsidR="00A06453">
        <w:rPr>
          <w:sz w:val="21"/>
          <w:szCs w:val="21"/>
        </w:rPr>
        <w:t xml:space="preserve">in the assignment </w:t>
      </w:r>
      <w:r w:rsidR="00B96B45" w:rsidRPr="00037E41">
        <w:rPr>
          <w:sz w:val="21"/>
          <w:szCs w:val="21"/>
        </w:rPr>
        <w:t>specified configurations</w:t>
      </w:r>
      <w:r w:rsidR="00A06453">
        <w:rPr>
          <w:sz w:val="21"/>
          <w:szCs w:val="21"/>
        </w:rPr>
        <w:t>.</w:t>
      </w:r>
    </w:p>
    <w:p w14:paraId="57E350EF" w14:textId="77777777" w:rsidR="005B294D" w:rsidRPr="00037E41" w:rsidRDefault="005B294D" w:rsidP="007778C3">
      <w:pPr>
        <w:ind w:firstLine="0"/>
      </w:pPr>
    </w:p>
    <w:p w14:paraId="0542E312" w14:textId="2A48F2FD" w:rsidR="00B96B45" w:rsidRPr="00603228" w:rsidRDefault="008F405D" w:rsidP="00B96B45">
      <w:pPr>
        <w:pStyle w:val="Firstparagraph"/>
        <w:jc w:val="center"/>
        <w:rPr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</m:eqAr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,x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,x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03228">
        <w:softHyphen/>
      </w:r>
      <w:r w:rsidR="00603228">
        <w:softHyphen/>
      </w:r>
      <w:r w:rsidR="00603228">
        <w:softHyphen/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,xx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eqArr>
          </m:e>
        </m:d>
      </m:oMath>
    </w:p>
    <w:p w14:paraId="32649905" w14:textId="77777777" w:rsidR="00C33C99" w:rsidRPr="00037E41" w:rsidRDefault="00C33C99" w:rsidP="00C33C99"/>
    <w:p w14:paraId="720DEDB9" w14:textId="0C95B4CF" w:rsidR="00B96B45" w:rsidRPr="00037E41" w:rsidRDefault="00C33C99" w:rsidP="00C33C99">
      <w:pPr>
        <w:ind w:firstLine="0"/>
      </w:pPr>
      <w:r w:rsidRPr="00037E41">
        <w:t xml:space="preserve">We do this with the help of the initial state which </w:t>
      </w:r>
      <w:r w:rsidRPr="00E64939">
        <w:rPr>
          <w:noProof/>
        </w:rPr>
        <w:t>is defined</w:t>
      </w:r>
      <w:r w:rsidRPr="00037E41">
        <w:t xml:space="preserve"> as:</w:t>
      </w:r>
    </w:p>
    <w:p w14:paraId="66462C68" w14:textId="77777777" w:rsidR="00501C37" w:rsidRPr="00037E41" w:rsidRDefault="00501C37" w:rsidP="00C33C99">
      <w:pPr>
        <w:ind w:firstLine="0"/>
      </w:pPr>
    </w:p>
    <w:p w14:paraId="637F00DD" w14:textId="1FB50E72" w:rsidR="00C33C99" w:rsidRPr="00037E41" w:rsidRDefault="00A71893" w:rsidP="00C33C9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7FF7F165" w14:textId="77777777" w:rsidR="00501C37" w:rsidRPr="00037E41" w:rsidRDefault="00501C37" w:rsidP="00C33C99">
      <w:pPr>
        <w:ind w:firstLine="0"/>
      </w:pPr>
    </w:p>
    <w:p w14:paraId="1B65B74A" w14:textId="3BC913B3" w:rsidR="00B96B45" w:rsidRPr="00037E41" w:rsidRDefault="00B96B45" w:rsidP="00B96B45">
      <w:pPr>
        <w:ind w:firstLine="0"/>
      </w:pPr>
      <w:r w:rsidRPr="00037E41">
        <w:t xml:space="preserve">The MATLAB code </w:t>
      </w:r>
      <w:r w:rsidR="007778C3">
        <w:t xml:space="preserve">implementing all </w:t>
      </w:r>
      <w:r w:rsidR="007778C3" w:rsidRPr="005B28F5">
        <w:rPr>
          <w:noProof/>
        </w:rPr>
        <w:t>above</w:t>
      </w:r>
      <w:r w:rsidR="005B28F5">
        <w:rPr>
          <w:noProof/>
        </w:rPr>
        <w:t>-</w:t>
      </w:r>
      <w:r w:rsidR="007778C3" w:rsidRPr="005B28F5">
        <w:rPr>
          <w:noProof/>
        </w:rPr>
        <w:t>described</w:t>
      </w:r>
      <w:r w:rsidR="007778C3">
        <w:t xml:space="preserve"> operations </w:t>
      </w:r>
      <w:r w:rsidRPr="00037E41">
        <w:t xml:space="preserve">can </w:t>
      </w:r>
      <w:r w:rsidRPr="00E64939">
        <w:rPr>
          <w:noProof/>
        </w:rPr>
        <w:t>be found</w:t>
      </w:r>
      <w:r w:rsidRPr="00037E41">
        <w:t xml:space="preserve"> in </w:t>
      </w:r>
      <w:r w:rsidR="005B28F5">
        <w:rPr>
          <w:noProof/>
        </w:rPr>
        <w:t>A</w:t>
      </w:r>
      <w:r w:rsidRPr="005B28F5">
        <w:rPr>
          <w:noProof/>
        </w:rPr>
        <w:t>ppendix</w:t>
      </w:r>
      <w:r w:rsidRPr="00037E41">
        <w:t xml:space="preserve"> A.</w:t>
      </w:r>
    </w:p>
    <w:p w14:paraId="283546B6" w14:textId="77777777" w:rsidR="00B96B45" w:rsidRDefault="00B96B45" w:rsidP="00B96B45">
      <w:pPr>
        <w:pStyle w:val="Heading3"/>
      </w:pPr>
      <w:r>
        <w:lastRenderedPageBreak/>
        <w:t>Both bars vertical up and zero speed</w:t>
      </w:r>
    </w:p>
    <w:p w14:paraId="1EE669C5" w14:textId="78436258" w:rsidR="00B96B45" w:rsidRPr="00037E41" w:rsidRDefault="00B96B45" w:rsidP="00B96B45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=[0.5 π 0.5π 0 0]</m:t>
        </m:r>
      </m:oMath>
      <w:r w:rsidR="00C33C99" w:rsidRPr="00037E41">
        <w:t xml:space="preserve"> we get the following result:</w:t>
      </w:r>
      <w:bookmarkStart w:id="6" w:name="_GoBack"/>
      <w:bookmarkEnd w:id="6"/>
    </w:p>
    <w:p w14:paraId="4C20B411" w14:textId="77777777" w:rsidR="0073625A" w:rsidRPr="00037E41" w:rsidRDefault="0073625A" w:rsidP="00736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936DC" w:rsidRPr="00037E41" w14:paraId="78D96CD4" w14:textId="77777777" w:rsidTr="0073625A">
        <w:tc>
          <w:tcPr>
            <w:tcW w:w="562" w:type="dxa"/>
            <w:vAlign w:val="center"/>
          </w:tcPr>
          <w:p w14:paraId="126D0879" w14:textId="6386B38A" w:rsidR="00431164" w:rsidRPr="00037E41" w:rsidRDefault="00A71893" w:rsidP="0073625A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BEAC6CC" w14:textId="22108A4C" w:rsidR="00431164" w:rsidRPr="00037E41" w:rsidRDefault="00191327" w:rsidP="00883F0E">
            <w:pPr>
              <w:ind w:firstLine="0"/>
              <w:jc w:val="center"/>
            </w:pPr>
            <w:r w:rsidRPr="00037E41">
              <w:t>6.3</w:t>
            </w:r>
            <w:r w:rsidR="005B43EC" w:rsidRPr="00037E41">
              <w:t>1</w:t>
            </w:r>
            <w:r w:rsidR="00883F0E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35631235" w14:textId="77777777" w:rsidTr="0073625A">
        <w:tc>
          <w:tcPr>
            <w:tcW w:w="562" w:type="dxa"/>
            <w:vAlign w:val="center"/>
          </w:tcPr>
          <w:p w14:paraId="4830F06F" w14:textId="30034E32" w:rsidR="00431164" w:rsidRPr="00037E41" w:rsidRDefault="00A71893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884B010" w14:textId="6D6BD66B" w:rsidR="00431164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883F0E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68D5822C" w14:textId="77777777" w:rsidTr="0073625A">
        <w:tc>
          <w:tcPr>
            <w:tcW w:w="562" w:type="dxa"/>
            <w:vAlign w:val="center"/>
          </w:tcPr>
          <w:p w14:paraId="34BE3E2A" w14:textId="13DF6CC0" w:rsidR="00431164" w:rsidRPr="00037E41" w:rsidRDefault="00A71893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63B2F8" w14:textId="1E8EF924" w:rsidR="00431164" w:rsidRPr="00037E41" w:rsidRDefault="00191327" w:rsidP="0073625A">
            <w:pPr>
              <w:ind w:firstLine="0"/>
              <w:jc w:val="center"/>
            </w:pPr>
            <w:r w:rsidRPr="00037E41">
              <w:t>-22.93</w:t>
            </w:r>
            <w:r w:rsidR="001B1BD3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5DDA2F10" w14:textId="77777777" w:rsidTr="0073625A">
        <w:tc>
          <w:tcPr>
            <w:tcW w:w="562" w:type="dxa"/>
            <w:vAlign w:val="center"/>
          </w:tcPr>
          <w:p w14:paraId="61EFC706" w14:textId="7DAEDEC4" w:rsidR="00431164" w:rsidRPr="00037E41" w:rsidRDefault="00A71893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6B30BD8" w14:textId="4E833F0D" w:rsidR="00431164" w:rsidRPr="00037E41" w:rsidRDefault="00191327" w:rsidP="0073625A">
            <w:pPr>
              <w:ind w:firstLine="0"/>
              <w:jc w:val="center"/>
            </w:pPr>
            <w:r w:rsidRPr="00037E41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05F891D8" w14:textId="77777777" w:rsidTr="0073625A">
        <w:tc>
          <w:tcPr>
            <w:tcW w:w="562" w:type="dxa"/>
            <w:vAlign w:val="center"/>
          </w:tcPr>
          <w:p w14:paraId="164C719A" w14:textId="589B4B7D" w:rsidR="00431164" w:rsidRPr="00037E41" w:rsidRDefault="00A71893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DAECCEE" w14:textId="346062AF" w:rsidR="00431164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70330DF8" w14:textId="77777777" w:rsidTr="0073625A">
        <w:tc>
          <w:tcPr>
            <w:tcW w:w="562" w:type="dxa"/>
            <w:vAlign w:val="center"/>
          </w:tcPr>
          <w:p w14:paraId="2BFFB49B" w14:textId="2498D44C" w:rsidR="00431164" w:rsidRPr="00037E41" w:rsidRDefault="00A71893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BC06D70" w14:textId="2006A09F" w:rsidR="00431164" w:rsidRPr="00037E41" w:rsidRDefault="00191327" w:rsidP="0073625A">
            <w:pPr>
              <w:ind w:firstLine="0"/>
              <w:jc w:val="center"/>
            </w:pPr>
            <w:r w:rsidRPr="00037E41">
              <w:t>7.64</w:t>
            </w:r>
            <w:r w:rsidR="001B1BD3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936DC" w:rsidRPr="00037E41" w14:paraId="1CBB21C6" w14:textId="77777777" w:rsidTr="0073625A">
        <w:tc>
          <w:tcPr>
            <w:tcW w:w="562" w:type="dxa"/>
            <w:vAlign w:val="center"/>
          </w:tcPr>
          <w:p w14:paraId="71ABCA58" w14:textId="2CCBF408" w:rsidR="00431164" w:rsidRPr="00037E41" w:rsidRDefault="00B936DC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67E777F" w14:textId="0AE14954" w:rsidR="00431164" w:rsidRPr="00037E41" w:rsidRDefault="00191327" w:rsidP="0073625A">
            <w:pPr>
              <w:ind w:firstLine="0"/>
              <w:jc w:val="center"/>
            </w:pPr>
            <w:r w:rsidRPr="00037E41">
              <w:t>0.36</w:t>
            </w:r>
            <w:r w:rsidR="001B1BD3" w:rsidRPr="00037E41">
              <w:t xml:space="preserve"> N</w:t>
            </w:r>
          </w:p>
        </w:tc>
      </w:tr>
      <w:tr w:rsidR="00B936DC" w:rsidRPr="00037E41" w14:paraId="05B26E2F" w14:textId="77777777" w:rsidTr="0073625A">
        <w:tc>
          <w:tcPr>
            <w:tcW w:w="562" w:type="dxa"/>
            <w:vAlign w:val="center"/>
          </w:tcPr>
          <w:p w14:paraId="61C5F114" w14:textId="128E8CE3" w:rsidR="0073625A" w:rsidRPr="00037E41" w:rsidRDefault="00B936DC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BE89A0" w14:textId="098C5B66" w:rsidR="0073625A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1B1BD3" w:rsidRPr="00037E41">
              <w:t xml:space="preserve"> N</w:t>
            </w:r>
          </w:p>
        </w:tc>
      </w:tr>
      <w:tr w:rsidR="00B936DC" w:rsidRPr="00037E41" w14:paraId="273E2FF0" w14:textId="77777777" w:rsidTr="0073625A">
        <w:tc>
          <w:tcPr>
            <w:tcW w:w="562" w:type="dxa"/>
            <w:vAlign w:val="center"/>
          </w:tcPr>
          <w:p w14:paraId="609A9977" w14:textId="3D18870F" w:rsidR="00B936DC" w:rsidRPr="00B936DC" w:rsidRDefault="00B936DC" w:rsidP="00B936D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5FE48DE" w14:textId="64A40C28" w:rsidR="0073625A" w:rsidRPr="00037E41" w:rsidRDefault="00B936DC" w:rsidP="0073625A">
            <w:pPr>
              <w:ind w:firstLine="0"/>
              <w:jc w:val="center"/>
            </w:pPr>
            <w:r>
              <w:t>-</w:t>
            </w:r>
            <w:r w:rsidR="00191327" w:rsidRPr="00037E41">
              <w:t>0.09</w:t>
            </w:r>
            <w:r w:rsidR="001B1BD3" w:rsidRPr="00037E41">
              <w:t xml:space="preserve"> N</w:t>
            </w:r>
          </w:p>
        </w:tc>
      </w:tr>
      <w:tr w:rsidR="00B936DC" w:rsidRPr="00037E41" w14:paraId="7DB0F149" w14:textId="77777777" w:rsidTr="0073625A">
        <w:tc>
          <w:tcPr>
            <w:tcW w:w="562" w:type="dxa"/>
            <w:vAlign w:val="center"/>
          </w:tcPr>
          <w:p w14:paraId="58652236" w14:textId="6CA59863" w:rsidR="0073625A" w:rsidRPr="00037E41" w:rsidRDefault="00B936DC" w:rsidP="0073625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ADE5007" w14:textId="6AEDD0DC" w:rsidR="0073625A" w:rsidRPr="00037E41" w:rsidRDefault="00191327" w:rsidP="0073625A">
            <w:pPr>
              <w:ind w:firstLine="0"/>
              <w:jc w:val="center"/>
            </w:pPr>
            <w:r w:rsidRPr="00037E41">
              <w:t>0.00</w:t>
            </w:r>
            <w:r w:rsidR="001B1BD3" w:rsidRPr="00037E41">
              <w:t xml:space="preserve"> N</w:t>
            </w:r>
          </w:p>
        </w:tc>
      </w:tr>
    </w:tbl>
    <w:p w14:paraId="7CCDFBCC" w14:textId="5554A64F" w:rsidR="00501C37" w:rsidRDefault="00501C37" w:rsidP="00501C37">
      <w:pPr>
        <w:ind w:firstLine="0"/>
      </w:pPr>
    </w:p>
    <w:p w14:paraId="56638900" w14:textId="1704BBC5" w:rsidR="00383B95" w:rsidRDefault="00B936DC" w:rsidP="00501C37">
      <w:pPr>
        <w:ind w:firstLine="0"/>
      </w:pPr>
      <w:r>
        <w:t xml:space="preserve">These results are </w:t>
      </w:r>
      <w:r w:rsidRPr="005B28F5">
        <w:rPr>
          <w:noProof/>
        </w:rPr>
        <w:t>the same</w:t>
      </w:r>
      <w:r>
        <w:t xml:space="preserve"> </w:t>
      </w:r>
      <w:r w:rsidRPr="005B28F5">
        <w:rPr>
          <w:noProof/>
        </w:rPr>
        <w:t xml:space="preserve">as </w:t>
      </w:r>
      <w:r w:rsidR="005B28F5">
        <w:rPr>
          <w:noProof/>
        </w:rPr>
        <w:t>the</w:t>
      </w:r>
      <w:r w:rsidRPr="005B28F5">
        <w:rPr>
          <w:noProof/>
        </w:rPr>
        <w:t xml:space="preserve"> result</w:t>
      </w:r>
      <w:r>
        <w:t xml:space="preserve"> obtained in assignment 1. </w:t>
      </w:r>
      <w:r w:rsidRPr="005B28F5">
        <w:rPr>
          <w:noProof/>
        </w:rPr>
        <w:t>However</w:t>
      </w:r>
      <w:r w:rsidR="005B28F5">
        <w:rPr>
          <w:noProof/>
        </w:rPr>
        <w:t>,</w:t>
      </w:r>
      <w:r w:rsidR="009922F1">
        <w:t xml:space="preserve"> the Lagrange multipliers are the negatives of the reaction forces at the joints A and B. </w:t>
      </w:r>
      <w:r w:rsidR="00F7229D">
        <w:t xml:space="preserve">Meaning that a </w:t>
      </w:r>
      <w:r w:rsidR="002454C0">
        <w:t>positive</w:t>
      </w:r>
      <w:r w:rsidR="00F722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E2D98">
        <w:t xml:space="preserve"> is </w:t>
      </w:r>
      <w:r w:rsidR="002454C0">
        <w:t>equivalent</w:t>
      </w:r>
      <w:r w:rsidR="007E2D98">
        <w:t xml:space="preserve"> to a Reaction force in the negative direction. The </w:t>
      </w:r>
      <w:r w:rsidR="002454C0">
        <w:t>interpretation</w:t>
      </w:r>
      <w:r w:rsidR="007E2D98">
        <w:t xml:space="preserve"> of the </w:t>
      </w:r>
      <w:r w:rsidR="00092510">
        <w:t xml:space="preserve">other </w:t>
      </w:r>
      <w:r w:rsidR="002454C0">
        <w:t>Lagrange</w:t>
      </w:r>
      <w:r w:rsidR="00092510">
        <w:t xml:space="preserve"> multipliers is similar to this. This can be verified by comparing the equations of motion derived in assignment 1 with the dynamic equilibrium equations derived in this assignment.</w:t>
      </w:r>
    </w:p>
    <w:p w14:paraId="355765AB" w14:textId="77777777" w:rsidR="00092510" w:rsidRDefault="00092510" w:rsidP="00501C37">
      <w:pPr>
        <w:ind w:firstLine="0"/>
      </w:pPr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C0D89" w14:paraId="718932AB" w14:textId="77777777" w:rsidTr="00A53687">
        <w:tc>
          <w:tcPr>
            <w:tcW w:w="4508" w:type="dxa"/>
          </w:tcPr>
          <w:p w14:paraId="36AB4BA8" w14:textId="11B239C3" w:rsidR="00BC0D89" w:rsidRPr="00F52745" w:rsidRDefault="002454C0" w:rsidP="00501C37">
            <w:pPr>
              <w:ind w:firstLine="0"/>
              <w:rPr>
                <w:b/>
              </w:rPr>
            </w:pPr>
            <w:r w:rsidRPr="00F52745">
              <w:rPr>
                <w:b/>
              </w:rPr>
              <w:t>Assignment</w:t>
            </w:r>
            <w:r w:rsidR="00BC0D89" w:rsidRPr="00F52745">
              <w:rPr>
                <w:b/>
              </w:rPr>
              <w:t xml:space="preserve"> 1 (</w:t>
            </w:r>
            <w:r w:rsidR="00F52745" w:rsidRPr="00F52745">
              <w:rPr>
                <w:b/>
              </w:rPr>
              <w:t>Equations of motion)</w:t>
            </w:r>
          </w:p>
        </w:tc>
        <w:tc>
          <w:tcPr>
            <w:tcW w:w="4508" w:type="dxa"/>
          </w:tcPr>
          <w:p w14:paraId="64823070" w14:textId="438AB0F9" w:rsidR="00BC0D89" w:rsidRPr="00F52745" w:rsidRDefault="00BC0D89" w:rsidP="00501C37">
            <w:pPr>
              <w:ind w:firstLine="0"/>
              <w:rPr>
                <w:b/>
              </w:rPr>
            </w:pPr>
            <w:r w:rsidRPr="00F52745">
              <w:rPr>
                <w:b/>
              </w:rPr>
              <w:t>Assignment 2 (</w:t>
            </w:r>
            <w:r w:rsidR="00F52745" w:rsidRPr="00F52745">
              <w:rPr>
                <w:b/>
              </w:rPr>
              <w:t>dynamic equilibrium equations)</w:t>
            </w:r>
          </w:p>
        </w:tc>
      </w:tr>
      <w:tr w:rsidR="00BC0D89" w14:paraId="447E5718" w14:textId="77777777" w:rsidTr="00A53687">
        <w:tc>
          <w:tcPr>
            <w:tcW w:w="4508" w:type="dxa"/>
          </w:tcPr>
          <w:p w14:paraId="400D5BFE" w14:textId="72066C48" w:rsidR="00C32144" w:rsidRPr="009866D4" w:rsidRDefault="00C32144" w:rsidP="00C32144">
            <w:pPr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mg</m:t>
                </m:r>
              </m:oMath>
            </m:oMathPara>
          </w:p>
          <w:p w14:paraId="3769BF3C" w14:textId="5B7AEF86" w:rsidR="00BC0D89" w:rsidRPr="009866D4" w:rsidRDefault="00AC69AF" w:rsidP="009866D4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CM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508" w:type="dxa"/>
          </w:tcPr>
          <w:p w14:paraId="6AF13A1E" w14:textId="4840ADBB" w:rsidR="00145A94" w:rsidRPr="009866D4" w:rsidRDefault="00145A94" w:rsidP="00145A94">
            <w:pPr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N" w:eastAsia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IN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mg</m:t>
                </m:r>
              </m:oMath>
            </m:oMathPara>
          </w:p>
          <w:p w14:paraId="6EDA3709" w14:textId="22D22167" w:rsidR="00BC0D89" w:rsidRPr="009866D4" w:rsidRDefault="009866D4" w:rsidP="009866D4">
            <w:pPr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lang w:val="en-IN" w:eastAsia="en-US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IN"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IN" w:eastAsia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IN"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IN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IN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IN" w:eastAsia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</w:tbl>
    <w:p w14:paraId="17792AA6" w14:textId="523FA06C" w:rsidR="005B28F5" w:rsidRDefault="005B28F5" w:rsidP="00F00B0F">
      <w:pPr>
        <w:ind w:firstLine="0"/>
      </w:pPr>
    </w:p>
    <w:p w14:paraId="08746025" w14:textId="54ECB218" w:rsidR="00B96B45" w:rsidRDefault="00B96B45" w:rsidP="00F00B0F">
      <w:pPr>
        <w:pStyle w:val="Heading3"/>
      </w:pPr>
      <w:r>
        <w:t>Both bars horizontal to the right and zero speed</w:t>
      </w:r>
    </w:p>
    <w:p w14:paraId="330FE366" w14:textId="1E2D0ED7" w:rsidR="001F36C0" w:rsidRDefault="001F36C0" w:rsidP="00A111A0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0 0]</m:t>
        </m:r>
      </m:oMath>
      <w:r w:rsidRPr="00037E41">
        <w:t xml:space="preserve"> we get the following result:</w:t>
      </w:r>
    </w:p>
    <w:p w14:paraId="419F0122" w14:textId="77777777" w:rsidR="00A111A0" w:rsidRPr="00A111A0" w:rsidRDefault="00A111A0" w:rsidP="00A11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F36C0" w:rsidRPr="00037E41" w14:paraId="2DCC7896" w14:textId="77777777" w:rsidTr="0030089C">
        <w:tc>
          <w:tcPr>
            <w:tcW w:w="562" w:type="dxa"/>
            <w:vAlign w:val="center"/>
          </w:tcPr>
          <w:p w14:paraId="03937E8D" w14:textId="77777777" w:rsidR="001F36C0" w:rsidRPr="00037E41" w:rsidRDefault="00A71893" w:rsidP="0030089C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C6A8711" w14:textId="2BFF3F64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w:r w:rsidR="001F36C0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16DE3529" w14:textId="77777777" w:rsidTr="0030089C">
        <w:tc>
          <w:tcPr>
            <w:tcW w:w="562" w:type="dxa"/>
            <w:vAlign w:val="center"/>
          </w:tcPr>
          <w:p w14:paraId="183ACB11" w14:textId="77777777" w:rsidR="001F36C0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28D03F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36E1213D" w14:textId="77777777" w:rsidTr="0030089C">
        <w:tc>
          <w:tcPr>
            <w:tcW w:w="562" w:type="dxa"/>
            <w:vAlign w:val="center"/>
          </w:tcPr>
          <w:p w14:paraId="65AA273B" w14:textId="77777777" w:rsidR="001F36C0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AFEB42" w14:textId="323A4FE9" w:rsidR="001F36C0" w:rsidRPr="00037E41" w:rsidRDefault="00696A80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F36C0" w:rsidRPr="00037E41">
              <w:t xml:space="preserve"> </w:t>
            </w:r>
          </w:p>
        </w:tc>
      </w:tr>
      <w:tr w:rsidR="001F36C0" w:rsidRPr="00037E41" w14:paraId="15EF8FA6" w14:textId="77777777" w:rsidTr="0030089C">
        <w:tc>
          <w:tcPr>
            <w:tcW w:w="562" w:type="dxa"/>
            <w:vAlign w:val="center"/>
          </w:tcPr>
          <w:p w14:paraId="75C4E7F7" w14:textId="77777777" w:rsidR="001F36C0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E03E186" w14:textId="50AC1554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5195F1C5" w14:textId="77777777" w:rsidTr="0030089C">
        <w:tc>
          <w:tcPr>
            <w:tcW w:w="562" w:type="dxa"/>
            <w:vAlign w:val="center"/>
          </w:tcPr>
          <w:p w14:paraId="22668F19" w14:textId="77777777" w:rsidR="001F36C0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38C89F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49889EC7" w14:textId="77777777" w:rsidTr="0030089C">
        <w:tc>
          <w:tcPr>
            <w:tcW w:w="562" w:type="dxa"/>
            <w:vAlign w:val="center"/>
          </w:tcPr>
          <w:p w14:paraId="0068E405" w14:textId="77777777" w:rsidR="001F36C0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30031F0" w14:textId="3BBDB739" w:rsidR="001F36C0" w:rsidRPr="00037E41" w:rsidRDefault="00696A80" w:rsidP="0030089C">
            <w:pPr>
              <w:ind w:firstLine="0"/>
              <w:jc w:val="center"/>
            </w:pPr>
            <w:r>
              <w:t>0.00</w:t>
            </w:r>
            <w:r w:rsidR="001F36C0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1F36C0" w:rsidRPr="00037E41" w14:paraId="6ADD56C5" w14:textId="77777777" w:rsidTr="0030089C">
        <w:tc>
          <w:tcPr>
            <w:tcW w:w="562" w:type="dxa"/>
            <w:vAlign w:val="center"/>
          </w:tcPr>
          <w:p w14:paraId="1940114F" w14:textId="35CE86E5" w:rsidR="001F36C0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9E4D572" w14:textId="42C7ADF4" w:rsidR="001F36C0" w:rsidRPr="00037E41" w:rsidRDefault="00696A80" w:rsidP="0030089C">
            <w:pPr>
              <w:ind w:firstLine="0"/>
              <w:jc w:val="center"/>
            </w:pPr>
            <w:r>
              <w:t>2.55</w:t>
            </w:r>
            <w:r w:rsidR="001F36C0" w:rsidRPr="00037E41">
              <w:t xml:space="preserve"> N</w:t>
            </w:r>
          </w:p>
        </w:tc>
      </w:tr>
      <w:tr w:rsidR="001F36C0" w:rsidRPr="00037E41" w14:paraId="23B7B662" w14:textId="77777777" w:rsidTr="0030089C">
        <w:tc>
          <w:tcPr>
            <w:tcW w:w="562" w:type="dxa"/>
            <w:vAlign w:val="center"/>
          </w:tcPr>
          <w:p w14:paraId="4856B409" w14:textId="10AEAF45" w:rsidR="001F36C0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458979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1F36C0" w:rsidRPr="00037E41" w14:paraId="4517D366" w14:textId="77777777" w:rsidTr="0030089C">
        <w:tc>
          <w:tcPr>
            <w:tcW w:w="562" w:type="dxa"/>
            <w:vAlign w:val="center"/>
          </w:tcPr>
          <w:p w14:paraId="59DC95C2" w14:textId="6973C796" w:rsidR="001F36C0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E6A0A3D" w14:textId="0F2A33EF" w:rsidR="001F36C0" w:rsidRPr="00037E41" w:rsidRDefault="00696A80" w:rsidP="0030089C">
            <w:pPr>
              <w:ind w:firstLine="0"/>
              <w:jc w:val="center"/>
            </w:pPr>
            <w:r>
              <w:t>1.27</w:t>
            </w:r>
            <w:r w:rsidR="001F36C0" w:rsidRPr="00037E41">
              <w:t xml:space="preserve"> N</w:t>
            </w:r>
          </w:p>
        </w:tc>
      </w:tr>
      <w:tr w:rsidR="001F36C0" w:rsidRPr="00037E41" w14:paraId="4968B097" w14:textId="77777777" w:rsidTr="0030089C">
        <w:tc>
          <w:tcPr>
            <w:tcW w:w="562" w:type="dxa"/>
            <w:vAlign w:val="center"/>
          </w:tcPr>
          <w:p w14:paraId="3E15D908" w14:textId="7313E57A" w:rsidR="001F36C0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733CDBD" w14:textId="77777777" w:rsidR="001F36C0" w:rsidRPr="00037E41" w:rsidRDefault="001F36C0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</w:tbl>
    <w:p w14:paraId="504B5E08" w14:textId="539035FE" w:rsidR="001F36C0" w:rsidRDefault="001F36C0" w:rsidP="001F36C0">
      <w:pPr>
        <w:ind w:firstLine="0"/>
      </w:pPr>
    </w:p>
    <w:p w14:paraId="5E74335A" w14:textId="73529669" w:rsidR="00B36CE2" w:rsidRPr="00037E41" w:rsidRDefault="002454C0" w:rsidP="001F36C0">
      <w:pPr>
        <w:ind w:firstLine="0"/>
      </w:pPr>
      <w:r>
        <w:t>Again,</w:t>
      </w:r>
      <w:r w:rsidR="00B36CE2">
        <w:t xml:space="preserve"> equal to </w:t>
      </w:r>
      <w:r>
        <w:t>assignment</w:t>
      </w:r>
      <w:r w:rsidR="00B36CE2">
        <w:t xml:space="preserve"> 1 but </w:t>
      </w:r>
      <w:r w:rsidR="009C32A8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</m:oMath>
      <w:r w:rsidR="009C32A8">
        <w:t>.</w:t>
      </w:r>
    </w:p>
    <w:p w14:paraId="53891773" w14:textId="1478792C" w:rsidR="00B96B45" w:rsidRDefault="00B96B45" w:rsidP="00B96B45">
      <w:pPr>
        <w:pStyle w:val="Heading3"/>
      </w:pPr>
      <w:r>
        <w:t>Both bars horizontal and with an initial angular speed on both bars of 60 rpm.</w:t>
      </w:r>
    </w:p>
    <w:p w14:paraId="70EF5F92" w14:textId="13AEC62A" w:rsidR="003946FC" w:rsidRDefault="00B873A2" w:rsidP="003946FC">
      <w:pPr>
        <w:pStyle w:val="Firstparagraph"/>
      </w:pPr>
      <w:r>
        <w:t xml:space="preserve">Since 60 </w:t>
      </w:r>
      <w:r w:rsidRPr="00E64939">
        <w:rPr>
          <w:noProof/>
        </w:rPr>
        <w:t>rmp</w:t>
      </w:r>
      <w:r>
        <w:t xml:space="preserve"> is equal to </w:t>
      </w:r>
      <w:r w:rsidR="00C06A0B">
        <w:t>2</w:t>
      </w:r>
      <m:oMath>
        <m:r>
          <w:rPr>
            <w:rFonts w:ascii="Cambria Math" w:hAnsi="Cambria Math"/>
          </w:rPr>
          <m:t>π</m:t>
        </m:r>
      </m:oMath>
      <w:r>
        <w:t xml:space="preserve"> rad/s we use</w:t>
      </w:r>
      <w:r w:rsidR="003946FC" w:rsidRPr="00037E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2π 2π]</m:t>
        </m:r>
      </m:oMath>
      <w:r w:rsidR="003946FC" w:rsidRPr="00037E41">
        <w:t xml:space="preserve"> </w:t>
      </w:r>
      <w:r>
        <w:t xml:space="preserve">as the </w:t>
      </w:r>
      <w:r w:rsidR="002454C0">
        <w:t>initial</w:t>
      </w:r>
      <w:r>
        <w:t xml:space="preserve"> state </w:t>
      </w:r>
      <w:r w:rsidR="003946FC" w:rsidRPr="00037E41">
        <w:t xml:space="preserve">we </w:t>
      </w:r>
      <w:r>
        <w:t>then</w:t>
      </w:r>
      <w:r w:rsidR="003946FC" w:rsidRPr="00037E41">
        <w:t xml:space="preserve"> the following result:</w:t>
      </w:r>
    </w:p>
    <w:p w14:paraId="2129BDC0" w14:textId="22E7477B" w:rsidR="00BA07B5" w:rsidRPr="00A111A0" w:rsidRDefault="00BA07B5" w:rsidP="00B82E00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691F" w:rsidRPr="00037E41" w14:paraId="163FDE6B" w14:textId="77777777" w:rsidTr="0030089C">
        <w:tc>
          <w:tcPr>
            <w:tcW w:w="562" w:type="dxa"/>
            <w:vAlign w:val="center"/>
          </w:tcPr>
          <w:p w14:paraId="47AEF47B" w14:textId="77777777" w:rsidR="00F7691F" w:rsidRPr="00037E41" w:rsidRDefault="00A71893" w:rsidP="0030089C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DE5DC44" w14:textId="77777777" w:rsidR="00F7691F" w:rsidRPr="00037E41" w:rsidRDefault="00F7691F" w:rsidP="0030089C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509DC306" w14:textId="77777777" w:rsidTr="0030089C">
        <w:tc>
          <w:tcPr>
            <w:tcW w:w="562" w:type="dxa"/>
            <w:vAlign w:val="center"/>
          </w:tcPr>
          <w:p w14:paraId="2B446DD0" w14:textId="77777777" w:rsidR="00F7691F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B358E37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370D2DDE" w14:textId="77777777" w:rsidTr="0030089C">
        <w:tc>
          <w:tcPr>
            <w:tcW w:w="562" w:type="dxa"/>
            <w:vAlign w:val="center"/>
          </w:tcPr>
          <w:p w14:paraId="4F4F9E83" w14:textId="77777777" w:rsidR="00F7691F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C80DF8E" w14:textId="77777777" w:rsidR="00F7691F" w:rsidRPr="00037E41" w:rsidRDefault="00F7691F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7691F" w:rsidRPr="00037E41" w14:paraId="6F4A9346" w14:textId="77777777" w:rsidTr="0030089C">
        <w:tc>
          <w:tcPr>
            <w:tcW w:w="562" w:type="dxa"/>
            <w:vAlign w:val="center"/>
          </w:tcPr>
          <w:p w14:paraId="0FA56AFA" w14:textId="77777777" w:rsidR="00F7691F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805BDAE" w14:textId="77777777" w:rsidR="00F7691F" w:rsidRPr="00037E41" w:rsidRDefault="00F7691F" w:rsidP="0030089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7691F" w:rsidRPr="00037E41" w14:paraId="168E9A3A" w14:textId="77777777" w:rsidTr="0030089C">
        <w:tc>
          <w:tcPr>
            <w:tcW w:w="562" w:type="dxa"/>
            <w:vAlign w:val="center"/>
          </w:tcPr>
          <w:p w14:paraId="1B00E72F" w14:textId="77777777" w:rsidR="00F7691F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CB1A834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31685152" w14:textId="77777777" w:rsidTr="0030089C">
        <w:tc>
          <w:tcPr>
            <w:tcW w:w="562" w:type="dxa"/>
            <w:vAlign w:val="center"/>
          </w:tcPr>
          <w:p w14:paraId="77BF538C" w14:textId="77777777" w:rsidR="00F7691F" w:rsidRPr="00037E41" w:rsidRDefault="00A71893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F50FB5" w14:textId="77777777" w:rsidR="00F7691F" w:rsidRPr="00037E41" w:rsidRDefault="00F7691F" w:rsidP="0030089C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7691F" w:rsidRPr="00037E41" w14:paraId="5646890F" w14:textId="77777777" w:rsidTr="0030089C">
        <w:tc>
          <w:tcPr>
            <w:tcW w:w="562" w:type="dxa"/>
            <w:vAlign w:val="center"/>
          </w:tcPr>
          <w:p w14:paraId="0A0483F9" w14:textId="45539FE2" w:rsidR="00F7691F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A478F04" w14:textId="55C46D99" w:rsidR="00F7691F" w:rsidRPr="00037E41" w:rsidRDefault="00F7691F" w:rsidP="0030089C">
            <w:pPr>
              <w:ind w:firstLine="0"/>
              <w:jc w:val="center"/>
            </w:pPr>
            <w:r>
              <w:t>8.1834</w:t>
            </w:r>
            <w:r w:rsidRPr="00037E41">
              <w:t xml:space="preserve"> N</w:t>
            </w:r>
          </w:p>
        </w:tc>
      </w:tr>
      <w:tr w:rsidR="00F7691F" w:rsidRPr="00037E41" w14:paraId="539A3139" w14:textId="77777777" w:rsidTr="0030089C">
        <w:tc>
          <w:tcPr>
            <w:tcW w:w="562" w:type="dxa"/>
            <w:vAlign w:val="center"/>
          </w:tcPr>
          <w:p w14:paraId="6B04E0E9" w14:textId="7272E31F" w:rsidR="00F7691F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5352A07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F7691F" w:rsidRPr="00037E41" w14:paraId="4DAF8D71" w14:textId="77777777" w:rsidTr="0030089C">
        <w:tc>
          <w:tcPr>
            <w:tcW w:w="562" w:type="dxa"/>
            <w:vAlign w:val="center"/>
          </w:tcPr>
          <w:p w14:paraId="5D5F3A03" w14:textId="07CCE6C0" w:rsidR="00F7691F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9416AEB" w14:textId="755A1E35" w:rsidR="00F7691F" w:rsidRPr="00037E41" w:rsidRDefault="00F7691F" w:rsidP="0030089C">
            <w:pPr>
              <w:ind w:firstLine="0"/>
              <w:jc w:val="center"/>
            </w:pPr>
            <w:r>
              <w:t>5.5009</w:t>
            </w:r>
            <w:r w:rsidRPr="00037E41">
              <w:t xml:space="preserve"> N</w:t>
            </w:r>
          </w:p>
        </w:tc>
      </w:tr>
      <w:tr w:rsidR="00F7691F" w:rsidRPr="00037E41" w14:paraId="652B2C0A" w14:textId="77777777" w:rsidTr="0030089C">
        <w:tc>
          <w:tcPr>
            <w:tcW w:w="562" w:type="dxa"/>
            <w:vAlign w:val="center"/>
          </w:tcPr>
          <w:p w14:paraId="62D1FA3F" w14:textId="01433F68" w:rsidR="00F7691F" w:rsidRPr="00037E41" w:rsidRDefault="006F0DDB" w:rsidP="0030089C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C7A26B1" w14:textId="77777777" w:rsidR="00F7691F" w:rsidRPr="00037E41" w:rsidRDefault="00F7691F" w:rsidP="0030089C">
            <w:pPr>
              <w:ind w:firstLine="0"/>
              <w:jc w:val="center"/>
            </w:pPr>
            <w:r w:rsidRPr="00037E41">
              <w:t>0.00 N</w:t>
            </w:r>
          </w:p>
        </w:tc>
      </w:tr>
    </w:tbl>
    <w:p w14:paraId="4E38B860" w14:textId="56232E8A" w:rsidR="00ED7AFB" w:rsidRDefault="00ED7AFB" w:rsidP="00495CE8">
      <w:pPr>
        <w:ind w:firstLine="0"/>
      </w:pPr>
    </w:p>
    <w:p w14:paraId="57DBFA23" w14:textId="16BB0B48" w:rsidR="00A83B3D" w:rsidRDefault="002454C0" w:rsidP="0087312F">
      <w:pPr>
        <w:ind w:firstLine="0"/>
      </w:pPr>
      <w:r>
        <w:t>Again,</w:t>
      </w:r>
      <w:r w:rsidR="009C32A8">
        <w:t xml:space="preserve"> equal to </w:t>
      </w:r>
      <w:r>
        <w:t>assignment</w:t>
      </w:r>
      <w:r w:rsidR="009C32A8">
        <w:t xml:space="preserve"> 1 but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</m:oMath>
      <w:r w:rsidR="009C32A8">
        <w:t>.</w:t>
      </w:r>
      <w:r w:rsidR="009C32A8">
        <w:t xml:space="preserve"> </w:t>
      </w:r>
      <w:r w:rsidR="00390A82">
        <w:t xml:space="preserve">The velocities were </w:t>
      </w:r>
      <w:r w:rsidR="009C32A8">
        <w:t xml:space="preserve">also </w:t>
      </w:r>
      <w:r w:rsidR="00390A82">
        <w:t>derived as</w:t>
      </w:r>
      <w:r w:rsidR="009C32A8">
        <w:t xml:space="preserve"> was</w:t>
      </w:r>
      <w:r w:rsidR="00390A82">
        <w:t xml:space="preserve"> stated in assignment </w:t>
      </w:r>
      <w:r w:rsidR="006F0DDB">
        <w:t xml:space="preserve">1. </w:t>
      </w:r>
      <w:r w:rsidR="00A07C85">
        <w:t xml:space="preserve">The MATLAB script implementing this can </w:t>
      </w:r>
      <w:r w:rsidR="00A07C85" w:rsidRPr="00DA1DB1">
        <w:rPr>
          <w:noProof/>
        </w:rPr>
        <w:t>be found</w:t>
      </w:r>
      <w:r w:rsidR="00A07C85">
        <w:t xml:space="preserve"> in </w:t>
      </w:r>
      <w:r w:rsidR="00A07C85" w:rsidRPr="00DA1DB1">
        <w:rPr>
          <w:noProof/>
        </w:rPr>
        <w:t>appendix</w:t>
      </w:r>
      <w:r w:rsidR="00A07C85">
        <w:t xml:space="preserve"> A. The resulting velocities are:</w:t>
      </w:r>
    </w:p>
    <w:p w14:paraId="64FF492E" w14:textId="77777777" w:rsidR="0087312F" w:rsidRDefault="0087312F" w:rsidP="0087312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F75DB" w:rsidRPr="00037E41" w14:paraId="2DBEB40D" w14:textId="77777777" w:rsidTr="0030089C">
        <w:tc>
          <w:tcPr>
            <w:tcW w:w="562" w:type="dxa"/>
            <w:vAlign w:val="center"/>
          </w:tcPr>
          <w:p w14:paraId="6EA890F7" w14:textId="4A9C2EB4" w:rsidR="00DF5DA1" w:rsidRPr="00DF5DA1" w:rsidRDefault="00A71893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53CE55CE" w14:textId="18C76096" w:rsidR="00DF5DA1" w:rsidRPr="00037E41" w:rsidRDefault="00CF75DB" w:rsidP="0030089C">
            <w:pPr>
              <w:ind w:firstLine="0"/>
              <w:jc w:val="center"/>
            </w:pPr>
            <w:r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CF75DB" w:rsidRPr="00037E41" w14:paraId="717AAB5A" w14:textId="77777777" w:rsidTr="0030089C">
        <w:tc>
          <w:tcPr>
            <w:tcW w:w="562" w:type="dxa"/>
            <w:vAlign w:val="center"/>
          </w:tcPr>
          <w:p w14:paraId="080E2600" w14:textId="68C38DC4" w:rsidR="00DF5DA1" w:rsidRPr="00037E41" w:rsidRDefault="00A71893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21D48839" w14:textId="2EAF464E" w:rsidR="00DF5DA1" w:rsidRPr="00037E41" w:rsidRDefault="00CF75DB" w:rsidP="0030089C">
            <w:pPr>
              <w:ind w:firstLine="0"/>
              <w:jc w:val="center"/>
            </w:pPr>
            <w:r>
              <w:t>1.7279</w:t>
            </w:r>
            <w:r w:rsidR="00DF5DA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CF75DB" w:rsidRPr="00037E41" w14:paraId="6FB8B061" w14:textId="77777777" w:rsidTr="0030089C">
        <w:tc>
          <w:tcPr>
            <w:tcW w:w="562" w:type="dxa"/>
            <w:vAlign w:val="center"/>
          </w:tcPr>
          <w:p w14:paraId="0A0C81D4" w14:textId="24EDE9ED" w:rsidR="00DF5DA1" w:rsidRPr="00037E41" w:rsidRDefault="00A71893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454" w:type="dxa"/>
            <w:vAlign w:val="center"/>
          </w:tcPr>
          <w:p w14:paraId="1CDD454F" w14:textId="5200A821" w:rsidR="00DF5DA1" w:rsidRPr="00037E41" w:rsidRDefault="00CF75DB" w:rsidP="0030089C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DF5DA1" w:rsidRPr="00037E41">
              <w:t xml:space="preserve"> </w:t>
            </w:r>
          </w:p>
        </w:tc>
      </w:tr>
      <w:tr w:rsidR="00CF75DB" w:rsidRPr="00037E41" w14:paraId="6579F4BB" w14:textId="77777777" w:rsidTr="0030089C">
        <w:tc>
          <w:tcPr>
            <w:tcW w:w="562" w:type="dxa"/>
            <w:vAlign w:val="center"/>
          </w:tcPr>
          <w:p w14:paraId="1B535A6C" w14:textId="0CAD71DB" w:rsidR="00DF5DA1" w:rsidRPr="00037E41" w:rsidRDefault="00A71893" w:rsidP="0030089C">
            <w:pPr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454" w:type="dxa"/>
            <w:vAlign w:val="center"/>
          </w:tcPr>
          <w:p w14:paraId="67C0AB56" w14:textId="47606C46" w:rsidR="00DF5DA1" w:rsidRPr="00037E41" w:rsidRDefault="00D335CB" w:rsidP="0030089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5.1836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3575784" w14:textId="77777777" w:rsidR="00413ED4" w:rsidRDefault="00413ED4" w:rsidP="00CF75DB">
      <w:pPr>
        <w:ind w:firstLine="0"/>
      </w:pPr>
    </w:p>
    <w:p w14:paraId="06ADADA6" w14:textId="53B26BA0" w:rsidR="00AA538D" w:rsidRDefault="00DE4176" w:rsidP="00AA538D">
      <w:pPr>
        <w:pStyle w:val="Heading2"/>
      </w:pPr>
      <w:r>
        <w:t xml:space="preserve">Adding </w:t>
      </w:r>
      <w:r w:rsidRPr="00E64939">
        <w:rPr>
          <w:noProof/>
        </w:rPr>
        <w:t>extra</w:t>
      </w:r>
      <w:r>
        <w:t xml:space="preserve"> constraint to the system</w:t>
      </w:r>
    </w:p>
    <w:p w14:paraId="5D413CFB" w14:textId="77890AF9" w:rsidR="009C32A8" w:rsidRDefault="00782AE9" w:rsidP="00AA538D">
      <w:pPr>
        <w:pStyle w:val="Firstparagraph"/>
      </w:pPr>
      <w:r>
        <w:t>In this question we were asked to add a</w:t>
      </w:r>
      <w:r w:rsidR="00AA538D">
        <w:t>n</w:t>
      </w:r>
      <w:r>
        <w:t xml:space="preserve"> extra constrain that constraints the distal end of bar 2 to a vertical line going through the </w:t>
      </w:r>
      <w:r w:rsidR="00624169">
        <w:t>origin</w:t>
      </w:r>
      <w:r>
        <w:t xml:space="preserve"> (assumed to be in point A).</w:t>
      </w:r>
      <w:r w:rsidR="00624169">
        <w:t xml:space="preserve"> The new set up is depicted in figure 2.</w:t>
      </w:r>
      <w:r>
        <w:t xml:space="preserve"> </w:t>
      </w:r>
      <w:r w:rsidR="009C32A8">
        <w:t>Because we are using the systemetic approach</w:t>
      </w:r>
      <w:r>
        <w:t xml:space="preserve"> we can simply add this equation to our constraint equation vector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</m:oMath>
      <w:r>
        <w:t xml:space="preserve"> and </w:t>
      </w:r>
      <w:r w:rsidR="00AA538D">
        <w:t>repeat</w:t>
      </w:r>
      <w:r>
        <w:t xml:space="preserve"> the steps explained in </w:t>
      </w:r>
      <w:r w:rsidR="00DA1DB1">
        <w:t xml:space="preserve">section </w:t>
      </w:r>
      <w:r w:rsidR="00663402">
        <w:fldChar w:fldCharType="begin"/>
      </w:r>
      <w:r w:rsidR="00663402">
        <w:instrText xml:space="preserve"> REF _Ref508063999 \r \h </w:instrText>
      </w:r>
      <w:r w:rsidR="00AA538D">
        <w:instrText xml:space="preserve"> \* MERGEFORMAT </w:instrText>
      </w:r>
      <w:r w:rsidR="00663402">
        <w:fldChar w:fldCharType="separate"/>
      </w:r>
      <w:r w:rsidR="008937E7">
        <w:t>3</w:t>
      </w:r>
      <w:r w:rsidR="00663402">
        <w:fldChar w:fldCharType="end"/>
      </w:r>
      <w:r w:rsidR="00663402">
        <w:t>. The constraint vector now becomes:</w:t>
      </w:r>
    </w:p>
    <w:p w14:paraId="1C3D8670" w14:textId="77777777" w:rsidR="00624169" w:rsidRPr="00624169" w:rsidRDefault="00624169" w:rsidP="00AA53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63402" w14:paraId="6107A1DB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EC38A" w14:textId="77777777" w:rsidR="00663402" w:rsidRPr="00624169" w:rsidRDefault="0066340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07334" w14:textId="5E08A5D8" w:rsidR="00663402" w:rsidRPr="00C36458" w:rsidRDefault="00C36458" w:rsidP="006A4BC2">
            <w:pPr>
              <w:jc w:val="center"/>
              <w:rPr>
                <w:rFonts w:ascii="Garamond" w:eastAsiaTheme="minorEastAsia" w:hAnsi="Garamond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06537" w14:textId="6FF1FE74" w:rsidR="00663402" w:rsidRDefault="0066340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bookmarkStart w:id="7" w:name="constrainteq8"/>
            <w:r>
              <w:rPr>
                <w:b/>
                <w:lang w:val="nl-NL"/>
              </w:rPr>
              <w:fldChar w:fldCharType="begin"/>
            </w:r>
            <w:r w:rsidRPr="00566572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8</w:t>
            </w:r>
            <w:r>
              <w:rPr>
                <w:b/>
                <w:lang w:val="nl-NL"/>
              </w:rPr>
              <w:fldChar w:fldCharType="end"/>
            </w:r>
            <w:bookmarkEnd w:id="7"/>
            <w:r>
              <w:rPr>
                <w:b/>
                <w:lang w:val="nl-NL"/>
              </w:rPr>
              <w:t>)</w:t>
            </w:r>
          </w:p>
        </w:tc>
      </w:tr>
    </w:tbl>
    <w:p w14:paraId="11B570B6" w14:textId="77777777" w:rsidR="00C36458" w:rsidRDefault="00C36458" w:rsidP="00663402">
      <w:pPr>
        <w:ind w:firstLine="0"/>
      </w:pPr>
    </w:p>
    <w:p w14:paraId="137B4861" w14:textId="5B7C9D77" w:rsidR="00C36458" w:rsidRDefault="00C36458" w:rsidP="00663402">
      <w:pPr>
        <w:ind w:firstLine="0"/>
      </w:pPr>
      <w:r>
        <w:t xml:space="preserve">This leads to the following </w:t>
      </w:r>
      <w:r w:rsidR="00C819AA">
        <w:t>Jacobean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369"/>
        <w:gridCol w:w="812"/>
      </w:tblGrid>
      <w:tr w:rsidR="00C819AA" w14:paraId="4BA8D42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F1F4" w14:textId="77777777" w:rsidR="00C819AA" w:rsidRDefault="00C819AA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FDD9" w14:textId="048B5150" w:rsidR="009B7C2F" w:rsidRPr="00C843CA" w:rsidRDefault="00C819AA" w:rsidP="00C843CA">
            <w:pPr>
              <w:rPr>
                <w:lang w:val="en-IN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5505D" w14:textId="720C8928" w:rsidR="00C819AA" w:rsidRDefault="00C819A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9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425E52EE" w14:textId="77777777" w:rsidR="00C819AA" w:rsidRPr="00663402" w:rsidRDefault="00C819AA" w:rsidP="00663402">
      <w:pPr>
        <w:ind w:firstLine="0"/>
      </w:pPr>
    </w:p>
    <w:p w14:paraId="1E5DD287" w14:textId="6664842F" w:rsidR="00C843CA" w:rsidRDefault="00FB05ED" w:rsidP="00FB05ED">
      <w:pPr>
        <w:ind w:firstLine="0"/>
      </w:pPr>
      <w:r>
        <w:t>And the following constraint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7281"/>
        <w:gridCol w:w="912"/>
      </w:tblGrid>
      <w:tr w:rsidR="00184772" w14:paraId="5412E73A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94537" w14:textId="77777777" w:rsidR="00184772" w:rsidRDefault="00184772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12EA9" w14:textId="796F94C9" w:rsidR="00184772" w:rsidRPr="00184772" w:rsidRDefault="00184772" w:rsidP="00184772">
            <w:pPr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k,jl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IN"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Ls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IN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07DF" w14:textId="43479D15" w:rsidR="00184772" w:rsidRDefault="0018477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10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3A94A89B" w14:textId="77777777" w:rsidR="003E68AA" w:rsidRDefault="003E68AA" w:rsidP="00FB05ED">
      <w:pPr>
        <w:ind w:firstLine="0"/>
      </w:pPr>
    </w:p>
    <w:p w14:paraId="392FDB80" w14:textId="2118417A" w:rsidR="00FB05ED" w:rsidRPr="00C843CA" w:rsidRDefault="00BC3D53" w:rsidP="00FB05ED">
      <w:pPr>
        <w:ind w:firstLine="0"/>
      </w:pPr>
      <w:r>
        <w:t>The MATLAB code for doing this can be found in appendix A.</w:t>
      </w:r>
    </w:p>
    <w:p w14:paraId="3C344F94" w14:textId="4CA62ECA" w:rsidR="00DE4176" w:rsidRDefault="00515FDF" w:rsidP="00515FDF">
      <w:pPr>
        <w:pStyle w:val="Heading3"/>
      </w:pPr>
      <w:r>
        <w:t>Results for the case when both bars are vertically up</w:t>
      </w:r>
    </w:p>
    <w:p w14:paraId="420AAA2F" w14:textId="767D8AE6" w:rsidR="00A53F1A" w:rsidRDefault="00A53F1A" w:rsidP="00A53F1A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</m:t>
        </m:r>
        <m:r>
          <w:rPr>
            <w:rFonts w:ascii="Cambria Math" w:hAnsi="Cambria Math"/>
          </w:rPr>
          <m:t>.5π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0 0]</m:t>
        </m:r>
      </m:oMath>
      <w:r w:rsidRPr="00037E41">
        <w:t xml:space="preserve"> we get the following result:</w:t>
      </w:r>
    </w:p>
    <w:p w14:paraId="15CFDCC3" w14:textId="77777777" w:rsidR="00A53F1A" w:rsidRPr="00A53F1A" w:rsidRDefault="00A53F1A" w:rsidP="00A53F1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53F1A" w:rsidRPr="00037E41" w14:paraId="1DF66978" w14:textId="77777777" w:rsidTr="00991589">
        <w:tc>
          <w:tcPr>
            <w:tcW w:w="562" w:type="dxa"/>
            <w:vAlign w:val="center"/>
          </w:tcPr>
          <w:p w14:paraId="55C04691" w14:textId="77777777" w:rsidR="00A53F1A" w:rsidRPr="00037E41" w:rsidRDefault="00A53F1A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C601AF1" w14:textId="64A45E2A" w:rsidR="00A53F1A" w:rsidRPr="00037E41" w:rsidRDefault="00C127D1" w:rsidP="00991589">
            <w:pPr>
              <w:ind w:firstLine="0"/>
              <w:jc w:val="center"/>
            </w:pPr>
            <w:r>
              <w:t>7.36</w:t>
            </w:r>
            <w:r w:rsidR="00A53F1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7F0BBAC1" w14:textId="77777777" w:rsidTr="00991589">
        <w:tc>
          <w:tcPr>
            <w:tcW w:w="562" w:type="dxa"/>
            <w:vAlign w:val="center"/>
          </w:tcPr>
          <w:p w14:paraId="1138D2E0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FE8A48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3A8D532B" w14:textId="77777777" w:rsidTr="00991589">
        <w:tc>
          <w:tcPr>
            <w:tcW w:w="562" w:type="dxa"/>
            <w:vAlign w:val="center"/>
          </w:tcPr>
          <w:p w14:paraId="00086CB6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E3F397D" w14:textId="0B6D90B6" w:rsidR="00A53F1A" w:rsidRPr="00037E41" w:rsidRDefault="00C127D1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-26.7545</m:t>
              </m:r>
              <m:r>
                <w:rPr>
                  <w:rFonts w:ascii="Cambria Math" w:hAnsi="Cambria Math"/>
                </w:rPr>
                <m:t xml:space="preserve">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53F1A" w:rsidRPr="00037E41">
              <w:t xml:space="preserve"> </w:t>
            </w:r>
          </w:p>
        </w:tc>
      </w:tr>
      <w:tr w:rsidR="00A53F1A" w:rsidRPr="00037E41" w14:paraId="7E3A3F14" w14:textId="77777777" w:rsidTr="00991589">
        <w:tc>
          <w:tcPr>
            <w:tcW w:w="562" w:type="dxa"/>
            <w:vAlign w:val="center"/>
          </w:tcPr>
          <w:p w14:paraId="5ABC692B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91B7A94" w14:textId="39006D73" w:rsidR="00A53F1A" w:rsidRPr="00037E41" w:rsidRDefault="00C127D1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</m:t>
                </m:r>
                <m:r>
                  <w:rPr>
                    <w:rFonts w:ascii="Cambria Math" w:hAnsi="Cambria Math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53F1A" w:rsidRPr="00037E41" w14:paraId="728C2BD8" w14:textId="77777777" w:rsidTr="00991589">
        <w:tc>
          <w:tcPr>
            <w:tcW w:w="562" w:type="dxa"/>
            <w:vAlign w:val="center"/>
          </w:tcPr>
          <w:p w14:paraId="1B92CEC4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A12E947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53F1A" w:rsidRPr="00037E41" w14:paraId="472BE193" w14:textId="77777777" w:rsidTr="00991589">
        <w:tc>
          <w:tcPr>
            <w:tcW w:w="562" w:type="dxa"/>
            <w:vAlign w:val="center"/>
          </w:tcPr>
          <w:p w14:paraId="067B029F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82038B2" w14:textId="4FED4685" w:rsidR="00A53F1A" w:rsidRPr="00037E41" w:rsidRDefault="00C127D1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26.7545 </m:t>
                </m:r>
                <m:r>
                  <w:rPr>
                    <w:rFonts w:ascii="Cambria Math" w:hAnsi="Cambria Math"/>
                  </w:rPr>
                  <m:t>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53F1A" w:rsidRPr="00037E41" w14:paraId="77693494" w14:textId="77777777" w:rsidTr="00991589">
        <w:tc>
          <w:tcPr>
            <w:tcW w:w="562" w:type="dxa"/>
            <w:vAlign w:val="center"/>
          </w:tcPr>
          <w:p w14:paraId="7979A73B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B1172AD" w14:textId="4EB64D15" w:rsidR="00A53F1A" w:rsidRPr="00037E41" w:rsidRDefault="005E54EF" w:rsidP="00991589">
            <w:pPr>
              <w:ind w:firstLine="0"/>
              <w:jc w:val="center"/>
            </w:pPr>
            <w:r>
              <w:t>0.3183</w:t>
            </w:r>
            <w:r w:rsidR="00A53F1A" w:rsidRPr="00037E41">
              <w:t xml:space="preserve"> N</w:t>
            </w:r>
          </w:p>
        </w:tc>
      </w:tr>
      <w:tr w:rsidR="00A53F1A" w:rsidRPr="00037E41" w14:paraId="65DAB952" w14:textId="77777777" w:rsidTr="00991589">
        <w:tc>
          <w:tcPr>
            <w:tcW w:w="562" w:type="dxa"/>
            <w:vAlign w:val="center"/>
          </w:tcPr>
          <w:p w14:paraId="1A131AE3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9FB3986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A53F1A" w:rsidRPr="00037E41" w14:paraId="65908033" w14:textId="77777777" w:rsidTr="00991589">
        <w:tc>
          <w:tcPr>
            <w:tcW w:w="562" w:type="dxa"/>
            <w:vAlign w:val="center"/>
          </w:tcPr>
          <w:p w14:paraId="1304715C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C7D7F7C" w14:textId="3366E5FC" w:rsidR="00A53F1A" w:rsidRPr="00037E41" w:rsidRDefault="005E54EF" w:rsidP="00991589">
            <w:pPr>
              <w:ind w:firstLine="0"/>
              <w:jc w:val="center"/>
            </w:pPr>
            <w:r>
              <w:t>0</w:t>
            </w:r>
            <w:r w:rsidR="00A53F1A" w:rsidRPr="00037E41">
              <w:t xml:space="preserve"> N</w:t>
            </w:r>
          </w:p>
        </w:tc>
      </w:tr>
      <w:tr w:rsidR="00A53F1A" w:rsidRPr="00037E41" w14:paraId="1BB87D42" w14:textId="77777777" w:rsidTr="00991589">
        <w:tc>
          <w:tcPr>
            <w:tcW w:w="562" w:type="dxa"/>
            <w:vAlign w:val="center"/>
          </w:tcPr>
          <w:p w14:paraId="739321A8" w14:textId="77777777" w:rsidR="00A53F1A" w:rsidRPr="00037E41" w:rsidRDefault="00A53F1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E7F10E8" w14:textId="77777777" w:rsidR="00A53F1A" w:rsidRPr="00037E41" w:rsidRDefault="00A53F1A" w:rsidP="00991589">
            <w:pPr>
              <w:ind w:firstLine="0"/>
              <w:jc w:val="center"/>
            </w:pPr>
            <w:r w:rsidRPr="00037E41">
              <w:t>0.00 N</w:t>
            </w:r>
          </w:p>
        </w:tc>
      </w:tr>
      <w:tr w:rsidR="003D2B0D" w:rsidRPr="00037E41" w14:paraId="230BF3DA" w14:textId="77777777" w:rsidTr="00991589">
        <w:tc>
          <w:tcPr>
            <w:tcW w:w="562" w:type="dxa"/>
            <w:vAlign w:val="center"/>
          </w:tcPr>
          <w:p w14:paraId="3D664F05" w14:textId="69C26573" w:rsidR="003D2B0D" w:rsidRDefault="003D2B0D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8F250A1" w14:textId="46B4609E" w:rsidR="003D2B0D" w:rsidRPr="00037E41" w:rsidRDefault="005E54EF" w:rsidP="00991589">
            <w:pPr>
              <w:ind w:firstLine="0"/>
              <w:jc w:val="center"/>
            </w:pPr>
            <w:r>
              <w:t>0.3183 N</w:t>
            </w:r>
          </w:p>
        </w:tc>
      </w:tr>
    </w:tbl>
    <w:p w14:paraId="34D13D53" w14:textId="516A8C8D" w:rsidR="00FB53C9" w:rsidRDefault="00FB53C9" w:rsidP="0042471F">
      <w:pPr>
        <w:ind w:firstLine="0"/>
      </w:pPr>
    </w:p>
    <w:p w14:paraId="7F9ED0EA" w14:textId="786AFF11" w:rsidR="00FB53C9" w:rsidRPr="00AA538D" w:rsidRDefault="00FB53C9" w:rsidP="0042471F">
      <w:pPr>
        <w:ind w:firstLine="0"/>
      </w:pPr>
      <w:r>
        <w:t>As the physical interpretation of the linear acceleration, angular acceleration and reaction forces was already explained in assignment 4 we will only focus on the 5</w:t>
      </w:r>
      <w:r w:rsidRPr="00FB53C9">
        <w:rPr>
          <w:vertAlign w:val="superscript"/>
        </w:rPr>
        <w:t>th</w:t>
      </w:r>
      <w:r>
        <w:t xml:space="preserve"> Lagrange multiplier. Since the new constraint allows movement in the y direction but prohibits movement in the x direction </w:t>
      </w:r>
      <w:r w:rsidR="00387506">
        <w:t>the 5</w:t>
      </w:r>
      <w:r w:rsidR="00387506" w:rsidRPr="00387506">
        <w:rPr>
          <w:vertAlign w:val="superscript"/>
        </w:rPr>
        <w:t>th</w:t>
      </w:r>
      <w:r w:rsidR="00387506">
        <w:t xml:space="preserve"> Lagrange multiplier needs to be a horizontal reaction force keeping point C on the </w:t>
      </w:r>
      <w:r w:rsidR="001200C5">
        <w:t xml:space="preserve">same x position. Since the reaction force is the </w:t>
      </w:r>
      <w:r w:rsidR="001323ED">
        <w:t xml:space="preserve">(real) conjugate of the LaGrange multiplier this reaction force is negative and points in the </w:t>
      </w:r>
      <w:r w:rsidR="00043EC8">
        <w:t>negative x direction. This is as expected since gravity works on the pendulum in the horizontal direction.</w:t>
      </w:r>
    </w:p>
    <w:p w14:paraId="28334315" w14:textId="6F2BB966" w:rsidR="00A53F1A" w:rsidRDefault="00515FDF" w:rsidP="00BB208F">
      <w:pPr>
        <w:pStyle w:val="Heading3"/>
      </w:pPr>
      <w:r>
        <w:t>Results for the case when</w:t>
      </w:r>
      <w:r w:rsidR="00EB21C7">
        <w:t xml:space="preserve"> </w:t>
      </w:r>
      <w:r w:rsidR="00EB21C7" w:rsidRPr="00EB21C7">
        <w:t xml:space="preserve"> </w:t>
      </w:r>
      <w:r w:rsidR="00EB21C7">
        <w:t>b</w:t>
      </w:r>
      <w:r w:rsidR="00EB21C7" w:rsidRPr="00EB21C7">
        <w:t>oth bars</w:t>
      </w:r>
      <w:r w:rsidR="00EB21C7">
        <w:t xml:space="preserve"> are</w:t>
      </w:r>
      <w:r w:rsidR="00EB21C7" w:rsidRPr="00EB21C7">
        <w:t xml:space="preserve"> vertical up and </w:t>
      </w:r>
      <w:r w:rsidR="00EB21C7">
        <w:t xml:space="preserve">bar 1 has </w:t>
      </w:r>
      <w:r w:rsidR="00EB21C7" w:rsidRPr="00EB21C7">
        <w:t>a</w:t>
      </w:r>
      <w:r w:rsidR="00EB21C7">
        <w:t xml:space="preserve"> clockwise</w:t>
      </w:r>
      <w:r w:rsidR="00EB21C7" w:rsidRPr="00EB21C7">
        <w:t xml:space="preserve"> initial angular speed of </w:t>
      </w:r>
      <w:r w:rsidR="00EB21C7" w:rsidRPr="00EB21C7">
        <w:rPr>
          <w:rFonts w:ascii="Calibri" w:hAnsi="Calibri" w:cs="Calibri"/>
        </w:rPr>
        <w:t>ω</w:t>
      </w:r>
      <w:r w:rsidR="00EB21C7" w:rsidRPr="00EB21C7">
        <w:t xml:space="preserve"> = 60 rpm</w:t>
      </w:r>
    </w:p>
    <w:p w14:paraId="77F8AE4D" w14:textId="14946D31" w:rsidR="00D666EA" w:rsidRDefault="00D666EA" w:rsidP="00D666EA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=[0.5π 0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-2π</m:t>
        </m:r>
        <m:r>
          <w:rPr>
            <w:rFonts w:ascii="Cambria Math" w:hAnsi="Cambria Math"/>
          </w:rPr>
          <m:t xml:space="preserve"> 0]</m:t>
        </m:r>
      </m:oMath>
      <w:r w:rsidRPr="00037E41">
        <w:t xml:space="preserve"> we get the following result:</w:t>
      </w:r>
    </w:p>
    <w:p w14:paraId="1A43AFB2" w14:textId="77777777" w:rsidR="00D666EA" w:rsidRPr="00A53F1A" w:rsidRDefault="00D666EA" w:rsidP="00D666EA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666EA" w:rsidRPr="00037E41" w14:paraId="616BA1C2" w14:textId="77777777" w:rsidTr="00991589">
        <w:tc>
          <w:tcPr>
            <w:tcW w:w="562" w:type="dxa"/>
            <w:vAlign w:val="center"/>
          </w:tcPr>
          <w:p w14:paraId="31B7EC8C" w14:textId="77777777" w:rsidR="00D666EA" w:rsidRPr="00037E41" w:rsidRDefault="00D666EA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7FA8921" w14:textId="77777777" w:rsidR="00D666EA" w:rsidRPr="00037E41" w:rsidRDefault="00D666EA" w:rsidP="00991589">
            <w:pPr>
              <w:ind w:firstLine="0"/>
              <w:jc w:val="center"/>
            </w:pPr>
            <w:r>
              <w:t>7.36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6CCDE774" w14:textId="77777777" w:rsidTr="00991589">
        <w:tc>
          <w:tcPr>
            <w:tcW w:w="562" w:type="dxa"/>
            <w:vAlign w:val="center"/>
          </w:tcPr>
          <w:p w14:paraId="79298988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98E227D" w14:textId="3CE86C23" w:rsidR="00D666EA" w:rsidRPr="00037E41" w:rsidRDefault="00156B6D" w:rsidP="00991589">
            <w:pPr>
              <w:ind w:firstLine="0"/>
              <w:jc w:val="center"/>
            </w:pPr>
            <w:r>
              <w:t>-10.86</w:t>
            </w:r>
            <w:r w:rsidR="00D666E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33E21281" w14:textId="77777777" w:rsidTr="00991589">
        <w:tc>
          <w:tcPr>
            <w:tcW w:w="562" w:type="dxa"/>
            <w:vAlign w:val="center"/>
          </w:tcPr>
          <w:p w14:paraId="3235495F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4CA1A5" w14:textId="77777777" w:rsidR="00D666EA" w:rsidRPr="00037E41" w:rsidRDefault="00D666EA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-26.7545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D666EA" w:rsidRPr="00037E41" w14:paraId="7767042B" w14:textId="77777777" w:rsidTr="00991589">
        <w:tc>
          <w:tcPr>
            <w:tcW w:w="562" w:type="dxa"/>
            <w:vAlign w:val="center"/>
          </w:tcPr>
          <w:p w14:paraId="02ECB75C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E42E564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666EA" w:rsidRPr="00037E41" w14:paraId="4FC24BA2" w14:textId="77777777" w:rsidTr="00991589">
        <w:tc>
          <w:tcPr>
            <w:tcW w:w="562" w:type="dxa"/>
            <w:vAlign w:val="center"/>
          </w:tcPr>
          <w:p w14:paraId="4617EA78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E8AD962" w14:textId="5867D253" w:rsidR="00D666EA" w:rsidRPr="00037E41" w:rsidRDefault="00CB063D" w:rsidP="00991589">
            <w:pPr>
              <w:ind w:firstLine="0"/>
              <w:jc w:val="center"/>
            </w:pPr>
            <w:r>
              <w:t>-21.7</w:t>
            </w:r>
            <w:r w:rsidR="004938F3">
              <w:t>131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666EA" w:rsidRPr="00037E41" w14:paraId="2611B911" w14:textId="77777777" w:rsidTr="00991589">
        <w:tc>
          <w:tcPr>
            <w:tcW w:w="562" w:type="dxa"/>
            <w:vAlign w:val="center"/>
          </w:tcPr>
          <w:p w14:paraId="6BDC672E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16F4E0B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26.7545 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D666EA" w:rsidRPr="00037E41" w14:paraId="5A388711" w14:textId="77777777" w:rsidTr="00991589">
        <w:tc>
          <w:tcPr>
            <w:tcW w:w="562" w:type="dxa"/>
            <w:vAlign w:val="center"/>
          </w:tcPr>
          <w:p w14:paraId="10F57614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3BFA563" w14:textId="77777777" w:rsidR="00D666EA" w:rsidRPr="00037E41" w:rsidRDefault="00D666EA" w:rsidP="00991589">
            <w:pPr>
              <w:ind w:firstLine="0"/>
              <w:jc w:val="center"/>
            </w:pPr>
            <w:r>
              <w:t>0.3183</w:t>
            </w:r>
            <w:r w:rsidRPr="00037E41">
              <w:t xml:space="preserve"> N</w:t>
            </w:r>
          </w:p>
        </w:tc>
      </w:tr>
      <w:tr w:rsidR="00D666EA" w:rsidRPr="00037E41" w14:paraId="5BCF21E8" w14:textId="77777777" w:rsidTr="00991589">
        <w:tc>
          <w:tcPr>
            <w:tcW w:w="562" w:type="dxa"/>
            <w:vAlign w:val="center"/>
          </w:tcPr>
          <w:p w14:paraId="45A26CEE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339CF37" w14:textId="545A659E" w:rsidR="00D666EA" w:rsidRPr="00037E41" w:rsidRDefault="004938F3" w:rsidP="00991589">
            <w:pPr>
              <w:ind w:firstLine="0"/>
              <w:jc w:val="center"/>
            </w:pPr>
            <w:r>
              <w:t>4.2275</w:t>
            </w:r>
            <w:r w:rsidR="00D666EA" w:rsidRPr="00037E41">
              <w:t xml:space="preserve"> N</w:t>
            </w:r>
          </w:p>
        </w:tc>
      </w:tr>
      <w:tr w:rsidR="00D666EA" w:rsidRPr="00037E41" w14:paraId="11732B4B" w14:textId="77777777" w:rsidTr="00991589">
        <w:tc>
          <w:tcPr>
            <w:tcW w:w="562" w:type="dxa"/>
            <w:vAlign w:val="center"/>
          </w:tcPr>
          <w:p w14:paraId="3454B294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0539475" w14:textId="77777777" w:rsidR="00D666EA" w:rsidRPr="00037E41" w:rsidRDefault="00D666EA" w:rsidP="00991589">
            <w:pPr>
              <w:ind w:firstLine="0"/>
              <w:jc w:val="center"/>
            </w:pPr>
            <w:r>
              <w:t>0</w:t>
            </w:r>
            <w:r w:rsidRPr="00037E41">
              <w:t xml:space="preserve"> N</w:t>
            </w:r>
          </w:p>
        </w:tc>
      </w:tr>
      <w:tr w:rsidR="00D666EA" w:rsidRPr="00037E41" w14:paraId="379668B4" w14:textId="77777777" w:rsidTr="00991589">
        <w:tc>
          <w:tcPr>
            <w:tcW w:w="562" w:type="dxa"/>
            <w:vAlign w:val="center"/>
          </w:tcPr>
          <w:p w14:paraId="0A50871C" w14:textId="77777777" w:rsidR="00D666EA" w:rsidRPr="00037E41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E5BECC0" w14:textId="291C026E" w:rsidR="00D666EA" w:rsidRPr="00037E41" w:rsidRDefault="004938F3" w:rsidP="00991589">
            <w:pPr>
              <w:ind w:firstLine="0"/>
              <w:jc w:val="center"/>
            </w:pPr>
            <w:r>
              <w:t>2.8184</w:t>
            </w:r>
            <w:r w:rsidR="00D666EA" w:rsidRPr="00037E41">
              <w:t xml:space="preserve"> N</w:t>
            </w:r>
          </w:p>
        </w:tc>
      </w:tr>
      <w:tr w:rsidR="00D666EA" w:rsidRPr="00037E41" w14:paraId="364AD109" w14:textId="77777777" w:rsidTr="00991589">
        <w:tc>
          <w:tcPr>
            <w:tcW w:w="562" w:type="dxa"/>
            <w:vAlign w:val="center"/>
          </w:tcPr>
          <w:p w14:paraId="203B8AE6" w14:textId="77777777" w:rsidR="00D666EA" w:rsidRDefault="00D666EA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74C544D" w14:textId="77777777" w:rsidR="00D666EA" w:rsidRPr="00037E41" w:rsidRDefault="00D666EA" w:rsidP="00991589">
            <w:pPr>
              <w:ind w:firstLine="0"/>
              <w:jc w:val="center"/>
            </w:pPr>
            <w:r>
              <w:t>0.3183 N</w:t>
            </w:r>
          </w:p>
        </w:tc>
      </w:tr>
    </w:tbl>
    <w:p w14:paraId="4B89A6DD" w14:textId="77777777" w:rsidR="00043EC8" w:rsidRDefault="00043EC8" w:rsidP="00043EC8">
      <w:pPr>
        <w:ind w:firstLine="0"/>
      </w:pPr>
    </w:p>
    <w:p w14:paraId="7B7476D6" w14:textId="21617BB1" w:rsidR="00BB208F" w:rsidRPr="00BB208F" w:rsidRDefault="000949C1" w:rsidP="00061AB4">
      <w:pPr>
        <w:ind w:firstLine="0"/>
      </w:pPr>
      <w:r>
        <w:t xml:space="preserve">All these results can be explained by looking at the constrained equations of motion.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66572">
        <w:t xml:space="preserve"> = 0 </w:t>
      </w:r>
      <w:r w:rsidR="00C45C64">
        <w:t>from equation (</w:t>
      </w:r>
      <w:r w:rsidR="00C45C64">
        <w:fldChar w:fldCharType="begin"/>
      </w:r>
      <w:r w:rsidR="00C45C64">
        <w:instrText xml:space="preserve"> REF constrainteq8 \h </w:instrText>
      </w:r>
      <w:r w:rsidR="00C45C64">
        <w:fldChar w:fldCharType="separate"/>
      </w:r>
      <w:r w:rsidR="008937E7">
        <w:rPr>
          <w:b/>
          <w:noProof/>
          <w:lang w:val="nl-NL"/>
        </w:rPr>
        <w:t>8</w:t>
      </w:r>
      <w:r w:rsidR="00C45C64">
        <w:fldChar w:fldCharType="end"/>
      </w:r>
      <w:r w:rsidR="00C45C64">
        <w:t xml:space="preserve">) we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5C64">
        <w:t xml:space="preserve"> becomes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5C64">
        <w:t xml:space="preserve">. Further the vertical accelerations </w:t>
      </w:r>
      <w:r w:rsidR="00241362">
        <w:t>are negative because the vertical reaction forces in A and B are in the negative direction.</w:t>
      </w:r>
      <w:r w:rsidR="00DD4B67">
        <w:t xml:space="preserve"> The </w:t>
      </w:r>
      <w:r w:rsidR="00561E85">
        <w:t xml:space="preserve">opposite signs of the angular accelerations can be explained by looking </w:t>
      </w:r>
      <w:r w:rsidR="00EC55EA">
        <w:t>at the horizontal reaction forces in point A and C</w:t>
      </w:r>
      <w:r w:rsidR="004B493E">
        <w:t xml:space="preserve">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493E">
        <w:t xml:space="preserve"> is positive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B493E">
        <w:t xml:space="preserve"> </w:t>
      </w:r>
      <w:r w:rsidR="00061AB4">
        <w:t xml:space="preserve">it </w:t>
      </w:r>
      <w:r w:rsidR="004B493E">
        <w:t>creates a negative moment</w:t>
      </w:r>
      <w:r w:rsidR="00FD48E0">
        <w:t xml:space="preserve"> of body 1</w:t>
      </w:r>
      <w:r w:rsidR="004B493E">
        <w:t xml:space="preserve"> around</w:t>
      </w:r>
      <w:r w:rsidR="00FD48E0">
        <w:t xml:space="preserve"> its </w:t>
      </w:r>
      <w:r w:rsidR="00061AB4">
        <w:t xml:space="preserve">CM. </w:t>
      </w:r>
      <w:r w:rsidR="00FD48E0">
        <w:t xml:space="preserve">Contrary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61AB4">
        <w:t xml:space="preserve"> creates a positive moment</w:t>
      </w:r>
      <w:r w:rsidR="00FD48E0">
        <w:t xml:space="preserve"> of body 2 a</w:t>
      </w:r>
      <w:r w:rsidR="00061AB4">
        <w:t xml:space="preserve">round </w:t>
      </w:r>
      <w:r w:rsidR="00FD48E0">
        <w:t xml:space="preserve">its </w:t>
      </w:r>
      <w:r w:rsidR="00061AB4">
        <w:t>CM</w:t>
      </w:r>
      <w:r w:rsidR="00FD48E0">
        <w:t>.</w:t>
      </w:r>
    </w:p>
    <w:p w14:paraId="4BA03E40" w14:textId="2F3959E0" w:rsidR="00EB21C7" w:rsidRDefault="003E6705" w:rsidP="003E6705">
      <w:pPr>
        <w:pStyle w:val="Heading3"/>
      </w:pPr>
      <w:r>
        <w:t>Results for the case when b</w:t>
      </w:r>
      <w:r w:rsidRPr="003E6705">
        <w:t xml:space="preserve">oth bars </w:t>
      </w:r>
      <w:r>
        <w:t xml:space="preserve">are </w:t>
      </w:r>
      <w:r w:rsidRPr="003E6705">
        <w:t xml:space="preserve">horizontal </w:t>
      </w:r>
      <w:r w:rsidR="00BA3CD5">
        <w:t xml:space="preserve">and have </w:t>
      </w:r>
      <w:r w:rsidRPr="003E6705">
        <w:t>zero speeds, but an additional</w:t>
      </w:r>
      <w:r w:rsidR="00BA3CD5">
        <w:t xml:space="preserve"> </w:t>
      </w:r>
      <w:r w:rsidRPr="003E6705">
        <w:t xml:space="preserve">force of Fy = 10 N </w:t>
      </w:r>
      <w:r w:rsidR="00BA3CD5" w:rsidRPr="00965BC2">
        <w:rPr>
          <w:noProof/>
        </w:rPr>
        <w:t>is applied</w:t>
      </w:r>
      <w:r w:rsidR="00BA3CD5">
        <w:t xml:space="preserve"> </w:t>
      </w:r>
      <w:r w:rsidRPr="003E6705">
        <w:t>in B</w:t>
      </w:r>
    </w:p>
    <w:p w14:paraId="726576F2" w14:textId="164E22A9" w:rsidR="00BC7D68" w:rsidRDefault="00BC7D68" w:rsidP="00BC7D68">
      <w:pPr>
        <w:ind w:firstLine="0"/>
      </w:pPr>
      <w:r>
        <w:t xml:space="preserve">Following we were asked to introduce a force to end of bar </w:t>
      </w:r>
      <w:r w:rsidR="00E64939" w:rsidRPr="00485D3F">
        <w:rPr>
          <w:noProof/>
        </w:rPr>
        <w:t>1</w:t>
      </w:r>
      <w:r>
        <w:t xml:space="preserve"> this can be done by </w:t>
      </w:r>
      <w:r w:rsidR="00E64939">
        <w:t>introducing a moment about the CM of bar 1. As a result our F vector changes to:</w:t>
      </w:r>
    </w:p>
    <w:p w14:paraId="4E946E48" w14:textId="5D170104" w:rsidR="00E64939" w:rsidRDefault="00E64939" w:rsidP="00BC7D68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7281"/>
        <w:gridCol w:w="912"/>
      </w:tblGrid>
      <w:tr w:rsidR="00DB11C3" w14:paraId="31BDEDE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86812" w14:textId="77777777" w:rsidR="00DB11C3" w:rsidRDefault="00DB11C3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D701A" w14:textId="4B97294E" w:rsidR="00DB11C3" w:rsidRPr="00E83846" w:rsidRDefault="00DB11C3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nl-NL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m1g 0 10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 xml:space="preserve"> m2g 0 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2860F" w14:textId="41BC77FA" w:rsidR="00DB11C3" w:rsidRDefault="00DB11C3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8937E7">
              <w:rPr>
                <w:b/>
                <w:noProof/>
                <w:lang w:val="nl-NL"/>
              </w:rPr>
              <w:t>11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568EE785" w14:textId="1C1D0DA8" w:rsidR="00E64939" w:rsidRDefault="00E64939" w:rsidP="00BC7D68">
      <w:pPr>
        <w:ind w:firstLine="0"/>
      </w:pPr>
    </w:p>
    <w:p w14:paraId="21A19503" w14:textId="77777777" w:rsidR="00E64939" w:rsidRPr="00BC7D68" w:rsidRDefault="00E64939" w:rsidP="00BC7D68">
      <w:pPr>
        <w:ind w:firstLine="0"/>
      </w:pPr>
    </w:p>
    <w:p w14:paraId="1DCC8C07" w14:textId="3D901D23" w:rsidR="00FB7492" w:rsidRDefault="00DB11C3" w:rsidP="0091308A">
      <w:pPr>
        <w:pStyle w:val="Firstparagraph"/>
      </w:pPr>
      <w:r>
        <w:t xml:space="preserve">The MATLAB code for implementing this can </w:t>
      </w:r>
      <w:r w:rsidRPr="00485D3F">
        <w:rPr>
          <w:noProof/>
        </w:rPr>
        <w:t>be found</w:t>
      </w:r>
      <w:r>
        <w:t xml:space="preserve"> in Appendix A. </w:t>
      </w:r>
      <w:r w:rsidR="00E14861"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=[0 0 0 0]</m:t>
        </m:r>
      </m:oMath>
      <w:r w:rsidR="00E14861" w:rsidRPr="00037E41">
        <w:t xml:space="preserve"> we get the following result:</w:t>
      </w:r>
    </w:p>
    <w:p w14:paraId="1D1D8EBE" w14:textId="77777777" w:rsidR="0091308A" w:rsidRPr="0091308A" w:rsidRDefault="0091308A" w:rsidP="0091308A"/>
    <w:p w14:paraId="2AF1ED0C" w14:textId="593F313D" w:rsidR="00FB7492" w:rsidRPr="0091308A" w:rsidRDefault="00FB7492" w:rsidP="00FB7492">
      <w:pPr>
        <w:rPr>
          <w:color w:val="ED7D31" w:themeColor="accent2"/>
        </w:rPr>
      </w:pPr>
      <w:r w:rsidRPr="0091308A">
        <w:rPr>
          <w:color w:val="ED7D31" w:themeColor="accent2"/>
        </w:rPr>
        <w:t>Warning: Matrix is singular to working precision.</w:t>
      </w:r>
    </w:p>
    <w:p w14:paraId="294B5760" w14:textId="77777777" w:rsidR="00E14861" w:rsidRPr="00A53F1A" w:rsidRDefault="00E14861" w:rsidP="00E14861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14861" w:rsidRPr="00037E41" w14:paraId="4AA3F662" w14:textId="77777777" w:rsidTr="00991589">
        <w:tc>
          <w:tcPr>
            <w:tcW w:w="562" w:type="dxa"/>
            <w:vAlign w:val="center"/>
          </w:tcPr>
          <w:p w14:paraId="4A63B433" w14:textId="77777777" w:rsidR="00E14861" w:rsidRPr="00037E41" w:rsidRDefault="00E14861" w:rsidP="00991589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E04D673" w14:textId="16738510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14861" w:rsidRPr="00037E41" w14:paraId="048595AA" w14:textId="77777777" w:rsidTr="00991589">
        <w:tc>
          <w:tcPr>
            <w:tcW w:w="562" w:type="dxa"/>
            <w:vAlign w:val="center"/>
          </w:tcPr>
          <w:p w14:paraId="0F2FEA24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C362711" w14:textId="7FE0D70F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14861" w:rsidRPr="00037E41" w14:paraId="48DB9D40" w14:textId="77777777" w:rsidTr="00991589">
        <w:tc>
          <w:tcPr>
            <w:tcW w:w="562" w:type="dxa"/>
            <w:vAlign w:val="center"/>
          </w:tcPr>
          <w:p w14:paraId="13CB501C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9CD023B" w14:textId="491AEB91" w:rsidR="00E14861" w:rsidRPr="00037E41" w:rsidRDefault="0091308A" w:rsidP="00991589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NaN</m:t>
              </m:r>
              <m:r>
                <w:rPr>
                  <w:rFonts w:ascii="Cambria Math" w:hAnsi="Cambria Math"/>
                </w:rPr>
                <m:t xml:space="preserve">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14861" w:rsidRPr="00037E41">
              <w:t xml:space="preserve"> </w:t>
            </w:r>
          </w:p>
        </w:tc>
      </w:tr>
      <w:tr w:rsidR="00E14861" w:rsidRPr="00037E41" w14:paraId="5558CEFE" w14:textId="77777777" w:rsidTr="00991589">
        <w:tc>
          <w:tcPr>
            <w:tcW w:w="562" w:type="dxa"/>
            <w:vAlign w:val="center"/>
          </w:tcPr>
          <w:p w14:paraId="2C2C77FE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10419A6" w14:textId="44C732A2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NaN</m:t>
                </m:r>
                <m:r>
                  <w:rPr>
                    <w:rFonts w:ascii="Cambria Math" w:hAnsi="Cambria Math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53A48EEB" w14:textId="77777777" w:rsidTr="00991589">
        <w:tc>
          <w:tcPr>
            <w:tcW w:w="562" w:type="dxa"/>
            <w:vAlign w:val="center"/>
          </w:tcPr>
          <w:p w14:paraId="4B09D05F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28BAE24" w14:textId="1BFA9398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NaN </m:t>
                </m:r>
                <m: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4DDCD28D" w14:textId="77777777" w:rsidTr="00991589">
        <w:tc>
          <w:tcPr>
            <w:tcW w:w="562" w:type="dxa"/>
            <w:vAlign w:val="center"/>
          </w:tcPr>
          <w:p w14:paraId="6B0BA02A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80C6072" w14:textId="19BA2AA9" w:rsidR="00E14861" w:rsidRPr="00037E41" w:rsidRDefault="0091308A" w:rsidP="0099158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NaN</m:t>
                </m:r>
                <m:r>
                  <w:rPr>
                    <w:rFonts w:ascii="Cambria Math" w:hAnsi="Cambria Math"/>
                  </w:rPr>
                  <m:t xml:space="preserve"> rad/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14861" w:rsidRPr="00037E41" w14:paraId="4D18D8CA" w14:textId="77777777" w:rsidTr="00991589">
        <w:tc>
          <w:tcPr>
            <w:tcW w:w="562" w:type="dxa"/>
            <w:vAlign w:val="center"/>
          </w:tcPr>
          <w:p w14:paraId="2B863C99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7CF7719" w14:textId="59B60E2F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4F1E1C64" w14:textId="77777777" w:rsidTr="00991589">
        <w:tc>
          <w:tcPr>
            <w:tcW w:w="562" w:type="dxa"/>
            <w:vAlign w:val="center"/>
          </w:tcPr>
          <w:p w14:paraId="4D41AE00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BBD1010" w14:textId="734B30E1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3796AE39" w14:textId="77777777" w:rsidTr="00991589">
        <w:tc>
          <w:tcPr>
            <w:tcW w:w="562" w:type="dxa"/>
            <w:vAlign w:val="center"/>
          </w:tcPr>
          <w:p w14:paraId="5133F56E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15B5347" w14:textId="16685C5E" w:rsidR="00E14861" w:rsidRPr="00037E41" w:rsidRDefault="0091308A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0C6B1CB9" w14:textId="77777777" w:rsidTr="00991589">
        <w:tc>
          <w:tcPr>
            <w:tcW w:w="562" w:type="dxa"/>
            <w:vAlign w:val="center"/>
          </w:tcPr>
          <w:p w14:paraId="2AA69BF9" w14:textId="77777777" w:rsidR="00E14861" w:rsidRPr="00037E4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4BA5C13" w14:textId="576FFE19" w:rsidR="00E14861" w:rsidRPr="00037E41" w:rsidRDefault="00841948" w:rsidP="00991589">
            <w:pPr>
              <w:ind w:firstLine="0"/>
              <w:jc w:val="center"/>
            </w:pPr>
            <w:r>
              <w:t>NaN</w:t>
            </w:r>
            <w:r w:rsidR="00E14861" w:rsidRPr="00037E41">
              <w:t xml:space="preserve"> N</w:t>
            </w:r>
          </w:p>
        </w:tc>
      </w:tr>
      <w:tr w:rsidR="00E14861" w:rsidRPr="00037E41" w14:paraId="29D6CFD7" w14:textId="77777777" w:rsidTr="00991589">
        <w:tc>
          <w:tcPr>
            <w:tcW w:w="562" w:type="dxa"/>
            <w:vAlign w:val="center"/>
          </w:tcPr>
          <w:p w14:paraId="04399431" w14:textId="77777777" w:rsidR="00E14861" w:rsidRDefault="00E14861" w:rsidP="0099158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FF6CB02" w14:textId="40D3B3B0" w:rsidR="00E14861" w:rsidRPr="00037E41" w:rsidRDefault="0091308A" w:rsidP="00991589">
            <w:pPr>
              <w:ind w:firstLine="0"/>
              <w:jc w:val="center"/>
            </w:pPr>
            <w:r>
              <w:t>inf</w:t>
            </w:r>
            <w:r w:rsidR="00E14861">
              <w:t xml:space="preserve"> N</w:t>
            </w:r>
          </w:p>
        </w:tc>
      </w:tr>
    </w:tbl>
    <w:p w14:paraId="2FE9D481" w14:textId="68C8CF91" w:rsidR="00841948" w:rsidRDefault="00841948" w:rsidP="00841948">
      <w:pPr>
        <w:ind w:firstLine="0"/>
      </w:pPr>
    </w:p>
    <w:p w14:paraId="58457930" w14:textId="290D6B43" w:rsidR="00BA3CD5" w:rsidRPr="00BA3CD5" w:rsidRDefault="003D0018" w:rsidP="00964DDB">
      <w:pPr>
        <w:ind w:firstLine="0"/>
      </w:pPr>
      <w:r w:rsidRPr="003D0018">
        <w:t xml:space="preserve">As seen </w:t>
      </w:r>
      <w:r w:rsidRPr="008A50E4">
        <w:t>from</w:t>
      </w:r>
      <w:r w:rsidR="00843A39">
        <w:t xml:space="preserve"> the output MATLAB </w:t>
      </w:r>
      <w:r w:rsidR="002454C0">
        <w:t>cannot</w:t>
      </w:r>
      <w:r w:rsidR="00843A39">
        <w:t xml:space="preserve"> calculate a unique solution to the problem we gave it. </w:t>
      </w:r>
      <w:r w:rsidR="00841948" w:rsidRPr="00625392">
        <w:rPr>
          <w:noProof/>
        </w:rPr>
        <w:t>This</w:t>
      </w:r>
      <w:r w:rsidR="00841948">
        <w:t xml:space="preserve"> is </w:t>
      </w:r>
      <w:r>
        <w:t>because</w:t>
      </w:r>
      <w:r w:rsidR="00841948">
        <w:t xml:space="preserve"> </w:t>
      </w:r>
      <w:r w:rsidR="00DE787F">
        <w:t>with th</w:t>
      </w:r>
      <w:r w:rsidR="00843A39">
        <w:t>e given</w:t>
      </w:r>
      <w:r w:rsidR="00DE787F">
        <w:t xml:space="preserve"> initial state the </w:t>
      </w:r>
      <w:r>
        <w:t>J</w:t>
      </w:r>
      <w:r w:rsidR="00DE787F" w:rsidRPr="003D0018">
        <w:t>acobian</w:t>
      </w:r>
      <w:r w:rsidR="00DE787F">
        <w:t xml:space="preserve"> of the constraint equations </w:t>
      </w:r>
      <w:r w:rsidR="00843A39">
        <w:t>gets a</w:t>
      </w:r>
      <w:r w:rsidR="00DE787F">
        <w:t xml:space="preserve"> rank</w:t>
      </w:r>
      <w:r w:rsidR="00843A39">
        <w:t xml:space="preserve"> of 4 </w:t>
      </w:r>
      <w:r w:rsidR="00DE787F">
        <w:t>while its dimension is 5.</w:t>
      </w:r>
      <w:r w:rsidR="00843A39">
        <w:t xml:space="preserve"> Meaning that it is a singular matrix and the rows and or </w:t>
      </w:r>
      <w:r w:rsidR="00843A39" w:rsidRPr="008A50E4">
        <w:t>col</w:t>
      </w:r>
      <w:r w:rsidR="008A50E4">
        <w:t>umn</w:t>
      </w:r>
      <w:r w:rsidR="00843A39" w:rsidRPr="008A50E4">
        <w:t>s</w:t>
      </w:r>
      <w:r w:rsidR="00843A39">
        <w:t xml:space="preserve"> are linear independent.</w:t>
      </w:r>
      <w:r w:rsidR="00DE787F">
        <w:t xml:space="preserve"> As a </w:t>
      </w:r>
      <w:r w:rsidR="00DE787F" w:rsidRPr="00843A39">
        <w:t>resu</w:t>
      </w:r>
      <w:r w:rsidR="00D31159" w:rsidRPr="00843A39">
        <w:t>lt</w:t>
      </w:r>
      <w:r w:rsidR="00843A39">
        <w:t>,</w:t>
      </w:r>
      <w:r w:rsidR="001E11A4">
        <w:t xml:space="preserve"> we only have </w:t>
      </w:r>
      <w:r w:rsidR="00DB11C3">
        <w:t>four</w:t>
      </w:r>
      <w:r w:rsidR="001E11A4">
        <w:t xml:space="preserve"> independent </w:t>
      </w:r>
      <w:r w:rsidR="00843A39">
        <w:t xml:space="preserve">variables infinite possibilities are possible. </w:t>
      </w:r>
      <w:r w:rsidR="00C04D35">
        <w:t>Further as</w:t>
      </w:r>
      <w:r w:rsidR="00FF5A38">
        <w:t xml:space="preserve"> the rank of the </w:t>
      </w:r>
      <w:r w:rsidR="002454C0">
        <w:t>null</w:t>
      </w:r>
      <w:r w:rsidR="00FF5A38">
        <w:t xml:space="preserve"> space </w:t>
      </w:r>
      <w:r w:rsidR="00C04D35">
        <w:t>is</w:t>
      </w:r>
      <w:r w:rsidR="00FF5A38">
        <w:t xml:space="preserve"> 2 </w:t>
      </w:r>
      <w:r w:rsidR="00C04D35">
        <w:t xml:space="preserve">it means that in this configuration the </w:t>
      </w:r>
      <w:r w:rsidR="002454C0">
        <w:t>system</w:t>
      </w:r>
      <w:r w:rsidR="00C04D35">
        <w:t xml:space="preserve"> has 2 DOF. These effects are caused by the fact that both the C joint and the A joint are aligned </w:t>
      </w:r>
      <w:r w:rsidR="002454C0">
        <w:t>together</w:t>
      </w:r>
      <w:r w:rsidR="00C04D35">
        <w:t xml:space="preserve"> in the </w:t>
      </w:r>
      <w:r w:rsidR="002454C0">
        <w:t>origin</w:t>
      </w:r>
      <w:r w:rsidR="00C04D35">
        <w:t xml:space="preserve"> and a rotation of the two pendulums </w:t>
      </w:r>
      <w:r w:rsidR="00B0555B">
        <w:t>can be described in both the C joint as the A joint.</w:t>
      </w:r>
    </w:p>
    <w:p w14:paraId="3EB29BA2" w14:textId="77EE51EC" w:rsidR="00A83B3D" w:rsidRDefault="00090BB1" w:rsidP="00090BB1">
      <w:pPr>
        <w:pStyle w:val="Heading1"/>
      </w:pPr>
      <w:r>
        <w:lastRenderedPageBreak/>
        <w:t>References</w:t>
      </w:r>
    </w:p>
    <w:p w14:paraId="22F9C821" w14:textId="56BB97AB" w:rsidR="00BA7EC5" w:rsidRPr="00BA7EC5" w:rsidRDefault="00DB41FD" w:rsidP="00BA7EC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A7EC5" w:rsidRPr="00BA7EC5">
        <w:rPr>
          <w:noProof/>
          <w:szCs w:val="24"/>
        </w:rPr>
        <w:t>[1]</w:t>
      </w:r>
      <w:r w:rsidR="00BA7EC5" w:rsidRPr="00BA7EC5">
        <w:rPr>
          <w:noProof/>
          <w:szCs w:val="24"/>
        </w:rPr>
        <w:tab/>
        <w:t xml:space="preserve">A. L. Schwab, </w:t>
      </w:r>
      <w:r w:rsidR="00BA7EC5" w:rsidRPr="00BA7EC5">
        <w:rPr>
          <w:rFonts w:ascii="Arial" w:hAnsi="Arial" w:cs="Arial"/>
          <w:noProof/>
          <w:szCs w:val="24"/>
        </w:rPr>
        <w:t>“</w:t>
      </w:r>
      <w:r w:rsidR="00BA7EC5" w:rsidRPr="00BA7EC5">
        <w:rPr>
          <w:noProof/>
          <w:szCs w:val="24"/>
        </w:rPr>
        <w:t xml:space="preserve">Virtual power and </w:t>
      </w:r>
      <w:r w:rsidR="00BA7EC5" w:rsidRPr="00625392">
        <w:rPr>
          <w:noProof/>
          <w:szCs w:val="24"/>
        </w:rPr>
        <w:t>Lagrance</w:t>
      </w:r>
      <w:r w:rsidR="00BA7EC5" w:rsidRPr="00BA7EC5">
        <w:rPr>
          <w:noProof/>
          <w:szCs w:val="24"/>
        </w:rPr>
        <w:t xml:space="preserve"> multipliers,</w:t>
      </w:r>
      <w:r w:rsidR="00BA7EC5" w:rsidRPr="00BA7EC5">
        <w:rPr>
          <w:rFonts w:ascii="Arial" w:hAnsi="Arial" w:cs="Arial"/>
          <w:noProof/>
          <w:szCs w:val="24"/>
        </w:rPr>
        <w:t>”</w:t>
      </w:r>
      <w:r w:rsidR="00BA7EC5" w:rsidRPr="00BA7EC5">
        <w:rPr>
          <w:noProof/>
          <w:szCs w:val="24"/>
        </w:rPr>
        <w:t xml:space="preserve"> in </w:t>
      </w:r>
      <w:r w:rsidR="00BA7EC5" w:rsidRPr="00BA7EC5">
        <w:rPr>
          <w:i/>
          <w:iCs/>
          <w:noProof/>
          <w:szCs w:val="24"/>
        </w:rPr>
        <w:t>Multibody Dynamics</w:t>
      </w:r>
      <w:r w:rsidR="00BA7EC5" w:rsidRPr="00BA7EC5">
        <w:rPr>
          <w:noProof/>
          <w:szCs w:val="24"/>
        </w:rPr>
        <w:t>, Delft, The Netherlands: TU Delft, 2018.</w:t>
      </w:r>
    </w:p>
    <w:p w14:paraId="0CC9D282" w14:textId="12CFD317" w:rsidR="002454C0" w:rsidRDefault="00DB41FD" w:rsidP="00090BB1">
      <w:pPr>
        <w:pStyle w:val="Firstparagraph"/>
      </w:pPr>
      <w:r>
        <w:fldChar w:fldCharType="end"/>
      </w:r>
    </w:p>
    <w:p w14:paraId="49E1E1BC" w14:textId="77777777" w:rsidR="002454C0" w:rsidRDefault="002454C0">
      <w:pPr>
        <w:spacing w:line="240" w:lineRule="auto"/>
        <w:ind w:firstLine="0"/>
        <w:jc w:val="left"/>
      </w:pPr>
      <w:r>
        <w:br w:type="page"/>
      </w:r>
    </w:p>
    <w:p w14:paraId="2E3D52B7" w14:textId="014C9347" w:rsidR="00A83B3D" w:rsidRDefault="00061587" w:rsidP="002454C0">
      <w:pPr>
        <w:pStyle w:val="Heading1"/>
        <w:numPr>
          <w:ilvl w:val="0"/>
          <w:numId w:val="0"/>
        </w:numPr>
      </w:pPr>
      <w:r>
        <w:lastRenderedPageBreak/>
        <w:t>Appendix 1</w:t>
      </w:r>
    </w:p>
    <w:p w14:paraId="5EA1452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%% MBD_B: Assignment 2 - Double pendulum systemetic approach</w:t>
      </w:r>
    </w:p>
    <w:p w14:paraId="6BE7DC4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 Rick Staa (4511328)</w:t>
      </w:r>
    </w:p>
    <w:p w14:paraId="38FACFE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 Last edit: 05/03/2018</w:t>
      </w:r>
    </w:p>
    <w:p w14:paraId="0906ECF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clear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all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; close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all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; clc;</w:t>
      </w:r>
    </w:p>
    <w:p w14:paraId="69BEB3D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405808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%% Script settings</w:t>
      </w:r>
    </w:p>
    <w:p w14:paraId="722114A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parms.booleans.ex_constr = 0;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Put on 1 if you want to enable the extra constraint</w:t>
      </w:r>
    </w:p>
    <w:p w14:paraId="7A21774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70E98BF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%% Parameters</w:t>
      </w:r>
    </w:p>
    <w:p w14:paraId="4AABBDA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Segment 1</w:t>
      </w:r>
    </w:p>
    <w:p w14:paraId="3998772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parms.L1     = 0.55;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2920F7A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parms.w1     = 0.05;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70CA8B2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parms.t1     = 0.004;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25483E5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parms.p1     = 1180;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[kg/m^3]</w:t>
      </w:r>
    </w:p>
    <w:p w14:paraId="5F8B6E4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parms.m1     = parms.p1 * parms.w1 * parms.t1 * parms.L1;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0312BD9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parms.I1     = (1/12) * parms.m1 * parms.L1^2;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00FFFFE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7808332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Segment 2</w:t>
      </w:r>
    </w:p>
    <w:p w14:paraId="6D9F5CE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parms.L2     = 0.55;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15BB7C0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parms.w2     = 0.05;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54930E3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parms.t2     = 0.004;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2895016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parms.p2     = 1180;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77630FA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parms.m2     = parms.p2 * parms.w2 * parms.t2 * parms.L2;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2E5C479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parms.I2     = (1/12) * parms.m2 * parms.L2^2;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2533687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03B535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World parameters</w:t>
      </w:r>
    </w:p>
    <w:p w14:paraId="3EF89CE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parms.g      = 9.81;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[m/s^2]</w:t>
      </w:r>
    </w:p>
    <w:p w14:paraId="62A8062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63012E3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Create state space matrices</w:t>
      </w:r>
    </w:p>
    <w:p w14:paraId="3F57776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[parms] = create_state(parms);</w:t>
      </w:r>
    </w:p>
    <w:p w14:paraId="198BBE4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1103F5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%% Question 1: Initial states</w:t>
      </w:r>
    </w:p>
    <w:p w14:paraId="075A4B9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Set Force vector</w:t>
      </w:r>
    </w:p>
    <w:p w14:paraId="2E11A92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parms.Fg        = [parms.m1*parms.g;0;0;parms.m2*parms.g;0;0];</w:t>
      </w:r>
    </w:p>
    <w:p w14:paraId="769429B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D105F4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Both bars vertical up and zero speed</w:t>
      </w:r>
    </w:p>
    <w:p w14:paraId="68247A9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 = [0.5*pi 0.5*pi 0 0];</w:t>
      </w:r>
    </w:p>
    <w:p w14:paraId="5A80C5F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x_dp_1       = state_calc(x0,parms);</w:t>
      </w:r>
    </w:p>
    <w:p w14:paraId="19380C1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633D8D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Both bars horizontal to the right and zero speed</w:t>
      </w:r>
    </w:p>
    <w:p w14:paraId="5E139DA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 = [0 0 0 0];</w:t>
      </w:r>
    </w:p>
    <w:p w14:paraId="3194FEA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x_dp_2       = state_calc(x0,parms);</w:t>
      </w:r>
    </w:p>
    <w:p w14:paraId="3BFAB38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BC5E78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Both bars horizontal and with an initial angular speed on both bars of 60</w:t>
      </w:r>
    </w:p>
    <w:p w14:paraId="124F392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rpm</w:t>
      </w:r>
    </w:p>
    <w:p w14:paraId="045129C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 = [0 0 2*pi 2*pi];</w:t>
      </w:r>
    </w:p>
    <w:p w14:paraId="38BB594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x_dp_3       = state_calc(x0,parms);</w:t>
      </w:r>
    </w:p>
    <w:p w14:paraId="065CF14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6A10DA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Calculate velocities</w:t>
      </w:r>
    </w:p>
    <w:p w14:paraId="5B94B55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x1_p         = -(parms.L1/2)*sin(x0(1))*x0(3);</w:t>
      </w:r>
    </w:p>
    <w:p w14:paraId="72FE0BB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y1_p         =  (parms.L1/2)*cos(x0(1))*x0(3);</w:t>
      </w:r>
    </w:p>
    <w:p w14:paraId="171388E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x2_p         = x1_p - (parms.L1/2)*sin(x0(1))*x0(3) - (parms.L2/2)*sin(x0(2))*x0(4);</w:t>
      </w:r>
    </w:p>
    <w:p w14:paraId="6376D1B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y2_p         = y1_p + (parms.L1/2)*cos(x0(1))*x0(3) + (parms.L2/2)*cos(x0(2))*x0(4);</w:t>
      </w:r>
    </w:p>
    <w:p w14:paraId="6058393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398B83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Questions e-g Extra constraint</w:t>
      </w:r>
    </w:p>
    <w:p w14:paraId="04E10F9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parms.booleans.ex_constr = 1;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Put on 1 if you want to enable the extra constraint</w:t>
      </w:r>
    </w:p>
    <w:p w14:paraId="49210C3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[parms] = create_state(parms);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Calculate new state matrixes</w:t>
      </w:r>
    </w:p>
    <w:p w14:paraId="13DEA8CC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FFE558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e - Both bars vertical up and zero speed</w:t>
      </w:r>
    </w:p>
    <w:p w14:paraId="3B23F77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 = [0.5*pi 0.5*pi 0 0];</w:t>
      </w:r>
    </w:p>
    <w:p w14:paraId="6DD90E0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x_dp_e       = state_calc(x0,parms);</w:t>
      </w:r>
    </w:p>
    <w:p w14:paraId="3AFD250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C822D6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f - Both bars vertical up and with an initial angular speed of omega = 60</w:t>
      </w:r>
    </w:p>
    <w:p w14:paraId="491564B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rpm on bar 1</w:t>
      </w:r>
    </w:p>
    <w:p w14:paraId="54C4E00C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= [0.5*pi 0.5*pi -2*pi 0];</w:t>
      </w:r>
    </w:p>
    <w:p w14:paraId="1FD40EF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x_dp_f      = state_calc(x0,parms);</w:t>
      </w:r>
    </w:p>
    <w:p w14:paraId="254EF51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11C771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lastRenderedPageBreak/>
        <w:t>% f - Both bars vertical up and with an initial angular speed of omega = 60</w:t>
      </w:r>
    </w:p>
    <w:p w14:paraId="1C12DA5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rpm on bar 1</w:t>
      </w:r>
    </w:p>
    <w:p w14:paraId="1A4E518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parms.Fg    = [parms.m1*parms.g;0;-10*(parms.L1/2);parms.m2*parms.g;0;0];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Add a 10 N force in the y direction in B</w:t>
      </w:r>
    </w:p>
    <w:p w14:paraId="4999BA4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x0          = [0 pi 2*pi 0];</w:t>
      </w:r>
    </w:p>
    <w:p w14:paraId="298BE54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x_dp_g      = state_calc(x0,parms);</w:t>
      </w:r>
    </w:p>
    <w:p w14:paraId="76E8749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ECDB8D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Test rank of Cx matrix</w:t>
      </w:r>
    </w:p>
    <w:p w14:paraId="4539173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Cx        = double(vpa(subs(parms.Cx,{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'I1'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'I2'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parms.I1 parms.I2 parms.L1 parms.L2])));</w:t>
      </w:r>
    </w:p>
    <w:p w14:paraId="3A3BEC7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rank_cx   = rank(Cx);</w:t>
      </w:r>
    </w:p>
    <w:p w14:paraId="27EBBBD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null_cx   = null(Cx);</w:t>
      </w:r>
    </w:p>
    <w:p w14:paraId="199217C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4A7CE2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%% Functions</w:t>
      </w:r>
    </w:p>
    <w:p w14:paraId="049C1D8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-- Create_state space --</w:t>
      </w:r>
    </w:p>
    <w:p w14:paraId="7425DE2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This function calculates the state matrixes for our double pendulum</w:t>
      </w:r>
    </w:p>
    <w:p w14:paraId="6BC909C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simulation</w:t>
      </w:r>
    </w:p>
    <w:p w14:paraId="1A8A438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54CAF1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[parms] = create_state(parms)</w:t>
      </w:r>
    </w:p>
    <w:p w14:paraId="29E4D4A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ABFBED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Create symbolic variables</w:t>
      </w:r>
    </w:p>
    <w:p w14:paraId="3909680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x1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y1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phi1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x2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y2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phi2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States</w:t>
      </w:r>
    </w:p>
    <w:p w14:paraId="38E9465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xd1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yd1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phid1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xd2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yd2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phid2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State derivatives (dx/dt)</w:t>
      </w:r>
    </w:p>
    <w:p w14:paraId="683C310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L1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L2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m1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m2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I1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I2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g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Parameters</w:t>
      </w:r>
    </w:p>
    <w:p w14:paraId="6830AC1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2E468EB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put the cm cogordinates and their time derivatives in a column vector x</w:t>
      </w:r>
    </w:p>
    <w:p w14:paraId="63DE3B0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       = [x1; y1; phi1; x2; y2; phi2];</w:t>
      </w:r>
    </w:p>
    <w:p w14:paraId="5F8B63F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xd      = [xd1; yd1; phid1; xd2; yd2; phid2];</w:t>
      </w:r>
    </w:p>
    <w:p w14:paraId="0187E90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604997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Create constraints</w:t>
      </w:r>
    </w:p>
    <w:p w14:paraId="09818E0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ck_x1     = x1-(L1/2)*cos(phi1);            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X constraint on first body</w:t>
      </w:r>
    </w:p>
    <w:p w14:paraId="4A338A2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ck_y1     = y1-(L1/2)*sin(phi1);            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Y constraint on second body</w:t>
      </w:r>
    </w:p>
    <w:p w14:paraId="3646BBB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ck_x2     = (x2-L2/2*cos(phi2))-(x1+L1/2*cos(phi1));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X constraint on second body</w:t>
      </w:r>
    </w:p>
    <w:p w14:paraId="529BA63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ck_y2     = (y2-L2/2*sin(phi2))-(y1+L1/2*sin(phi1));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Y constraint on second body</w:t>
      </w:r>
    </w:p>
    <w:p w14:paraId="3844137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if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parms.booleans.ex_constr == 1</w:t>
      </w:r>
    </w:p>
    <w:p w14:paraId="26ABE91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ck_x2c    = x2+(L2/2)*cos(phi2);        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Extra constraint on the right end of bar 2 (vertical path following at orgin)</w:t>
      </w:r>
    </w:p>
    <w:p w14:paraId="2C19F2E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7A88F9DC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73E65A9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Calculate the jacobian (This can be used for the constraint equations of</w:t>
      </w:r>
    </w:p>
    <w:p w14:paraId="672F363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motion</w:t>
      </w:r>
    </w:p>
    <w:p w14:paraId="1940B01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if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parms.booleans.ex_constr == 1</w:t>
      </w:r>
    </w:p>
    <w:p w14:paraId="61AFDB0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C         = [ck_x1;ck_y1;ck_x2;ck_y2;ck_x2c];</w:t>
      </w:r>
    </w:p>
    <w:p w14:paraId="3271E39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else</w:t>
      </w:r>
    </w:p>
    <w:p w14:paraId="56343DF1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   C         = [ck_x1;ck_y1;ck_x2;ck_y2];</w:t>
      </w:r>
    </w:p>
    <w:p w14:paraId="2D39219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03CA6BE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Cx        = jacobian(C,x);                                   </w:t>
      </w:r>
      <w:r w:rsidRPr="006F4C72">
        <w:rPr>
          <w:rFonts w:ascii="Courier New" w:hAnsi="Courier New" w:cs="Courier New"/>
          <w:color w:val="228B22"/>
          <w:sz w:val="17"/>
          <w:szCs w:val="17"/>
        </w:rPr>
        <w:t>% Calculate partial derivative</w:t>
      </w:r>
    </w:p>
    <w:p w14:paraId="079B6DA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Cx        = simplify(Cx);</w:t>
      </w:r>
    </w:p>
    <w:p w14:paraId="70CA00C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08D723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Calculate second derivative this is done with the jacobian and hessian</w:t>
      </w:r>
    </w:p>
    <w:p w14:paraId="1D64902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(Chain rule)</w:t>
      </w:r>
    </w:p>
    <w:p w14:paraId="35FB545B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Cd        = Cx*xd;</w:t>
      </w:r>
    </w:p>
    <w:p w14:paraId="05DFEA4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Cdp       = jacobian(Cd,x)*xd;</w:t>
      </w:r>
    </w:p>
    <w:p w14:paraId="7A2B3048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Cdp       = simplify(Cdp);</w:t>
      </w:r>
    </w:p>
    <w:p w14:paraId="65E8247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5CC52E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parms.Cx = Cx;</w:t>
      </w:r>
    </w:p>
    <w:p w14:paraId="5A9662E7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parms.Cdp = Cdp;</w:t>
      </w:r>
    </w:p>
    <w:p w14:paraId="565D2E1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FBDA04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38BA12D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55729109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-- State Calc --</w:t>
      </w:r>
    </w:p>
    <w:p w14:paraId="2732DD9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This function calculates the second derivative of the double pendulum</w:t>
      </w:r>
    </w:p>
    <w:p w14:paraId="656AA83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using the initial states.</w:t>
      </w:r>
    </w:p>
    <w:p w14:paraId="47C51E9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[x_dp] = state_calc(x0,parms)</w:t>
      </w:r>
    </w:p>
    <w:p w14:paraId="7032D540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92BEF02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Now build the system</w:t>
      </w:r>
    </w:p>
    <w:p w14:paraId="557D1C2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lastRenderedPageBreak/>
        <w:t>M         = diag([parms.m1 parms.m1 parms.I1 parms.m2 parms.m2 parms.I2]);</w:t>
      </w:r>
    </w:p>
    <w:p w14:paraId="3BAF059A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Fg        = parms.Fg;</w:t>
      </w:r>
    </w:p>
    <w:p w14:paraId="4476A635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A         = [M,parms.Cx';parms.Cx,zeros(size(parms.Cx,1),size(parms.Cx',2))];</w:t>
      </w:r>
    </w:p>
    <w:p w14:paraId="16D3211D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b         = [parms.Fg;-parms.Cdp];</w:t>
      </w:r>
    </w:p>
    <w:p w14:paraId="3CAA118E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3703B04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Substitude initial states in derived matrices</w:t>
      </w:r>
    </w:p>
    <w:p w14:paraId="6394FEC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A        = double(vpa(subs(A,{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'I1'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'I2'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parms.I1 parms.I2 parms.L1 parms.L2])));</w:t>
      </w:r>
    </w:p>
    <w:p w14:paraId="65FE77C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b        = double(vpa(subs(b,{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,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'phid2'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'm2'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'L1'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'L2'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6F4C72">
        <w:rPr>
          <w:rFonts w:ascii="Courier New" w:hAnsi="Courier New" w:cs="Courier New"/>
          <w:color w:val="A020F0"/>
          <w:sz w:val="17"/>
          <w:szCs w:val="17"/>
        </w:rPr>
        <w:t>'g'</w:t>
      </w:r>
      <w:r w:rsidRPr="006F4C72">
        <w:rPr>
          <w:rFonts w:ascii="Courier New" w:hAnsi="Courier New" w:cs="Courier New"/>
          <w:color w:val="000000"/>
          <w:sz w:val="17"/>
          <w:szCs w:val="17"/>
        </w:rPr>
        <w:t>},[x0(1) x0(2) x0(3) x0(4) parms.m1 parms.m2 parms.L1 parms.L2 parms.g])));</w:t>
      </w:r>
    </w:p>
    <w:p w14:paraId="6E45C73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5F84C1F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228B22"/>
          <w:sz w:val="17"/>
          <w:szCs w:val="17"/>
        </w:rPr>
        <w:t>% Calculate second derivative</w:t>
      </w:r>
    </w:p>
    <w:p w14:paraId="218CEB26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>x_dp = A\b;</w:t>
      </w:r>
    </w:p>
    <w:p w14:paraId="3625D8E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4FE4C43" w14:textId="77777777" w:rsidR="00816D3F" w:rsidRPr="006F4C72" w:rsidRDefault="00816D3F" w:rsidP="006F4C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6F4C72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71BAA936" w14:textId="218022E0" w:rsidR="00625392" w:rsidRPr="00625392" w:rsidRDefault="00625392" w:rsidP="00816D3F"/>
    <w:sectPr w:rsidR="00625392" w:rsidRPr="00625392" w:rsidSect="0005119C">
      <w:headerReference w:type="default" r:id="rId15"/>
      <w:footerReference w:type="even" r:id="rId16"/>
      <w:footerReference w:type="defaul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045C8" w14:textId="77777777" w:rsidR="00A71893" w:rsidRDefault="00A71893">
      <w:pPr>
        <w:spacing w:line="240" w:lineRule="auto"/>
      </w:pPr>
      <w:r>
        <w:separator/>
      </w:r>
    </w:p>
  </w:endnote>
  <w:endnote w:type="continuationSeparator" w:id="0">
    <w:p w14:paraId="7A81EC64" w14:textId="77777777" w:rsidR="00A71893" w:rsidRDefault="00A71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56426B" w:rsidRDefault="000116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56426B" w:rsidRDefault="00564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C045D2" w:rsidRDefault="0005119C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="00C045D2">
      <w:rPr>
        <w:caps/>
        <w:color w:val="4472C4" w:themeColor="accent1"/>
      </w:rPr>
      <w:fldChar w:fldCharType="begin"/>
    </w:r>
    <w:r w:rsidR="00C045D2">
      <w:rPr>
        <w:caps/>
        <w:color w:val="4472C4" w:themeColor="accent1"/>
      </w:rPr>
      <w:instrText xml:space="preserve"> PAGE   \* MERGEFORMAT </w:instrText>
    </w:r>
    <w:r w:rsidR="00C045D2">
      <w:rPr>
        <w:caps/>
        <w:color w:val="4472C4" w:themeColor="accent1"/>
      </w:rPr>
      <w:fldChar w:fldCharType="separate"/>
    </w:r>
    <w:r w:rsidR="008937E7">
      <w:rPr>
        <w:caps/>
        <w:noProof/>
        <w:color w:val="4472C4" w:themeColor="accent1"/>
      </w:rPr>
      <w:t>7</w:t>
    </w:r>
    <w:r w:rsidR="00C045D2">
      <w:rPr>
        <w:caps/>
        <w:noProof/>
        <w:color w:val="4472C4" w:themeColor="accent1"/>
      </w:rPr>
      <w:fldChar w:fldCharType="end"/>
    </w:r>
  </w:p>
  <w:p w14:paraId="37858F22" w14:textId="77777777" w:rsidR="0056426B" w:rsidRDefault="00564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EB75" w14:textId="77777777" w:rsidR="00A71893" w:rsidRDefault="00A71893">
      <w:pPr>
        <w:spacing w:line="240" w:lineRule="auto"/>
      </w:pPr>
      <w:r>
        <w:separator/>
      </w:r>
    </w:p>
  </w:footnote>
  <w:footnote w:type="continuationSeparator" w:id="0">
    <w:p w14:paraId="533E3D91" w14:textId="77777777" w:rsidR="00A71893" w:rsidRDefault="00A71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C045D2" w:rsidRPr="00C045D2" w:rsidRDefault="006E7AAF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 w:rsidR="00C045D2">
      <w:rPr>
        <w:u w:val="single"/>
      </w:rPr>
      <w:t>nt</w:t>
    </w:r>
    <w:r w:rsidR="00A4783F">
      <w:rPr>
        <w:u w:val="single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rQUAp6FhUCwAAAA="/>
  </w:docVars>
  <w:rsids>
    <w:rsidRoot w:val="00204F38"/>
    <w:rsid w:val="0000010B"/>
    <w:rsid w:val="00011368"/>
    <w:rsid w:val="00011607"/>
    <w:rsid w:val="0001427F"/>
    <w:rsid w:val="00017730"/>
    <w:rsid w:val="00017C73"/>
    <w:rsid w:val="000222CA"/>
    <w:rsid w:val="000241C8"/>
    <w:rsid w:val="000310A6"/>
    <w:rsid w:val="00033530"/>
    <w:rsid w:val="00034956"/>
    <w:rsid w:val="00037E41"/>
    <w:rsid w:val="00043168"/>
    <w:rsid w:val="00043EC8"/>
    <w:rsid w:val="0005105C"/>
    <w:rsid w:val="0005119C"/>
    <w:rsid w:val="00061587"/>
    <w:rsid w:val="00061AB4"/>
    <w:rsid w:val="00072CBF"/>
    <w:rsid w:val="00083452"/>
    <w:rsid w:val="00084985"/>
    <w:rsid w:val="00090BB1"/>
    <w:rsid w:val="00092510"/>
    <w:rsid w:val="00094050"/>
    <w:rsid w:val="000949C1"/>
    <w:rsid w:val="000978C7"/>
    <w:rsid w:val="00097ED9"/>
    <w:rsid w:val="000B1220"/>
    <w:rsid w:val="000C10D5"/>
    <w:rsid w:val="000C58C7"/>
    <w:rsid w:val="000D5DA7"/>
    <w:rsid w:val="000F33BB"/>
    <w:rsid w:val="000F39D6"/>
    <w:rsid w:val="00100419"/>
    <w:rsid w:val="001008E6"/>
    <w:rsid w:val="001030C4"/>
    <w:rsid w:val="00110F71"/>
    <w:rsid w:val="00115605"/>
    <w:rsid w:val="001200C5"/>
    <w:rsid w:val="001323ED"/>
    <w:rsid w:val="00135039"/>
    <w:rsid w:val="00136B84"/>
    <w:rsid w:val="00145A94"/>
    <w:rsid w:val="00151DCC"/>
    <w:rsid w:val="00154361"/>
    <w:rsid w:val="00156B6D"/>
    <w:rsid w:val="0016324B"/>
    <w:rsid w:val="0017548E"/>
    <w:rsid w:val="00177952"/>
    <w:rsid w:val="00182DE3"/>
    <w:rsid w:val="00184118"/>
    <w:rsid w:val="00184772"/>
    <w:rsid w:val="00191327"/>
    <w:rsid w:val="001A0D3E"/>
    <w:rsid w:val="001A3C69"/>
    <w:rsid w:val="001B0E07"/>
    <w:rsid w:val="001B1BD3"/>
    <w:rsid w:val="001D1C0F"/>
    <w:rsid w:val="001D7C36"/>
    <w:rsid w:val="001E11A4"/>
    <w:rsid w:val="001E133B"/>
    <w:rsid w:val="001E4329"/>
    <w:rsid w:val="001E737F"/>
    <w:rsid w:val="001F36C0"/>
    <w:rsid w:val="001F6DBA"/>
    <w:rsid w:val="00204F38"/>
    <w:rsid w:val="00210608"/>
    <w:rsid w:val="00211394"/>
    <w:rsid w:val="00211B09"/>
    <w:rsid w:val="00216629"/>
    <w:rsid w:val="002353EF"/>
    <w:rsid w:val="00236CE6"/>
    <w:rsid w:val="00241362"/>
    <w:rsid w:val="002454C0"/>
    <w:rsid w:val="002554C1"/>
    <w:rsid w:val="00257D32"/>
    <w:rsid w:val="00257FB9"/>
    <w:rsid w:val="00262533"/>
    <w:rsid w:val="00265227"/>
    <w:rsid w:val="00276289"/>
    <w:rsid w:val="00277A51"/>
    <w:rsid w:val="002B148F"/>
    <w:rsid w:val="002C10AD"/>
    <w:rsid w:val="002C1207"/>
    <w:rsid w:val="002C7FA6"/>
    <w:rsid w:val="002E13CD"/>
    <w:rsid w:val="002E1617"/>
    <w:rsid w:val="002E30E8"/>
    <w:rsid w:val="002F491D"/>
    <w:rsid w:val="002F53E6"/>
    <w:rsid w:val="002F78AE"/>
    <w:rsid w:val="00303973"/>
    <w:rsid w:val="003108D7"/>
    <w:rsid w:val="00316E4E"/>
    <w:rsid w:val="00317A2E"/>
    <w:rsid w:val="00317C50"/>
    <w:rsid w:val="00320F96"/>
    <w:rsid w:val="0032200D"/>
    <w:rsid w:val="003260BD"/>
    <w:rsid w:val="003348FA"/>
    <w:rsid w:val="00335E88"/>
    <w:rsid w:val="003402B9"/>
    <w:rsid w:val="003475CA"/>
    <w:rsid w:val="003527B8"/>
    <w:rsid w:val="00366A30"/>
    <w:rsid w:val="003701B6"/>
    <w:rsid w:val="00370BD2"/>
    <w:rsid w:val="00375692"/>
    <w:rsid w:val="00376BE1"/>
    <w:rsid w:val="00381D01"/>
    <w:rsid w:val="00383B95"/>
    <w:rsid w:val="00386A06"/>
    <w:rsid w:val="00387506"/>
    <w:rsid w:val="00390A82"/>
    <w:rsid w:val="00390F84"/>
    <w:rsid w:val="003946FC"/>
    <w:rsid w:val="00397C97"/>
    <w:rsid w:val="003A087B"/>
    <w:rsid w:val="003A2E24"/>
    <w:rsid w:val="003A4EF5"/>
    <w:rsid w:val="003B1493"/>
    <w:rsid w:val="003B34C2"/>
    <w:rsid w:val="003B5FE4"/>
    <w:rsid w:val="003C181E"/>
    <w:rsid w:val="003D0018"/>
    <w:rsid w:val="003D2B0D"/>
    <w:rsid w:val="003D5851"/>
    <w:rsid w:val="003E3260"/>
    <w:rsid w:val="003E6705"/>
    <w:rsid w:val="003E68AA"/>
    <w:rsid w:val="003F4C1E"/>
    <w:rsid w:val="003F7EF2"/>
    <w:rsid w:val="00413ED4"/>
    <w:rsid w:val="00414233"/>
    <w:rsid w:val="0042471F"/>
    <w:rsid w:val="00427D76"/>
    <w:rsid w:val="00431164"/>
    <w:rsid w:val="00431AAD"/>
    <w:rsid w:val="00434457"/>
    <w:rsid w:val="00437224"/>
    <w:rsid w:val="004418B1"/>
    <w:rsid w:val="0045436A"/>
    <w:rsid w:val="004546BD"/>
    <w:rsid w:val="004657D7"/>
    <w:rsid w:val="00485D3F"/>
    <w:rsid w:val="0049154D"/>
    <w:rsid w:val="00492542"/>
    <w:rsid w:val="00493148"/>
    <w:rsid w:val="004938F3"/>
    <w:rsid w:val="00495CE8"/>
    <w:rsid w:val="004A01BB"/>
    <w:rsid w:val="004A72F9"/>
    <w:rsid w:val="004B21EF"/>
    <w:rsid w:val="004B493E"/>
    <w:rsid w:val="004B4A3C"/>
    <w:rsid w:val="004B7F81"/>
    <w:rsid w:val="004C3898"/>
    <w:rsid w:val="004C56C8"/>
    <w:rsid w:val="004D0A5E"/>
    <w:rsid w:val="004D797C"/>
    <w:rsid w:val="004E0C0D"/>
    <w:rsid w:val="004E5D2E"/>
    <w:rsid w:val="00501C37"/>
    <w:rsid w:val="0051007A"/>
    <w:rsid w:val="00515DF3"/>
    <w:rsid w:val="00515FDF"/>
    <w:rsid w:val="00517980"/>
    <w:rsid w:val="00531D29"/>
    <w:rsid w:val="005373EE"/>
    <w:rsid w:val="005428C8"/>
    <w:rsid w:val="00546203"/>
    <w:rsid w:val="00550A6A"/>
    <w:rsid w:val="00561E85"/>
    <w:rsid w:val="0056426B"/>
    <w:rsid w:val="00566572"/>
    <w:rsid w:val="00587DAF"/>
    <w:rsid w:val="005A1E2B"/>
    <w:rsid w:val="005B0ACE"/>
    <w:rsid w:val="005B28F5"/>
    <w:rsid w:val="005B294D"/>
    <w:rsid w:val="005B43EC"/>
    <w:rsid w:val="005B66B9"/>
    <w:rsid w:val="005C03F6"/>
    <w:rsid w:val="005C3921"/>
    <w:rsid w:val="005D20BD"/>
    <w:rsid w:val="005D2CA9"/>
    <w:rsid w:val="005D6DFB"/>
    <w:rsid w:val="005E54EF"/>
    <w:rsid w:val="005E7139"/>
    <w:rsid w:val="00603228"/>
    <w:rsid w:val="00606150"/>
    <w:rsid w:val="00613EF2"/>
    <w:rsid w:val="00624169"/>
    <w:rsid w:val="00625392"/>
    <w:rsid w:val="00636F5A"/>
    <w:rsid w:val="00637A5E"/>
    <w:rsid w:val="00641C1B"/>
    <w:rsid w:val="00662BCF"/>
    <w:rsid w:val="00663402"/>
    <w:rsid w:val="00665F18"/>
    <w:rsid w:val="00666C2F"/>
    <w:rsid w:val="006677F7"/>
    <w:rsid w:val="006706FD"/>
    <w:rsid w:val="0067632A"/>
    <w:rsid w:val="00686DB0"/>
    <w:rsid w:val="0069253F"/>
    <w:rsid w:val="00694EA7"/>
    <w:rsid w:val="00696A80"/>
    <w:rsid w:val="006A1B6C"/>
    <w:rsid w:val="006A4BC2"/>
    <w:rsid w:val="006B109A"/>
    <w:rsid w:val="006C1B1F"/>
    <w:rsid w:val="006D2BD8"/>
    <w:rsid w:val="006D6365"/>
    <w:rsid w:val="006E7AAF"/>
    <w:rsid w:val="006F0DDB"/>
    <w:rsid w:val="006F2253"/>
    <w:rsid w:val="006F2E1C"/>
    <w:rsid w:val="006F4C72"/>
    <w:rsid w:val="00702BA4"/>
    <w:rsid w:val="00717C24"/>
    <w:rsid w:val="00721A17"/>
    <w:rsid w:val="00722488"/>
    <w:rsid w:val="0072429F"/>
    <w:rsid w:val="0073625A"/>
    <w:rsid w:val="007408C8"/>
    <w:rsid w:val="00744341"/>
    <w:rsid w:val="00762BB1"/>
    <w:rsid w:val="007661AC"/>
    <w:rsid w:val="0077088A"/>
    <w:rsid w:val="0077209F"/>
    <w:rsid w:val="00772383"/>
    <w:rsid w:val="007732FC"/>
    <w:rsid w:val="007743EF"/>
    <w:rsid w:val="0077578B"/>
    <w:rsid w:val="00777464"/>
    <w:rsid w:val="007778C3"/>
    <w:rsid w:val="00781907"/>
    <w:rsid w:val="00782AE9"/>
    <w:rsid w:val="0078308F"/>
    <w:rsid w:val="007B04E1"/>
    <w:rsid w:val="007C0C75"/>
    <w:rsid w:val="007D0A91"/>
    <w:rsid w:val="007E2D98"/>
    <w:rsid w:val="007E663B"/>
    <w:rsid w:val="0080369A"/>
    <w:rsid w:val="008042F0"/>
    <w:rsid w:val="00805A55"/>
    <w:rsid w:val="00811868"/>
    <w:rsid w:val="00816D3F"/>
    <w:rsid w:val="00817C46"/>
    <w:rsid w:val="0083735D"/>
    <w:rsid w:val="00841948"/>
    <w:rsid w:val="00843A39"/>
    <w:rsid w:val="008463B7"/>
    <w:rsid w:val="00850925"/>
    <w:rsid w:val="00856ED4"/>
    <w:rsid w:val="00866D64"/>
    <w:rsid w:val="0087312F"/>
    <w:rsid w:val="00883F0E"/>
    <w:rsid w:val="00885BE4"/>
    <w:rsid w:val="00890AF0"/>
    <w:rsid w:val="008937E7"/>
    <w:rsid w:val="008973D2"/>
    <w:rsid w:val="008A0124"/>
    <w:rsid w:val="008A50E4"/>
    <w:rsid w:val="008B3D13"/>
    <w:rsid w:val="008B6561"/>
    <w:rsid w:val="008D2326"/>
    <w:rsid w:val="008D4164"/>
    <w:rsid w:val="008E213D"/>
    <w:rsid w:val="008E2868"/>
    <w:rsid w:val="008F405D"/>
    <w:rsid w:val="00901C42"/>
    <w:rsid w:val="00911522"/>
    <w:rsid w:val="00911F79"/>
    <w:rsid w:val="0091308A"/>
    <w:rsid w:val="00915BB3"/>
    <w:rsid w:val="009175E1"/>
    <w:rsid w:val="00933E94"/>
    <w:rsid w:val="00935034"/>
    <w:rsid w:val="0095521E"/>
    <w:rsid w:val="00964DDB"/>
    <w:rsid w:val="00965BC2"/>
    <w:rsid w:val="00974B1C"/>
    <w:rsid w:val="009761DD"/>
    <w:rsid w:val="009828AF"/>
    <w:rsid w:val="009866D4"/>
    <w:rsid w:val="009922F1"/>
    <w:rsid w:val="00992E26"/>
    <w:rsid w:val="00993504"/>
    <w:rsid w:val="009A420E"/>
    <w:rsid w:val="009B7C2F"/>
    <w:rsid w:val="009C32A8"/>
    <w:rsid w:val="009C5008"/>
    <w:rsid w:val="009D69C2"/>
    <w:rsid w:val="009D7D3B"/>
    <w:rsid w:val="009E16C9"/>
    <w:rsid w:val="009E5157"/>
    <w:rsid w:val="009F0EA3"/>
    <w:rsid w:val="009F25B8"/>
    <w:rsid w:val="00A01CE6"/>
    <w:rsid w:val="00A03158"/>
    <w:rsid w:val="00A03D01"/>
    <w:rsid w:val="00A06453"/>
    <w:rsid w:val="00A07C85"/>
    <w:rsid w:val="00A111A0"/>
    <w:rsid w:val="00A12E75"/>
    <w:rsid w:val="00A21745"/>
    <w:rsid w:val="00A4017A"/>
    <w:rsid w:val="00A4783F"/>
    <w:rsid w:val="00A534FF"/>
    <w:rsid w:val="00A53687"/>
    <w:rsid w:val="00A53F1A"/>
    <w:rsid w:val="00A71893"/>
    <w:rsid w:val="00A71B74"/>
    <w:rsid w:val="00A74D3E"/>
    <w:rsid w:val="00A74E6F"/>
    <w:rsid w:val="00A7510E"/>
    <w:rsid w:val="00A75C08"/>
    <w:rsid w:val="00A83B3D"/>
    <w:rsid w:val="00A9762B"/>
    <w:rsid w:val="00AA50F9"/>
    <w:rsid w:val="00AA538D"/>
    <w:rsid w:val="00AA7ECF"/>
    <w:rsid w:val="00AC4D10"/>
    <w:rsid w:val="00AC69AF"/>
    <w:rsid w:val="00AC7A69"/>
    <w:rsid w:val="00AD3865"/>
    <w:rsid w:val="00AD4B0D"/>
    <w:rsid w:val="00AD5DDC"/>
    <w:rsid w:val="00AE0BC3"/>
    <w:rsid w:val="00AE5335"/>
    <w:rsid w:val="00AF1675"/>
    <w:rsid w:val="00AF74A4"/>
    <w:rsid w:val="00B0555B"/>
    <w:rsid w:val="00B13305"/>
    <w:rsid w:val="00B168B1"/>
    <w:rsid w:val="00B2486A"/>
    <w:rsid w:val="00B36CE2"/>
    <w:rsid w:val="00B40185"/>
    <w:rsid w:val="00B53E29"/>
    <w:rsid w:val="00B63095"/>
    <w:rsid w:val="00B63F5E"/>
    <w:rsid w:val="00B669F5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3CD5"/>
    <w:rsid w:val="00BA7EC5"/>
    <w:rsid w:val="00BB208F"/>
    <w:rsid w:val="00BB60A5"/>
    <w:rsid w:val="00BC0D89"/>
    <w:rsid w:val="00BC1FB1"/>
    <w:rsid w:val="00BC3A05"/>
    <w:rsid w:val="00BC3D53"/>
    <w:rsid w:val="00BC7D68"/>
    <w:rsid w:val="00BF70F4"/>
    <w:rsid w:val="00C02F0E"/>
    <w:rsid w:val="00C045D2"/>
    <w:rsid w:val="00C04D35"/>
    <w:rsid w:val="00C06A0B"/>
    <w:rsid w:val="00C127D1"/>
    <w:rsid w:val="00C26609"/>
    <w:rsid w:val="00C32144"/>
    <w:rsid w:val="00C330A3"/>
    <w:rsid w:val="00C33C99"/>
    <w:rsid w:val="00C3522F"/>
    <w:rsid w:val="00C360E1"/>
    <w:rsid w:val="00C36458"/>
    <w:rsid w:val="00C4361E"/>
    <w:rsid w:val="00C44A8A"/>
    <w:rsid w:val="00C45C64"/>
    <w:rsid w:val="00C500C1"/>
    <w:rsid w:val="00C54ACE"/>
    <w:rsid w:val="00C55996"/>
    <w:rsid w:val="00C57D9C"/>
    <w:rsid w:val="00C6481B"/>
    <w:rsid w:val="00C65440"/>
    <w:rsid w:val="00C73E6D"/>
    <w:rsid w:val="00C76404"/>
    <w:rsid w:val="00C819AA"/>
    <w:rsid w:val="00C843CA"/>
    <w:rsid w:val="00C94EAB"/>
    <w:rsid w:val="00C962C8"/>
    <w:rsid w:val="00CB063D"/>
    <w:rsid w:val="00CB2606"/>
    <w:rsid w:val="00CC3187"/>
    <w:rsid w:val="00CC4EA2"/>
    <w:rsid w:val="00CD5397"/>
    <w:rsid w:val="00CD7341"/>
    <w:rsid w:val="00CE6E9A"/>
    <w:rsid w:val="00CF75DB"/>
    <w:rsid w:val="00D01121"/>
    <w:rsid w:val="00D2048C"/>
    <w:rsid w:val="00D253FD"/>
    <w:rsid w:val="00D2721A"/>
    <w:rsid w:val="00D30A5C"/>
    <w:rsid w:val="00D31159"/>
    <w:rsid w:val="00D31234"/>
    <w:rsid w:val="00D335CB"/>
    <w:rsid w:val="00D3662B"/>
    <w:rsid w:val="00D40FB2"/>
    <w:rsid w:val="00D613A7"/>
    <w:rsid w:val="00D666EA"/>
    <w:rsid w:val="00D90205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41FD"/>
    <w:rsid w:val="00DC5908"/>
    <w:rsid w:val="00DD1409"/>
    <w:rsid w:val="00DD4B67"/>
    <w:rsid w:val="00DD5574"/>
    <w:rsid w:val="00DE227A"/>
    <w:rsid w:val="00DE4176"/>
    <w:rsid w:val="00DE787F"/>
    <w:rsid w:val="00DF5DA1"/>
    <w:rsid w:val="00DF6274"/>
    <w:rsid w:val="00DF64C8"/>
    <w:rsid w:val="00DF7765"/>
    <w:rsid w:val="00E022B9"/>
    <w:rsid w:val="00E05AB7"/>
    <w:rsid w:val="00E14331"/>
    <w:rsid w:val="00E14861"/>
    <w:rsid w:val="00E2217D"/>
    <w:rsid w:val="00E504D4"/>
    <w:rsid w:val="00E53326"/>
    <w:rsid w:val="00E6082C"/>
    <w:rsid w:val="00E64939"/>
    <w:rsid w:val="00E65E00"/>
    <w:rsid w:val="00E70951"/>
    <w:rsid w:val="00E80F2E"/>
    <w:rsid w:val="00E81C02"/>
    <w:rsid w:val="00E83846"/>
    <w:rsid w:val="00E83CF1"/>
    <w:rsid w:val="00E83CF6"/>
    <w:rsid w:val="00E95A04"/>
    <w:rsid w:val="00EA139D"/>
    <w:rsid w:val="00EA4DDE"/>
    <w:rsid w:val="00EB21C7"/>
    <w:rsid w:val="00EB5CDA"/>
    <w:rsid w:val="00EC33D8"/>
    <w:rsid w:val="00EC55EA"/>
    <w:rsid w:val="00ED0F5E"/>
    <w:rsid w:val="00ED7AFB"/>
    <w:rsid w:val="00ED7EB9"/>
    <w:rsid w:val="00EE2764"/>
    <w:rsid w:val="00F00B0F"/>
    <w:rsid w:val="00F10954"/>
    <w:rsid w:val="00F13499"/>
    <w:rsid w:val="00F14276"/>
    <w:rsid w:val="00F317B6"/>
    <w:rsid w:val="00F328E7"/>
    <w:rsid w:val="00F3422E"/>
    <w:rsid w:val="00F40787"/>
    <w:rsid w:val="00F52745"/>
    <w:rsid w:val="00F53BFD"/>
    <w:rsid w:val="00F5710C"/>
    <w:rsid w:val="00F646D4"/>
    <w:rsid w:val="00F67885"/>
    <w:rsid w:val="00F7229D"/>
    <w:rsid w:val="00F7691F"/>
    <w:rsid w:val="00F828E4"/>
    <w:rsid w:val="00F869D0"/>
    <w:rsid w:val="00F9726B"/>
    <w:rsid w:val="00FA2F72"/>
    <w:rsid w:val="00FB05ED"/>
    <w:rsid w:val="00FB0D47"/>
    <w:rsid w:val="00FB1231"/>
    <w:rsid w:val="00FB53C9"/>
    <w:rsid w:val="00FB7492"/>
    <w:rsid w:val="00FD48E0"/>
    <w:rsid w:val="00FE0E18"/>
    <w:rsid w:val="00FE1D0E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EC8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de10e0e3544d061e/Software/Utilities/Latex%20word/LaTeX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8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9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6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4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00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092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04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44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22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93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9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7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2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66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4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9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6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4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9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8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7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1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3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1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7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1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1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8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6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0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9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5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4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602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9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5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1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6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8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4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8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94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33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3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2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56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2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4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6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45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71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8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7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7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2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2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38F9-C207-4DC1-916F-2016E98F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557</TotalTime>
  <Pages>11</Pages>
  <Words>3178</Words>
  <Characters>18120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484</cp:revision>
  <cp:lastPrinted>2018-03-06T02:02:00Z</cp:lastPrinted>
  <dcterms:created xsi:type="dcterms:W3CDTF">2018-02-24T21:35:00Z</dcterms:created>
  <dcterms:modified xsi:type="dcterms:W3CDTF">2018-03-06T02:02:00Z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